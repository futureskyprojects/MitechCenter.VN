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31681B" w14:textId="527EB21D" w:rsidR="00A46C0C" w:rsidRPr="00F257D8" w:rsidRDefault="00A46C0C" w:rsidP="008222FC">
      <w:pPr>
        <w:pStyle w:val="BodyText"/>
        <w:spacing w:before="240" w:line="276" w:lineRule="auto"/>
        <w:ind w:right="-2" w:firstLine="0"/>
        <w:jc w:val="center"/>
        <w:rPr>
          <w:b/>
          <w:bCs/>
          <w:szCs w:val="26"/>
        </w:rPr>
      </w:pPr>
      <w:r w:rsidRPr="00F257D8">
        <w:rPr>
          <w:b/>
          <w:bCs/>
          <w:szCs w:val="26"/>
        </w:rPr>
        <w:t>TRƯỜNG ĐẠI HỌC THÔNG TIN LIÊN LẠC</w:t>
      </w:r>
    </w:p>
    <w:p w14:paraId="0CE844A1" w14:textId="77777777" w:rsidR="00A131CA" w:rsidRDefault="00A46C0C" w:rsidP="00A131CA">
      <w:pPr>
        <w:ind w:firstLine="0"/>
        <w:jc w:val="center"/>
        <w:rPr>
          <w:b/>
          <w:bCs/>
          <w:szCs w:val="28"/>
        </w:rPr>
      </w:pPr>
      <w:r w:rsidRPr="000065CB">
        <w:rPr>
          <w:b/>
          <w:bCs/>
          <w:szCs w:val="28"/>
        </w:rPr>
        <w:t>KHOA CÔNG NGHỆ THÔNG</w:t>
      </w:r>
      <w:r w:rsidRPr="000065CB">
        <w:rPr>
          <w:b/>
          <w:bCs/>
          <w:spacing w:val="56"/>
          <w:szCs w:val="28"/>
        </w:rPr>
        <w:t xml:space="preserve"> </w:t>
      </w:r>
      <w:r w:rsidRPr="000065CB">
        <w:rPr>
          <w:b/>
          <w:bCs/>
          <w:szCs w:val="28"/>
        </w:rPr>
        <w:t>TIN</w:t>
      </w:r>
    </w:p>
    <w:p w14:paraId="28CA4A72" w14:textId="6099F210" w:rsidR="00A46C0C" w:rsidRPr="00A131CA" w:rsidRDefault="00E074BC" w:rsidP="00A131CA">
      <w:pPr>
        <w:ind w:firstLine="0"/>
        <w:jc w:val="center"/>
        <w:rPr>
          <w:b/>
          <w:bCs/>
          <w:szCs w:val="28"/>
        </w:rPr>
      </w:pPr>
      <w:r w:rsidRPr="00025D08">
        <w:rPr>
          <w:noProof/>
        </w:rPr>
        <w:drawing>
          <wp:anchor distT="0" distB="0" distL="0" distR="0" simplePos="0" relativeHeight="251673088" behindDoc="0" locked="0" layoutInCell="1" allowOverlap="1" wp14:anchorId="063A3CAB" wp14:editId="20ACA945">
            <wp:simplePos x="0" y="0"/>
            <wp:positionH relativeFrom="margin">
              <wp:align>center</wp:align>
            </wp:positionH>
            <wp:positionV relativeFrom="paragraph">
              <wp:posOffset>323215</wp:posOffset>
            </wp:positionV>
            <wp:extent cx="1133475" cy="1133475"/>
            <wp:effectExtent l="0" t="0" r="9525"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126FBC" w14:textId="77777777" w:rsidR="00A46C0C" w:rsidRPr="00FF5936" w:rsidRDefault="00A46C0C" w:rsidP="00E074BC">
      <w:pPr>
        <w:pStyle w:val="BodyText"/>
        <w:spacing w:before="7"/>
        <w:ind w:right="146" w:firstLine="0"/>
        <w:rPr>
          <w:b/>
          <w:sz w:val="26"/>
          <w:szCs w:val="26"/>
        </w:rPr>
      </w:pPr>
    </w:p>
    <w:p w14:paraId="52CF51F0" w14:textId="0361CA05" w:rsidR="00467540" w:rsidRDefault="002109B4" w:rsidP="00467540">
      <w:pPr>
        <w:tabs>
          <w:tab w:val="center" w:pos="4820"/>
        </w:tabs>
        <w:ind w:right="-2" w:firstLine="0"/>
        <w:jc w:val="center"/>
        <w:rPr>
          <w:b/>
          <w:sz w:val="52"/>
          <w:szCs w:val="52"/>
          <w:lang w:val="en-US"/>
        </w:rPr>
      </w:pPr>
      <w:r w:rsidRPr="00F257D8">
        <w:rPr>
          <w:b/>
          <w:sz w:val="52"/>
          <w:szCs w:val="52"/>
          <w:lang w:val="en-US"/>
        </w:rPr>
        <w:t>BÁO CÁO</w:t>
      </w:r>
    </w:p>
    <w:p w14:paraId="0DF8DF45" w14:textId="56316B72" w:rsidR="00A46C0C" w:rsidRDefault="00A46C0C" w:rsidP="00467540">
      <w:pPr>
        <w:tabs>
          <w:tab w:val="center" w:pos="4820"/>
        </w:tabs>
        <w:ind w:right="-2" w:firstLine="0"/>
        <w:jc w:val="center"/>
        <w:rPr>
          <w:b/>
          <w:sz w:val="52"/>
          <w:szCs w:val="52"/>
        </w:rPr>
      </w:pPr>
      <w:r w:rsidRPr="00F257D8">
        <w:rPr>
          <w:b/>
          <w:sz w:val="52"/>
          <w:szCs w:val="52"/>
        </w:rPr>
        <w:t>THỰC TẬP TỐT NGHIỆP</w:t>
      </w:r>
    </w:p>
    <w:p w14:paraId="40F3D718" w14:textId="77777777" w:rsidR="00467540" w:rsidRPr="00467540" w:rsidRDefault="00467540" w:rsidP="00467540">
      <w:pPr>
        <w:tabs>
          <w:tab w:val="center" w:pos="4820"/>
        </w:tabs>
        <w:ind w:right="-2" w:firstLine="0"/>
        <w:jc w:val="center"/>
        <w:rPr>
          <w:b/>
          <w:sz w:val="52"/>
          <w:szCs w:val="52"/>
        </w:rPr>
      </w:pPr>
    </w:p>
    <w:p w14:paraId="192DAA35" w14:textId="7871D719" w:rsidR="00467540" w:rsidRPr="00467540" w:rsidRDefault="00C50F74" w:rsidP="00467540">
      <w:pPr>
        <w:tabs>
          <w:tab w:val="left" w:pos="1701"/>
        </w:tabs>
        <w:spacing w:line="276" w:lineRule="auto"/>
        <w:ind w:right="147" w:firstLine="0"/>
        <w:jc w:val="center"/>
        <w:rPr>
          <w:b/>
          <w:sz w:val="36"/>
          <w:szCs w:val="36"/>
          <w:shd w:val="clear" w:color="auto" w:fill="FFFF00"/>
          <w:lang w:val="en-US"/>
        </w:rPr>
      </w:pPr>
      <w:r w:rsidRPr="00467540">
        <w:rPr>
          <w:b/>
          <w:i/>
          <w:iCs/>
          <w:sz w:val="36"/>
          <w:szCs w:val="36"/>
          <w:u w:val="single"/>
          <w:lang w:val="en-US"/>
        </w:rPr>
        <w:t>ĐỀ TÀI:</w:t>
      </w:r>
      <w:r w:rsidRPr="00467540">
        <w:rPr>
          <w:b/>
          <w:sz w:val="36"/>
          <w:szCs w:val="36"/>
          <w:lang w:val="en-US"/>
        </w:rPr>
        <w:t xml:space="preserve"> XÂY DỰNG WEBSITE</w:t>
      </w:r>
      <w:r w:rsidR="00467540">
        <w:rPr>
          <w:b/>
          <w:sz w:val="36"/>
          <w:szCs w:val="36"/>
          <w:lang w:val="en-US"/>
        </w:rPr>
        <w:t xml:space="preserve"> </w:t>
      </w:r>
      <w:r w:rsidRPr="00467540">
        <w:rPr>
          <w:b/>
          <w:sz w:val="36"/>
          <w:szCs w:val="36"/>
          <w:lang w:val="en-US"/>
        </w:rPr>
        <w:t>MITECHCENTER.VN</w:t>
      </w:r>
      <w:r w:rsidR="00467540">
        <w:rPr>
          <w:b/>
          <w:sz w:val="36"/>
          <w:szCs w:val="36"/>
          <w:lang w:val="en-US"/>
        </w:rPr>
        <w:t xml:space="preserve"> </w:t>
      </w:r>
      <w:r w:rsidRPr="00467540">
        <w:rPr>
          <w:b/>
          <w:sz w:val="36"/>
          <w:szCs w:val="36"/>
          <w:lang w:val="en-US"/>
        </w:rPr>
        <w:t>SỬ DỤNG ASP.NET CORE</w:t>
      </w:r>
    </w:p>
    <w:p w14:paraId="1D24942F" w14:textId="42069190" w:rsidR="00A46C0C" w:rsidRDefault="00A46C0C" w:rsidP="00A46C0C">
      <w:pPr>
        <w:pStyle w:val="BodyText"/>
        <w:spacing w:before="10"/>
        <w:ind w:left="284" w:right="146"/>
        <w:rPr>
          <w:b/>
          <w:sz w:val="26"/>
          <w:szCs w:val="26"/>
        </w:rPr>
      </w:pPr>
    </w:p>
    <w:p w14:paraId="110B1E4D" w14:textId="77777777" w:rsidR="00467540" w:rsidRPr="00FF5936" w:rsidRDefault="00467540" w:rsidP="00A46C0C">
      <w:pPr>
        <w:pStyle w:val="BodyText"/>
        <w:spacing w:before="10"/>
        <w:ind w:left="284" w:right="146"/>
        <w:rPr>
          <w:b/>
          <w:sz w:val="26"/>
          <w:szCs w:val="26"/>
        </w:rPr>
      </w:pPr>
    </w:p>
    <w:p w14:paraId="4FD7060C" w14:textId="42825ED3" w:rsidR="000B5C2D" w:rsidRDefault="00467540" w:rsidP="00467540">
      <w:pPr>
        <w:tabs>
          <w:tab w:val="left" w:pos="1701"/>
        </w:tabs>
        <w:spacing w:line="276" w:lineRule="auto"/>
        <w:ind w:right="147"/>
        <w:rPr>
          <w:b/>
          <w:lang w:val="en-US"/>
        </w:rPr>
      </w:pPr>
      <w:r>
        <w:rPr>
          <w:b/>
        </w:rPr>
        <w:tab/>
      </w:r>
      <w:r>
        <w:rPr>
          <w:b/>
        </w:rPr>
        <w:tab/>
      </w:r>
      <w:r>
        <w:rPr>
          <w:b/>
        </w:rPr>
        <w:tab/>
      </w:r>
      <w:r>
        <w:rPr>
          <w:b/>
          <w:lang w:val="en-US"/>
        </w:rPr>
        <w:t>Giản</w:t>
      </w:r>
      <w:r w:rsidR="006D4D28">
        <w:rPr>
          <w:b/>
          <w:lang w:val="en-US"/>
        </w:rPr>
        <w:t>g</w:t>
      </w:r>
      <w:r>
        <w:rPr>
          <w:b/>
          <w:lang w:val="en-US"/>
        </w:rPr>
        <w:t xml:space="preserve"> viên hướng dẫn</w:t>
      </w:r>
      <w:r w:rsidR="00A46C0C" w:rsidRPr="00FF5936">
        <w:rPr>
          <w:b/>
        </w:rPr>
        <w:t>:</w:t>
      </w:r>
      <w:r>
        <w:rPr>
          <w:b/>
          <w:lang w:val="en-US"/>
        </w:rPr>
        <w:t xml:space="preserve"> Trần Thị Mỹ Hiền</w:t>
      </w:r>
    </w:p>
    <w:p w14:paraId="176D498A" w14:textId="436FEA54" w:rsidR="00467540" w:rsidRPr="00467540" w:rsidRDefault="00467540" w:rsidP="00467540">
      <w:pPr>
        <w:tabs>
          <w:tab w:val="left" w:pos="1701"/>
        </w:tabs>
        <w:spacing w:line="276" w:lineRule="auto"/>
        <w:ind w:right="147" w:firstLine="2694"/>
        <w:rPr>
          <w:b/>
          <w:lang w:val="en-US"/>
        </w:rPr>
      </w:pPr>
      <w:r>
        <w:rPr>
          <w:b/>
          <w:lang w:val="en-US"/>
        </w:rPr>
        <w:tab/>
        <w:t>Sinh viên thực hiện: Nguyễn Trọng Nghĩa</w:t>
      </w:r>
    </w:p>
    <w:p w14:paraId="2F4A43B7" w14:textId="5FF83CFE" w:rsidR="00A46C0C" w:rsidRPr="000B5C2D" w:rsidRDefault="00467540" w:rsidP="00467540">
      <w:pPr>
        <w:tabs>
          <w:tab w:val="left" w:pos="1701"/>
        </w:tabs>
        <w:spacing w:line="276" w:lineRule="auto"/>
        <w:ind w:right="147" w:firstLine="2694"/>
        <w:rPr>
          <w:b/>
          <w:lang w:val="en-US"/>
        </w:rPr>
      </w:pPr>
      <w:r>
        <w:rPr>
          <w:b/>
        </w:rPr>
        <w:tab/>
      </w:r>
      <w:r w:rsidR="00A46C0C" w:rsidRPr="00FF5936">
        <w:rPr>
          <w:b/>
        </w:rPr>
        <w:t>Lớp:</w:t>
      </w:r>
      <w:r w:rsidR="000B5C2D">
        <w:rPr>
          <w:b/>
          <w:lang w:val="en-US"/>
        </w:rPr>
        <w:t xml:space="preserve"> </w:t>
      </w:r>
      <w:r w:rsidR="008222FC">
        <w:rPr>
          <w:b/>
          <w:lang w:val="en-US"/>
        </w:rPr>
        <w:t>Đ</w:t>
      </w:r>
      <w:r w:rsidR="000B5C2D">
        <w:rPr>
          <w:b/>
          <w:lang w:val="en-US"/>
        </w:rPr>
        <w:t>HCN3A</w:t>
      </w:r>
    </w:p>
    <w:p w14:paraId="4F1484D1" w14:textId="065E3B22" w:rsidR="00A46C0C" w:rsidRPr="00467540" w:rsidRDefault="00A46C0C" w:rsidP="00467540">
      <w:pPr>
        <w:tabs>
          <w:tab w:val="left" w:pos="1701"/>
        </w:tabs>
        <w:spacing w:line="276" w:lineRule="auto"/>
        <w:ind w:right="147" w:firstLine="2694"/>
        <w:rPr>
          <w:b/>
          <w:lang w:val="en-US"/>
        </w:rPr>
      </w:pPr>
      <w:r w:rsidRPr="00FF5936">
        <w:rPr>
          <w:b/>
        </w:rPr>
        <w:tab/>
      </w:r>
      <w:r w:rsidR="00467540">
        <w:rPr>
          <w:b/>
          <w:lang w:val="en-US"/>
        </w:rPr>
        <w:t>MSSV</w:t>
      </w:r>
      <w:r w:rsidRPr="00FF5936">
        <w:rPr>
          <w:b/>
        </w:rPr>
        <w:t xml:space="preserve">: </w:t>
      </w:r>
      <w:r w:rsidR="00467540">
        <w:rPr>
          <w:b/>
          <w:lang w:val="en-US"/>
        </w:rPr>
        <w:t>16ĐC011</w:t>
      </w:r>
    </w:p>
    <w:p w14:paraId="61382EC0" w14:textId="77777777" w:rsidR="00A46C0C" w:rsidRDefault="00A46C0C" w:rsidP="004913A0">
      <w:pPr>
        <w:pStyle w:val="BodyText"/>
        <w:ind w:right="146" w:firstLine="0"/>
        <w:rPr>
          <w:b/>
          <w:sz w:val="26"/>
          <w:szCs w:val="26"/>
        </w:rPr>
      </w:pPr>
    </w:p>
    <w:p w14:paraId="0F9D1CDA" w14:textId="77777777" w:rsidR="00A46C0C" w:rsidRPr="00FF5936" w:rsidRDefault="00A46C0C" w:rsidP="00E42067">
      <w:pPr>
        <w:pStyle w:val="BodyText"/>
        <w:ind w:right="146" w:firstLine="0"/>
        <w:rPr>
          <w:b/>
          <w:sz w:val="26"/>
          <w:szCs w:val="26"/>
        </w:rPr>
      </w:pPr>
    </w:p>
    <w:p w14:paraId="1968858B" w14:textId="77777777" w:rsidR="00A46C0C" w:rsidRPr="00FF5936" w:rsidRDefault="00A46C0C" w:rsidP="00A46C0C">
      <w:pPr>
        <w:pStyle w:val="BodyText"/>
        <w:ind w:right="146"/>
        <w:rPr>
          <w:b/>
          <w:sz w:val="26"/>
          <w:szCs w:val="26"/>
        </w:rPr>
      </w:pPr>
    </w:p>
    <w:p w14:paraId="47C71469" w14:textId="6FE57F7C" w:rsidR="00A46C0C" w:rsidRPr="00E543E5" w:rsidRDefault="00A46C0C" w:rsidP="002371AB">
      <w:pPr>
        <w:pStyle w:val="BodyText"/>
        <w:ind w:right="146" w:firstLine="0"/>
        <w:rPr>
          <w:b/>
          <w:sz w:val="36"/>
          <w:szCs w:val="36"/>
        </w:rPr>
      </w:pPr>
    </w:p>
    <w:p w14:paraId="6E373FED" w14:textId="77777777" w:rsidR="00467540" w:rsidRPr="00FF5936" w:rsidRDefault="00467540" w:rsidP="002371AB">
      <w:pPr>
        <w:pStyle w:val="BodyText"/>
        <w:ind w:right="146" w:firstLine="0"/>
        <w:rPr>
          <w:b/>
          <w:sz w:val="26"/>
          <w:szCs w:val="26"/>
        </w:rPr>
      </w:pPr>
    </w:p>
    <w:p w14:paraId="13B49451" w14:textId="77777777" w:rsidR="001B7B4D" w:rsidRDefault="00467540" w:rsidP="004913A0">
      <w:pPr>
        <w:spacing w:before="199"/>
        <w:ind w:right="147" w:firstLine="0"/>
        <w:jc w:val="center"/>
        <w:rPr>
          <w:b/>
          <w:lang w:val="en-US"/>
        </w:rPr>
        <w:sectPr w:rsidR="001B7B4D" w:rsidSect="00FA6202">
          <w:headerReference w:type="default" r:id="rId9"/>
          <w:footerReference w:type="default" r:id="rId10"/>
          <w:headerReference w:type="first" r:id="rId11"/>
          <w:pgSz w:w="11906" w:h="16838" w:code="9"/>
          <w:pgMar w:top="1134" w:right="1134" w:bottom="1134" w:left="1985" w:header="720" w:footer="720" w:gutter="0"/>
          <w:pgBorders w:zOrder="back"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81"/>
        </w:sectPr>
      </w:pPr>
      <w:r>
        <w:rPr>
          <w:b/>
          <w:lang w:val="en-US"/>
        </w:rPr>
        <w:t>Khánh Hòa</w:t>
      </w:r>
      <w:r w:rsidR="00A46C0C" w:rsidRPr="00FF5936">
        <w:rPr>
          <w:b/>
        </w:rPr>
        <w:t xml:space="preserve">, </w:t>
      </w:r>
      <w:r>
        <w:rPr>
          <w:b/>
          <w:lang w:val="en-US"/>
        </w:rPr>
        <w:t>Tháng</w:t>
      </w:r>
      <w:r w:rsidR="000B5C2D">
        <w:rPr>
          <w:b/>
          <w:spacing w:val="50"/>
          <w:lang w:val="en-US"/>
        </w:rPr>
        <w:t xml:space="preserve"> 4</w:t>
      </w:r>
      <w:r w:rsidR="00A46C0C">
        <w:rPr>
          <w:b/>
        </w:rPr>
        <w:t>/202</w:t>
      </w:r>
      <w:r w:rsidR="00A46C0C">
        <w:rPr>
          <w:b/>
          <w:lang w:val="en-US"/>
        </w:rPr>
        <w:t>0</w:t>
      </w:r>
    </w:p>
    <w:p w14:paraId="4D03530D" w14:textId="1F266F8B" w:rsidR="00A46C0C" w:rsidRPr="001F2B26" w:rsidRDefault="00A46C0C" w:rsidP="008D4EEB">
      <w:pPr>
        <w:pStyle w:val="BodyText"/>
        <w:spacing w:before="360" w:line="276" w:lineRule="auto"/>
        <w:ind w:firstLine="0"/>
        <w:jc w:val="center"/>
        <w:rPr>
          <w:b/>
          <w:bCs/>
          <w:szCs w:val="28"/>
        </w:rPr>
      </w:pPr>
      <w:r w:rsidRPr="001F2B26">
        <w:rPr>
          <w:b/>
          <w:bCs/>
          <w:szCs w:val="28"/>
        </w:rPr>
        <w:lastRenderedPageBreak/>
        <w:t>TRƯỜNG ĐẠI HỌC THÔNG TIN LIÊN LẠC</w:t>
      </w:r>
    </w:p>
    <w:p w14:paraId="2717F734" w14:textId="6E1DCDD4" w:rsidR="00A46C0C" w:rsidRPr="001F2B26" w:rsidRDefault="00A46C0C" w:rsidP="005E752F">
      <w:pPr>
        <w:ind w:firstLine="0"/>
        <w:jc w:val="center"/>
        <w:rPr>
          <w:b/>
          <w:bCs/>
          <w:szCs w:val="28"/>
        </w:rPr>
      </w:pPr>
      <w:r w:rsidRPr="001F2B26">
        <w:rPr>
          <w:b/>
          <w:bCs/>
          <w:szCs w:val="28"/>
        </w:rPr>
        <w:t>KHOA CÔNG NGHỆ THÔNG TIN</w:t>
      </w:r>
    </w:p>
    <w:p w14:paraId="5D7345A7" w14:textId="724FCD5B" w:rsidR="00A46C0C" w:rsidRPr="00FF5936" w:rsidRDefault="00A46C0C" w:rsidP="00025D08">
      <w:pPr>
        <w:ind w:firstLine="0"/>
        <w:jc w:val="center"/>
        <w:rPr>
          <w:b/>
          <w:sz w:val="26"/>
          <w:szCs w:val="26"/>
        </w:rPr>
      </w:pPr>
    </w:p>
    <w:p w14:paraId="2A44079D" w14:textId="161B0B68" w:rsidR="00A46C0C" w:rsidRDefault="00A46C0C" w:rsidP="005E752F">
      <w:pPr>
        <w:pStyle w:val="BodyText"/>
        <w:spacing w:before="7"/>
        <w:ind w:right="146" w:firstLine="0"/>
        <w:rPr>
          <w:b/>
          <w:sz w:val="26"/>
          <w:szCs w:val="26"/>
        </w:rPr>
      </w:pPr>
    </w:p>
    <w:p w14:paraId="26914FAD" w14:textId="046038F8" w:rsidR="005E752F" w:rsidRDefault="005E752F" w:rsidP="005E752F">
      <w:pPr>
        <w:pStyle w:val="BodyText"/>
        <w:spacing w:before="7"/>
        <w:ind w:right="146" w:firstLine="0"/>
        <w:rPr>
          <w:b/>
          <w:sz w:val="26"/>
          <w:szCs w:val="26"/>
        </w:rPr>
      </w:pPr>
    </w:p>
    <w:p w14:paraId="7A76241C" w14:textId="215431D9" w:rsidR="005E752F" w:rsidRDefault="005E752F" w:rsidP="005E752F">
      <w:pPr>
        <w:pStyle w:val="BodyText"/>
        <w:spacing w:before="7"/>
        <w:ind w:right="146" w:firstLine="0"/>
        <w:rPr>
          <w:b/>
          <w:sz w:val="26"/>
          <w:szCs w:val="26"/>
        </w:rPr>
      </w:pPr>
    </w:p>
    <w:p w14:paraId="3609060F" w14:textId="133A3815" w:rsidR="005E752F" w:rsidRDefault="005E752F" w:rsidP="005E752F">
      <w:pPr>
        <w:pStyle w:val="BodyText"/>
        <w:spacing w:before="7"/>
        <w:ind w:right="146" w:firstLine="0"/>
        <w:rPr>
          <w:b/>
          <w:sz w:val="26"/>
          <w:szCs w:val="26"/>
        </w:rPr>
      </w:pPr>
    </w:p>
    <w:p w14:paraId="3B862DCF" w14:textId="77777777" w:rsidR="005E752F" w:rsidRPr="00FF5936" w:rsidRDefault="005E752F" w:rsidP="005E752F">
      <w:pPr>
        <w:pStyle w:val="BodyText"/>
        <w:spacing w:before="7"/>
        <w:ind w:right="146" w:firstLine="0"/>
        <w:rPr>
          <w:b/>
          <w:sz w:val="26"/>
          <w:szCs w:val="26"/>
        </w:rPr>
      </w:pPr>
    </w:p>
    <w:p w14:paraId="0EE4D3C0" w14:textId="6BD33C33" w:rsidR="00A46C0C" w:rsidRPr="005E752F" w:rsidRDefault="00AA1AD4" w:rsidP="00025D08">
      <w:pPr>
        <w:tabs>
          <w:tab w:val="center" w:pos="4820"/>
        </w:tabs>
        <w:spacing w:before="1" w:line="276" w:lineRule="auto"/>
        <w:ind w:right="147" w:firstLine="0"/>
        <w:jc w:val="center"/>
        <w:rPr>
          <w:b/>
          <w:sz w:val="52"/>
          <w:szCs w:val="52"/>
          <w:lang w:val="en-US"/>
        </w:rPr>
      </w:pPr>
      <w:r w:rsidRPr="005E752F">
        <w:rPr>
          <w:b/>
          <w:sz w:val="52"/>
          <w:szCs w:val="52"/>
          <w:lang w:val="en-US"/>
        </w:rPr>
        <w:t>BÁO CÁO</w:t>
      </w:r>
    </w:p>
    <w:p w14:paraId="3144EEF5" w14:textId="5F00A4DE" w:rsidR="00A46C0C" w:rsidRDefault="00A46C0C" w:rsidP="005E752F">
      <w:pPr>
        <w:spacing w:before="1" w:line="276" w:lineRule="auto"/>
        <w:ind w:right="147" w:firstLine="0"/>
        <w:jc w:val="center"/>
        <w:rPr>
          <w:b/>
          <w:sz w:val="52"/>
          <w:szCs w:val="52"/>
        </w:rPr>
      </w:pPr>
      <w:r w:rsidRPr="005E752F">
        <w:rPr>
          <w:b/>
          <w:sz w:val="52"/>
          <w:szCs w:val="52"/>
        </w:rPr>
        <w:t>THỰC TẬP TỐT NGHIỆP</w:t>
      </w:r>
    </w:p>
    <w:p w14:paraId="36C1BB2E" w14:textId="77777777" w:rsidR="005E752F" w:rsidRPr="005E752F" w:rsidRDefault="005E752F" w:rsidP="005E752F">
      <w:pPr>
        <w:spacing w:before="1" w:line="276" w:lineRule="auto"/>
        <w:ind w:right="147" w:firstLine="0"/>
        <w:jc w:val="center"/>
        <w:rPr>
          <w:b/>
          <w:sz w:val="52"/>
          <w:szCs w:val="52"/>
        </w:rPr>
      </w:pPr>
    </w:p>
    <w:p w14:paraId="3C8FF5C3" w14:textId="6C14F3DA" w:rsidR="00A46C0C" w:rsidRDefault="005E752F" w:rsidP="008D4EEB">
      <w:pPr>
        <w:spacing w:before="1" w:line="276" w:lineRule="auto"/>
        <w:ind w:right="146"/>
        <w:jc w:val="center"/>
        <w:rPr>
          <w:b/>
          <w:sz w:val="26"/>
        </w:rPr>
      </w:pPr>
      <w:r w:rsidRPr="00467540">
        <w:rPr>
          <w:b/>
          <w:i/>
          <w:iCs/>
          <w:sz w:val="36"/>
          <w:szCs w:val="36"/>
          <w:u w:val="single"/>
          <w:lang w:val="en-US"/>
        </w:rPr>
        <w:t>ĐỀ TÀI:</w:t>
      </w:r>
      <w:r w:rsidRPr="00467540">
        <w:rPr>
          <w:b/>
          <w:sz w:val="36"/>
          <w:szCs w:val="36"/>
          <w:lang w:val="en-US"/>
        </w:rPr>
        <w:t xml:space="preserve"> XÂY DỰNG WEBSITE</w:t>
      </w:r>
      <w:r>
        <w:rPr>
          <w:b/>
          <w:sz w:val="36"/>
          <w:szCs w:val="36"/>
          <w:lang w:val="en-US"/>
        </w:rPr>
        <w:t xml:space="preserve"> </w:t>
      </w:r>
      <w:r w:rsidRPr="00467540">
        <w:rPr>
          <w:b/>
          <w:sz w:val="36"/>
          <w:szCs w:val="36"/>
          <w:lang w:val="en-US"/>
        </w:rPr>
        <w:t>MITECHCENTER.VN</w:t>
      </w:r>
      <w:r>
        <w:rPr>
          <w:b/>
          <w:sz w:val="36"/>
          <w:szCs w:val="36"/>
          <w:lang w:val="en-US"/>
        </w:rPr>
        <w:t xml:space="preserve"> </w:t>
      </w:r>
      <w:r w:rsidRPr="00467540">
        <w:rPr>
          <w:b/>
          <w:sz w:val="36"/>
          <w:szCs w:val="36"/>
          <w:lang w:val="en-US"/>
        </w:rPr>
        <w:t>SỬ DỤNG ASP.NET CORE</w:t>
      </w:r>
    </w:p>
    <w:p w14:paraId="79D3FBA0" w14:textId="77777777" w:rsidR="00A46C0C" w:rsidRDefault="00A46C0C" w:rsidP="00A46C0C">
      <w:pPr>
        <w:spacing w:before="1" w:line="276" w:lineRule="auto"/>
        <w:ind w:left="284" w:right="146"/>
        <w:rPr>
          <w:b/>
          <w:sz w:val="26"/>
        </w:rPr>
      </w:pPr>
    </w:p>
    <w:p w14:paraId="54691565" w14:textId="77777777" w:rsidR="00A46C0C" w:rsidRDefault="00A46C0C" w:rsidP="00A46C0C">
      <w:pPr>
        <w:spacing w:before="1" w:line="276" w:lineRule="auto"/>
        <w:ind w:left="284" w:right="146"/>
        <w:rPr>
          <w:b/>
          <w:sz w:val="26"/>
        </w:rPr>
      </w:pPr>
    </w:p>
    <w:p w14:paraId="5E66AFA9" w14:textId="77777777" w:rsidR="00A46C0C" w:rsidRPr="00FF5936" w:rsidRDefault="00A46C0C" w:rsidP="00A46C0C">
      <w:pPr>
        <w:pStyle w:val="BodyText"/>
        <w:spacing w:before="10"/>
        <w:ind w:left="284" w:right="146"/>
        <w:rPr>
          <w:b/>
          <w:sz w:val="26"/>
          <w:szCs w:val="26"/>
        </w:rPr>
      </w:pPr>
    </w:p>
    <w:p w14:paraId="79D0BB62" w14:textId="4899774B" w:rsidR="003106D2" w:rsidRDefault="009E5CCB" w:rsidP="003106D2">
      <w:pPr>
        <w:tabs>
          <w:tab w:val="left" w:pos="1701"/>
        </w:tabs>
        <w:spacing w:line="276" w:lineRule="auto"/>
        <w:ind w:right="147"/>
        <w:rPr>
          <w:b/>
          <w:lang w:val="en-US"/>
        </w:rPr>
      </w:pPr>
      <w:r>
        <w:rPr>
          <w:b/>
        </w:rPr>
        <w:tab/>
      </w:r>
      <w:r w:rsidR="003106D2">
        <w:rPr>
          <w:b/>
        </w:rPr>
        <w:tab/>
      </w:r>
      <w:r w:rsidR="003106D2">
        <w:rPr>
          <w:b/>
        </w:rPr>
        <w:tab/>
      </w:r>
      <w:r w:rsidR="003106D2">
        <w:rPr>
          <w:b/>
          <w:lang w:val="en-US"/>
        </w:rPr>
        <w:t>Giản</w:t>
      </w:r>
      <w:r w:rsidR="006D4D28">
        <w:rPr>
          <w:b/>
          <w:lang w:val="en-US"/>
        </w:rPr>
        <w:t>g</w:t>
      </w:r>
      <w:r w:rsidR="003106D2">
        <w:rPr>
          <w:b/>
          <w:lang w:val="en-US"/>
        </w:rPr>
        <w:t xml:space="preserve"> viên hướng dẫn</w:t>
      </w:r>
      <w:r w:rsidR="003106D2" w:rsidRPr="00FF5936">
        <w:rPr>
          <w:b/>
        </w:rPr>
        <w:t>:</w:t>
      </w:r>
      <w:r w:rsidR="003106D2">
        <w:rPr>
          <w:b/>
          <w:lang w:val="en-US"/>
        </w:rPr>
        <w:t xml:space="preserve"> Trần Thị Mỹ Hiền</w:t>
      </w:r>
    </w:p>
    <w:p w14:paraId="57B19CC8" w14:textId="77777777" w:rsidR="003106D2" w:rsidRPr="00467540" w:rsidRDefault="003106D2" w:rsidP="003106D2">
      <w:pPr>
        <w:tabs>
          <w:tab w:val="left" w:pos="1701"/>
        </w:tabs>
        <w:spacing w:line="276" w:lineRule="auto"/>
        <w:ind w:right="147" w:firstLine="2694"/>
        <w:rPr>
          <w:b/>
          <w:lang w:val="en-US"/>
        </w:rPr>
      </w:pPr>
      <w:r>
        <w:rPr>
          <w:b/>
          <w:lang w:val="en-US"/>
        </w:rPr>
        <w:tab/>
        <w:t>Sinh viên thực hiện: Nguyễn Trọng Nghĩa</w:t>
      </w:r>
    </w:p>
    <w:p w14:paraId="53D87A00" w14:textId="77777777" w:rsidR="003106D2" w:rsidRPr="000B5C2D" w:rsidRDefault="003106D2" w:rsidP="003106D2">
      <w:pPr>
        <w:tabs>
          <w:tab w:val="left" w:pos="1701"/>
        </w:tabs>
        <w:spacing w:line="276" w:lineRule="auto"/>
        <w:ind w:right="147" w:firstLine="2694"/>
        <w:rPr>
          <w:b/>
          <w:lang w:val="en-US"/>
        </w:rPr>
      </w:pPr>
      <w:r>
        <w:rPr>
          <w:b/>
        </w:rPr>
        <w:tab/>
      </w:r>
      <w:r w:rsidRPr="00FF5936">
        <w:rPr>
          <w:b/>
        </w:rPr>
        <w:t>Lớp:</w:t>
      </w:r>
      <w:r>
        <w:rPr>
          <w:b/>
          <w:lang w:val="en-US"/>
        </w:rPr>
        <w:t xml:space="preserve"> ĐHCN3A</w:t>
      </w:r>
    </w:p>
    <w:p w14:paraId="32CD2792" w14:textId="77777777" w:rsidR="003106D2" w:rsidRPr="00467540" w:rsidRDefault="003106D2" w:rsidP="003106D2">
      <w:pPr>
        <w:tabs>
          <w:tab w:val="left" w:pos="1701"/>
        </w:tabs>
        <w:spacing w:line="276" w:lineRule="auto"/>
        <w:ind w:right="147" w:firstLine="2694"/>
        <w:rPr>
          <w:b/>
          <w:lang w:val="en-US"/>
        </w:rPr>
      </w:pPr>
      <w:r w:rsidRPr="00FF5936">
        <w:rPr>
          <w:b/>
        </w:rPr>
        <w:tab/>
      </w:r>
      <w:r>
        <w:rPr>
          <w:b/>
          <w:lang w:val="en-US"/>
        </w:rPr>
        <w:t>MSSV</w:t>
      </w:r>
      <w:r w:rsidRPr="00FF5936">
        <w:rPr>
          <w:b/>
        </w:rPr>
        <w:t xml:space="preserve">: </w:t>
      </w:r>
      <w:r>
        <w:rPr>
          <w:b/>
          <w:lang w:val="en-US"/>
        </w:rPr>
        <w:t>16ĐC011</w:t>
      </w:r>
    </w:p>
    <w:p w14:paraId="0373D027" w14:textId="77777777" w:rsidR="003106D2" w:rsidRDefault="003106D2" w:rsidP="003106D2">
      <w:pPr>
        <w:pStyle w:val="BodyText"/>
        <w:ind w:right="146" w:firstLine="0"/>
        <w:rPr>
          <w:b/>
          <w:sz w:val="26"/>
          <w:szCs w:val="26"/>
        </w:rPr>
      </w:pPr>
    </w:p>
    <w:p w14:paraId="0D051FEB" w14:textId="77777777" w:rsidR="003106D2" w:rsidRPr="004B7760" w:rsidRDefault="003106D2" w:rsidP="003106D2">
      <w:pPr>
        <w:pStyle w:val="BodyText"/>
        <w:ind w:right="146" w:firstLine="0"/>
        <w:rPr>
          <w:b/>
          <w:sz w:val="40"/>
          <w:szCs w:val="40"/>
        </w:rPr>
      </w:pPr>
    </w:p>
    <w:p w14:paraId="18A6333F" w14:textId="77777777" w:rsidR="003106D2" w:rsidRPr="00FF5936" w:rsidRDefault="003106D2" w:rsidP="003106D2">
      <w:pPr>
        <w:pStyle w:val="BodyText"/>
        <w:ind w:right="146"/>
        <w:rPr>
          <w:b/>
          <w:sz w:val="26"/>
          <w:szCs w:val="26"/>
        </w:rPr>
      </w:pPr>
    </w:p>
    <w:p w14:paraId="55DC8961" w14:textId="77777777" w:rsidR="003106D2" w:rsidRPr="00FF5936" w:rsidRDefault="003106D2" w:rsidP="003106D2">
      <w:pPr>
        <w:pStyle w:val="BodyText"/>
        <w:ind w:right="146" w:firstLine="0"/>
        <w:rPr>
          <w:b/>
          <w:sz w:val="26"/>
          <w:szCs w:val="26"/>
        </w:rPr>
      </w:pPr>
    </w:p>
    <w:p w14:paraId="5059B88D" w14:textId="0B22CC5F" w:rsidR="00E44FCB" w:rsidRDefault="003106D2" w:rsidP="00060963">
      <w:pPr>
        <w:tabs>
          <w:tab w:val="left" w:pos="1701"/>
        </w:tabs>
        <w:spacing w:line="276" w:lineRule="auto"/>
        <w:ind w:right="147" w:firstLine="0"/>
        <w:jc w:val="center"/>
        <w:rPr>
          <w:b/>
          <w:lang w:val="en-US"/>
        </w:rPr>
      </w:pPr>
      <w:r>
        <w:rPr>
          <w:b/>
          <w:lang w:val="en-US"/>
        </w:rPr>
        <w:t>Khánh Hòa</w:t>
      </w:r>
      <w:r w:rsidRPr="00FF5936">
        <w:rPr>
          <w:b/>
        </w:rPr>
        <w:t xml:space="preserve">, </w:t>
      </w:r>
      <w:r>
        <w:rPr>
          <w:b/>
          <w:lang w:val="en-US"/>
        </w:rPr>
        <w:t>Tháng</w:t>
      </w:r>
      <w:r>
        <w:rPr>
          <w:b/>
          <w:spacing w:val="50"/>
          <w:lang w:val="en-US"/>
        </w:rPr>
        <w:t xml:space="preserve"> 4</w:t>
      </w:r>
      <w:r>
        <w:rPr>
          <w:b/>
        </w:rPr>
        <w:t>/202</w:t>
      </w:r>
      <w:r w:rsidR="00B36D96">
        <w:rPr>
          <w:b/>
          <w:lang w:val="en-US"/>
        </w:rPr>
        <w:t>0</w:t>
      </w:r>
    </w:p>
    <w:p w14:paraId="03959116" w14:textId="7C66E335" w:rsidR="00E44FCB" w:rsidRPr="00E44FCB" w:rsidRDefault="00E44FCB" w:rsidP="00E44FCB">
      <w:pPr>
        <w:rPr>
          <w:b/>
          <w:lang w:val="en-US"/>
        </w:rPr>
        <w:sectPr w:rsidR="00E44FCB" w:rsidRPr="00E44FCB" w:rsidSect="006D70B1">
          <w:headerReference w:type="default" r:id="rId12"/>
          <w:footerReference w:type="default" r:id="rId13"/>
          <w:headerReference w:type="first" r:id="rId14"/>
          <w:footerReference w:type="first" r:id="rId15"/>
          <w:pgSz w:w="11906" w:h="16838" w:code="9"/>
          <w:pgMar w:top="1418" w:right="851" w:bottom="1134" w:left="1985" w:header="720" w:footer="720" w:gutter="0"/>
          <w:pgBorders w:zOrder="back"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81"/>
        </w:sectPr>
      </w:pPr>
    </w:p>
    <w:p w14:paraId="13C7E54C" w14:textId="77777777" w:rsidR="009E5C8F" w:rsidRPr="007F3D0F" w:rsidRDefault="002D3840" w:rsidP="007A0070">
      <w:pPr>
        <w:ind w:firstLine="0"/>
        <w:jc w:val="center"/>
        <w:rPr>
          <w:b/>
          <w:bCs/>
        </w:rPr>
      </w:pPr>
      <w:r w:rsidRPr="007F3D0F">
        <w:rPr>
          <w:b/>
          <w:bCs/>
        </w:rPr>
        <w:lastRenderedPageBreak/>
        <w:t>LỜI CẢM ƠN</w:t>
      </w:r>
    </w:p>
    <w:p w14:paraId="09FE4342" w14:textId="71679391" w:rsidR="009E5C8F" w:rsidRPr="007F3D0F" w:rsidRDefault="009E5C8F" w:rsidP="007A0070">
      <w:pPr>
        <w:pStyle w:val="1doanvanban"/>
      </w:pPr>
      <w:r w:rsidRPr="007F3D0F">
        <w:t>Trong suốt quá trình học tập, nghiên cứu và hoàn thành thực tập tại trung tâm CNTT &amp; NN của trường ĐH Thông Tin Liên Lạc, em đã nhận được sự hướng dẫn, giúp đỡ quý báu đến từ gia đình, bạn bè và Thầy Cô.</w:t>
      </w:r>
    </w:p>
    <w:p w14:paraId="7A66F1D2" w14:textId="1ACF936B" w:rsidR="009E5C8F" w:rsidRPr="007F3D0F" w:rsidRDefault="009E5C8F" w:rsidP="007A0070">
      <w:pPr>
        <w:pStyle w:val="1doanvanban"/>
      </w:pPr>
      <w:r w:rsidRPr="007F3D0F">
        <w:t>Trước hết, em xin xin bày tỏ lòng kính trọng và tri ân sâu sắc đến ThS. Trần Thị Mỹ Hiền, giáo viên hướng dẫn đã tận tâm giúp đỡ, dạy bảo và</w:t>
      </w:r>
      <w:r w:rsidRPr="007F3D0F">
        <w:br/>
        <w:t xml:space="preserve">động viên </w:t>
      </w:r>
      <w:r w:rsidR="007F3D0F" w:rsidRPr="007F3D0F">
        <w:t>em trong quá trình hoành thành báo cáo thực tập.</w:t>
      </w:r>
    </w:p>
    <w:p w14:paraId="5A5803FE" w14:textId="42792128" w:rsidR="009E5C8F" w:rsidRPr="007F3D0F" w:rsidRDefault="009E5C8F" w:rsidP="007A0070">
      <w:pPr>
        <w:pStyle w:val="1doanvanban"/>
      </w:pPr>
      <w:r w:rsidRPr="007F3D0F">
        <w:t>Em xin chân thành cám ơn Ban Giám hiệu, quý thầy cô trường Đại học</w:t>
      </w:r>
      <w:r w:rsidRPr="007F3D0F">
        <w:br/>
        <w:t xml:space="preserve">Thông tin Liên lạc, Khoa Công nghệ thông tin trường Đại học Thông tin liên lạc đã tạo điều kiện thuận lợi trong </w:t>
      </w:r>
      <w:r w:rsidR="007F3D0F" w:rsidRPr="007F3D0F">
        <w:t>quá trình thực tập</w:t>
      </w:r>
      <w:r w:rsidRPr="007F3D0F">
        <w:t>.</w:t>
      </w:r>
    </w:p>
    <w:p w14:paraId="7D9E071A" w14:textId="12793EF8" w:rsidR="009E5C8F" w:rsidRPr="007F3D0F" w:rsidRDefault="009E5C8F" w:rsidP="007A0070">
      <w:pPr>
        <w:pStyle w:val="1doanvanban"/>
      </w:pPr>
      <w:r w:rsidRPr="007F3D0F">
        <w:t>Sau cùng, em xin cám ơn gia đình, bạn bè đã động viên, khích lệ</w:t>
      </w:r>
      <w:r w:rsidRPr="007F3D0F">
        <w:br/>
        <w:t>trong suốt quá trình học tập và thực hiện</w:t>
      </w:r>
      <w:r w:rsidR="007F3D0F" w:rsidRPr="007F3D0F">
        <w:t xml:space="preserve"> đề tài báo cáo thực tập</w:t>
      </w:r>
      <w:r w:rsidRPr="007F3D0F">
        <w:t>.</w:t>
      </w:r>
    </w:p>
    <w:p w14:paraId="32837CDD" w14:textId="40E4A579" w:rsidR="009E5C8F" w:rsidRPr="007F3D0F" w:rsidRDefault="009E5C8F" w:rsidP="007A0070">
      <w:pPr>
        <w:pStyle w:val="1doanvanban"/>
      </w:pPr>
      <w:r w:rsidRPr="007F3D0F">
        <w:t xml:space="preserve">Dù đã có nhiều cố gắng trong quá trình thực hiện, song chắc chắn rằng </w:t>
      </w:r>
      <w:r w:rsidR="007A0070">
        <w:t>báo cáo</w:t>
      </w:r>
      <w:r w:rsidRPr="007F3D0F">
        <w:t xml:space="preserve"> sẽ không tránh khỏi thiếu sót. Em rất mong nhận được sự góp ý của quý thầy cô.</w:t>
      </w:r>
    </w:p>
    <w:p w14:paraId="7959ED0B" w14:textId="77777777" w:rsidR="009E5C8F" w:rsidRPr="007F3D0F" w:rsidRDefault="009E5C8F" w:rsidP="007A0070">
      <w:pPr>
        <w:pStyle w:val="1doanvanban"/>
      </w:pPr>
      <w:r w:rsidRPr="007F3D0F">
        <w:t>Em xin chân thành cảm ơn!</w:t>
      </w:r>
    </w:p>
    <w:p w14:paraId="09E7B922" w14:textId="77777777" w:rsidR="009E5C8F" w:rsidRPr="007F3D0F" w:rsidRDefault="009E5C8F" w:rsidP="007F3D0F">
      <w:pPr>
        <w:ind w:left="720" w:firstLine="0"/>
      </w:pPr>
    </w:p>
    <w:p w14:paraId="19B603D4" w14:textId="77777777" w:rsidR="009E5C8F" w:rsidRPr="007A0070" w:rsidRDefault="009E5C8F" w:rsidP="007A0070">
      <w:pPr>
        <w:ind w:left="720" w:firstLine="0"/>
        <w:jc w:val="right"/>
        <w:rPr>
          <w:i/>
          <w:iCs/>
        </w:rPr>
      </w:pPr>
      <w:r w:rsidRPr="007A0070">
        <w:rPr>
          <w:i/>
          <w:iCs/>
        </w:rPr>
        <w:t>Khánh Hòa, tháng 2 năm 2020</w:t>
      </w:r>
    </w:p>
    <w:p w14:paraId="76BD9183" w14:textId="77777777" w:rsidR="009E5C8F" w:rsidRPr="007A0070" w:rsidRDefault="009E5C8F" w:rsidP="007A0070">
      <w:pPr>
        <w:ind w:left="720" w:firstLine="0"/>
        <w:jc w:val="right"/>
        <w:rPr>
          <w:b/>
          <w:bCs/>
        </w:rPr>
      </w:pPr>
      <w:r w:rsidRPr="007A0070">
        <w:rPr>
          <w:i/>
          <w:iCs/>
        </w:rPr>
        <w:t>Sinh viên</w:t>
      </w:r>
      <w:r w:rsidRPr="007F3D0F">
        <w:t xml:space="preserve"> </w:t>
      </w:r>
      <w:r w:rsidRPr="007A0070">
        <w:rPr>
          <w:b/>
          <w:bCs/>
        </w:rPr>
        <w:t>Nguyễn Trọng Nghĩa</w:t>
      </w:r>
    </w:p>
    <w:p w14:paraId="406F5435" w14:textId="77777777" w:rsidR="009E5C8F" w:rsidRPr="007F3D0F" w:rsidRDefault="009E5C8F" w:rsidP="007F3D0F">
      <w:pPr>
        <w:ind w:left="720" w:firstLine="0"/>
      </w:pPr>
    </w:p>
    <w:p w14:paraId="4ACF3B4D" w14:textId="16792439" w:rsidR="009E5C8F" w:rsidRPr="007F3D0F" w:rsidRDefault="009E5C8F" w:rsidP="007F3D0F">
      <w:pPr>
        <w:ind w:left="720" w:firstLine="0"/>
        <w:sectPr w:rsidR="009E5C8F" w:rsidRPr="007F3D0F" w:rsidSect="00E44FCB">
          <w:pgSz w:w="11906" w:h="16838" w:code="9"/>
          <w:pgMar w:top="1418" w:right="851" w:bottom="1134" w:left="1985" w:header="720" w:footer="720" w:gutter="0"/>
          <w:cols w:space="720"/>
          <w:titlePg/>
          <w:docGrid w:linePitch="381"/>
        </w:sectPr>
      </w:pPr>
    </w:p>
    <w:p w14:paraId="18904B3D" w14:textId="107A0A72" w:rsidR="00DB5029" w:rsidRPr="00DB5029" w:rsidRDefault="00DB5029" w:rsidP="00DB5029">
      <w:pPr>
        <w:ind w:firstLine="0"/>
        <w:jc w:val="center"/>
        <w:rPr>
          <w:b/>
          <w:bCs/>
          <w:color w:val="000000"/>
          <w:szCs w:val="28"/>
        </w:rPr>
      </w:pPr>
      <w:r w:rsidRPr="00DB5029">
        <w:rPr>
          <w:b/>
          <w:bCs/>
          <w:color w:val="000000"/>
          <w:szCs w:val="28"/>
        </w:rPr>
        <w:lastRenderedPageBreak/>
        <w:t>TRƯỜNG ĐẠI HỌC THÔNG TIN LIÊN LẠC</w:t>
      </w:r>
    </w:p>
    <w:p w14:paraId="72A33368" w14:textId="77777777" w:rsidR="00DB5029" w:rsidRPr="00EE0984" w:rsidRDefault="00DB5029" w:rsidP="00DB5029">
      <w:pPr>
        <w:ind w:firstLine="0"/>
        <w:jc w:val="center"/>
        <w:rPr>
          <w:b/>
          <w:bCs/>
          <w:color w:val="000000"/>
          <w:sz w:val="24"/>
        </w:rPr>
      </w:pPr>
      <w:r w:rsidRPr="00DB5029">
        <w:rPr>
          <w:b/>
          <w:bCs/>
          <w:color w:val="000000"/>
          <w:szCs w:val="28"/>
        </w:rPr>
        <w:t>KHOA CÔNG NGHỆ THÔNG TIN</w:t>
      </w:r>
    </w:p>
    <w:p w14:paraId="79F80B39" w14:textId="77777777" w:rsidR="00DB5029" w:rsidRPr="00EE0984" w:rsidRDefault="00DB5029" w:rsidP="00DB5029">
      <w:pPr>
        <w:jc w:val="center"/>
        <w:rPr>
          <w:b/>
          <w:bCs/>
          <w:color w:val="000000"/>
          <w:sz w:val="24"/>
        </w:rPr>
      </w:pPr>
    </w:p>
    <w:p w14:paraId="3BD38005" w14:textId="77777777" w:rsidR="00DB5029" w:rsidRPr="00EE0984" w:rsidRDefault="00DB5029" w:rsidP="00DB5029">
      <w:pPr>
        <w:ind w:firstLine="0"/>
        <w:jc w:val="center"/>
        <w:rPr>
          <w:b/>
          <w:bCs/>
          <w:color w:val="000000"/>
          <w:sz w:val="30"/>
        </w:rPr>
      </w:pPr>
      <w:r w:rsidRPr="00EE0984">
        <w:rPr>
          <w:b/>
          <w:bCs/>
          <w:color w:val="000000"/>
          <w:sz w:val="30"/>
        </w:rPr>
        <w:t>NHẬN XÉT CỦA CÁN BỘ HƯỚNG DẪN</w:t>
      </w:r>
    </w:p>
    <w:p w14:paraId="3BE31276" w14:textId="77777777" w:rsidR="00DB5029" w:rsidRPr="00EE0984" w:rsidRDefault="00DB5029" w:rsidP="00DB5029">
      <w:pPr>
        <w:ind w:firstLine="0"/>
        <w:jc w:val="center"/>
        <w:rPr>
          <w:b/>
          <w:i/>
          <w:color w:val="000000"/>
        </w:rPr>
      </w:pPr>
      <w:r w:rsidRPr="00EE0984">
        <w:rPr>
          <w:b/>
          <w:i/>
          <w:color w:val="000000"/>
        </w:rPr>
        <w:t>(Nhận xét này ghi riêng cho từng sinh viên)</w:t>
      </w:r>
    </w:p>
    <w:p w14:paraId="1148201F" w14:textId="77777777" w:rsidR="00DB5029" w:rsidRPr="00EE0984" w:rsidRDefault="00DB5029" w:rsidP="001A739D">
      <w:pPr>
        <w:ind w:firstLine="0"/>
        <w:jc w:val="center"/>
        <w:rPr>
          <w:b/>
          <w:i/>
          <w:color w:val="000000"/>
        </w:rPr>
      </w:pPr>
    </w:p>
    <w:p w14:paraId="17050447" w14:textId="771706DD" w:rsidR="00DB5029" w:rsidRPr="00EE0984" w:rsidRDefault="00DB5029" w:rsidP="001A739D">
      <w:pPr>
        <w:ind w:firstLine="0"/>
        <w:rPr>
          <w:color w:val="000000"/>
        </w:rPr>
      </w:pPr>
      <w:r w:rsidRPr="00EE0984">
        <w:rPr>
          <w:color w:val="000000"/>
        </w:rPr>
        <w:t>Họ và tên cán bộ  hướng dẫn:              </w:t>
      </w:r>
    </w:p>
    <w:p w14:paraId="3681E86B" w14:textId="69ACE218" w:rsidR="00DB5029" w:rsidRPr="00096601" w:rsidRDefault="00DB5029" w:rsidP="004A3503">
      <w:pPr>
        <w:tabs>
          <w:tab w:val="left" w:leader="dot" w:pos="9720"/>
        </w:tabs>
        <w:ind w:left="720" w:hanging="11"/>
        <w:rPr>
          <w:color w:val="000000"/>
          <w:lang w:val="en-US"/>
        </w:rPr>
      </w:pPr>
      <w:r w:rsidRPr="00EE0984">
        <w:rPr>
          <w:color w:val="000000"/>
        </w:rPr>
        <w:t>Học</w:t>
      </w:r>
      <w:r w:rsidR="001A739D">
        <w:rPr>
          <w:color w:val="000000"/>
          <w:lang w:val="en-US"/>
        </w:rPr>
        <w:t xml:space="preserve"> </w:t>
      </w:r>
      <w:r w:rsidRPr="00EE0984">
        <w:rPr>
          <w:color w:val="000000"/>
        </w:rPr>
        <w:t>hàm:</w:t>
      </w:r>
      <w:r w:rsidR="00096601">
        <w:rPr>
          <w:color w:val="000000"/>
          <w:lang w:val="en-US"/>
        </w:rPr>
        <w:t>…………………………………………………………….</w:t>
      </w:r>
    </w:p>
    <w:p w14:paraId="30BE156F" w14:textId="78F4DBF6" w:rsidR="00DB5029" w:rsidRPr="00096601" w:rsidRDefault="00DB5029" w:rsidP="004A3503">
      <w:pPr>
        <w:tabs>
          <w:tab w:val="left" w:leader="dot" w:pos="9720"/>
        </w:tabs>
        <w:ind w:left="720" w:hanging="11"/>
        <w:jc w:val="left"/>
        <w:rPr>
          <w:color w:val="000000"/>
          <w:lang w:val="en-US"/>
        </w:rPr>
      </w:pPr>
      <w:r w:rsidRPr="00EE0984">
        <w:rPr>
          <w:color w:val="000000"/>
        </w:rPr>
        <w:t>Học vị:</w:t>
      </w:r>
      <w:r w:rsidR="00096601">
        <w:rPr>
          <w:color w:val="000000"/>
          <w:lang w:val="en-US"/>
        </w:rPr>
        <w:t>……………………………………………………………….</w:t>
      </w:r>
    </w:p>
    <w:p w14:paraId="0748FE85" w14:textId="420E9323" w:rsidR="00DB5029" w:rsidRPr="00096601" w:rsidRDefault="00DB5029" w:rsidP="004A3503">
      <w:pPr>
        <w:tabs>
          <w:tab w:val="left" w:leader="dot" w:pos="9720"/>
        </w:tabs>
        <w:ind w:left="720" w:hanging="11"/>
        <w:jc w:val="left"/>
        <w:rPr>
          <w:color w:val="000000"/>
          <w:lang w:val="en-US"/>
        </w:rPr>
      </w:pPr>
      <w:r w:rsidRPr="00EE0984">
        <w:rPr>
          <w:color w:val="000000"/>
        </w:rPr>
        <w:t>Chức vụ:</w:t>
      </w:r>
      <w:r w:rsidR="00096601">
        <w:rPr>
          <w:color w:val="000000"/>
          <w:lang w:val="en-US"/>
        </w:rPr>
        <w:t>……………………………………………………………..</w:t>
      </w:r>
    </w:p>
    <w:p w14:paraId="1658FAD4" w14:textId="3F87CB3C" w:rsidR="00DB5029" w:rsidRPr="001A739D" w:rsidRDefault="00DB5029" w:rsidP="00096601">
      <w:pPr>
        <w:tabs>
          <w:tab w:val="left" w:leader="dot" w:pos="9900"/>
        </w:tabs>
        <w:ind w:firstLine="0"/>
        <w:jc w:val="left"/>
        <w:rPr>
          <w:color w:val="000000"/>
          <w:lang w:val="en-US"/>
        </w:rPr>
      </w:pPr>
      <w:r w:rsidRPr="00EE0984">
        <w:rPr>
          <w:color w:val="000000"/>
        </w:rPr>
        <w:t>Nhận xét báo cáo thực tập của sinh viên</w:t>
      </w:r>
      <w:r w:rsidR="001A739D">
        <w:rPr>
          <w:color w:val="000000"/>
          <w:lang w:val="en-US"/>
        </w:rPr>
        <w:t>:</w:t>
      </w:r>
      <w:r w:rsidR="00096601">
        <w:rPr>
          <w:color w:val="000000"/>
          <w:lang w:val="en-US"/>
        </w:rPr>
        <w:t>…………………………………............</w:t>
      </w:r>
    </w:p>
    <w:p w14:paraId="6E9B4791" w14:textId="18CE453D" w:rsidR="00DB5029" w:rsidRPr="00096601" w:rsidRDefault="00DB5029" w:rsidP="00096601">
      <w:pPr>
        <w:tabs>
          <w:tab w:val="left" w:pos="4500"/>
        </w:tabs>
        <w:ind w:firstLine="0"/>
        <w:rPr>
          <w:color w:val="000000"/>
          <w:lang w:val="en-US"/>
        </w:rPr>
      </w:pPr>
      <w:r w:rsidRPr="00EE0984">
        <w:rPr>
          <w:color w:val="000000"/>
        </w:rPr>
        <w:t>Lớp:</w:t>
      </w:r>
      <w:r w:rsidR="00096601">
        <w:rPr>
          <w:color w:val="000000"/>
          <w:lang w:val="en-US"/>
        </w:rPr>
        <w:t>……………………………………</w:t>
      </w:r>
      <w:r w:rsidRPr="00EE0984">
        <w:rPr>
          <w:color w:val="000000"/>
        </w:rPr>
        <w:tab/>
        <w:t xml:space="preserve"> Khoá:</w:t>
      </w:r>
      <w:r w:rsidR="00096601">
        <w:rPr>
          <w:color w:val="000000"/>
          <w:lang w:val="en-US"/>
        </w:rPr>
        <w:t>…………………………………..</w:t>
      </w:r>
    </w:p>
    <w:p w14:paraId="56157A7D" w14:textId="1442EEA8" w:rsidR="00DB5029" w:rsidRPr="00096601" w:rsidRDefault="00DB5029" w:rsidP="00096601">
      <w:pPr>
        <w:ind w:firstLine="0"/>
        <w:rPr>
          <w:color w:val="000000"/>
          <w:lang w:val="en-US"/>
        </w:rPr>
      </w:pPr>
      <w:r w:rsidRPr="00EE0984">
        <w:rPr>
          <w:color w:val="000000"/>
        </w:rPr>
        <w:t>Tên đề tài:</w:t>
      </w:r>
      <w:r w:rsidR="00096601">
        <w:rPr>
          <w:color w:val="000000"/>
          <w:lang w:val="en-US"/>
        </w:rPr>
        <w:t>…………………………………………………………………………</w:t>
      </w:r>
    </w:p>
    <w:p w14:paraId="1108EE25" w14:textId="060621EE" w:rsidR="00DB5029" w:rsidRDefault="00DB5029" w:rsidP="00096601">
      <w:pPr>
        <w:ind w:firstLine="0"/>
        <w:rPr>
          <w:color w:val="000000"/>
        </w:rPr>
      </w:pPr>
      <w:r w:rsidRPr="00EE0984">
        <w:rPr>
          <w:color w:val="000000"/>
        </w:rPr>
        <w:t>Nội dung nhận xét:</w:t>
      </w:r>
    </w:p>
    <w:p w14:paraId="7B863EBC" w14:textId="4BC74C4A" w:rsidR="00096601" w:rsidRPr="00096601" w:rsidRDefault="00096601" w:rsidP="00096601">
      <w:pPr>
        <w:ind w:firstLine="0"/>
        <w:rPr>
          <w:color w:val="000000"/>
          <w:lang w:val="en-US"/>
        </w:rPr>
      </w:pPr>
      <w:r>
        <w:rPr>
          <w:color w:val="000000"/>
          <w:lang w:val="en-US"/>
        </w:rPr>
        <w:t>………………………………………………………………………………………………………………………………………………………………………………………………………………………………………………………………………………………………………………………………………………………………………………………………………………………………………….</w:t>
      </w:r>
    </w:p>
    <w:p w14:paraId="6D07C940" w14:textId="5C1CFBD7" w:rsidR="00DB5029" w:rsidRPr="00EE0984" w:rsidRDefault="00DB5029" w:rsidP="00DB5029">
      <w:pPr>
        <w:rPr>
          <w:b/>
          <w:color w:val="000000"/>
          <w:sz w:val="24"/>
        </w:rPr>
      </w:pPr>
      <w:r w:rsidRPr="00EE0984">
        <w:rPr>
          <w:b/>
          <w:color w:val="000000"/>
          <w:sz w:val="24"/>
        </w:rPr>
        <w:t xml:space="preserve">Điểm:     </w:t>
      </w:r>
    </w:p>
    <w:p w14:paraId="5EC09FD3" w14:textId="77777777" w:rsidR="00DB5029" w:rsidRDefault="00DB5029" w:rsidP="00DB5029">
      <w:pPr>
        <w:rPr>
          <w:color w:val="000000"/>
          <w:sz w:val="24"/>
        </w:rPr>
      </w:pPr>
      <w:r w:rsidRPr="00FD1A15">
        <w:rPr>
          <w:color w:val="000000"/>
          <w:sz w:val="24"/>
        </w:rPr>
        <w:t>Bằng số:</w:t>
      </w:r>
      <w:r>
        <w:rPr>
          <w:color w:val="000000"/>
          <w:sz w:val="24"/>
        </w:rPr>
        <w:t xml:space="preserve">                                   </w:t>
      </w:r>
    </w:p>
    <w:p w14:paraId="4F7DA508" w14:textId="0DDBD889" w:rsidR="00DB5029" w:rsidRDefault="00DB5029" w:rsidP="00096601">
      <w:pPr>
        <w:rPr>
          <w:color w:val="000000"/>
          <w:sz w:val="24"/>
        </w:rPr>
      </w:pPr>
      <w:r w:rsidRPr="00FD1A15">
        <w:rPr>
          <w:color w:val="000000"/>
          <w:sz w:val="24"/>
        </w:rPr>
        <w:t>Bằng chữ:      </w:t>
      </w:r>
    </w:p>
    <w:p w14:paraId="223102FE" w14:textId="47C6B386" w:rsidR="00DB5029" w:rsidRPr="00FD1A15" w:rsidRDefault="00DB5029" w:rsidP="00096601">
      <w:pPr>
        <w:ind w:firstLine="0"/>
        <w:rPr>
          <w:color w:val="000000"/>
          <w:sz w:val="24"/>
        </w:rPr>
      </w:pPr>
    </w:p>
    <w:tbl>
      <w:tblPr>
        <w:tblW w:w="0" w:type="auto"/>
        <w:tblCellMar>
          <w:left w:w="0" w:type="dxa"/>
          <w:right w:w="0" w:type="dxa"/>
        </w:tblCellMar>
        <w:tblLook w:val="0000" w:firstRow="0" w:lastRow="0" w:firstColumn="0" w:lastColumn="0" w:noHBand="0" w:noVBand="0"/>
      </w:tblPr>
      <w:tblGrid>
        <w:gridCol w:w="4529"/>
        <w:gridCol w:w="4541"/>
      </w:tblGrid>
      <w:tr w:rsidR="00DB5029" w:rsidRPr="00FD1A15" w14:paraId="41D76E48" w14:textId="77777777" w:rsidTr="006A3915">
        <w:tc>
          <w:tcPr>
            <w:tcW w:w="4788" w:type="dxa"/>
            <w:tcMar>
              <w:top w:w="0" w:type="dxa"/>
              <w:left w:w="108" w:type="dxa"/>
              <w:bottom w:w="0" w:type="dxa"/>
              <w:right w:w="108" w:type="dxa"/>
            </w:tcMar>
          </w:tcPr>
          <w:p w14:paraId="4D4C9101" w14:textId="77777777" w:rsidR="00DB5029" w:rsidRPr="00FD1A15" w:rsidRDefault="00DB5029" w:rsidP="00096601">
            <w:pPr>
              <w:ind w:firstLine="0"/>
              <w:jc w:val="center"/>
              <w:rPr>
                <w:sz w:val="24"/>
              </w:rPr>
            </w:pPr>
            <w:r w:rsidRPr="00FD1A15">
              <w:rPr>
                <w:b/>
                <w:bCs/>
                <w:sz w:val="24"/>
              </w:rPr>
              <w:t xml:space="preserve">XÁC NHẬN </w:t>
            </w:r>
            <w:r>
              <w:rPr>
                <w:b/>
                <w:bCs/>
                <w:sz w:val="24"/>
              </w:rPr>
              <w:t xml:space="preserve">CỦA LÃNH ĐẠO </w:t>
            </w:r>
            <w:r w:rsidRPr="00FD1A15">
              <w:rPr>
                <w:b/>
                <w:bCs/>
                <w:sz w:val="24"/>
              </w:rPr>
              <w:t>KHOA</w:t>
            </w:r>
          </w:p>
          <w:p w14:paraId="0D63BF30" w14:textId="77777777" w:rsidR="00DB5029" w:rsidRPr="00FD1A15" w:rsidRDefault="00DB5029" w:rsidP="006A3915">
            <w:pPr>
              <w:ind w:firstLine="0"/>
              <w:jc w:val="center"/>
              <w:rPr>
                <w:sz w:val="24"/>
              </w:rPr>
            </w:pPr>
            <w:r w:rsidRPr="00FD1A15">
              <w:rPr>
                <w:i/>
                <w:iCs/>
                <w:sz w:val="24"/>
              </w:rPr>
              <w:t>(Chức vụ, ký, ghi rõ họ tên)</w:t>
            </w:r>
          </w:p>
        </w:tc>
        <w:tc>
          <w:tcPr>
            <w:tcW w:w="4788" w:type="dxa"/>
            <w:tcMar>
              <w:top w:w="0" w:type="dxa"/>
              <w:left w:w="108" w:type="dxa"/>
              <w:bottom w:w="0" w:type="dxa"/>
              <w:right w:w="108" w:type="dxa"/>
            </w:tcMar>
          </w:tcPr>
          <w:p w14:paraId="46AA5686" w14:textId="77777777" w:rsidR="00DB5029" w:rsidRPr="00FD1A15" w:rsidRDefault="00DB5029" w:rsidP="006A3915">
            <w:pPr>
              <w:ind w:firstLine="0"/>
              <w:jc w:val="center"/>
              <w:rPr>
                <w:sz w:val="24"/>
              </w:rPr>
            </w:pPr>
            <w:r w:rsidRPr="00FD1A15">
              <w:rPr>
                <w:b/>
                <w:bCs/>
                <w:sz w:val="24"/>
              </w:rPr>
              <w:t>GIÁO VIÊN HƯỚNG DẪN</w:t>
            </w:r>
          </w:p>
          <w:p w14:paraId="0FC63477" w14:textId="77777777" w:rsidR="00DB5029" w:rsidRPr="00FD1A15" w:rsidRDefault="00DB5029" w:rsidP="00096601">
            <w:pPr>
              <w:ind w:firstLine="43"/>
              <w:jc w:val="center"/>
              <w:rPr>
                <w:sz w:val="24"/>
              </w:rPr>
            </w:pPr>
            <w:r w:rsidRPr="00FD1A15">
              <w:rPr>
                <w:i/>
                <w:iCs/>
                <w:sz w:val="24"/>
              </w:rPr>
              <w:t>(Ký, ghi rõ họ tên)</w:t>
            </w:r>
            <w:r w:rsidRPr="00FD1A15">
              <w:rPr>
                <w:sz w:val="24"/>
              </w:rPr>
              <w:t> </w:t>
            </w:r>
          </w:p>
        </w:tc>
      </w:tr>
    </w:tbl>
    <w:p w14:paraId="19F48BE8" w14:textId="25B54BDF" w:rsidR="00F41AFA" w:rsidRPr="00DB5029" w:rsidRDefault="00F41AFA" w:rsidP="00CC499A">
      <w:pPr>
        <w:ind w:firstLine="0"/>
        <w:rPr>
          <w:b/>
          <w:bCs/>
        </w:rPr>
      </w:pPr>
      <w:r w:rsidRPr="00DB5029">
        <w:rPr>
          <w:b/>
          <w:bCs/>
        </w:rPr>
        <w:br w:type="page"/>
      </w:r>
    </w:p>
    <w:p w14:paraId="26A0EAE8" w14:textId="77777777" w:rsidR="00B80F9F" w:rsidRDefault="00B80F9F">
      <w:pPr>
        <w:rPr>
          <w:b/>
          <w:bCs/>
          <w:lang w:val="en-US"/>
        </w:rPr>
        <w:sectPr w:rsidR="00B80F9F" w:rsidSect="006D70B1">
          <w:pgSz w:w="11906" w:h="16838" w:code="9"/>
          <w:pgMar w:top="1418" w:right="851" w:bottom="1134" w:left="1985" w:header="720" w:footer="720" w:gutter="0"/>
          <w:cols w:space="720"/>
          <w:titlePg/>
          <w:docGrid w:linePitch="381"/>
        </w:sectPr>
      </w:pPr>
    </w:p>
    <w:sdt>
      <w:sdtPr>
        <w:rPr>
          <w:rFonts w:ascii="Times New Roman" w:hAnsi="Times New Roman"/>
          <w:color w:val="auto"/>
          <w:sz w:val="28"/>
          <w:szCs w:val="24"/>
          <w:lang w:val="vi-VN"/>
        </w:rPr>
        <w:id w:val="-1888092045"/>
        <w:docPartObj>
          <w:docPartGallery w:val="Table of Contents"/>
          <w:docPartUnique/>
        </w:docPartObj>
      </w:sdtPr>
      <w:sdtEndPr>
        <w:rPr>
          <w:b/>
          <w:bCs/>
          <w:noProof/>
        </w:rPr>
      </w:sdtEndPr>
      <w:sdtContent>
        <w:p w14:paraId="4EB8D1E1" w14:textId="77777777" w:rsidR="00B80F9F" w:rsidRPr="00D13A54" w:rsidRDefault="00D13A54" w:rsidP="00D13A54">
          <w:pPr>
            <w:pStyle w:val="TOCHeading"/>
            <w:jc w:val="center"/>
            <w:rPr>
              <w:rFonts w:ascii="Times New Roman" w:hAnsi="Times New Roman"/>
              <w:b/>
              <w:bCs/>
              <w:color w:val="auto"/>
              <w:sz w:val="28"/>
              <w:szCs w:val="28"/>
            </w:rPr>
          </w:pPr>
          <w:r w:rsidRPr="00D13A54">
            <w:rPr>
              <w:rFonts w:ascii="Times New Roman" w:hAnsi="Times New Roman"/>
              <w:b/>
              <w:bCs/>
              <w:color w:val="auto"/>
              <w:sz w:val="28"/>
              <w:szCs w:val="28"/>
            </w:rPr>
            <w:t>MỤC LỤC</w:t>
          </w:r>
        </w:p>
        <w:p w14:paraId="082C21B8" w14:textId="12C3181D" w:rsidR="00F14BE4" w:rsidRDefault="00B80F9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39134451" w:history="1">
            <w:r w:rsidR="00F14BE4" w:rsidRPr="00A41C09">
              <w:rPr>
                <w:rStyle w:val="Hyperlink"/>
              </w:rPr>
              <w:t>DANH SÁCH CÁC KÝ TỰ, CÁC CHỮ VIẾT TẮT</w:t>
            </w:r>
            <w:r w:rsidR="00F14BE4">
              <w:rPr>
                <w:webHidden/>
              </w:rPr>
              <w:tab/>
            </w:r>
            <w:r w:rsidR="00F14BE4">
              <w:rPr>
                <w:webHidden/>
              </w:rPr>
              <w:fldChar w:fldCharType="begin"/>
            </w:r>
            <w:r w:rsidR="00F14BE4">
              <w:rPr>
                <w:webHidden/>
              </w:rPr>
              <w:instrText xml:space="preserve"> PAGEREF _Toc39134451 \h </w:instrText>
            </w:r>
            <w:r w:rsidR="00F14BE4">
              <w:rPr>
                <w:webHidden/>
              </w:rPr>
            </w:r>
            <w:r w:rsidR="00F14BE4">
              <w:rPr>
                <w:webHidden/>
              </w:rPr>
              <w:fldChar w:fldCharType="separate"/>
            </w:r>
            <w:r w:rsidR="00F14BE4">
              <w:rPr>
                <w:webHidden/>
              </w:rPr>
              <w:t>8</w:t>
            </w:r>
            <w:r w:rsidR="00F14BE4">
              <w:rPr>
                <w:webHidden/>
              </w:rPr>
              <w:fldChar w:fldCharType="end"/>
            </w:r>
          </w:hyperlink>
        </w:p>
        <w:p w14:paraId="20164293" w14:textId="67380546" w:rsidR="00F14BE4" w:rsidRDefault="00373F0E">
          <w:pPr>
            <w:pStyle w:val="TOC1"/>
            <w:rPr>
              <w:rFonts w:asciiTheme="minorHAnsi" w:eastAsiaTheme="minorEastAsia" w:hAnsiTheme="minorHAnsi" w:cstheme="minorBidi"/>
              <w:b w:val="0"/>
              <w:sz w:val="22"/>
              <w:szCs w:val="22"/>
              <w:lang w:val="en-US"/>
            </w:rPr>
          </w:pPr>
          <w:hyperlink w:anchor="_Toc39134452" w:history="1">
            <w:r w:rsidR="00F14BE4" w:rsidRPr="00A41C09">
              <w:rPr>
                <w:rStyle w:val="Hyperlink"/>
              </w:rPr>
              <w:t>DANH MỤC CÁC BẢNG</w:t>
            </w:r>
            <w:r w:rsidR="00F14BE4">
              <w:rPr>
                <w:webHidden/>
              </w:rPr>
              <w:tab/>
            </w:r>
            <w:r w:rsidR="00F14BE4">
              <w:rPr>
                <w:webHidden/>
              </w:rPr>
              <w:fldChar w:fldCharType="begin"/>
            </w:r>
            <w:r w:rsidR="00F14BE4">
              <w:rPr>
                <w:webHidden/>
              </w:rPr>
              <w:instrText xml:space="preserve"> PAGEREF _Toc39134452 \h </w:instrText>
            </w:r>
            <w:r w:rsidR="00F14BE4">
              <w:rPr>
                <w:webHidden/>
              </w:rPr>
            </w:r>
            <w:r w:rsidR="00F14BE4">
              <w:rPr>
                <w:webHidden/>
              </w:rPr>
              <w:fldChar w:fldCharType="separate"/>
            </w:r>
            <w:r w:rsidR="00F14BE4">
              <w:rPr>
                <w:webHidden/>
              </w:rPr>
              <w:t>8</w:t>
            </w:r>
            <w:r w:rsidR="00F14BE4">
              <w:rPr>
                <w:webHidden/>
              </w:rPr>
              <w:fldChar w:fldCharType="end"/>
            </w:r>
          </w:hyperlink>
        </w:p>
        <w:p w14:paraId="1104B3C2" w14:textId="79E8705B" w:rsidR="00F14BE4" w:rsidRDefault="00373F0E">
          <w:pPr>
            <w:pStyle w:val="TOC1"/>
            <w:rPr>
              <w:rFonts w:asciiTheme="minorHAnsi" w:eastAsiaTheme="minorEastAsia" w:hAnsiTheme="minorHAnsi" w:cstheme="minorBidi"/>
              <w:b w:val="0"/>
              <w:sz w:val="22"/>
              <w:szCs w:val="22"/>
              <w:lang w:val="en-US"/>
            </w:rPr>
          </w:pPr>
          <w:hyperlink w:anchor="_Toc39134453" w:history="1">
            <w:r w:rsidR="00F14BE4" w:rsidRPr="00A41C09">
              <w:rPr>
                <w:rStyle w:val="Hyperlink"/>
              </w:rPr>
              <w:t>DANH MỤC CÁC HÌNH VẼ</w:t>
            </w:r>
            <w:r w:rsidR="00F14BE4">
              <w:rPr>
                <w:webHidden/>
              </w:rPr>
              <w:tab/>
            </w:r>
            <w:r w:rsidR="00F14BE4">
              <w:rPr>
                <w:webHidden/>
              </w:rPr>
              <w:fldChar w:fldCharType="begin"/>
            </w:r>
            <w:r w:rsidR="00F14BE4">
              <w:rPr>
                <w:webHidden/>
              </w:rPr>
              <w:instrText xml:space="preserve"> PAGEREF _Toc39134453 \h </w:instrText>
            </w:r>
            <w:r w:rsidR="00F14BE4">
              <w:rPr>
                <w:webHidden/>
              </w:rPr>
            </w:r>
            <w:r w:rsidR="00F14BE4">
              <w:rPr>
                <w:webHidden/>
              </w:rPr>
              <w:fldChar w:fldCharType="separate"/>
            </w:r>
            <w:r w:rsidR="00F14BE4">
              <w:rPr>
                <w:webHidden/>
              </w:rPr>
              <w:t>8</w:t>
            </w:r>
            <w:r w:rsidR="00F14BE4">
              <w:rPr>
                <w:webHidden/>
              </w:rPr>
              <w:fldChar w:fldCharType="end"/>
            </w:r>
          </w:hyperlink>
        </w:p>
        <w:p w14:paraId="7C70CF59" w14:textId="790B066E" w:rsidR="00F14BE4" w:rsidRDefault="00373F0E">
          <w:pPr>
            <w:pStyle w:val="TOC1"/>
            <w:rPr>
              <w:rFonts w:asciiTheme="minorHAnsi" w:eastAsiaTheme="minorEastAsia" w:hAnsiTheme="minorHAnsi" w:cstheme="minorBidi"/>
              <w:b w:val="0"/>
              <w:sz w:val="22"/>
              <w:szCs w:val="22"/>
              <w:lang w:val="en-US"/>
            </w:rPr>
          </w:pPr>
          <w:hyperlink w:anchor="_Toc39134454" w:history="1">
            <w:r w:rsidR="00F14BE4" w:rsidRPr="00A41C09">
              <w:rPr>
                <w:rStyle w:val="Hyperlink"/>
              </w:rPr>
              <w:t>MỞ ĐẦU</w:t>
            </w:r>
            <w:r w:rsidR="00F14BE4">
              <w:rPr>
                <w:webHidden/>
              </w:rPr>
              <w:tab/>
            </w:r>
            <w:r w:rsidR="00F14BE4">
              <w:rPr>
                <w:webHidden/>
              </w:rPr>
              <w:fldChar w:fldCharType="begin"/>
            </w:r>
            <w:r w:rsidR="00F14BE4">
              <w:rPr>
                <w:webHidden/>
              </w:rPr>
              <w:instrText xml:space="preserve"> PAGEREF _Toc39134454 \h </w:instrText>
            </w:r>
            <w:r w:rsidR="00F14BE4">
              <w:rPr>
                <w:webHidden/>
              </w:rPr>
            </w:r>
            <w:r w:rsidR="00F14BE4">
              <w:rPr>
                <w:webHidden/>
              </w:rPr>
              <w:fldChar w:fldCharType="separate"/>
            </w:r>
            <w:r w:rsidR="00F14BE4">
              <w:rPr>
                <w:webHidden/>
              </w:rPr>
              <w:t>1</w:t>
            </w:r>
            <w:r w:rsidR="00F14BE4">
              <w:rPr>
                <w:webHidden/>
              </w:rPr>
              <w:fldChar w:fldCharType="end"/>
            </w:r>
          </w:hyperlink>
        </w:p>
        <w:p w14:paraId="0ECF7A2D" w14:textId="4F06D374" w:rsidR="00F14BE4" w:rsidRDefault="00373F0E">
          <w:pPr>
            <w:pStyle w:val="TOC1"/>
            <w:rPr>
              <w:rFonts w:asciiTheme="minorHAnsi" w:eastAsiaTheme="minorEastAsia" w:hAnsiTheme="minorHAnsi" w:cstheme="minorBidi"/>
              <w:b w:val="0"/>
              <w:sz w:val="22"/>
              <w:szCs w:val="22"/>
              <w:lang w:val="en-US"/>
            </w:rPr>
          </w:pPr>
          <w:hyperlink w:anchor="_Toc39134455" w:history="1">
            <w:r w:rsidR="00F14BE4" w:rsidRPr="00A41C09">
              <w:rPr>
                <w:rStyle w:val="Hyperlink"/>
              </w:rPr>
              <w:t>Chương 1 GIỚI THIỆU VỀ ĐƠN VỊ THỰC TẬP</w:t>
            </w:r>
            <w:r w:rsidR="00F14BE4">
              <w:rPr>
                <w:webHidden/>
              </w:rPr>
              <w:tab/>
            </w:r>
            <w:r w:rsidR="00F14BE4">
              <w:rPr>
                <w:webHidden/>
              </w:rPr>
              <w:fldChar w:fldCharType="begin"/>
            </w:r>
            <w:r w:rsidR="00F14BE4">
              <w:rPr>
                <w:webHidden/>
              </w:rPr>
              <w:instrText xml:space="preserve"> PAGEREF _Toc39134455 \h </w:instrText>
            </w:r>
            <w:r w:rsidR="00F14BE4">
              <w:rPr>
                <w:webHidden/>
              </w:rPr>
            </w:r>
            <w:r w:rsidR="00F14BE4">
              <w:rPr>
                <w:webHidden/>
              </w:rPr>
              <w:fldChar w:fldCharType="separate"/>
            </w:r>
            <w:r w:rsidR="00F14BE4">
              <w:rPr>
                <w:webHidden/>
              </w:rPr>
              <w:t>3</w:t>
            </w:r>
            <w:r w:rsidR="00F14BE4">
              <w:rPr>
                <w:webHidden/>
              </w:rPr>
              <w:fldChar w:fldCharType="end"/>
            </w:r>
          </w:hyperlink>
        </w:p>
        <w:p w14:paraId="488ED91A" w14:textId="67DC6F42" w:rsidR="00F14BE4" w:rsidRDefault="00373F0E">
          <w:pPr>
            <w:pStyle w:val="TOC2"/>
            <w:rPr>
              <w:rFonts w:asciiTheme="minorHAnsi" w:eastAsiaTheme="minorEastAsia" w:hAnsiTheme="minorHAnsi" w:cstheme="minorBidi"/>
              <w:noProof/>
              <w:sz w:val="22"/>
              <w:szCs w:val="22"/>
              <w:lang w:val="en-US"/>
            </w:rPr>
          </w:pPr>
          <w:hyperlink w:anchor="_Toc39134456" w:history="1">
            <w:r w:rsidR="00F14BE4" w:rsidRPr="00A41C09">
              <w:rPr>
                <w:rStyle w:val="Hyperlink"/>
                <w:noProof/>
              </w:rPr>
              <w:t>1.1. Tổng quan về MITECH CENTER</w:t>
            </w:r>
            <w:r w:rsidR="00F14BE4">
              <w:rPr>
                <w:noProof/>
                <w:webHidden/>
              </w:rPr>
              <w:tab/>
            </w:r>
            <w:r w:rsidR="00F14BE4">
              <w:rPr>
                <w:noProof/>
                <w:webHidden/>
              </w:rPr>
              <w:fldChar w:fldCharType="begin"/>
            </w:r>
            <w:r w:rsidR="00F14BE4">
              <w:rPr>
                <w:noProof/>
                <w:webHidden/>
              </w:rPr>
              <w:instrText xml:space="preserve"> PAGEREF _Toc39134456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2B2BA299" w14:textId="7C2CFD05" w:rsidR="00F14BE4" w:rsidRDefault="00373F0E">
          <w:pPr>
            <w:pStyle w:val="TOC3"/>
            <w:rPr>
              <w:rFonts w:asciiTheme="minorHAnsi" w:eastAsiaTheme="minorEastAsia" w:hAnsiTheme="minorHAnsi" w:cstheme="minorBidi"/>
              <w:noProof/>
              <w:sz w:val="22"/>
              <w:szCs w:val="22"/>
              <w:lang w:val="en-US"/>
            </w:rPr>
          </w:pPr>
          <w:hyperlink w:anchor="_Toc39134457" w:history="1">
            <w:r w:rsidR="00F14BE4" w:rsidRPr="00A41C09">
              <w:rPr>
                <w:rStyle w:val="Hyperlink"/>
                <w:noProof/>
              </w:rPr>
              <w:t>1.1.1. Khái quát về Mitech Center</w:t>
            </w:r>
            <w:r w:rsidR="00F14BE4">
              <w:rPr>
                <w:noProof/>
                <w:webHidden/>
              </w:rPr>
              <w:tab/>
            </w:r>
            <w:r w:rsidR="00F14BE4">
              <w:rPr>
                <w:noProof/>
                <w:webHidden/>
              </w:rPr>
              <w:fldChar w:fldCharType="begin"/>
            </w:r>
            <w:r w:rsidR="00F14BE4">
              <w:rPr>
                <w:noProof/>
                <w:webHidden/>
              </w:rPr>
              <w:instrText xml:space="preserve"> PAGEREF _Toc39134457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44098D7D" w14:textId="256CF03F" w:rsidR="00F14BE4" w:rsidRDefault="00373F0E">
          <w:pPr>
            <w:pStyle w:val="TOC3"/>
            <w:rPr>
              <w:rFonts w:asciiTheme="minorHAnsi" w:eastAsiaTheme="minorEastAsia" w:hAnsiTheme="minorHAnsi" w:cstheme="minorBidi"/>
              <w:noProof/>
              <w:sz w:val="22"/>
              <w:szCs w:val="22"/>
              <w:lang w:val="en-US"/>
            </w:rPr>
          </w:pPr>
          <w:hyperlink w:anchor="_Toc39134458" w:history="1">
            <w:r w:rsidR="00F14BE4" w:rsidRPr="00A41C09">
              <w:rPr>
                <w:rStyle w:val="Hyperlink"/>
                <w:noProof/>
              </w:rPr>
              <w:t>1.1.2. Lịch sử hình thành</w:t>
            </w:r>
            <w:r w:rsidR="00F14BE4">
              <w:rPr>
                <w:noProof/>
                <w:webHidden/>
              </w:rPr>
              <w:tab/>
            </w:r>
            <w:r w:rsidR="00F14BE4">
              <w:rPr>
                <w:noProof/>
                <w:webHidden/>
              </w:rPr>
              <w:fldChar w:fldCharType="begin"/>
            </w:r>
            <w:r w:rsidR="00F14BE4">
              <w:rPr>
                <w:noProof/>
                <w:webHidden/>
              </w:rPr>
              <w:instrText xml:space="preserve"> PAGEREF _Toc39134458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3D85E04F" w14:textId="1A0F20F8" w:rsidR="00F14BE4" w:rsidRDefault="00373F0E">
          <w:pPr>
            <w:pStyle w:val="TOC3"/>
            <w:rPr>
              <w:rFonts w:asciiTheme="minorHAnsi" w:eastAsiaTheme="minorEastAsia" w:hAnsiTheme="minorHAnsi" w:cstheme="minorBidi"/>
              <w:noProof/>
              <w:sz w:val="22"/>
              <w:szCs w:val="22"/>
              <w:lang w:val="en-US"/>
            </w:rPr>
          </w:pPr>
          <w:hyperlink w:anchor="_Toc39134459" w:history="1">
            <w:r w:rsidR="00F14BE4" w:rsidRPr="00A41C09">
              <w:rPr>
                <w:rStyle w:val="Hyperlink"/>
                <w:noProof/>
              </w:rPr>
              <w:t>1.1.3. Tình hình phát triển</w:t>
            </w:r>
            <w:r w:rsidR="00F14BE4">
              <w:rPr>
                <w:noProof/>
                <w:webHidden/>
              </w:rPr>
              <w:tab/>
            </w:r>
            <w:r w:rsidR="00F14BE4">
              <w:rPr>
                <w:noProof/>
                <w:webHidden/>
              </w:rPr>
              <w:fldChar w:fldCharType="begin"/>
            </w:r>
            <w:r w:rsidR="00F14BE4">
              <w:rPr>
                <w:noProof/>
                <w:webHidden/>
              </w:rPr>
              <w:instrText xml:space="preserve"> PAGEREF _Toc39134459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53FAFFC1" w14:textId="6B6B94A2" w:rsidR="00F14BE4" w:rsidRDefault="00373F0E">
          <w:pPr>
            <w:pStyle w:val="TOC3"/>
            <w:rPr>
              <w:rFonts w:asciiTheme="minorHAnsi" w:eastAsiaTheme="minorEastAsia" w:hAnsiTheme="minorHAnsi" w:cstheme="minorBidi"/>
              <w:noProof/>
              <w:sz w:val="22"/>
              <w:szCs w:val="22"/>
              <w:lang w:val="en-US"/>
            </w:rPr>
          </w:pPr>
          <w:hyperlink w:anchor="_Toc39134460" w:history="1">
            <w:r w:rsidR="00F14BE4" w:rsidRPr="00A41C09">
              <w:rPr>
                <w:rStyle w:val="Hyperlink"/>
                <w:noProof/>
              </w:rPr>
              <w:t>1.1.4. Sơ đồ tổ chức</w:t>
            </w:r>
            <w:r w:rsidR="00F14BE4">
              <w:rPr>
                <w:noProof/>
                <w:webHidden/>
              </w:rPr>
              <w:tab/>
            </w:r>
            <w:r w:rsidR="00F14BE4">
              <w:rPr>
                <w:noProof/>
                <w:webHidden/>
              </w:rPr>
              <w:fldChar w:fldCharType="begin"/>
            </w:r>
            <w:r w:rsidR="00F14BE4">
              <w:rPr>
                <w:noProof/>
                <w:webHidden/>
              </w:rPr>
              <w:instrText xml:space="preserve"> PAGEREF _Toc39134460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5F326CC6" w14:textId="54F8D5FB" w:rsidR="00F14BE4" w:rsidRDefault="00373F0E">
          <w:pPr>
            <w:pStyle w:val="TOC3"/>
            <w:rPr>
              <w:rFonts w:asciiTheme="minorHAnsi" w:eastAsiaTheme="minorEastAsia" w:hAnsiTheme="minorHAnsi" w:cstheme="minorBidi"/>
              <w:noProof/>
              <w:sz w:val="22"/>
              <w:szCs w:val="22"/>
              <w:lang w:val="en-US"/>
            </w:rPr>
          </w:pPr>
          <w:hyperlink w:anchor="_Toc39134461" w:history="1">
            <w:r w:rsidR="00F14BE4" w:rsidRPr="00A41C09">
              <w:rPr>
                <w:rStyle w:val="Hyperlink"/>
                <w:noProof/>
              </w:rPr>
              <w:t>1.1.5. Hướng phát triển trong tương lai</w:t>
            </w:r>
            <w:r w:rsidR="00F14BE4">
              <w:rPr>
                <w:noProof/>
                <w:webHidden/>
              </w:rPr>
              <w:tab/>
            </w:r>
            <w:r w:rsidR="00F14BE4">
              <w:rPr>
                <w:noProof/>
                <w:webHidden/>
              </w:rPr>
              <w:fldChar w:fldCharType="begin"/>
            </w:r>
            <w:r w:rsidR="00F14BE4">
              <w:rPr>
                <w:noProof/>
                <w:webHidden/>
              </w:rPr>
              <w:instrText xml:space="preserve"> PAGEREF _Toc39134461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2C83C3B8" w14:textId="3F44D905" w:rsidR="00F14BE4" w:rsidRDefault="00373F0E">
          <w:pPr>
            <w:pStyle w:val="TOC2"/>
            <w:rPr>
              <w:rFonts w:asciiTheme="minorHAnsi" w:eastAsiaTheme="minorEastAsia" w:hAnsiTheme="minorHAnsi" w:cstheme="minorBidi"/>
              <w:noProof/>
              <w:sz w:val="22"/>
              <w:szCs w:val="22"/>
              <w:lang w:val="en-US"/>
            </w:rPr>
          </w:pPr>
          <w:hyperlink w:anchor="_Toc39134462" w:history="1">
            <w:r w:rsidR="00F14BE4" w:rsidRPr="00A41C09">
              <w:rPr>
                <w:rStyle w:val="Hyperlink"/>
                <w:noProof/>
              </w:rPr>
              <w:t>1.2. CƠ SỞ HẠ TẦNG CNTT</w:t>
            </w:r>
            <w:r w:rsidR="00F14BE4">
              <w:rPr>
                <w:noProof/>
                <w:webHidden/>
              </w:rPr>
              <w:tab/>
            </w:r>
            <w:r w:rsidR="00F14BE4">
              <w:rPr>
                <w:noProof/>
                <w:webHidden/>
              </w:rPr>
              <w:fldChar w:fldCharType="begin"/>
            </w:r>
            <w:r w:rsidR="00F14BE4">
              <w:rPr>
                <w:noProof/>
                <w:webHidden/>
              </w:rPr>
              <w:instrText xml:space="preserve"> PAGEREF _Toc39134462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55F830E0" w14:textId="1ADB0D3F" w:rsidR="00F14BE4" w:rsidRDefault="00373F0E">
          <w:pPr>
            <w:pStyle w:val="TOC2"/>
            <w:rPr>
              <w:rFonts w:asciiTheme="minorHAnsi" w:eastAsiaTheme="minorEastAsia" w:hAnsiTheme="minorHAnsi" w:cstheme="minorBidi"/>
              <w:noProof/>
              <w:sz w:val="22"/>
              <w:szCs w:val="22"/>
              <w:lang w:val="en-US"/>
            </w:rPr>
          </w:pPr>
          <w:hyperlink w:anchor="_Toc39134463" w:history="1">
            <w:r w:rsidR="00F14BE4" w:rsidRPr="00A41C09">
              <w:rPr>
                <w:rStyle w:val="Hyperlink"/>
                <w:noProof/>
              </w:rPr>
              <w:t>….. // Chưa hoàn thiện</w:t>
            </w:r>
            <w:r w:rsidR="00F14BE4">
              <w:rPr>
                <w:noProof/>
                <w:webHidden/>
              </w:rPr>
              <w:tab/>
            </w:r>
            <w:r w:rsidR="00F14BE4">
              <w:rPr>
                <w:noProof/>
                <w:webHidden/>
              </w:rPr>
              <w:fldChar w:fldCharType="begin"/>
            </w:r>
            <w:r w:rsidR="00F14BE4">
              <w:rPr>
                <w:noProof/>
                <w:webHidden/>
              </w:rPr>
              <w:instrText xml:space="preserve"> PAGEREF _Toc39134463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2D77E2B5" w14:textId="602BF1FC" w:rsidR="00F14BE4" w:rsidRDefault="00373F0E">
          <w:pPr>
            <w:pStyle w:val="TOC1"/>
            <w:rPr>
              <w:rFonts w:asciiTheme="minorHAnsi" w:eastAsiaTheme="minorEastAsia" w:hAnsiTheme="minorHAnsi" w:cstheme="minorBidi"/>
              <w:b w:val="0"/>
              <w:sz w:val="22"/>
              <w:szCs w:val="22"/>
              <w:lang w:val="en-US"/>
            </w:rPr>
          </w:pPr>
          <w:hyperlink w:anchor="_Toc39134464" w:history="1">
            <w:r w:rsidR="00F14BE4" w:rsidRPr="00A41C09">
              <w:rPr>
                <w:rStyle w:val="Hyperlink"/>
              </w:rPr>
              <w:t>Chương 2 GIỚI THIỆU VỀ ASP.NET CORE</w:t>
            </w:r>
            <w:r w:rsidR="00F14BE4">
              <w:rPr>
                <w:webHidden/>
              </w:rPr>
              <w:tab/>
            </w:r>
            <w:r w:rsidR="00F14BE4">
              <w:rPr>
                <w:webHidden/>
              </w:rPr>
              <w:fldChar w:fldCharType="begin"/>
            </w:r>
            <w:r w:rsidR="00F14BE4">
              <w:rPr>
                <w:webHidden/>
              </w:rPr>
              <w:instrText xml:space="preserve"> PAGEREF _Toc39134464 \h </w:instrText>
            </w:r>
            <w:r w:rsidR="00F14BE4">
              <w:rPr>
                <w:webHidden/>
              </w:rPr>
            </w:r>
            <w:r w:rsidR="00F14BE4">
              <w:rPr>
                <w:webHidden/>
              </w:rPr>
              <w:fldChar w:fldCharType="separate"/>
            </w:r>
            <w:r w:rsidR="00F14BE4">
              <w:rPr>
                <w:webHidden/>
              </w:rPr>
              <w:t>3</w:t>
            </w:r>
            <w:r w:rsidR="00F14BE4">
              <w:rPr>
                <w:webHidden/>
              </w:rPr>
              <w:fldChar w:fldCharType="end"/>
            </w:r>
          </w:hyperlink>
        </w:p>
        <w:p w14:paraId="6B4111B8" w14:textId="1F1BFC56" w:rsidR="00F14BE4" w:rsidRDefault="00373F0E">
          <w:pPr>
            <w:pStyle w:val="TOC2"/>
            <w:rPr>
              <w:rFonts w:asciiTheme="minorHAnsi" w:eastAsiaTheme="minorEastAsia" w:hAnsiTheme="minorHAnsi" w:cstheme="minorBidi"/>
              <w:noProof/>
              <w:sz w:val="22"/>
              <w:szCs w:val="22"/>
              <w:lang w:val="en-US"/>
            </w:rPr>
          </w:pPr>
          <w:hyperlink w:anchor="_Toc39134465" w:history="1">
            <w:r w:rsidR="00F14BE4" w:rsidRPr="00A41C09">
              <w:rPr>
                <w:rStyle w:val="Hyperlink"/>
                <w:noProof/>
              </w:rPr>
              <w:t>2.1. tổng quan về asp.net core</w:t>
            </w:r>
            <w:r w:rsidR="00F14BE4">
              <w:rPr>
                <w:noProof/>
                <w:webHidden/>
              </w:rPr>
              <w:tab/>
            </w:r>
            <w:r w:rsidR="00F14BE4">
              <w:rPr>
                <w:noProof/>
                <w:webHidden/>
              </w:rPr>
              <w:fldChar w:fldCharType="begin"/>
            </w:r>
            <w:r w:rsidR="00F14BE4">
              <w:rPr>
                <w:noProof/>
                <w:webHidden/>
              </w:rPr>
              <w:instrText xml:space="preserve"> PAGEREF _Toc39134465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3A51A320" w14:textId="4899BB21" w:rsidR="00F14BE4" w:rsidRDefault="00373F0E">
          <w:pPr>
            <w:pStyle w:val="TOC3"/>
            <w:rPr>
              <w:rFonts w:asciiTheme="minorHAnsi" w:eastAsiaTheme="minorEastAsia" w:hAnsiTheme="minorHAnsi" w:cstheme="minorBidi"/>
              <w:noProof/>
              <w:sz w:val="22"/>
              <w:szCs w:val="22"/>
              <w:lang w:val="en-US"/>
            </w:rPr>
          </w:pPr>
          <w:hyperlink w:anchor="_Toc39134466" w:history="1">
            <w:r w:rsidR="00F14BE4" w:rsidRPr="00A41C09">
              <w:rPr>
                <w:rStyle w:val="Hyperlink"/>
                <w:noProof/>
              </w:rPr>
              <w:t>2.1.1. Khái niệm về ASP.NET Core</w:t>
            </w:r>
            <w:r w:rsidR="00F14BE4">
              <w:rPr>
                <w:noProof/>
                <w:webHidden/>
              </w:rPr>
              <w:tab/>
            </w:r>
            <w:r w:rsidR="00F14BE4">
              <w:rPr>
                <w:noProof/>
                <w:webHidden/>
              </w:rPr>
              <w:fldChar w:fldCharType="begin"/>
            </w:r>
            <w:r w:rsidR="00F14BE4">
              <w:rPr>
                <w:noProof/>
                <w:webHidden/>
              </w:rPr>
              <w:instrText xml:space="preserve"> PAGEREF _Toc39134466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68EBD006" w14:textId="67782ABD" w:rsidR="00F14BE4" w:rsidRDefault="00373F0E">
          <w:pPr>
            <w:pStyle w:val="TOC3"/>
            <w:rPr>
              <w:rFonts w:asciiTheme="minorHAnsi" w:eastAsiaTheme="minorEastAsia" w:hAnsiTheme="minorHAnsi" w:cstheme="minorBidi"/>
              <w:noProof/>
              <w:sz w:val="22"/>
              <w:szCs w:val="22"/>
              <w:lang w:val="en-US"/>
            </w:rPr>
          </w:pPr>
          <w:hyperlink w:anchor="_Toc39134467" w:history="1">
            <w:r w:rsidR="00F14BE4" w:rsidRPr="00A41C09">
              <w:rPr>
                <w:rStyle w:val="Hyperlink"/>
                <w:noProof/>
              </w:rPr>
              <w:t>2.1.2. Khác biệt quan trọng giữa ASP.NET Core và ASP.NET</w:t>
            </w:r>
            <w:r w:rsidR="00F14BE4">
              <w:rPr>
                <w:noProof/>
                <w:webHidden/>
              </w:rPr>
              <w:tab/>
            </w:r>
            <w:r w:rsidR="00F14BE4">
              <w:rPr>
                <w:noProof/>
                <w:webHidden/>
              </w:rPr>
              <w:fldChar w:fldCharType="begin"/>
            </w:r>
            <w:r w:rsidR="00F14BE4">
              <w:rPr>
                <w:noProof/>
                <w:webHidden/>
              </w:rPr>
              <w:instrText xml:space="preserve"> PAGEREF _Toc39134467 \h </w:instrText>
            </w:r>
            <w:r w:rsidR="00F14BE4">
              <w:rPr>
                <w:noProof/>
                <w:webHidden/>
              </w:rPr>
            </w:r>
            <w:r w:rsidR="00F14BE4">
              <w:rPr>
                <w:noProof/>
                <w:webHidden/>
              </w:rPr>
              <w:fldChar w:fldCharType="separate"/>
            </w:r>
            <w:r w:rsidR="00F14BE4">
              <w:rPr>
                <w:noProof/>
                <w:webHidden/>
              </w:rPr>
              <w:t>4</w:t>
            </w:r>
            <w:r w:rsidR="00F14BE4">
              <w:rPr>
                <w:noProof/>
                <w:webHidden/>
              </w:rPr>
              <w:fldChar w:fldCharType="end"/>
            </w:r>
          </w:hyperlink>
        </w:p>
        <w:p w14:paraId="3998685F" w14:textId="07DD3374" w:rsidR="00F14BE4" w:rsidRDefault="00373F0E">
          <w:pPr>
            <w:pStyle w:val="TOC3"/>
            <w:rPr>
              <w:rFonts w:asciiTheme="minorHAnsi" w:eastAsiaTheme="minorEastAsia" w:hAnsiTheme="minorHAnsi" w:cstheme="minorBidi"/>
              <w:noProof/>
              <w:sz w:val="22"/>
              <w:szCs w:val="22"/>
              <w:lang w:val="en-US"/>
            </w:rPr>
          </w:pPr>
          <w:hyperlink w:anchor="_Toc39134468" w:history="1">
            <w:r w:rsidR="00F14BE4" w:rsidRPr="00A41C09">
              <w:rPr>
                <w:rStyle w:val="Hyperlink"/>
                <w:noProof/>
              </w:rPr>
              <w:t>2.1.2. Các đặc tính quan trọng</w:t>
            </w:r>
            <w:r w:rsidR="00F14BE4">
              <w:rPr>
                <w:noProof/>
                <w:webHidden/>
              </w:rPr>
              <w:tab/>
            </w:r>
            <w:r w:rsidR="00F14BE4">
              <w:rPr>
                <w:noProof/>
                <w:webHidden/>
              </w:rPr>
              <w:fldChar w:fldCharType="begin"/>
            </w:r>
            <w:r w:rsidR="00F14BE4">
              <w:rPr>
                <w:noProof/>
                <w:webHidden/>
              </w:rPr>
              <w:instrText xml:space="preserve"> PAGEREF _Toc39134468 \h </w:instrText>
            </w:r>
            <w:r w:rsidR="00F14BE4">
              <w:rPr>
                <w:noProof/>
                <w:webHidden/>
              </w:rPr>
            </w:r>
            <w:r w:rsidR="00F14BE4">
              <w:rPr>
                <w:noProof/>
                <w:webHidden/>
              </w:rPr>
              <w:fldChar w:fldCharType="separate"/>
            </w:r>
            <w:r w:rsidR="00F14BE4">
              <w:rPr>
                <w:noProof/>
                <w:webHidden/>
              </w:rPr>
              <w:t>6</w:t>
            </w:r>
            <w:r w:rsidR="00F14BE4">
              <w:rPr>
                <w:noProof/>
                <w:webHidden/>
              </w:rPr>
              <w:fldChar w:fldCharType="end"/>
            </w:r>
          </w:hyperlink>
        </w:p>
        <w:p w14:paraId="26E8D776" w14:textId="5378C12F" w:rsidR="00F14BE4" w:rsidRDefault="00373F0E">
          <w:pPr>
            <w:pStyle w:val="TOC2"/>
            <w:rPr>
              <w:rFonts w:asciiTheme="minorHAnsi" w:eastAsiaTheme="minorEastAsia" w:hAnsiTheme="minorHAnsi" w:cstheme="minorBidi"/>
              <w:noProof/>
              <w:sz w:val="22"/>
              <w:szCs w:val="22"/>
              <w:lang w:val="en-US"/>
            </w:rPr>
          </w:pPr>
          <w:hyperlink w:anchor="_Toc39134469" w:history="1">
            <w:r w:rsidR="00F14BE4" w:rsidRPr="00A41C09">
              <w:rPr>
                <w:rStyle w:val="Hyperlink"/>
                <w:noProof/>
              </w:rPr>
              <w:t>2.2. Mô hình MVC trong ASP.NET Core</w:t>
            </w:r>
            <w:r w:rsidR="00F14BE4">
              <w:rPr>
                <w:noProof/>
                <w:webHidden/>
              </w:rPr>
              <w:tab/>
            </w:r>
            <w:r w:rsidR="00F14BE4">
              <w:rPr>
                <w:noProof/>
                <w:webHidden/>
              </w:rPr>
              <w:fldChar w:fldCharType="begin"/>
            </w:r>
            <w:r w:rsidR="00F14BE4">
              <w:rPr>
                <w:noProof/>
                <w:webHidden/>
              </w:rPr>
              <w:instrText xml:space="preserve"> PAGEREF _Toc39134469 \h </w:instrText>
            </w:r>
            <w:r w:rsidR="00F14BE4">
              <w:rPr>
                <w:noProof/>
                <w:webHidden/>
              </w:rPr>
            </w:r>
            <w:r w:rsidR="00F14BE4">
              <w:rPr>
                <w:noProof/>
                <w:webHidden/>
              </w:rPr>
              <w:fldChar w:fldCharType="separate"/>
            </w:r>
            <w:r w:rsidR="00F14BE4">
              <w:rPr>
                <w:noProof/>
                <w:webHidden/>
              </w:rPr>
              <w:t>6</w:t>
            </w:r>
            <w:r w:rsidR="00F14BE4">
              <w:rPr>
                <w:noProof/>
                <w:webHidden/>
              </w:rPr>
              <w:fldChar w:fldCharType="end"/>
            </w:r>
          </w:hyperlink>
        </w:p>
        <w:p w14:paraId="4D9E8044" w14:textId="4492CCE4" w:rsidR="00F14BE4" w:rsidRDefault="00373F0E">
          <w:pPr>
            <w:pStyle w:val="TOC3"/>
            <w:rPr>
              <w:rFonts w:asciiTheme="minorHAnsi" w:eastAsiaTheme="minorEastAsia" w:hAnsiTheme="minorHAnsi" w:cstheme="minorBidi"/>
              <w:noProof/>
              <w:sz w:val="22"/>
              <w:szCs w:val="22"/>
              <w:lang w:val="en-US"/>
            </w:rPr>
          </w:pPr>
          <w:hyperlink w:anchor="_Toc39134470" w:history="1">
            <w:r w:rsidR="00F14BE4" w:rsidRPr="00A41C09">
              <w:rPr>
                <w:rStyle w:val="Hyperlink"/>
                <w:noProof/>
              </w:rPr>
              <w:t>2.2.1. Khái quát về mô hình MVC</w:t>
            </w:r>
            <w:r w:rsidR="00F14BE4">
              <w:rPr>
                <w:noProof/>
                <w:webHidden/>
              </w:rPr>
              <w:tab/>
            </w:r>
            <w:r w:rsidR="00F14BE4">
              <w:rPr>
                <w:noProof/>
                <w:webHidden/>
              </w:rPr>
              <w:fldChar w:fldCharType="begin"/>
            </w:r>
            <w:r w:rsidR="00F14BE4">
              <w:rPr>
                <w:noProof/>
                <w:webHidden/>
              </w:rPr>
              <w:instrText xml:space="preserve"> PAGEREF _Toc39134470 \h </w:instrText>
            </w:r>
            <w:r w:rsidR="00F14BE4">
              <w:rPr>
                <w:noProof/>
                <w:webHidden/>
              </w:rPr>
            </w:r>
            <w:r w:rsidR="00F14BE4">
              <w:rPr>
                <w:noProof/>
                <w:webHidden/>
              </w:rPr>
              <w:fldChar w:fldCharType="separate"/>
            </w:r>
            <w:r w:rsidR="00F14BE4">
              <w:rPr>
                <w:noProof/>
                <w:webHidden/>
              </w:rPr>
              <w:t>6</w:t>
            </w:r>
            <w:r w:rsidR="00F14BE4">
              <w:rPr>
                <w:noProof/>
                <w:webHidden/>
              </w:rPr>
              <w:fldChar w:fldCharType="end"/>
            </w:r>
          </w:hyperlink>
        </w:p>
        <w:p w14:paraId="54AB8599" w14:textId="0C6AAA65" w:rsidR="00F14BE4" w:rsidRDefault="00373F0E">
          <w:pPr>
            <w:pStyle w:val="TOC3"/>
            <w:rPr>
              <w:rFonts w:asciiTheme="minorHAnsi" w:eastAsiaTheme="minorEastAsia" w:hAnsiTheme="minorHAnsi" w:cstheme="minorBidi"/>
              <w:noProof/>
              <w:sz w:val="22"/>
              <w:szCs w:val="22"/>
              <w:lang w:val="en-US"/>
            </w:rPr>
          </w:pPr>
          <w:hyperlink w:anchor="_Toc39134471" w:history="1">
            <w:r w:rsidR="00F14BE4" w:rsidRPr="00A41C09">
              <w:rPr>
                <w:rStyle w:val="Hyperlink"/>
                <w:noProof/>
              </w:rPr>
              <w:t>2.2.2. MVC trong ASP.NET Core</w:t>
            </w:r>
            <w:r w:rsidR="00F14BE4">
              <w:rPr>
                <w:noProof/>
                <w:webHidden/>
              </w:rPr>
              <w:tab/>
            </w:r>
            <w:r w:rsidR="00F14BE4">
              <w:rPr>
                <w:noProof/>
                <w:webHidden/>
              </w:rPr>
              <w:fldChar w:fldCharType="begin"/>
            </w:r>
            <w:r w:rsidR="00F14BE4">
              <w:rPr>
                <w:noProof/>
                <w:webHidden/>
              </w:rPr>
              <w:instrText xml:space="preserve"> PAGEREF _Toc39134471 \h </w:instrText>
            </w:r>
            <w:r w:rsidR="00F14BE4">
              <w:rPr>
                <w:noProof/>
                <w:webHidden/>
              </w:rPr>
            </w:r>
            <w:r w:rsidR="00F14BE4">
              <w:rPr>
                <w:noProof/>
                <w:webHidden/>
              </w:rPr>
              <w:fldChar w:fldCharType="separate"/>
            </w:r>
            <w:r w:rsidR="00F14BE4">
              <w:rPr>
                <w:noProof/>
                <w:webHidden/>
              </w:rPr>
              <w:t>6</w:t>
            </w:r>
            <w:r w:rsidR="00F14BE4">
              <w:rPr>
                <w:noProof/>
                <w:webHidden/>
              </w:rPr>
              <w:fldChar w:fldCharType="end"/>
            </w:r>
          </w:hyperlink>
        </w:p>
        <w:p w14:paraId="533110B4" w14:textId="6EAF773F" w:rsidR="00F14BE4" w:rsidRDefault="00373F0E">
          <w:pPr>
            <w:pStyle w:val="TOC1"/>
            <w:rPr>
              <w:rFonts w:asciiTheme="minorHAnsi" w:eastAsiaTheme="minorEastAsia" w:hAnsiTheme="minorHAnsi" w:cstheme="minorBidi"/>
              <w:b w:val="0"/>
              <w:sz w:val="22"/>
              <w:szCs w:val="22"/>
              <w:lang w:val="en-US"/>
            </w:rPr>
          </w:pPr>
          <w:hyperlink w:anchor="_Toc39134472" w:history="1">
            <w:r w:rsidR="00F14BE4" w:rsidRPr="00A41C09">
              <w:rPr>
                <w:rStyle w:val="Hyperlink"/>
              </w:rPr>
              <w:t>Chương 3 CÀI ĐẶT MÔI TRƯỜNG PHÁT TRIỂN</w:t>
            </w:r>
            <w:r w:rsidR="00F14BE4">
              <w:rPr>
                <w:webHidden/>
              </w:rPr>
              <w:tab/>
            </w:r>
            <w:r w:rsidR="00F14BE4">
              <w:rPr>
                <w:webHidden/>
              </w:rPr>
              <w:fldChar w:fldCharType="begin"/>
            </w:r>
            <w:r w:rsidR="00F14BE4">
              <w:rPr>
                <w:webHidden/>
              </w:rPr>
              <w:instrText xml:space="preserve"> PAGEREF _Toc39134472 \h </w:instrText>
            </w:r>
            <w:r w:rsidR="00F14BE4">
              <w:rPr>
                <w:webHidden/>
              </w:rPr>
            </w:r>
            <w:r w:rsidR="00F14BE4">
              <w:rPr>
                <w:webHidden/>
              </w:rPr>
              <w:fldChar w:fldCharType="separate"/>
            </w:r>
            <w:r w:rsidR="00F14BE4">
              <w:rPr>
                <w:webHidden/>
              </w:rPr>
              <w:t>10</w:t>
            </w:r>
            <w:r w:rsidR="00F14BE4">
              <w:rPr>
                <w:webHidden/>
              </w:rPr>
              <w:fldChar w:fldCharType="end"/>
            </w:r>
          </w:hyperlink>
        </w:p>
        <w:p w14:paraId="1C5AA63B" w14:textId="7C6D81E4" w:rsidR="00F14BE4" w:rsidRDefault="00373F0E">
          <w:pPr>
            <w:pStyle w:val="TOC2"/>
            <w:rPr>
              <w:rFonts w:asciiTheme="minorHAnsi" w:eastAsiaTheme="minorEastAsia" w:hAnsiTheme="minorHAnsi" w:cstheme="minorBidi"/>
              <w:noProof/>
              <w:sz w:val="22"/>
              <w:szCs w:val="22"/>
              <w:lang w:val="en-US"/>
            </w:rPr>
          </w:pPr>
          <w:hyperlink w:anchor="_Toc39134473" w:history="1">
            <w:r w:rsidR="00F14BE4" w:rsidRPr="00A41C09">
              <w:rPr>
                <w:rStyle w:val="Hyperlink"/>
                <w:noProof/>
              </w:rPr>
              <w:t>3.1. Tổng quan về các công cụ cho ASP.NET Core</w:t>
            </w:r>
            <w:r w:rsidR="00F14BE4">
              <w:rPr>
                <w:noProof/>
                <w:webHidden/>
              </w:rPr>
              <w:tab/>
            </w:r>
            <w:r w:rsidR="00F14BE4">
              <w:rPr>
                <w:noProof/>
                <w:webHidden/>
              </w:rPr>
              <w:fldChar w:fldCharType="begin"/>
            </w:r>
            <w:r w:rsidR="00F14BE4">
              <w:rPr>
                <w:noProof/>
                <w:webHidden/>
              </w:rPr>
              <w:instrText xml:space="preserve"> PAGEREF _Toc39134473 \h </w:instrText>
            </w:r>
            <w:r w:rsidR="00F14BE4">
              <w:rPr>
                <w:noProof/>
                <w:webHidden/>
              </w:rPr>
            </w:r>
            <w:r w:rsidR="00F14BE4">
              <w:rPr>
                <w:noProof/>
                <w:webHidden/>
              </w:rPr>
              <w:fldChar w:fldCharType="separate"/>
            </w:r>
            <w:r w:rsidR="00F14BE4">
              <w:rPr>
                <w:noProof/>
                <w:webHidden/>
              </w:rPr>
              <w:t>10</w:t>
            </w:r>
            <w:r w:rsidR="00F14BE4">
              <w:rPr>
                <w:noProof/>
                <w:webHidden/>
              </w:rPr>
              <w:fldChar w:fldCharType="end"/>
            </w:r>
          </w:hyperlink>
        </w:p>
        <w:p w14:paraId="5CA7DAEE" w14:textId="6588F0E8" w:rsidR="00F14BE4" w:rsidRDefault="00373F0E">
          <w:pPr>
            <w:pStyle w:val="TOC2"/>
            <w:rPr>
              <w:rFonts w:asciiTheme="minorHAnsi" w:eastAsiaTheme="minorEastAsia" w:hAnsiTheme="minorHAnsi" w:cstheme="minorBidi"/>
              <w:noProof/>
              <w:sz w:val="22"/>
              <w:szCs w:val="22"/>
              <w:lang w:val="en-US"/>
            </w:rPr>
          </w:pPr>
          <w:hyperlink w:anchor="_Toc39134474" w:history="1">
            <w:r w:rsidR="00F14BE4" w:rsidRPr="00A41C09">
              <w:rPr>
                <w:rStyle w:val="Hyperlink"/>
                <w:noProof/>
              </w:rPr>
              <w:t>3.2. Cài đặt ASP.NET Core SDK</w:t>
            </w:r>
            <w:r w:rsidR="00F14BE4">
              <w:rPr>
                <w:noProof/>
                <w:webHidden/>
              </w:rPr>
              <w:tab/>
            </w:r>
            <w:r w:rsidR="00F14BE4">
              <w:rPr>
                <w:noProof/>
                <w:webHidden/>
              </w:rPr>
              <w:fldChar w:fldCharType="begin"/>
            </w:r>
            <w:r w:rsidR="00F14BE4">
              <w:rPr>
                <w:noProof/>
                <w:webHidden/>
              </w:rPr>
              <w:instrText xml:space="preserve"> PAGEREF _Toc39134474 \h </w:instrText>
            </w:r>
            <w:r w:rsidR="00F14BE4">
              <w:rPr>
                <w:noProof/>
                <w:webHidden/>
              </w:rPr>
            </w:r>
            <w:r w:rsidR="00F14BE4">
              <w:rPr>
                <w:noProof/>
                <w:webHidden/>
              </w:rPr>
              <w:fldChar w:fldCharType="separate"/>
            </w:r>
            <w:r w:rsidR="00F14BE4">
              <w:rPr>
                <w:noProof/>
                <w:webHidden/>
              </w:rPr>
              <w:t>11</w:t>
            </w:r>
            <w:r w:rsidR="00F14BE4">
              <w:rPr>
                <w:noProof/>
                <w:webHidden/>
              </w:rPr>
              <w:fldChar w:fldCharType="end"/>
            </w:r>
          </w:hyperlink>
        </w:p>
        <w:p w14:paraId="2E86D0D3" w14:textId="0576F4A1" w:rsidR="00F14BE4" w:rsidRDefault="00373F0E">
          <w:pPr>
            <w:pStyle w:val="TOC3"/>
            <w:rPr>
              <w:rFonts w:asciiTheme="minorHAnsi" w:eastAsiaTheme="minorEastAsia" w:hAnsiTheme="minorHAnsi" w:cstheme="minorBidi"/>
              <w:noProof/>
              <w:sz w:val="22"/>
              <w:szCs w:val="22"/>
              <w:lang w:val="en-US"/>
            </w:rPr>
          </w:pPr>
          <w:hyperlink w:anchor="_Toc39134475" w:history="1">
            <w:r w:rsidR="00F14BE4" w:rsidRPr="00A41C09">
              <w:rPr>
                <w:rStyle w:val="Hyperlink"/>
                <w:noProof/>
              </w:rPr>
              <w:t>3.2.1. Tổng quan về Visual Studio 2019</w:t>
            </w:r>
            <w:r w:rsidR="00F14BE4">
              <w:rPr>
                <w:noProof/>
                <w:webHidden/>
              </w:rPr>
              <w:tab/>
            </w:r>
            <w:r w:rsidR="00F14BE4">
              <w:rPr>
                <w:noProof/>
                <w:webHidden/>
              </w:rPr>
              <w:fldChar w:fldCharType="begin"/>
            </w:r>
            <w:r w:rsidR="00F14BE4">
              <w:rPr>
                <w:noProof/>
                <w:webHidden/>
              </w:rPr>
              <w:instrText xml:space="preserve"> PAGEREF _Toc39134475 \h </w:instrText>
            </w:r>
            <w:r w:rsidR="00F14BE4">
              <w:rPr>
                <w:noProof/>
                <w:webHidden/>
              </w:rPr>
            </w:r>
            <w:r w:rsidR="00F14BE4">
              <w:rPr>
                <w:noProof/>
                <w:webHidden/>
              </w:rPr>
              <w:fldChar w:fldCharType="separate"/>
            </w:r>
            <w:r w:rsidR="00F14BE4">
              <w:rPr>
                <w:noProof/>
                <w:webHidden/>
              </w:rPr>
              <w:t>11</w:t>
            </w:r>
            <w:r w:rsidR="00F14BE4">
              <w:rPr>
                <w:noProof/>
                <w:webHidden/>
              </w:rPr>
              <w:fldChar w:fldCharType="end"/>
            </w:r>
          </w:hyperlink>
        </w:p>
        <w:p w14:paraId="05060BDE" w14:textId="3FE2DC6F" w:rsidR="00F14BE4" w:rsidRDefault="00373F0E">
          <w:pPr>
            <w:pStyle w:val="TOC3"/>
            <w:rPr>
              <w:rFonts w:asciiTheme="minorHAnsi" w:eastAsiaTheme="minorEastAsia" w:hAnsiTheme="minorHAnsi" w:cstheme="minorBidi"/>
              <w:noProof/>
              <w:sz w:val="22"/>
              <w:szCs w:val="22"/>
              <w:lang w:val="en-US"/>
            </w:rPr>
          </w:pPr>
          <w:hyperlink w:anchor="_Toc39134476" w:history="1">
            <w:r w:rsidR="00F14BE4" w:rsidRPr="00A41C09">
              <w:rPr>
                <w:rStyle w:val="Hyperlink"/>
                <w:noProof/>
              </w:rPr>
              <w:t>3.2.2. Cài đặt ASP.NET Core SDK với Visual studio 2019</w:t>
            </w:r>
            <w:r w:rsidR="00F14BE4">
              <w:rPr>
                <w:noProof/>
                <w:webHidden/>
              </w:rPr>
              <w:tab/>
            </w:r>
            <w:r w:rsidR="00F14BE4">
              <w:rPr>
                <w:noProof/>
                <w:webHidden/>
              </w:rPr>
              <w:fldChar w:fldCharType="begin"/>
            </w:r>
            <w:r w:rsidR="00F14BE4">
              <w:rPr>
                <w:noProof/>
                <w:webHidden/>
              </w:rPr>
              <w:instrText xml:space="preserve"> PAGEREF _Toc39134476 \h </w:instrText>
            </w:r>
            <w:r w:rsidR="00F14BE4">
              <w:rPr>
                <w:noProof/>
                <w:webHidden/>
              </w:rPr>
            </w:r>
            <w:r w:rsidR="00F14BE4">
              <w:rPr>
                <w:noProof/>
                <w:webHidden/>
              </w:rPr>
              <w:fldChar w:fldCharType="separate"/>
            </w:r>
            <w:r w:rsidR="00F14BE4">
              <w:rPr>
                <w:noProof/>
                <w:webHidden/>
              </w:rPr>
              <w:t>11</w:t>
            </w:r>
            <w:r w:rsidR="00F14BE4">
              <w:rPr>
                <w:noProof/>
                <w:webHidden/>
              </w:rPr>
              <w:fldChar w:fldCharType="end"/>
            </w:r>
          </w:hyperlink>
        </w:p>
        <w:p w14:paraId="5401F5A0" w14:textId="3DE2A8A2" w:rsidR="00F14BE4" w:rsidRDefault="00373F0E">
          <w:pPr>
            <w:pStyle w:val="TOC3"/>
            <w:rPr>
              <w:rFonts w:asciiTheme="minorHAnsi" w:eastAsiaTheme="minorEastAsia" w:hAnsiTheme="minorHAnsi" w:cstheme="minorBidi"/>
              <w:noProof/>
              <w:sz w:val="22"/>
              <w:szCs w:val="22"/>
              <w:lang w:val="en-US"/>
            </w:rPr>
          </w:pPr>
          <w:hyperlink w:anchor="_Toc39134477" w:history="1">
            <w:r w:rsidR="00F14BE4" w:rsidRPr="00A41C09">
              <w:rPr>
                <w:rStyle w:val="Hyperlink"/>
                <w:noProof/>
              </w:rPr>
              <w:t>3.2.3. Cài đặt ASP.NET Core SDK trực tiếp</w:t>
            </w:r>
            <w:r w:rsidR="00F14BE4">
              <w:rPr>
                <w:noProof/>
                <w:webHidden/>
              </w:rPr>
              <w:tab/>
            </w:r>
            <w:r w:rsidR="00F14BE4">
              <w:rPr>
                <w:noProof/>
                <w:webHidden/>
              </w:rPr>
              <w:fldChar w:fldCharType="begin"/>
            </w:r>
            <w:r w:rsidR="00F14BE4">
              <w:rPr>
                <w:noProof/>
                <w:webHidden/>
              </w:rPr>
              <w:instrText xml:space="preserve"> PAGEREF _Toc39134477 \h </w:instrText>
            </w:r>
            <w:r w:rsidR="00F14BE4">
              <w:rPr>
                <w:noProof/>
                <w:webHidden/>
              </w:rPr>
            </w:r>
            <w:r w:rsidR="00F14BE4">
              <w:rPr>
                <w:noProof/>
                <w:webHidden/>
              </w:rPr>
              <w:fldChar w:fldCharType="separate"/>
            </w:r>
            <w:r w:rsidR="00F14BE4">
              <w:rPr>
                <w:noProof/>
                <w:webHidden/>
              </w:rPr>
              <w:t>12</w:t>
            </w:r>
            <w:r w:rsidR="00F14BE4">
              <w:rPr>
                <w:noProof/>
                <w:webHidden/>
              </w:rPr>
              <w:fldChar w:fldCharType="end"/>
            </w:r>
          </w:hyperlink>
        </w:p>
        <w:p w14:paraId="6A38DAE2" w14:textId="5F637C27" w:rsidR="00F14BE4" w:rsidRDefault="00373F0E">
          <w:pPr>
            <w:pStyle w:val="TOC2"/>
            <w:rPr>
              <w:rFonts w:asciiTheme="minorHAnsi" w:eastAsiaTheme="minorEastAsia" w:hAnsiTheme="minorHAnsi" w:cstheme="minorBidi"/>
              <w:noProof/>
              <w:sz w:val="22"/>
              <w:szCs w:val="22"/>
              <w:lang w:val="en-US"/>
            </w:rPr>
          </w:pPr>
          <w:hyperlink w:anchor="_Toc39134478" w:history="1">
            <w:r w:rsidR="00F14BE4" w:rsidRPr="00A41C09">
              <w:rPr>
                <w:rStyle w:val="Hyperlink"/>
                <w:noProof/>
              </w:rPr>
              <w:t>3.3. Cơ sở dữ liệu và hệ quản trị cơ sở dũ liệu</w:t>
            </w:r>
            <w:r w:rsidR="00F14BE4">
              <w:rPr>
                <w:noProof/>
                <w:webHidden/>
              </w:rPr>
              <w:tab/>
            </w:r>
            <w:r w:rsidR="00F14BE4">
              <w:rPr>
                <w:noProof/>
                <w:webHidden/>
              </w:rPr>
              <w:fldChar w:fldCharType="begin"/>
            </w:r>
            <w:r w:rsidR="00F14BE4">
              <w:rPr>
                <w:noProof/>
                <w:webHidden/>
              </w:rPr>
              <w:instrText xml:space="preserve"> PAGEREF _Toc39134478 \h </w:instrText>
            </w:r>
            <w:r w:rsidR="00F14BE4">
              <w:rPr>
                <w:noProof/>
                <w:webHidden/>
              </w:rPr>
            </w:r>
            <w:r w:rsidR="00F14BE4">
              <w:rPr>
                <w:noProof/>
                <w:webHidden/>
              </w:rPr>
              <w:fldChar w:fldCharType="separate"/>
            </w:r>
            <w:r w:rsidR="00F14BE4">
              <w:rPr>
                <w:noProof/>
                <w:webHidden/>
              </w:rPr>
              <w:t>13</w:t>
            </w:r>
            <w:r w:rsidR="00F14BE4">
              <w:rPr>
                <w:noProof/>
                <w:webHidden/>
              </w:rPr>
              <w:fldChar w:fldCharType="end"/>
            </w:r>
          </w:hyperlink>
        </w:p>
        <w:p w14:paraId="2231EF30" w14:textId="40A33A12" w:rsidR="00F14BE4" w:rsidRDefault="00373F0E">
          <w:pPr>
            <w:pStyle w:val="TOC3"/>
            <w:rPr>
              <w:rFonts w:asciiTheme="minorHAnsi" w:eastAsiaTheme="minorEastAsia" w:hAnsiTheme="minorHAnsi" w:cstheme="minorBidi"/>
              <w:noProof/>
              <w:sz w:val="22"/>
              <w:szCs w:val="22"/>
              <w:lang w:val="en-US"/>
            </w:rPr>
          </w:pPr>
          <w:hyperlink w:anchor="_Toc39134479" w:history="1">
            <w:r w:rsidR="00F14BE4" w:rsidRPr="00A41C09">
              <w:rPr>
                <w:rStyle w:val="Hyperlink"/>
                <w:noProof/>
              </w:rPr>
              <w:t>3.3.1. Cơ sở dữ liệu SQL Server</w:t>
            </w:r>
            <w:r w:rsidR="00F14BE4">
              <w:rPr>
                <w:noProof/>
                <w:webHidden/>
              </w:rPr>
              <w:tab/>
            </w:r>
            <w:r w:rsidR="00F14BE4">
              <w:rPr>
                <w:noProof/>
                <w:webHidden/>
              </w:rPr>
              <w:fldChar w:fldCharType="begin"/>
            </w:r>
            <w:r w:rsidR="00F14BE4">
              <w:rPr>
                <w:noProof/>
                <w:webHidden/>
              </w:rPr>
              <w:instrText xml:space="preserve"> PAGEREF _Toc39134479 \h </w:instrText>
            </w:r>
            <w:r w:rsidR="00F14BE4">
              <w:rPr>
                <w:noProof/>
                <w:webHidden/>
              </w:rPr>
            </w:r>
            <w:r w:rsidR="00F14BE4">
              <w:rPr>
                <w:noProof/>
                <w:webHidden/>
              </w:rPr>
              <w:fldChar w:fldCharType="separate"/>
            </w:r>
            <w:r w:rsidR="00F14BE4">
              <w:rPr>
                <w:noProof/>
                <w:webHidden/>
              </w:rPr>
              <w:t>13</w:t>
            </w:r>
            <w:r w:rsidR="00F14BE4">
              <w:rPr>
                <w:noProof/>
                <w:webHidden/>
              </w:rPr>
              <w:fldChar w:fldCharType="end"/>
            </w:r>
          </w:hyperlink>
        </w:p>
        <w:p w14:paraId="70B1CB2B" w14:textId="36FBB658" w:rsidR="00F14BE4" w:rsidRDefault="00373F0E">
          <w:pPr>
            <w:pStyle w:val="TOC3"/>
            <w:rPr>
              <w:rFonts w:asciiTheme="minorHAnsi" w:eastAsiaTheme="minorEastAsia" w:hAnsiTheme="minorHAnsi" w:cstheme="minorBidi"/>
              <w:noProof/>
              <w:sz w:val="22"/>
              <w:szCs w:val="22"/>
              <w:lang w:val="en-US"/>
            </w:rPr>
          </w:pPr>
          <w:hyperlink w:anchor="_Toc39134480" w:history="1">
            <w:r w:rsidR="00F14BE4" w:rsidRPr="00A41C09">
              <w:rPr>
                <w:rStyle w:val="Hyperlink"/>
                <w:noProof/>
              </w:rPr>
              <w:t>3.3.1. Công cụ quản trị cơ sở dữ liệu SQL Server Management Studio</w:t>
            </w:r>
            <w:r w:rsidR="00F14BE4">
              <w:rPr>
                <w:noProof/>
                <w:webHidden/>
              </w:rPr>
              <w:tab/>
            </w:r>
            <w:r w:rsidR="00F14BE4">
              <w:rPr>
                <w:noProof/>
                <w:webHidden/>
              </w:rPr>
              <w:fldChar w:fldCharType="begin"/>
            </w:r>
            <w:r w:rsidR="00F14BE4">
              <w:rPr>
                <w:noProof/>
                <w:webHidden/>
              </w:rPr>
              <w:instrText xml:space="preserve"> PAGEREF _Toc39134480 \h </w:instrText>
            </w:r>
            <w:r w:rsidR="00F14BE4">
              <w:rPr>
                <w:noProof/>
                <w:webHidden/>
              </w:rPr>
            </w:r>
            <w:r w:rsidR="00F14BE4">
              <w:rPr>
                <w:noProof/>
                <w:webHidden/>
              </w:rPr>
              <w:fldChar w:fldCharType="separate"/>
            </w:r>
            <w:r w:rsidR="00F14BE4">
              <w:rPr>
                <w:noProof/>
                <w:webHidden/>
              </w:rPr>
              <w:t>20</w:t>
            </w:r>
            <w:r w:rsidR="00F14BE4">
              <w:rPr>
                <w:noProof/>
                <w:webHidden/>
              </w:rPr>
              <w:fldChar w:fldCharType="end"/>
            </w:r>
          </w:hyperlink>
        </w:p>
        <w:p w14:paraId="6FCC1C71" w14:textId="783BBCF8" w:rsidR="00F14BE4" w:rsidRDefault="00373F0E">
          <w:pPr>
            <w:pStyle w:val="TOC1"/>
            <w:rPr>
              <w:rFonts w:asciiTheme="minorHAnsi" w:eastAsiaTheme="minorEastAsia" w:hAnsiTheme="minorHAnsi" w:cstheme="minorBidi"/>
              <w:b w:val="0"/>
              <w:sz w:val="22"/>
              <w:szCs w:val="22"/>
              <w:lang w:val="en-US"/>
            </w:rPr>
          </w:pPr>
          <w:hyperlink w:anchor="_Toc39134481" w:history="1">
            <w:r w:rsidR="00F14BE4" w:rsidRPr="00A41C09">
              <w:rPr>
                <w:rStyle w:val="Hyperlink"/>
              </w:rPr>
              <w:t>Chương 4 XÂY DỰNG WEBSITE</w:t>
            </w:r>
            <w:r w:rsidR="00F14BE4">
              <w:rPr>
                <w:webHidden/>
              </w:rPr>
              <w:tab/>
            </w:r>
            <w:r w:rsidR="00F14BE4">
              <w:rPr>
                <w:webHidden/>
              </w:rPr>
              <w:fldChar w:fldCharType="begin"/>
            </w:r>
            <w:r w:rsidR="00F14BE4">
              <w:rPr>
                <w:webHidden/>
              </w:rPr>
              <w:instrText xml:space="preserve"> PAGEREF _Toc39134481 \h </w:instrText>
            </w:r>
            <w:r w:rsidR="00F14BE4">
              <w:rPr>
                <w:webHidden/>
              </w:rPr>
            </w:r>
            <w:r w:rsidR="00F14BE4">
              <w:rPr>
                <w:webHidden/>
              </w:rPr>
              <w:fldChar w:fldCharType="separate"/>
            </w:r>
            <w:r w:rsidR="00F14BE4">
              <w:rPr>
                <w:webHidden/>
              </w:rPr>
              <w:t>24</w:t>
            </w:r>
            <w:r w:rsidR="00F14BE4">
              <w:rPr>
                <w:webHidden/>
              </w:rPr>
              <w:fldChar w:fldCharType="end"/>
            </w:r>
          </w:hyperlink>
        </w:p>
        <w:p w14:paraId="046C0394" w14:textId="7098B40F" w:rsidR="00F14BE4" w:rsidRDefault="00373F0E">
          <w:pPr>
            <w:pStyle w:val="TOC2"/>
            <w:rPr>
              <w:rFonts w:asciiTheme="minorHAnsi" w:eastAsiaTheme="minorEastAsia" w:hAnsiTheme="minorHAnsi" w:cstheme="minorBidi"/>
              <w:noProof/>
              <w:sz w:val="22"/>
              <w:szCs w:val="22"/>
              <w:lang w:val="en-US"/>
            </w:rPr>
          </w:pPr>
          <w:hyperlink w:anchor="_Toc39134482" w:history="1">
            <w:r w:rsidR="00F14BE4" w:rsidRPr="00A41C09">
              <w:rPr>
                <w:rStyle w:val="Hyperlink"/>
                <w:noProof/>
              </w:rPr>
              <w:t>4.1. Khảo sát hiện trạng</w:t>
            </w:r>
            <w:r w:rsidR="00F14BE4">
              <w:rPr>
                <w:noProof/>
                <w:webHidden/>
              </w:rPr>
              <w:tab/>
            </w:r>
            <w:r w:rsidR="00F14BE4">
              <w:rPr>
                <w:noProof/>
                <w:webHidden/>
              </w:rPr>
              <w:fldChar w:fldCharType="begin"/>
            </w:r>
            <w:r w:rsidR="00F14BE4">
              <w:rPr>
                <w:noProof/>
                <w:webHidden/>
              </w:rPr>
              <w:instrText xml:space="preserve"> PAGEREF _Toc39134482 \h </w:instrText>
            </w:r>
            <w:r w:rsidR="00F14BE4">
              <w:rPr>
                <w:noProof/>
                <w:webHidden/>
              </w:rPr>
            </w:r>
            <w:r w:rsidR="00F14BE4">
              <w:rPr>
                <w:noProof/>
                <w:webHidden/>
              </w:rPr>
              <w:fldChar w:fldCharType="separate"/>
            </w:r>
            <w:r w:rsidR="00F14BE4">
              <w:rPr>
                <w:noProof/>
                <w:webHidden/>
              </w:rPr>
              <w:t>24</w:t>
            </w:r>
            <w:r w:rsidR="00F14BE4">
              <w:rPr>
                <w:noProof/>
                <w:webHidden/>
              </w:rPr>
              <w:fldChar w:fldCharType="end"/>
            </w:r>
          </w:hyperlink>
        </w:p>
        <w:p w14:paraId="3ED2073A" w14:textId="6317D033" w:rsidR="00F14BE4" w:rsidRDefault="00373F0E">
          <w:pPr>
            <w:pStyle w:val="TOC2"/>
            <w:rPr>
              <w:rFonts w:asciiTheme="minorHAnsi" w:eastAsiaTheme="minorEastAsia" w:hAnsiTheme="minorHAnsi" w:cstheme="minorBidi"/>
              <w:noProof/>
              <w:sz w:val="22"/>
              <w:szCs w:val="22"/>
              <w:lang w:val="en-US"/>
            </w:rPr>
          </w:pPr>
          <w:hyperlink w:anchor="_Toc39134483" w:history="1">
            <w:r w:rsidR="00F14BE4" w:rsidRPr="00A41C09">
              <w:rPr>
                <w:rStyle w:val="Hyperlink"/>
                <w:noProof/>
              </w:rPr>
              <w:t>4.2. Đối tượng sử dụng</w:t>
            </w:r>
            <w:r w:rsidR="00F14BE4">
              <w:rPr>
                <w:noProof/>
                <w:webHidden/>
              </w:rPr>
              <w:tab/>
            </w:r>
            <w:r w:rsidR="00F14BE4">
              <w:rPr>
                <w:noProof/>
                <w:webHidden/>
              </w:rPr>
              <w:fldChar w:fldCharType="begin"/>
            </w:r>
            <w:r w:rsidR="00F14BE4">
              <w:rPr>
                <w:noProof/>
                <w:webHidden/>
              </w:rPr>
              <w:instrText xml:space="preserve"> PAGEREF _Toc39134483 \h </w:instrText>
            </w:r>
            <w:r w:rsidR="00F14BE4">
              <w:rPr>
                <w:noProof/>
                <w:webHidden/>
              </w:rPr>
            </w:r>
            <w:r w:rsidR="00F14BE4">
              <w:rPr>
                <w:noProof/>
                <w:webHidden/>
              </w:rPr>
              <w:fldChar w:fldCharType="separate"/>
            </w:r>
            <w:r w:rsidR="00F14BE4">
              <w:rPr>
                <w:noProof/>
                <w:webHidden/>
              </w:rPr>
              <w:t>29</w:t>
            </w:r>
            <w:r w:rsidR="00F14BE4">
              <w:rPr>
                <w:noProof/>
                <w:webHidden/>
              </w:rPr>
              <w:fldChar w:fldCharType="end"/>
            </w:r>
          </w:hyperlink>
        </w:p>
        <w:p w14:paraId="1A6C1A55" w14:textId="4B437EF3" w:rsidR="00F14BE4" w:rsidRDefault="00373F0E">
          <w:pPr>
            <w:pStyle w:val="TOC2"/>
            <w:rPr>
              <w:rFonts w:asciiTheme="minorHAnsi" w:eastAsiaTheme="minorEastAsia" w:hAnsiTheme="minorHAnsi" w:cstheme="minorBidi"/>
              <w:noProof/>
              <w:sz w:val="22"/>
              <w:szCs w:val="22"/>
              <w:lang w:val="en-US"/>
            </w:rPr>
          </w:pPr>
          <w:hyperlink w:anchor="_Toc39134484" w:history="1">
            <w:r w:rsidR="00F14BE4" w:rsidRPr="00A41C09">
              <w:rPr>
                <w:rStyle w:val="Hyperlink"/>
                <w:noProof/>
              </w:rPr>
              <w:t>4.3. Hệ thống chức năng</w:t>
            </w:r>
            <w:r w:rsidR="00F14BE4">
              <w:rPr>
                <w:noProof/>
                <w:webHidden/>
              </w:rPr>
              <w:tab/>
            </w:r>
            <w:r w:rsidR="00F14BE4">
              <w:rPr>
                <w:noProof/>
                <w:webHidden/>
              </w:rPr>
              <w:fldChar w:fldCharType="begin"/>
            </w:r>
            <w:r w:rsidR="00F14BE4">
              <w:rPr>
                <w:noProof/>
                <w:webHidden/>
              </w:rPr>
              <w:instrText xml:space="preserve"> PAGEREF _Toc39134484 \h </w:instrText>
            </w:r>
            <w:r w:rsidR="00F14BE4">
              <w:rPr>
                <w:noProof/>
                <w:webHidden/>
              </w:rPr>
            </w:r>
            <w:r w:rsidR="00F14BE4">
              <w:rPr>
                <w:noProof/>
                <w:webHidden/>
              </w:rPr>
              <w:fldChar w:fldCharType="separate"/>
            </w:r>
            <w:r w:rsidR="00F14BE4">
              <w:rPr>
                <w:noProof/>
                <w:webHidden/>
              </w:rPr>
              <w:t>29</w:t>
            </w:r>
            <w:r w:rsidR="00F14BE4">
              <w:rPr>
                <w:noProof/>
                <w:webHidden/>
              </w:rPr>
              <w:fldChar w:fldCharType="end"/>
            </w:r>
          </w:hyperlink>
        </w:p>
        <w:p w14:paraId="403AF5B0" w14:textId="1F1AA85E" w:rsidR="00F14BE4" w:rsidRDefault="00373F0E">
          <w:pPr>
            <w:pStyle w:val="TOC3"/>
            <w:rPr>
              <w:rFonts w:asciiTheme="minorHAnsi" w:eastAsiaTheme="minorEastAsia" w:hAnsiTheme="minorHAnsi" w:cstheme="minorBidi"/>
              <w:noProof/>
              <w:sz w:val="22"/>
              <w:szCs w:val="22"/>
              <w:lang w:val="en-US"/>
            </w:rPr>
          </w:pPr>
          <w:hyperlink w:anchor="_Toc39134485" w:history="1">
            <w:r w:rsidR="00F14BE4" w:rsidRPr="00A41C09">
              <w:rPr>
                <w:rStyle w:val="Hyperlink"/>
                <w:noProof/>
              </w:rPr>
              <w:t>4.3.1. Về phía người dùng</w:t>
            </w:r>
            <w:r w:rsidR="00F14BE4">
              <w:rPr>
                <w:noProof/>
                <w:webHidden/>
              </w:rPr>
              <w:tab/>
            </w:r>
            <w:r w:rsidR="00F14BE4">
              <w:rPr>
                <w:noProof/>
                <w:webHidden/>
              </w:rPr>
              <w:fldChar w:fldCharType="begin"/>
            </w:r>
            <w:r w:rsidR="00F14BE4">
              <w:rPr>
                <w:noProof/>
                <w:webHidden/>
              </w:rPr>
              <w:instrText xml:space="preserve"> PAGEREF _Toc39134485 \h </w:instrText>
            </w:r>
            <w:r w:rsidR="00F14BE4">
              <w:rPr>
                <w:noProof/>
                <w:webHidden/>
              </w:rPr>
            </w:r>
            <w:r w:rsidR="00F14BE4">
              <w:rPr>
                <w:noProof/>
                <w:webHidden/>
              </w:rPr>
              <w:fldChar w:fldCharType="separate"/>
            </w:r>
            <w:r w:rsidR="00F14BE4">
              <w:rPr>
                <w:noProof/>
                <w:webHidden/>
              </w:rPr>
              <w:t>29</w:t>
            </w:r>
            <w:r w:rsidR="00F14BE4">
              <w:rPr>
                <w:noProof/>
                <w:webHidden/>
              </w:rPr>
              <w:fldChar w:fldCharType="end"/>
            </w:r>
          </w:hyperlink>
        </w:p>
        <w:p w14:paraId="30F02D5E" w14:textId="2E37E044" w:rsidR="00F14BE4" w:rsidRDefault="00373F0E">
          <w:pPr>
            <w:pStyle w:val="TOC3"/>
            <w:rPr>
              <w:rFonts w:asciiTheme="minorHAnsi" w:eastAsiaTheme="minorEastAsia" w:hAnsiTheme="minorHAnsi" w:cstheme="minorBidi"/>
              <w:noProof/>
              <w:sz w:val="22"/>
              <w:szCs w:val="22"/>
              <w:lang w:val="en-US"/>
            </w:rPr>
          </w:pPr>
          <w:hyperlink w:anchor="_Toc39134486" w:history="1">
            <w:r w:rsidR="00F14BE4" w:rsidRPr="00A41C09">
              <w:rPr>
                <w:rStyle w:val="Hyperlink"/>
                <w:noProof/>
              </w:rPr>
              <w:t>4.3.2. Về phía trang quản lý</w:t>
            </w:r>
            <w:r w:rsidR="00F14BE4">
              <w:rPr>
                <w:noProof/>
                <w:webHidden/>
              </w:rPr>
              <w:tab/>
            </w:r>
            <w:r w:rsidR="00F14BE4">
              <w:rPr>
                <w:noProof/>
                <w:webHidden/>
              </w:rPr>
              <w:fldChar w:fldCharType="begin"/>
            </w:r>
            <w:r w:rsidR="00F14BE4">
              <w:rPr>
                <w:noProof/>
                <w:webHidden/>
              </w:rPr>
              <w:instrText xml:space="preserve"> PAGEREF _Toc39134486 \h </w:instrText>
            </w:r>
            <w:r w:rsidR="00F14BE4">
              <w:rPr>
                <w:noProof/>
                <w:webHidden/>
              </w:rPr>
            </w:r>
            <w:r w:rsidR="00F14BE4">
              <w:rPr>
                <w:noProof/>
                <w:webHidden/>
              </w:rPr>
              <w:fldChar w:fldCharType="separate"/>
            </w:r>
            <w:r w:rsidR="00F14BE4">
              <w:rPr>
                <w:noProof/>
                <w:webHidden/>
              </w:rPr>
              <w:t>29</w:t>
            </w:r>
            <w:r w:rsidR="00F14BE4">
              <w:rPr>
                <w:noProof/>
                <w:webHidden/>
              </w:rPr>
              <w:fldChar w:fldCharType="end"/>
            </w:r>
          </w:hyperlink>
        </w:p>
        <w:p w14:paraId="09092D1E" w14:textId="3FFAB84F" w:rsidR="00F14BE4" w:rsidRDefault="00373F0E">
          <w:pPr>
            <w:pStyle w:val="TOC2"/>
            <w:rPr>
              <w:rFonts w:asciiTheme="minorHAnsi" w:eastAsiaTheme="minorEastAsia" w:hAnsiTheme="minorHAnsi" w:cstheme="minorBidi"/>
              <w:noProof/>
              <w:sz w:val="22"/>
              <w:szCs w:val="22"/>
              <w:lang w:val="en-US"/>
            </w:rPr>
          </w:pPr>
          <w:hyperlink w:anchor="_Toc39134487" w:history="1">
            <w:r w:rsidR="00F14BE4" w:rsidRPr="00A41C09">
              <w:rPr>
                <w:rStyle w:val="Hyperlink"/>
                <w:noProof/>
              </w:rPr>
              <w:t>4.4. Kiến trúc và thiết kế ứng dụng website</w:t>
            </w:r>
            <w:r w:rsidR="00F14BE4">
              <w:rPr>
                <w:noProof/>
                <w:webHidden/>
              </w:rPr>
              <w:tab/>
            </w:r>
            <w:r w:rsidR="00F14BE4">
              <w:rPr>
                <w:noProof/>
                <w:webHidden/>
              </w:rPr>
              <w:fldChar w:fldCharType="begin"/>
            </w:r>
            <w:r w:rsidR="00F14BE4">
              <w:rPr>
                <w:noProof/>
                <w:webHidden/>
              </w:rPr>
              <w:instrText xml:space="preserve"> PAGEREF _Toc39134487 \h </w:instrText>
            </w:r>
            <w:r w:rsidR="00F14BE4">
              <w:rPr>
                <w:noProof/>
                <w:webHidden/>
              </w:rPr>
            </w:r>
            <w:r w:rsidR="00F14BE4">
              <w:rPr>
                <w:noProof/>
                <w:webHidden/>
              </w:rPr>
              <w:fldChar w:fldCharType="separate"/>
            </w:r>
            <w:r w:rsidR="00F14BE4">
              <w:rPr>
                <w:noProof/>
                <w:webHidden/>
              </w:rPr>
              <w:t>30</w:t>
            </w:r>
            <w:r w:rsidR="00F14BE4">
              <w:rPr>
                <w:noProof/>
                <w:webHidden/>
              </w:rPr>
              <w:fldChar w:fldCharType="end"/>
            </w:r>
          </w:hyperlink>
        </w:p>
        <w:p w14:paraId="401493B1" w14:textId="2CEB2D34" w:rsidR="00F14BE4" w:rsidRDefault="00373F0E">
          <w:pPr>
            <w:pStyle w:val="TOC3"/>
            <w:rPr>
              <w:rFonts w:asciiTheme="minorHAnsi" w:eastAsiaTheme="minorEastAsia" w:hAnsiTheme="minorHAnsi" w:cstheme="minorBidi"/>
              <w:noProof/>
              <w:sz w:val="22"/>
              <w:szCs w:val="22"/>
              <w:lang w:val="en-US"/>
            </w:rPr>
          </w:pPr>
          <w:hyperlink w:anchor="_Toc39134488" w:history="1">
            <w:r w:rsidR="00F14BE4" w:rsidRPr="00A41C09">
              <w:rPr>
                <w:rStyle w:val="Hyperlink"/>
                <w:noProof/>
              </w:rPr>
              <w:t>4.4.1. Sơ đồ luồng dữ liệu</w:t>
            </w:r>
            <w:r w:rsidR="00F14BE4">
              <w:rPr>
                <w:noProof/>
                <w:webHidden/>
              </w:rPr>
              <w:tab/>
            </w:r>
            <w:r w:rsidR="00F14BE4">
              <w:rPr>
                <w:noProof/>
                <w:webHidden/>
              </w:rPr>
              <w:fldChar w:fldCharType="begin"/>
            </w:r>
            <w:r w:rsidR="00F14BE4">
              <w:rPr>
                <w:noProof/>
                <w:webHidden/>
              </w:rPr>
              <w:instrText xml:space="preserve"> PAGEREF _Toc39134488 \h </w:instrText>
            </w:r>
            <w:r w:rsidR="00F14BE4">
              <w:rPr>
                <w:noProof/>
                <w:webHidden/>
              </w:rPr>
            </w:r>
            <w:r w:rsidR="00F14BE4">
              <w:rPr>
                <w:noProof/>
                <w:webHidden/>
              </w:rPr>
              <w:fldChar w:fldCharType="separate"/>
            </w:r>
            <w:r w:rsidR="00F14BE4">
              <w:rPr>
                <w:noProof/>
                <w:webHidden/>
              </w:rPr>
              <w:t>30</w:t>
            </w:r>
            <w:r w:rsidR="00F14BE4">
              <w:rPr>
                <w:noProof/>
                <w:webHidden/>
              </w:rPr>
              <w:fldChar w:fldCharType="end"/>
            </w:r>
          </w:hyperlink>
        </w:p>
        <w:p w14:paraId="7072C530" w14:textId="3B56E63E" w:rsidR="00F14BE4" w:rsidRDefault="00373F0E">
          <w:pPr>
            <w:pStyle w:val="TOC3"/>
            <w:rPr>
              <w:rFonts w:asciiTheme="minorHAnsi" w:eastAsiaTheme="minorEastAsia" w:hAnsiTheme="minorHAnsi" w:cstheme="minorBidi"/>
              <w:noProof/>
              <w:sz w:val="22"/>
              <w:szCs w:val="22"/>
              <w:lang w:val="en-US"/>
            </w:rPr>
          </w:pPr>
          <w:hyperlink w:anchor="_Toc39134489" w:history="1">
            <w:r w:rsidR="00F14BE4" w:rsidRPr="00A41C09">
              <w:rPr>
                <w:rStyle w:val="Hyperlink"/>
                <w:noProof/>
              </w:rPr>
              <w:t>4.4.2. Sơ đồ quan hệ thực thể</w:t>
            </w:r>
            <w:r w:rsidR="00F14BE4">
              <w:rPr>
                <w:noProof/>
                <w:webHidden/>
              </w:rPr>
              <w:tab/>
            </w:r>
            <w:r w:rsidR="00F14BE4">
              <w:rPr>
                <w:noProof/>
                <w:webHidden/>
              </w:rPr>
              <w:fldChar w:fldCharType="begin"/>
            </w:r>
            <w:r w:rsidR="00F14BE4">
              <w:rPr>
                <w:noProof/>
                <w:webHidden/>
              </w:rPr>
              <w:instrText xml:space="preserve"> PAGEREF _Toc39134489 \h </w:instrText>
            </w:r>
            <w:r w:rsidR="00F14BE4">
              <w:rPr>
                <w:noProof/>
                <w:webHidden/>
              </w:rPr>
            </w:r>
            <w:r w:rsidR="00F14BE4">
              <w:rPr>
                <w:noProof/>
                <w:webHidden/>
              </w:rPr>
              <w:fldChar w:fldCharType="separate"/>
            </w:r>
            <w:r w:rsidR="00F14BE4">
              <w:rPr>
                <w:noProof/>
                <w:webHidden/>
              </w:rPr>
              <w:t>31</w:t>
            </w:r>
            <w:r w:rsidR="00F14BE4">
              <w:rPr>
                <w:noProof/>
                <w:webHidden/>
              </w:rPr>
              <w:fldChar w:fldCharType="end"/>
            </w:r>
          </w:hyperlink>
        </w:p>
        <w:p w14:paraId="7E03C51C" w14:textId="036CE935" w:rsidR="00F14BE4" w:rsidRDefault="00373F0E">
          <w:pPr>
            <w:pStyle w:val="TOC3"/>
            <w:rPr>
              <w:rFonts w:asciiTheme="minorHAnsi" w:eastAsiaTheme="minorEastAsia" w:hAnsiTheme="minorHAnsi" w:cstheme="minorBidi"/>
              <w:noProof/>
              <w:sz w:val="22"/>
              <w:szCs w:val="22"/>
              <w:lang w:val="en-US"/>
            </w:rPr>
          </w:pPr>
          <w:hyperlink w:anchor="_Toc39134490" w:history="1">
            <w:r w:rsidR="00F14BE4" w:rsidRPr="00A41C09">
              <w:rPr>
                <w:rStyle w:val="Hyperlink"/>
                <w:noProof/>
              </w:rPr>
              <w:t>4.4.3. Cấu trúc dữ liệu</w:t>
            </w:r>
            <w:r w:rsidR="00F14BE4">
              <w:rPr>
                <w:noProof/>
                <w:webHidden/>
              </w:rPr>
              <w:tab/>
            </w:r>
            <w:r w:rsidR="00F14BE4">
              <w:rPr>
                <w:noProof/>
                <w:webHidden/>
              </w:rPr>
              <w:fldChar w:fldCharType="begin"/>
            </w:r>
            <w:r w:rsidR="00F14BE4">
              <w:rPr>
                <w:noProof/>
                <w:webHidden/>
              </w:rPr>
              <w:instrText xml:space="preserve"> PAGEREF _Toc39134490 \h </w:instrText>
            </w:r>
            <w:r w:rsidR="00F14BE4">
              <w:rPr>
                <w:noProof/>
                <w:webHidden/>
              </w:rPr>
            </w:r>
            <w:r w:rsidR="00F14BE4">
              <w:rPr>
                <w:noProof/>
                <w:webHidden/>
              </w:rPr>
              <w:fldChar w:fldCharType="separate"/>
            </w:r>
            <w:r w:rsidR="00F14BE4">
              <w:rPr>
                <w:noProof/>
                <w:webHidden/>
              </w:rPr>
              <w:t>31</w:t>
            </w:r>
            <w:r w:rsidR="00F14BE4">
              <w:rPr>
                <w:noProof/>
                <w:webHidden/>
              </w:rPr>
              <w:fldChar w:fldCharType="end"/>
            </w:r>
          </w:hyperlink>
        </w:p>
        <w:p w14:paraId="71ADBAFB" w14:textId="44AEDE83" w:rsidR="00F14BE4" w:rsidRDefault="00373F0E">
          <w:pPr>
            <w:pStyle w:val="TOC2"/>
            <w:rPr>
              <w:rFonts w:asciiTheme="minorHAnsi" w:eastAsiaTheme="minorEastAsia" w:hAnsiTheme="minorHAnsi" w:cstheme="minorBidi"/>
              <w:noProof/>
              <w:sz w:val="22"/>
              <w:szCs w:val="22"/>
              <w:lang w:val="en-US"/>
            </w:rPr>
          </w:pPr>
          <w:hyperlink w:anchor="_Toc39134491" w:history="1">
            <w:r w:rsidR="00F14BE4" w:rsidRPr="00A41C09">
              <w:rPr>
                <w:rStyle w:val="Hyperlink"/>
                <w:noProof/>
              </w:rPr>
              <w:t>4.5. Tiến hành xây dựng website với ASP.NET Core</w:t>
            </w:r>
            <w:r w:rsidR="00F14BE4">
              <w:rPr>
                <w:noProof/>
                <w:webHidden/>
              </w:rPr>
              <w:tab/>
            </w:r>
            <w:r w:rsidR="00F14BE4">
              <w:rPr>
                <w:noProof/>
                <w:webHidden/>
              </w:rPr>
              <w:fldChar w:fldCharType="begin"/>
            </w:r>
            <w:r w:rsidR="00F14BE4">
              <w:rPr>
                <w:noProof/>
                <w:webHidden/>
              </w:rPr>
              <w:instrText xml:space="preserve"> PAGEREF _Toc39134491 \h </w:instrText>
            </w:r>
            <w:r w:rsidR="00F14BE4">
              <w:rPr>
                <w:noProof/>
                <w:webHidden/>
              </w:rPr>
            </w:r>
            <w:r w:rsidR="00F14BE4">
              <w:rPr>
                <w:noProof/>
                <w:webHidden/>
              </w:rPr>
              <w:fldChar w:fldCharType="separate"/>
            </w:r>
            <w:r w:rsidR="00F14BE4">
              <w:rPr>
                <w:noProof/>
                <w:webHidden/>
              </w:rPr>
              <w:t>31</w:t>
            </w:r>
            <w:r w:rsidR="00F14BE4">
              <w:rPr>
                <w:noProof/>
                <w:webHidden/>
              </w:rPr>
              <w:fldChar w:fldCharType="end"/>
            </w:r>
          </w:hyperlink>
        </w:p>
        <w:p w14:paraId="30EB1A1C" w14:textId="62176E58" w:rsidR="00F14BE4" w:rsidRDefault="00373F0E">
          <w:pPr>
            <w:pStyle w:val="TOC3"/>
            <w:rPr>
              <w:rFonts w:asciiTheme="minorHAnsi" w:eastAsiaTheme="minorEastAsia" w:hAnsiTheme="minorHAnsi" w:cstheme="minorBidi"/>
              <w:noProof/>
              <w:sz w:val="22"/>
              <w:szCs w:val="22"/>
              <w:lang w:val="en-US"/>
            </w:rPr>
          </w:pPr>
          <w:hyperlink w:anchor="_Toc39134492" w:history="1">
            <w:r w:rsidR="00F14BE4" w:rsidRPr="00A41C09">
              <w:rPr>
                <w:rStyle w:val="Hyperlink"/>
                <w:noProof/>
              </w:rPr>
              <w:t>4.5.1. Khởi tạo dự án website</w:t>
            </w:r>
            <w:r w:rsidR="00F14BE4">
              <w:rPr>
                <w:noProof/>
                <w:webHidden/>
              </w:rPr>
              <w:tab/>
            </w:r>
            <w:r w:rsidR="00F14BE4">
              <w:rPr>
                <w:noProof/>
                <w:webHidden/>
              </w:rPr>
              <w:fldChar w:fldCharType="begin"/>
            </w:r>
            <w:r w:rsidR="00F14BE4">
              <w:rPr>
                <w:noProof/>
                <w:webHidden/>
              </w:rPr>
              <w:instrText xml:space="preserve"> PAGEREF _Toc39134492 \h </w:instrText>
            </w:r>
            <w:r w:rsidR="00F14BE4">
              <w:rPr>
                <w:noProof/>
                <w:webHidden/>
              </w:rPr>
            </w:r>
            <w:r w:rsidR="00F14BE4">
              <w:rPr>
                <w:noProof/>
                <w:webHidden/>
              </w:rPr>
              <w:fldChar w:fldCharType="separate"/>
            </w:r>
            <w:r w:rsidR="00F14BE4">
              <w:rPr>
                <w:noProof/>
                <w:webHidden/>
              </w:rPr>
              <w:t>31</w:t>
            </w:r>
            <w:r w:rsidR="00F14BE4">
              <w:rPr>
                <w:noProof/>
                <w:webHidden/>
              </w:rPr>
              <w:fldChar w:fldCharType="end"/>
            </w:r>
          </w:hyperlink>
        </w:p>
        <w:p w14:paraId="46555F71" w14:textId="79847568" w:rsidR="00F14BE4" w:rsidRDefault="00373F0E">
          <w:pPr>
            <w:pStyle w:val="TOC3"/>
            <w:rPr>
              <w:rFonts w:asciiTheme="minorHAnsi" w:eastAsiaTheme="minorEastAsia" w:hAnsiTheme="minorHAnsi" w:cstheme="minorBidi"/>
              <w:noProof/>
              <w:sz w:val="22"/>
              <w:szCs w:val="22"/>
              <w:lang w:val="en-US"/>
            </w:rPr>
          </w:pPr>
          <w:hyperlink w:anchor="_Toc39134493" w:history="1">
            <w:r w:rsidR="00F14BE4" w:rsidRPr="00A41C09">
              <w:rPr>
                <w:rStyle w:val="Hyperlink"/>
                <w:noProof/>
              </w:rPr>
              <w:t>4.5.2. Tiến hành tạo trang</w:t>
            </w:r>
            <w:r w:rsidR="00F14BE4">
              <w:rPr>
                <w:noProof/>
                <w:webHidden/>
              </w:rPr>
              <w:tab/>
            </w:r>
            <w:r w:rsidR="00F14BE4">
              <w:rPr>
                <w:noProof/>
                <w:webHidden/>
              </w:rPr>
              <w:fldChar w:fldCharType="begin"/>
            </w:r>
            <w:r w:rsidR="00F14BE4">
              <w:rPr>
                <w:noProof/>
                <w:webHidden/>
              </w:rPr>
              <w:instrText xml:space="preserve"> PAGEREF _Toc39134493 \h </w:instrText>
            </w:r>
            <w:r w:rsidR="00F14BE4">
              <w:rPr>
                <w:noProof/>
                <w:webHidden/>
              </w:rPr>
            </w:r>
            <w:r w:rsidR="00F14BE4">
              <w:rPr>
                <w:noProof/>
                <w:webHidden/>
              </w:rPr>
              <w:fldChar w:fldCharType="separate"/>
            </w:r>
            <w:r w:rsidR="00F14BE4">
              <w:rPr>
                <w:noProof/>
                <w:webHidden/>
              </w:rPr>
              <w:t>34</w:t>
            </w:r>
            <w:r w:rsidR="00F14BE4">
              <w:rPr>
                <w:noProof/>
                <w:webHidden/>
              </w:rPr>
              <w:fldChar w:fldCharType="end"/>
            </w:r>
          </w:hyperlink>
        </w:p>
        <w:p w14:paraId="543B3F87" w14:textId="23263560" w:rsidR="00F14BE4" w:rsidRDefault="00373F0E">
          <w:pPr>
            <w:pStyle w:val="TOC3"/>
            <w:rPr>
              <w:rFonts w:asciiTheme="minorHAnsi" w:eastAsiaTheme="minorEastAsia" w:hAnsiTheme="minorHAnsi" w:cstheme="minorBidi"/>
              <w:noProof/>
              <w:sz w:val="22"/>
              <w:szCs w:val="22"/>
              <w:lang w:val="en-US"/>
            </w:rPr>
          </w:pPr>
          <w:hyperlink w:anchor="_Toc39134494" w:history="1">
            <w:r w:rsidR="00F14BE4" w:rsidRPr="00A41C09">
              <w:rPr>
                <w:rStyle w:val="Hyperlink"/>
                <w:noProof/>
              </w:rPr>
              <w:t>4.5.3. Tùy chỉnh layout</w:t>
            </w:r>
            <w:r w:rsidR="00F14BE4">
              <w:rPr>
                <w:noProof/>
                <w:webHidden/>
              </w:rPr>
              <w:tab/>
            </w:r>
            <w:r w:rsidR="00F14BE4">
              <w:rPr>
                <w:noProof/>
                <w:webHidden/>
              </w:rPr>
              <w:fldChar w:fldCharType="begin"/>
            </w:r>
            <w:r w:rsidR="00F14BE4">
              <w:rPr>
                <w:noProof/>
                <w:webHidden/>
              </w:rPr>
              <w:instrText xml:space="preserve"> PAGEREF _Toc39134494 \h </w:instrText>
            </w:r>
            <w:r w:rsidR="00F14BE4">
              <w:rPr>
                <w:noProof/>
                <w:webHidden/>
              </w:rPr>
            </w:r>
            <w:r w:rsidR="00F14BE4">
              <w:rPr>
                <w:noProof/>
                <w:webHidden/>
              </w:rPr>
              <w:fldChar w:fldCharType="separate"/>
            </w:r>
            <w:r w:rsidR="00F14BE4">
              <w:rPr>
                <w:noProof/>
                <w:webHidden/>
              </w:rPr>
              <w:t>36</w:t>
            </w:r>
            <w:r w:rsidR="00F14BE4">
              <w:rPr>
                <w:noProof/>
                <w:webHidden/>
              </w:rPr>
              <w:fldChar w:fldCharType="end"/>
            </w:r>
          </w:hyperlink>
        </w:p>
        <w:p w14:paraId="0000F0D8" w14:textId="6EE6647E" w:rsidR="00F14BE4" w:rsidRDefault="00373F0E">
          <w:pPr>
            <w:pStyle w:val="TOC1"/>
            <w:rPr>
              <w:rFonts w:asciiTheme="minorHAnsi" w:eastAsiaTheme="minorEastAsia" w:hAnsiTheme="minorHAnsi" w:cstheme="minorBidi"/>
              <w:b w:val="0"/>
              <w:sz w:val="22"/>
              <w:szCs w:val="22"/>
              <w:lang w:val="en-US"/>
            </w:rPr>
          </w:pPr>
          <w:hyperlink w:anchor="_Toc39134495" w:history="1">
            <w:r w:rsidR="00F14BE4" w:rsidRPr="00A41C09">
              <w:rPr>
                <w:rStyle w:val="Hyperlink"/>
              </w:rPr>
              <w:t>KẾT LUẬN</w:t>
            </w:r>
            <w:r w:rsidR="00F14BE4">
              <w:rPr>
                <w:webHidden/>
              </w:rPr>
              <w:tab/>
            </w:r>
            <w:r w:rsidR="00F14BE4">
              <w:rPr>
                <w:webHidden/>
              </w:rPr>
              <w:fldChar w:fldCharType="begin"/>
            </w:r>
            <w:r w:rsidR="00F14BE4">
              <w:rPr>
                <w:webHidden/>
              </w:rPr>
              <w:instrText xml:space="preserve"> PAGEREF _Toc39134495 \h </w:instrText>
            </w:r>
            <w:r w:rsidR="00F14BE4">
              <w:rPr>
                <w:webHidden/>
              </w:rPr>
            </w:r>
            <w:r w:rsidR="00F14BE4">
              <w:rPr>
                <w:webHidden/>
              </w:rPr>
              <w:fldChar w:fldCharType="separate"/>
            </w:r>
            <w:r w:rsidR="00F14BE4">
              <w:rPr>
                <w:webHidden/>
              </w:rPr>
              <w:t>40</w:t>
            </w:r>
            <w:r w:rsidR="00F14BE4">
              <w:rPr>
                <w:webHidden/>
              </w:rPr>
              <w:fldChar w:fldCharType="end"/>
            </w:r>
          </w:hyperlink>
        </w:p>
        <w:p w14:paraId="3F2436EE" w14:textId="2C50F80D" w:rsidR="00F14BE4" w:rsidRDefault="00373F0E">
          <w:pPr>
            <w:pStyle w:val="TOC2"/>
            <w:rPr>
              <w:rFonts w:asciiTheme="minorHAnsi" w:eastAsiaTheme="minorEastAsia" w:hAnsiTheme="minorHAnsi" w:cstheme="minorBidi"/>
              <w:noProof/>
              <w:sz w:val="22"/>
              <w:szCs w:val="22"/>
              <w:lang w:val="en-US"/>
            </w:rPr>
          </w:pPr>
          <w:hyperlink w:anchor="_Toc39134496" w:history="1">
            <w:r w:rsidR="00F14BE4" w:rsidRPr="00A41C09">
              <w:rPr>
                <w:rStyle w:val="Hyperlink"/>
                <w:noProof/>
              </w:rPr>
              <w:t>I. KẾT QUẢ ĐẠT ĐƯỢC</w:t>
            </w:r>
            <w:r w:rsidR="00F14BE4">
              <w:rPr>
                <w:noProof/>
                <w:webHidden/>
              </w:rPr>
              <w:tab/>
            </w:r>
            <w:r w:rsidR="00F14BE4">
              <w:rPr>
                <w:noProof/>
                <w:webHidden/>
              </w:rPr>
              <w:fldChar w:fldCharType="begin"/>
            </w:r>
            <w:r w:rsidR="00F14BE4">
              <w:rPr>
                <w:noProof/>
                <w:webHidden/>
              </w:rPr>
              <w:instrText xml:space="preserve"> PAGEREF _Toc39134496 \h </w:instrText>
            </w:r>
            <w:r w:rsidR="00F14BE4">
              <w:rPr>
                <w:noProof/>
                <w:webHidden/>
              </w:rPr>
            </w:r>
            <w:r w:rsidR="00F14BE4">
              <w:rPr>
                <w:noProof/>
                <w:webHidden/>
              </w:rPr>
              <w:fldChar w:fldCharType="separate"/>
            </w:r>
            <w:r w:rsidR="00F14BE4">
              <w:rPr>
                <w:noProof/>
                <w:webHidden/>
              </w:rPr>
              <w:t>40</w:t>
            </w:r>
            <w:r w:rsidR="00F14BE4">
              <w:rPr>
                <w:noProof/>
                <w:webHidden/>
              </w:rPr>
              <w:fldChar w:fldCharType="end"/>
            </w:r>
          </w:hyperlink>
        </w:p>
        <w:p w14:paraId="6B5C2599" w14:textId="159A7E09" w:rsidR="00F14BE4" w:rsidRDefault="00373F0E">
          <w:pPr>
            <w:pStyle w:val="TOC2"/>
            <w:rPr>
              <w:rFonts w:asciiTheme="minorHAnsi" w:eastAsiaTheme="minorEastAsia" w:hAnsiTheme="minorHAnsi" w:cstheme="minorBidi"/>
              <w:noProof/>
              <w:sz w:val="22"/>
              <w:szCs w:val="22"/>
              <w:lang w:val="en-US"/>
            </w:rPr>
          </w:pPr>
          <w:hyperlink w:anchor="_Toc39134497" w:history="1">
            <w:r w:rsidR="00F14BE4" w:rsidRPr="00A41C09">
              <w:rPr>
                <w:rStyle w:val="Hyperlink"/>
                <w:noProof/>
              </w:rPr>
              <w:t>II. KẾT QUẢ CHƯA ĐẠT ĐƯỢC</w:t>
            </w:r>
            <w:r w:rsidR="00F14BE4">
              <w:rPr>
                <w:noProof/>
                <w:webHidden/>
              </w:rPr>
              <w:tab/>
            </w:r>
            <w:r w:rsidR="00F14BE4">
              <w:rPr>
                <w:noProof/>
                <w:webHidden/>
              </w:rPr>
              <w:fldChar w:fldCharType="begin"/>
            </w:r>
            <w:r w:rsidR="00F14BE4">
              <w:rPr>
                <w:noProof/>
                <w:webHidden/>
              </w:rPr>
              <w:instrText xml:space="preserve"> PAGEREF _Toc39134497 \h </w:instrText>
            </w:r>
            <w:r w:rsidR="00F14BE4">
              <w:rPr>
                <w:noProof/>
                <w:webHidden/>
              </w:rPr>
            </w:r>
            <w:r w:rsidR="00F14BE4">
              <w:rPr>
                <w:noProof/>
                <w:webHidden/>
              </w:rPr>
              <w:fldChar w:fldCharType="separate"/>
            </w:r>
            <w:r w:rsidR="00F14BE4">
              <w:rPr>
                <w:noProof/>
                <w:webHidden/>
              </w:rPr>
              <w:t>40</w:t>
            </w:r>
            <w:r w:rsidR="00F14BE4">
              <w:rPr>
                <w:noProof/>
                <w:webHidden/>
              </w:rPr>
              <w:fldChar w:fldCharType="end"/>
            </w:r>
          </w:hyperlink>
        </w:p>
        <w:p w14:paraId="491B3DBE" w14:textId="0A961A34" w:rsidR="00F14BE4" w:rsidRDefault="00373F0E">
          <w:pPr>
            <w:pStyle w:val="TOC2"/>
            <w:rPr>
              <w:rFonts w:asciiTheme="minorHAnsi" w:eastAsiaTheme="minorEastAsia" w:hAnsiTheme="minorHAnsi" w:cstheme="minorBidi"/>
              <w:noProof/>
              <w:sz w:val="22"/>
              <w:szCs w:val="22"/>
              <w:lang w:val="en-US"/>
            </w:rPr>
          </w:pPr>
          <w:hyperlink w:anchor="_Toc39134498" w:history="1">
            <w:r w:rsidR="00F14BE4" w:rsidRPr="00A41C09">
              <w:rPr>
                <w:rStyle w:val="Hyperlink"/>
                <w:noProof/>
              </w:rPr>
              <w:t>III. ĐÁNH GIÁ</w:t>
            </w:r>
            <w:r w:rsidR="00F14BE4">
              <w:rPr>
                <w:noProof/>
                <w:webHidden/>
              </w:rPr>
              <w:tab/>
            </w:r>
            <w:r w:rsidR="00F14BE4">
              <w:rPr>
                <w:noProof/>
                <w:webHidden/>
              </w:rPr>
              <w:fldChar w:fldCharType="begin"/>
            </w:r>
            <w:r w:rsidR="00F14BE4">
              <w:rPr>
                <w:noProof/>
                <w:webHidden/>
              </w:rPr>
              <w:instrText xml:space="preserve"> PAGEREF _Toc39134498 \h </w:instrText>
            </w:r>
            <w:r w:rsidR="00F14BE4">
              <w:rPr>
                <w:noProof/>
                <w:webHidden/>
              </w:rPr>
            </w:r>
            <w:r w:rsidR="00F14BE4">
              <w:rPr>
                <w:noProof/>
                <w:webHidden/>
              </w:rPr>
              <w:fldChar w:fldCharType="separate"/>
            </w:r>
            <w:r w:rsidR="00F14BE4">
              <w:rPr>
                <w:noProof/>
                <w:webHidden/>
              </w:rPr>
              <w:t>40</w:t>
            </w:r>
            <w:r w:rsidR="00F14BE4">
              <w:rPr>
                <w:noProof/>
                <w:webHidden/>
              </w:rPr>
              <w:fldChar w:fldCharType="end"/>
            </w:r>
          </w:hyperlink>
        </w:p>
        <w:p w14:paraId="351C6FE0" w14:textId="77588311" w:rsidR="00F14BE4" w:rsidRDefault="00373F0E">
          <w:pPr>
            <w:pStyle w:val="TOC3"/>
            <w:rPr>
              <w:rFonts w:asciiTheme="minorHAnsi" w:eastAsiaTheme="minorEastAsia" w:hAnsiTheme="minorHAnsi" w:cstheme="minorBidi"/>
              <w:noProof/>
              <w:sz w:val="22"/>
              <w:szCs w:val="22"/>
              <w:lang w:val="en-US"/>
            </w:rPr>
          </w:pPr>
          <w:hyperlink w:anchor="_Toc39134499" w:history="1">
            <w:r w:rsidR="00F14BE4" w:rsidRPr="00A41C09">
              <w:rPr>
                <w:rStyle w:val="Hyperlink"/>
                <w:noProof/>
              </w:rPr>
              <w:t>1. Ưu điểm</w:t>
            </w:r>
            <w:r w:rsidR="00F14BE4">
              <w:rPr>
                <w:noProof/>
                <w:webHidden/>
              </w:rPr>
              <w:tab/>
            </w:r>
            <w:r w:rsidR="00F14BE4">
              <w:rPr>
                <w:noProof/>
                <w:webHidden/>
              </w:rPr>
              <w:fldChar w:fldCharType="begin"/>
            </w:r>
            <w:r w:rsidR="00F14BE4">
              <w:rPr>
                <w:noProof/>
                <w:webHidden/>
              </w:rPr>
              <w:instrText xml:space="preserve"> PAGEREF _Toc39134499 \h </w:instrText>
            </w:r>
            <w:r w:rsidR="00F14BE4">
              <w:rPr>
                <w:noProof/>
                <w:webHidden/>
              </w:rPr>
            </w:r>
            <w:r w:rsidR="00F14BE4">
              <w:rPr>
                <w:noProof/>
                <w:webHidden/>
              </w:rPr>
              <w:fldChar w:fldCharType="separate"/>
            </w:r>
            <w:r w:rsidR="00F14BE4">
              <w:rPr>
                <w:noProof/>
                <w:webHidden/>
              </w:rPr>
              <w:t>40</w:t>
            </w:r>
            <w:r w:rsidR="00F14BE4">
              <w:rPr>
                <w:noProof/>
                <w:webHidden/>
              </w:rPr>
              <w:fldChar w:fldCharType="end"/>
            </w:r>
          </w:hyperlink>
        </w:p>
        <w:p w14:paraId="1EFCB3A7" w14:textId="48C22AEF" w:rsidR="00F14BE4" w:rsidRDefault="00373F0E">
          <w:pPr>
            <w:pStyle w:val="TOC3"/>
            <w:rPr>
              <w:rFonts w:asciiTheme="minorHAnsi" w:eastAsiaTheme="minorEastAsia" w:hAnsiTheme="minorHAnsi" w:cstheme="minorBidi"/>
              <w:noProof/>
              <w:sz w:val="22"/>
              <w:szCs w:val="22"/>
              <w:lang w:val="en-US"/>
            </w:rPr>
          </w:pPr>
          <w:hyperlink w:anchor="_Toc39134500" w:history="1">
            <w:r w:rsidR="00F14BE4" w:rsidRPr="00A41C09">
              <w:rPr>
                <w:rStyle w:val="Hyperlink"/>
                <w:noProof/>
              </w:rPr>
              <w:t>2. Nhược điểm</w:t>
            </w:r>
            <w:r w:rsidR="00F14BE4">
              <w:rPr>
                <w:noProof/>
                <w:webHidden/>
              </w:rPr>
              <w:tab/>
            </w:r>
            <w:r w:rsidR="00F14BE4">
              <w:rPr>
                <w:noProof/>
                <w:webHidden/>
              </w:rPr>
              <w:fldChar w:fldCharType="begin"/>
            </w:r>
            <w:r w:rsidR="00F14BE4">
              <w:rPr>
                <w:noProof/>
                <w:webHidden/>
              </w:rPr>
              <w:instrText xml:space="preserve"> PAGEREF _Toc39134500 \h </w:instrText>
            </w:r>
            <w:r w:rsidR="00F14BE4">
              <w:rPr>
                <w:noProof/>
                <w:webHidden/>
              </w:rPr>
            </w:r>
            <w:r w:rsidR="00F14BE4">
              <w:rPr>
                <w:noProof/>
                <w:webHidden/>
              </w:rPr>
              <w:fldChar w:fldCharType="separate"/>
            </w:r>
            <w:r w:rsidR="00F14BE4">
              <w:rPr>
                <w:noProof/>
                <w:webHidden/>
              </w:rPr>
              <w:t>40</w:t>
            </w:r>
            <w:r w:rsidR="00F14BE4">
              <w:rPr>
                <w:noProof/>
                <w:webHidden/>
              </w:rPr>
              <w:fldChar w:fldCharType="end"/>
            </w:r>
          </w:hyperlink>
        </w:p>
        <w:p w14:paraId="5F84C7E3" w14:textId="79347255" w:rsidR="00F14BE4" w:rsidRDefault="00373F0E">
          <w:pPr>
            <w:pStyle w:val="TOC2"/>
            <w:rPr>
              <w:rFonts w:asciiTheme="minorHAnsi" w:eastAsiaTheme="minorEastAsia" w:hAnsiTheme="minorHAnsi" w:cstheme="minorBidi"/>
              <w:noProof/>
              <w:sz w:val="22"/>
              <w:szCs w:val="22"/>
              <w:lang w:val="en-US"/>
            </w:rPr>
          </w:pPr>
          <w:hyperlink w:anchor="_Toc39134501" w:history="1">
            <w:r w:rsidR="00F14BE4" w:rsidRPr="00A41C09">
              <w:rPr>
                <w:rStyle w:val="Hyperlink"/>
                <w:noProof/>
              </w:rPr>
              <w:t>IV. ĐỊNH HƯỚNG PHÁT TRIỂN</w:t>
            </w:r>
            <w:r w:rsidR="00F14BE4">
              <w:rPr>
                <w:noProof/>
                <w:webHidden/>
              </w:rPr>
              <w:tab/>
            </w:r>
            <w:r w:rsidR="00F14BE4">
              <w:rPr>
                <w:noProof/>
                <w:webHidden/>
              </w:rPr>
              <w:fldChar w:fldCharType="begin"/>
            </w:r>
            <w:r w:rsidR="00F14BE4">
              <w:rPr>
                <w:noProof/>
                <w:webHidden/>
              </w:rPr>
              <w:instrText xml:space="preserve"> PAGEREF _Toc39134501 \h </w:instrText>
            </w:r>
            <w:r w:rsidR="00F14BE4">
              <w:rPr>
                <w:noProof/>
                <w:webHidden/>
              </w:rPr>
            </w:r>
            <w:r w:rsidR="00F14BE4">
              <w:rPr>
                <w:noProof/>
                <w:webHidden/>
              </w:rPr>
              <w:fldChar w:fldCharType="separate"/>
            </w:r>
            <w:r w:rsidR="00F14BE4">
              <w:rPr>
                <w:noProof/>
                <w:webHidden/>
              </w:rPr>
              <w:t>40</w:t>
            </w:r>
            <w:r w:rsidR="00F14BE4">
              <w:rPr>
                <w:noProof/>
                <w:webHidden/>
              </w:rPr>
              <w:fldChar w:fldCharType="end"/>
            </w:r>
          </w:hyperlink>
        </w:p>
        <w:p w14:paraId="03F52E7A" w14:textId="783E3941" w:rsidR="00F14BE4" w:rsidRDefault="00373F0E">
          <w:pPr>
            <w:pStyle w:val="TOC2"/>
            <w:rPr>
              <w:rFonts w:asciiTheme="minorHAnsi" w:eastAsiaTheme="minorEastAsia" w:hAnsiTheme="minorHAnsi" w:cstheme="minorBidi"/>
              <w:noProof/>
              <w:sz w:val="22"/>
              <w:szCs w:val="22"/>
              <w:lang w:val="en-US"/>
            </w:rPr>
          </w:pPr>
          <w:hyperlink w:anchor="_Toc39134502" w:history="1">
            <w:r w:rsidR="00F14BE4" w:rsidRPr="00A41C09">
              <w:rPr>
                <w:rStyle w:val="Hyperlink"/>
                <w:noProof/>
              </w:rPr>
              <w:t>V. KIẾN NGHỊ</w:t>
            </w:r>
            <w:r w:rsidR="00F14BE4">
              <w:rPr>
                <w:noProof/>
                <w:webHidden/>
              </w:rPr>
              <w:tab/>
            </w:r>
            <w:r w:rsidR="00F14BE4">
              <w:rPr>
                <w:noProof/>
                <w:webHidden/>
              </w:rPr>
              <w:fldChar w:fldCharType="begin"/>
            </w:r>
            <w:r w:rsidR="00F14BE4">
              <w:rPr>
                <w:noProof/>
                <w:webHidden/>
              </w:rPr>
              <w:instrText xml:space="preserve"> PAGEREF _Toc39134502 \h </w:instrText>
            </w:r>
            <w:r w:rsidR="00F14BE4">
              <w:rPr>
                <w:noProof/>
                <w:webHidden/>
              </w:rPr>
            </w:r>
            <w:r w:rsidR="00F14BE4">
              <w:rPr>
                <w:noProof/>
                <w:webHidden/>
              </w:rPr>
              <w:fldChar w:fldCharType="separate"/>
            </w:r>
            <w:r w:rsidR="00F14BE4">
              <w:rPr>
                <w:noProof/>
                <w:webHidden/>
              </w:rPr>
              <w:t>40</w:t>
            </w:r>
            <w:r w:rsidR="00F14BE4">
              <w:rPr>
                <w:noProof/>
                <w:webHidden/>
              </w:rPr>
              <w:fldChar w:fldCharType="end"/>
            </w:r>
          </w:hyperlink>
        </w:p>
        <w:p w14:paraId="28E426CE" w14:textId="7004BE15" w:rsidR="008A3C54" w:rsidRDefault="00B80F9F" w:rsidP="004A3503">
          <w:pPr>
            <w:tabs>
              <w:tab w:val="right" w:pos="9070"/>
            </w:tabs>
            <w:ind w:firstLine="0"/>
            <w:sectPr w:rsidR="008A3C54" w:rsidSect="00890348">
              <w:footerReference w:type="default" r:id="rId16"/>
              <w:type w:val="continuous"/>
              <w:pgSz w:w="11906" w:h="16838" w:code="9"/>
              <w:pgMar w:top="1418" w:right="851" w:bottom="1134" w:left="1985" w:header="720" w:footer="720" w:gutter="0"/>
              <w:cols w:space="720"/>
              <w:titlePg/>
              <w:docGrid w:linePitch="381"/>
            </w:sectPr>
          </w:pPr>
          <w:r>
            <w:rPr>
              <w:b/>
              <w:bCs/>
              <w:noProof/>
            </w:rPr>
            <w:fldChar w:fldCharType="end"/>
          </w:r>
        </w:p>
      </w:sdtContent>
    </w:sdt>
    <w:p w14:paraId="64442A33" w14:textId="1543FC3F" w:rsidR="000E398B" w:rsidRDefault="005B2F64" w:rsidP="005B2F64">
      <w:pPr>
        <w:pStyle w:val="1tenchuong"/>
      </w:pPr>
      <w:bookmarkStart w:id="0" w:name="_Toc39134451"/>
      <w:r>
        <w:t>DANH SÁCH CÁC KÝ TỰ, CÁC CHỮ VIẾT TẮT</w:t>
      </w:r>
      <w:bookmarkEnd w:id="0"/>
    </w:p>
    <w:tbl>
      <w:tblPr>
        <w:tblStyle w:val="TableGrid"/>
        <w:tblW w:w="0" w:type="auto"/>
        <w:tblLook w:val="04A0" w:firstRow="1" w:lastRow="0" w:firstColumn="1" w:lastColumn="0" w:noHBand="0" w:noVBand="1"/>
      </w:tblPr>
      <w:tblGrid>
        <w:gridCol w:w="4530"/>
        <w:gridCol w:w="4530"/>
      </w:tblGrid>
      <w:tr w:rsidR="000E398B" w14:paraId="7CC7B587" w14:textId="77777777" w:rsidTr="00AD6475">
        <w:tc>
          <w:tcPr>
            <w:tcW w:w="4530" w:type="dxa"/>
            <w:vAlign w:val="center"/>
          </w:tcPr>
          <w:p w14:paraId="04F81A35" w14:textId="161DE21B" w:rsidR="000E398B" w:rsidRPr="00AD6475" w:rsidRDefault="000E398B" w:rsidP="00AD6475">
            <w:pPr>
              <w:pStyle w:val="1doanvanban"/>
              <w:ind w:firstLine="0"/>
              <w:jc w:val="center"/>
              <w:rPr>
                <w:b/>
                <w:bCs/>
              </w:rPr>
            </w:pPr>
            <w:r w:rsidRPr="00AD6475">
              <w:rPr>
                <w:b/>
                <w:bCs/>
              </w:rPr>
              <w:t>Từ viết tắt</w:t>
            </w:r>
          </w:p>
        </w:tc>
        <w:tc>
          <w:tcPr>
            <w:tcW w:w="4530" w:type="dxa"/>
            <w:vAlign w:val="center"/>
          </w:tcPr>
          <w:p w14:paraId="3D122950" w14:textId="2EFF4C34" w:rsidR="000E398B" w:rsidRPr="00AD6475" w:rsidRDefault="000E398B" w:rsidP="00AD6475">
            <w:pPr>
              <w:pStyle w:val="1doanvanban"/>
              <w:ind w:firstLine="0"/>
              <w:jc w:val="center"/>
              <w:rPr>
                <w:b/>
                <w:bCs/>
              </w:rPr>
            </w:pPr>
            <w:r w:rsidRPr="00AD6475">
              <w:rPr>
                <w:b/>
                <w:bCs/>
              </w:rPr>
              <w:t>Giải thích</w:t>
            </w:r>
          </w:p>
        </w:tc>
      </w:tr>
      <w:tr w:rsidR="000E398B" w14:paraId="6BF19DBF" w14:textId="77777777" w:rsidTr="00AD6475">
        <w:tc>
          <w:tcPr>
            <w:tcW w:w="4530" w:type="dxa"/>
            <w:vAlign w:val="center"/>
          </w:tcPr>
          <w:p w14:paraId="148C0996" w14:textId="5AC66CCD" w:rsidR="000E398B" w:rsidRDefault="00AD6475" w:rsidP="00AD6475">
            <w:pPr>
              <w:pStyle w:val="1doanvanban"/>
              <w:ind w:firstLine="0"/>
              <w:jc w:val="center"/>
            </w:pPr>
            <w:r>
              <w:t>VD</w:t>
            </w:r>
          </w:p>
        </w:tc>
        <w:tc>
          <w:tcPr>
            <w:tcW w:w="4530" w:type="dxa"/>
            <w:vAlign w:val="center"/>
          </w:tcPr>
          <w:p w14:paraId="5B58779D" w14:textId="7A8079B2" w:rsidR="000E398B" w:rsidRDefault="00AD6475" w:rsidP="00AD6475">
            <w:pPr>
              <w:pStyle w:val="1doanvanban"/>
              <w:ind w:firstLine="0"/>
              <w:jc w:val="center"/>
            </w:pPr>
            <w:r>
              <w:t>Ví dụ</w:t>
            </w:r>
          </w:p>
        </w:tc>
      </w:tr>
      <w:tr w:rsidR="000E398B" w14:paraId="7FC2FBE9" w14:textId="77777777" w:rsidTr="00AD6475">
        <w:tc>
          <w:tcPr>
            <w:tcW w:w="4530" w:type="dxa"/>
            <w:vAlign w:val="center"/>
          </w:tcPr>
          <w:p w14:paraId="2F3D8ED1" w14:textId="0714A6FE" w:rsidR="000E398B" w:rsidRDefault="000F4E33" w:rsidP="00AD6475">
            <w:pPr>
              <w:pStyle w:val="1doanvanban"/>
              <w:ind w:firstLine="0"/>
              <w:jc w:val="center"/>
            </w:pPr>
            <w:r>
              <w:t>CSDL</w:t>
            </w:r>
          </w:p>
        </w:tc>
        <w:tc>
          <w:tcPr>
            <w:tcW w:w="4530" w:type="dxa"/>
            <w:vAlign w:val="center"/>
          </w:tcPr>
          <w:p w14:paraId="679CA717" w14:textId="233758B2" w:rsidR="000E398B" w:rsidRDefault="000F4E33" w:rsidP="00AD6475">
            <w:pPr>
              <w:pStyle w:val="1doanvanban"/>
              <w:ind w:firstLine="0"/>
              <w:jc w:val="center"/>
            </w:pPr>
            <w:r>
              <w:t>Cơ sở dữ liệu</w:t>
            </w:r>
          </w:p>
        </w:tc>
      </w:tr>
    </w:tbl>
    <w:p w14:paraId="0A3CB101" w14:textId="01312FA2" w:rsidR="006F7D8B" w:rsidRDefault="006F7D8B" w:rsidP="006F7D8B">
      <w:pPr>
        <w:ind w:firstLine="0"/>
      </w:pPr>
    </w:p>
    <w:p w14:paraId="56FD18A4" w14:textId="195F7A09" w:rsidR="006750ED" w:rsidRDefault="006750ED" w:rsidP="00200CEF">
      <w:pPr>
        <w:pStyle w:val="1tenchuong"/>
      </w:pPr>
      <w:bookmarkStart w:id="1" w:name="_Toc39134452"/>
      <w:r>
        <w:t>DANH MỤC CÁC BẢNG</w:t>
      </w:r>
      <w:bookmarkEnd w:id="1"/>
    </w:p>
    <w:p w14:paraId="10345A26" w14:textId="2BBF4B69" w:rsidR="00200CEF" w:rsidRDefault="00200CEF">
      <w:pPr>
        <w:pStyle w:val="TOC4"/>
        <w:rPr>
          <w:rFonts w:asciiTheme="minorHAnsi" w:eastAsiaTheme="minorEastAsia" w:hAnsiTheme="minorHAnsi" w:cstheme="minorBidi"/>
          <w:noProof/>
          <w:sz w:val="22"/>
          <w:szCs w:val="22"/>
          <w:lang w:val="en-US"/>
        </w:rPr>
      </w:pPr>
      <w:r>
        <w:fldChar w:fldCharType="begin"/>
      </w:r>
      <w:r>
        <w:instrText xml:space="preserve"> TOC \f \h \z \t "Heading 1,1,Heading 2,2,Heading 3,3,1.BangBieu,4" </w:instrText>
      </w:r>
      <w:r>
        <w:fldChar w:fldCharType="separate"/>
      </w:r>
      <w:hyperlink w:anchor="_Toc38397810" w:history="1">
        <w:r w:rsidRPr="00E94B05">
          <w:rPr>
            <w:rStyle w:val="Hyperlink"/>
            <w:noProof/>
          </w:rPr>
          <w:t>Bảng 2.1. Sự khác nhau quan trọng giữa ASP.NET Core và ASP.NET</w:t>
        </w:r>
        <w:r>
          <w:rPr>
            <w:noProof/>
            <w:webHidden/>
          </w:rPr>
          <w:tab/>
        </w:r>
        <w:r>
          <w:rPr>
            <w:noProof/>
            <w:webHidden/>
          </w:rPr>
          <w:fldChar w:fldCharType="begin"/>
        </w:r>
        <w:r>
          <w:rPr>
            <w:noProof/>
            <w:webHidden/>
          </w:rPr>
          <w:instrText xml:space="preserve"> PAGEREF _Toc38397810 \h </w:instrText>
        </w:r>
        <w:r>
          <w:rPr>
            <w:noProof/>
            <w:webHidden/>
          </w:rPr>
        </w:r>
        <w:r>
          <w:rPr>
            <w:noProof/>
            <w:webHidden/>
          </w:rPr>
          <w:fldChar w:fldCharType="separate"/>
        </w:r>
        <w:r>
          <w:rPr>
            <w:noProof/>
            <w:webHidden/>
          </w:rPr>
          <w:t>5</w:t>
        </w:r>
        <w:r>
          <w:rPr>
            <w:noProof/>
            <w:webHidden/>
          </w:rPr>
          <w:fldChar w:fldCharType="end"/>
        </w:r>
      </w:hyperlink>
    </w:p>
    <w:p w14:paraId="0231FA54" w14:textId="77777777" w:rsidR="00200CEF" w:rsidRPr="00200CEF" w:rsidRDefault="00200CEF" w:rsidP="00200CEF">
      <w:pPr>
        <w:ind w:left="720" w:firstLine="0"/>
      </w:pPr>
      <w:r>
        <w:fldChar w:fldCharType="end"/>
      </w:r>
    </w:p>
    <w:p w14:paraId="48F18B8D" w14:textId="3A12E6EE" w:rsidR="006F7D8B" w:rsidRPr="006F7D8B" w:rsidRDefault="006F7D8B" w:rsidP="00200CEF">
      <w:pPr>
        <w:pStyle w:val="1tenchuong"/>
      </w:pPr>
      <w:bookmarkStart w:id="2" w:name="_Toc39134453"/>
      <w:r>
        <w:t>DANH MỤC CÁC HÌNH VẼ</w:t>
      </w:r>
      <w:bookmarkEnd w:id="2"/>
    </w:p>
    <w:p w14:paraId="3E5521C9" w14:textId="5987C7C0" w:rsidR="00F14BE4" w:rsidRDefault="006F7D8B">
      <w:pPr>
        <w:pStyle w:val="TOC4"/>
        <w:rPr>
          <w:rFonts w:asciiTheme="minorHAnsi" w:eastAsiaTheme="minorEastAsia" w:hAnsiTheme="minorHAnsi" w:cstheme="minorBidi"/>
          <w:noProof/>
          <w:sz w:val="22"/>
          <w:szCs w:val="22"/>
          <w:lang w:val="en-US"/>
        </w:rPr>
      </w:pPr>
      <w:r>
        <w:fldChar w:fldCharType="begin"/>
      </w:r>
      <w:r>
        <w:instrText xml:space="preserve"> TOC \f \h \z \t "Heading 1,1,Heading 2,2,Heading 3,3,1.hinh_ve,4" </w:instrText>
      </w:r>
      <w:r>
        <w:fldChar w:fldCharType="separate"/>
      </w:r>
      <w:hyperlink w:anchor="_Toc39134503" w:history="1">
        <w:r w:rsidR="00F14BE4" w:rsidRPr="00DC79E6">
          <w:rPr>
            <w:rStyle w:val="Hyperlink"/>
            <w:noProof/>
          </w:rPr>
          <w:t>Hình 2.1. Mô hình hóa của các nền tảng .NET khác nhau</w:t>
        </w:r>
        <w:r w:rsidR="00F14BE4">
          <w:rPr>
            <w:noProof/>
            <w:webHidden/>
          </w:rPr>
          <w:tab/>
        </w:r>
        <w:r w:rsidR="00F14BE4">
          <w:rPr>
            <w:noProof/>
            <w:webHidden/>
          </w:rPr>
          <w:fldChar w:fldCharType="begin"/>
        </w:r>
        <w:r w:rsidR="00F14BE4">
          <w:rPr>
            <w:noProof/>
            <w:webHidden/>
          </w:rPr>
          <w:instrText xml:space="preserve"> PAGEREF _Toc39134503 \h </w:instrText>
        </w:r>
        <w:r w:rsidR="00F14BE4">
          <w:rPr>
            <w:noProof/>
            <w:webHidden/>
          </w:rPr>
        </w:r>
        <w:r w:rsidR="00F14BE4">
          <w:rPr>
            <w:noProof/>
            <w:webHidden/>
          </w:rPr>
          <w:fldChar w:fldCharType="separate"/>
        </w:r>
        <w:r w:rsidR="00F14BE4">
          <w:rPr>
            <w:noProof/>
            <w:webHidden/>
          </w:rPr>
          <w:t>4</w:t>
        </w:r>
        <w:r w:rsidR="00F14BE4">
          <w:rPr>
            <w:noProof/>
            <w:webHidden/>
          </w:rPr>
          <w:fldChar w:fldCharType="end"/>
        </w:r>
      </w:hyperlink>
    </w:p>
    <w:p w14:paraId="62FDF75B" w14:textId="136764DD" w:rsidR="00F14BE4" w:rsidRDefault="00373F0E">
      <w:pPr>
        <w:pStyle w:val="TOC4"/>
        <w:rPr>
          <w:rFonts w:asciiTheme="minorHAnsi" w:eastAsiaTheme="minorEastAsia" w:hAnsiTheme="minorHAnsi" w:cstheme="minorBidi"/>
          <w:noProof/>
          <w:sz w:val="22"/>
          <w:szCs w:val="22"/>
          <w:lang w:val="en-US"/>
        </w:rPr>
      </w:pPr>
      <w:hyperlink w:anchor="_Toc39134504" w:history="1">
        <w:r w:rsidR="00F14BE4" w:rsidRPr="00DC79E6">
          <w:rPr>
            <w:rStyle w:val="Hyperlink"/>
            <w:noProof/>
          </w:rPr>
          <w:t>Hình 2.2. Default Endpoints Route trong project</w:t>
        </w:r>
        <w:r w:rsidR="00F14BE4">
          <w:rPr>
            <w:noProof/>
            <w:webHidden/>
          </w:rPr>
          <w:tab/>
        </w:r>
        <w:r w:rsidR="00F14BE4">
          <w:rPr>
            <w:noProof/>
            <w:webHidden/>
          </w:rPr>
          <w:fldChar w:fldCharType="begin"/>
        </w:r>
        <w:r w:rsidR="00F14BE4">
          <w:rPr>
            <w:noProof/>
            <w:webHidden/>
          </w:rPr>
          <w:instrText xml:space="preserve"> PAGEREF _Toc39134504 \h </w:instrText>
        </w:r>
        <w:r w:rsidR="00F14BE4">
          <w:rPr>
            <w:noProof/>
            <w:webHidden/>
          </w:rPr>
        </w:r>
        <w:r w:rsidR="00F14BE4">
          <w:rPr>
            <w:noProof/>
            <w:webHidden/>
          </w:rPr>
          <w:fldChar w:fldCharType="separate"/>
        </w:r>
        <w:r w:rsidR="00F14BE4">
          <w:rPr>
            <w:noProof/>
            <w:webHidden/>
          </w:rPr>
          <w:t>7</w:t>
        </w:r>
        <w:r w:rsidR="00F14BE4">
          <w:rPr>
            <w:noProof/>
            <w:webHidden/>
          </w:rPr>
          <w:fldChar w:fldCharType="end"/>
        </w:r>
      </w:hyperlink>
    </w:p>
    <w:p w14:paraId="44074802" w14:textId="34EDDECE" w:rsidR="00F14BE4" w:rsidRDefault="00373F0E">
      <w:pPr>
        <w:pStyle w:val="TOC4"/>
        <w:rPr>
          <w:rFonts w:asciiTheme="minorHAnsi" w:eastAsiaTheme="minorEastAsia" w:hAnsiTheme="minorHAnsi" w:cstheme="minorBidi"/>
          <w:noProof/>
          <w:sz w:val="22"/>
          <w:szCs w:val="22"/>
          <w:lang w:val="en-US"/>
        </w:rPr>
      </w:pPr>
      <w:hyperlink w:anchor="_Toc39134505" w:history="1">
        <w:r w:rsidR="00F14BE4" w:rsidRPr="00DC79E6">
          <w:rPr>
            <w:rStyle w:val="Hyperlink"/>
            <w:noProof/>
          </w:rPr>
          <w:t>Hình 2.3. Route đến trang chủ của CMS</w:t>
        </w:r>
        <w:r w:rsidR="00F14BE4">
          <w:rPr>
            <w:noProof/>
            <w:webHidden/>
          </w:rPr>
          <w:tab/>
        </w:r>
        <w:r w:rsidR="00F14BE4">
          <w:rPr>
            <w:noProof/>
            <w:webHidden/>
          </w:rPr>
          <w:fldChar w:fldCharType="begin"/>
        </w:r>
        <w:r w:rsidR="00F14BE4">
          <w:rPr>
            <w:noProof/>
            <w:webHidden/>
          </w:rPr>
          <w:instrText xml:space="preserve"> PAGEREF _Toc39134505 \h </w:instrText>
        </w:r>
        <w:r w:rsidR="00F14BE4">
          <w:rPr>
            <w:noProof/>
            <w:webHidden/>
          </w:rPr>
        </w:r>
        <w:r w:rsidR="00F14BE4">
          <w:rPr>
            <w:noProof/>
            <w:webHidden/>
          </w:rPr>
          <w:fldChar w:fldCharType="separate"/>
        </w:r>
        <w:r w:rsidR="00F14BE4">
          <w:rPr>
            <w:noProof/>
            <w:webHidden/>
          </w:rPr>
          <w:t>8</w:t>
        </w:r>
        <w:r w:rsidR="00F14BE4">
          <w:rPr>
            <w:noProof/>
            <w:webHidden/>
          </w:rPr>
          <w:fldChar w:fldCharType="end"/>
        </w:r>
      </w:hyperlink>
    </w:p>
    <w:p w14:paraId="6662486B" w14:textId="066D48A3" w:rsidR="00F14BE4" w:rsidRDefault="00373F0E">
      <w:pPr>
        <w:pStyle w:val="TOC4"/>
        <w:rPr>
          <w:rFonts w:asciiTheme="minorHAnsi" w:eastAsiaTheme="minorEastAsia" w:hAnsiTheme="minorHAnsi" w:cstheme="minorBidi"/>
          <w:noProof/>
          <w:sz w:val="22"/>
          <w:szCs w:val="22"/>
          <w:lang w:val="en-US"/>
        </w:rPr>
      </w:pPr>
      <w:hyperlink w:anchor="_Toc39134506" w:history="1">
        <w:r w:rsidR="00F14BE4" w:rsidRPr="00DC79E6">
          <w:rPr>
            <w:rStyle w:val="Hyperlink"/>
            <w:noProof/>
          </w:rPr>
          <w:t>Hình 2.4. Ví dụ về model binding</w:t>
        </w:r>
        <w:r w:rsidR="00F14BE4">
          <w:rPr>
            <w:noProof/>
            <w:webHidden/>
          </w:rPr>
          <w:tab/>
        </w:r>
        <w:r w:rsidR="00F14BE4">
          <w:rPr>
            <w:noProof/>
            <w:webHidden/>
          </w:rPr>
          <w:fldChar w:fldCharType="begin"/>
        </w:r>
        <w:r w:rsidR="00F14BE4">
          <w:rPr>
            <w:noProof/>
            <w:webHidden/>
          </w:rPr>
          <w:instrText xml:space="preserve"> PAGEREF _Toc39134506 \h </w:instrText>
        </w:r>
        <w:r w:rsidR="00F14BE4">
          <w:rPr>
            <w:noProof/>
            <w:webHidden/>
          </w:rPr>
        </w:r>
        <w:r w:rsidR="00F14BE4">
          <w:rPr>
            <w:noProof/>
            <w:webHidden/>
          </w:rPr>
          <w:fldChar w:fldCharType="separate"/>
        </w:r>
        <w:r w:rsidR="00F14BE4">
          <w:rPr>
            <w:noProof/>
            <w:webHidden/>
          </w:rPr>
          <w:t>8</w:t>
        </w:r>
        <w:r w:rsidR="00F14BE4">
          <w:rPr>
            <w:noProof/>
            <w:webHidden/>
          </w:rPr>
          <w:fldChar w:fldCharType="end"/>
        </w:r>
      </w:hyperlink>
    </w:p>
    <w:p w14:paraId="63812CF3" w14:textId="1292CB47" w:rsidR="00F14BE4" w:rsidRDefault="00373F0E">
      <w:pPr>
        <w:pStyle w:val="TOC4"/>
        <w:rPr>
          <w:rFonts w:asciiTheme="minorHAnsi" w:eastAsiaTheme="minorEastAsia" w:hAnsiTheme="minorHAnsi" w:cstheme="minorBidi"/>
          <w:noProof/>
          <w:sz w:val="22"/>
          <w:szCs w:val="22"/>
          <w:lang w:val="en-US"/>
        </w:rPr>
      </w:pPr>
      <w:hyperlink w:anchor="_Toc39134507" w:history="1">
        <w:r w:rsidR="00F14BE4" w:rsidRPr="00DC79E6">
          <w:rPr>
            <w:rStyle w:val="Hyperlink"/>
            <w:noProof/>
          </w:rPr>
          <w:t>Hình 2.5. Ví dụ về model validation</w:t>
        </w:r>
        <w:r w:rsidR="00F14BE4">
          <w:rPr>
            <w:noProof/>
            <w:webHidden/>
          </w:rPr>
          <w:tab/>
        </w:r>
        <w:r w:rsidR="00F14BE4">
          <w:rPr>
            <w:noProof/>
            <w:webHidden/>
          </w:rPr>
          <w:fldChar w:fldCharType="begin"/>
        </w:r>
        <w:r w:rsidR="00F14BE4">
          <w:rPr>
            <w:noProof/>
            <w:webHidden/>
          </w:rPr>
          <w:instrText xml:space="preserve"> PAGEREF _Toc39134507 \h </w:instrText>
        </w:r>
        <w:r w:rsidR="00F14BE4">
          <w:rPr>
            <w:noProof/>
            <w:webHidden/>
          </w:rPr>
        </w:r>
        <w:r w:rsidR="00F14BE4">
          <w:rPr>
            <w:noProof/>
            <w:webHidden/>
          </w:rPr>
          <w:fldChar w:fldCharType="separate"/>
        </w:r>
        <w:r w:rsidR="00F14BE4">
          <w:rPr>
            <w:noProof/>
            <w:webHidden/>
          </w:rPr>
          <w:t>9</w:t>
        </w:r>
        <w:r w:rsidR="00F14BE4">
          <w:rPr>
            <w:noProof/>
            <w:webHidden/>
          </w:rPr>
          <w:fldChar w:fldCharType="end"/>
        </w:r>
      </w:hyperlink>
    </w:p>
    <w:p w14:paraId="6DA65EAF" w14:textId="0CC6BDEA" w:rsidR="00F14BE4" w:rsidRDefault="00373F0E">
      <w:pPr>
        <w:pStyle w:val="TOC4"/>
        <w:rPr>
          <w:rFonts w:asciiTheme="minorHAnsi" w:eastAsiaTheme="minorEastAsia" w:hAnsiTheme="minorHAnsi" w:cstheme="minorBidi"/>
          <w:noProof/>
          <w:sz w:val="22"/>
          <w:szCs w:val="22"/>
          <w:lang w:val="en-US"/>
        </w:rPr>
      </w:pPr>
      <w:hyperlink w:anchor="_Toc39134508" w:history="1">
        <w:r w:rsidR="00F14BE4" w:rsidRPr="00DC79E6">
          <w:rPr>
            <w:rStyle w:val="Hyperlink"/>
            <w:noProof/>
          </w:rPr>
          <w:t>Hình 2.6. Ví dụ về sử dụng model validation</w:t>
        </w:r>
        <w:r w:rsidR="00F14BE4">
          <w:rPr>
            <w:noProof/>
            <w:webHidden/>
          </w:rPr>
          <w:tab/>
        </w:r>
        <w:r w:rsidR="00F14BE4">
          <w:rPr>
            <w:noProof/>
            <w:webHidden/>
          </w:rPr>
          <w:fldChar w:fldCharType="begin"/>
        </w:r>
        <w:r w:rsidR="00F14BE4">
          <w:rPr>
            <w:noProof/>
            <w:webHidden/>
          </w:rPr>
          <w:instrText xml:space="preserve"> PAGEREF _Toc39134508 \h </w:instrText>
        </w:r>
        <w:r w:rsidR="00F14BE4">
          <w:rPr>
            <w:noProof/>
            <w:webHidden/>
          </w:rPr>
        </w:r>
        <w:r w:rsidR="00F14BE4">
          <w:rPr>
            <w:noProof/>
            <w:webHidden/>
          </w:rPr>
          <w:fldChar w:fldCharType="separate"/>
        </w:r>
        <w:r w:rsidR="00F14BE4">
          <w:rPr>
            <w:noProof/>
            <w:webHidden/>
          </w:rPr>
          <w:t>9</w:t>
        </w:r>
        <w:r w:rsidR="00F14BE4">
          <w:rPr>
            <w:noProof/>
            <w:webHidden/>
          </w:rPr>
          <w:fldChar w:fldCharType="end"/>
        </w:r>
      </w:hyperlink>
    </w:p>
    <w:p w14:paraId="228B5BCF" w14:textId="3D0E99E9" w:rsidR="00F14BE4" w:rsidRDefault="00373F0E">
      <w:pPr>
        <w:pStyle w:val="TOC4"/>
        <w:rPr>
          <w:rFonts w:asciiTheme="minorHAnsi" w:eastAsiaTheme="minorEastAsia" w:hAnsiTheme="minorHAnsi" w:cstheme="minorBidi"/>
          <w:noProof/>
          <w:sz w:val="22"/>
          <w:szCs w:val="22"/>
          <w:lang w:val="en-US"/>
        </w:rPr>
      </w:pPr>
      <w:hyperlink w:anchor="_Toc39134509" w:history="1">
        <w:r w:rsidR="00F14BE4" w:rsidRPr="00DC79E6">
          <w:rPr>
            <w:rStyle w:val="Hyperlink"/>
            <w:noProof/>
          </w:rPr>
          <w:t>Hình 2.7. Ví dụ về Dependency injection</w:t>
        </w:r>
        <w:r w:rsidR="00F14BE4">
          <w:rPr>
            <w:noProof/>
            <w:webHidden/>
          </w:rPr>
          <w:tab/>
        </w:r>
        <w:r w:rsidR="00F14BE4">
          <w:rPr>
            <w:noProof/>
            <w:webHidden/>
          </w:rPr>
          <w:fldChar w:fldCharType="begin"/>
        </w:r>
        <w:r w:rsidR="00F14BE4">
          <w:rPr>
            <w:noProof/>
            <w:webHidden/>
          </w:rPr>
          <w:instrText xml:space="preserve"> PAGEREF _Toc39134509 \h </w:instrText>
        </w:r>
        <w:r w:rsidR="00F14BE4">
          <w:rPr>
            <w:noProof/>
            <w:webHidden/>
          </w:rPr>
        </w:r>
        <w:r w:rsidR="00F14BE4">
          <w:rPr>
            <w:noProof/>
            <w:webHidden/>
          </w:rPr>
          <w:fldChar w:fldCharType="separate"/>
        </w:r>
        <w:r w:rsidR="00F14BE4">
          <w:rPr>
            <w:noProof/>
            <w:webHidden/>
          </w:rPr>
          <w:t>9</w:t>
        </w:r>
        <w:r w:rsidR="00F14BE4">
          <w:rPr>
            <w:noProof/>
            <w:webHidden/>
          </w:rPr>
          <w:fldChar w:fldCharType="end"/>
        </w:r>
      </w:hyperlink>
    </w:p>
    <w:p w14:paraId="574DCDF8" w14:textId="55F638A5" w:rsidR="00F14BE4" w:rsidRDefault="00373F0E">
      <w:pPr>
        <w:pStyle w:val="TOC4"/>
        <w:rPr>
          <w:rFonts w:asciiTheme="minorHAnsi" w:eastAsiaTheme="minorEastAsia" w:hAnsiTheme="minorHAnsi" w:cstheme="minorBidi"/>
          <w:noProof/>
          <w:sz w:val="22"/>
          <w:szCs w:val="22"/>
          <w:lang w:val="en-US"/>
        </w:rPr>
      </w:pPr>
      <w:hyperlink w:anchor="_Toc39134510" w:history="1">
        <w:r w:rsidR="00F14BE4" w:rsidRPr="00DC79E6">
          <w:rPr>
            <w:rStyle w:val="Hyperlink"/>
            <w:noProof/>
          </w:rPr>
          <w:t>Hình 2.8. Ví dụ sử dụng Authorize Filters</w:t>
        </w:r>
        <w:r w:rsidR="00F14BE4">
          <w:rPr>
            <w:noProof/>
            <w:webHidden/>
          </w:rPr>
          <w:tab/>
        </w:r>
        <w:r w:rsidR="00F14BE4">
          <w:rPr>
            <w:noProof/>
            <w:webHidden/>
          </w:rPr>
          <w:fldChar w:fldCharType="begin"/>
        </w:r>
        <w:r w:rsidR="00F14BE4">
          <w:rPr>
            <w:noProof/>
            <w:webHidden/>
          </w:rPr>
          <w:instrText xml:space="preserve"> PAGEREF _Toc39134510 \h </w:instrText>
        </w:r>
        <w:r w:rsidR="00F14BE4">
          <w:rPr>
            <w:noProof/>
            <w:webHidden/>
          </w:rPr>
        </w:r>
        <w:r w:rsidR="00F14BE4">
          <w:rPr>
            <w:noProof/>
            <w:webHidden/>
          </w:rPr>
          <w:fldChar w:fldCharType="separate"/>
        </w:r>
        <w:r w:rsidR="00F14BE4">
          <w:rPr>
            <w:noProof/>
            <w:webHidden/>
          </w:rPr>
          <w:t>10</w:t>
        </w:r>
        <w:r w:rsidR="00F14BE4">
          <w:rPr>
            <w:noProof/>
            <w:webHidden/>
          </w:rPr>
          <w:fldChar w:fldCharType="end"/>
        </w:r>
      </w:hyperlink>
    </w:p>
    <w:p w14:paraId="5EE37EA8" w14:textId="2CE0C35B" w:rsidR="00F14BE4" w:rsidRDefault="00373F0E">
      <w:pPr>
        <w:pStyle w:val="TOC4"/>
        <w:rPr>
          <w:rFonts w:asciiTheme="minorHAnsi" w:eastAsiaTheme="minorEastAsia" w:hAnsiTheme="minorHAnsi" w:cstheme="minorBidi"/>
          <w:noProof/>
          <w:sz w:val="22"/>
          <w:szCs w:val="22"/>
          <w:lang w:val="en-US"/>
        </w:rPr>
      </w:pPr>
      <w:hyperlink w:anchor="_Toc39134511" w:history="1">
        <w:r w:rsidR="00F14BE4" w:rsidRPr="00DC79E6">
          <w:rPr>
            <w:rStyle w:val="Hyperlink"/>
            <w:noProof/>
          </w:rPr>
          <w:t>Hình 2.9. Ví dụ sử dụng Razor view engine</w:t>
        </w:r>
        <w:r w:rsidR="00F14BE4">
          <w:rPr>
            <w:noProof/>
            <w:webHidden/>
          </w:rPr>
          <w:tab/>
        </w:r>
        <w:r w:rsidR="00F14BE4">
          <w:rPr>
            <w:noProof/>
            <w:webHidden/>
          </w:rPr>
          <w:fldChar w:fldCharType="begin"/>
        </w:r>
        <w:r w:rsidR="00F14BE4">
          <w:rPr>
            <w:noProof/>
            <w:webHidden/>
          </w:rPr>
          <w:instrText xml:space="preserve"> PAGEREF _Toc39134511 \h </w:instrText>
        </w:r>
        <w:r w:rsidR="00F14BE4">
          <w:rPr>
            <w:noProof/>
            <w:webHidden/>
          </w:rPr>
        </w:r>
        <w:r w:rsidR="00F14BE4">
          <w:rPr>
            <w:noProof/>
            <w:webHidden/>
          </w:rPr>
          <w:fldChar w:fldCharType="separate"/>
        </w:r>
        <w:r w:rsidR="00F14BE4">
          <w:rPr>
            <w:noProof/>
            <w:webHidden/>
          </w:rPr>
          <w:t>10</w:t>
        </w:r>
        <w:r w:rsidR="00F14BE4">
          <w:rPr>
            <w:noProof/>
            <w:webHidden/>
          </w:rPr>
          <w:fldChar w:fldCharType="end"/>
        </w:r>
      </w:hyperlink>
    </w:p>
    <w:p w14:paraId="587ECB85" w14:textId="47DF1E25" w:rsidR="00F14BE4" w:rsidRDefault="00373F0E">
      <w:pPr>
        <w:pStyle w:val="TOC4"/>
        <w:rPr>
          <w:rFonts w:asciiTheme="minorHAnsi" w:eastAsiaTheme="minorEastAsia" w:hAnsiTheme="minorHAnsi" w:cstheme="minorBidi"/>
          <w:noProof/>
          <w:sz w:val="22"/>
          <w:szCs w:val="22"/>
          <w:lang w:val="en-US"/>
        </w:rPr>
      </w:pPr>
      <w:hyperlink w:anchor="_Toc39134512" w:history="1">
        <w:r w:rsidR="00F14BE4" w:rsidRPr="00DC79E6">
          <w:rPr>
            <w:rStyle w:val="Hyperlink"/>
            <w:noProof/>
          </w:rPr>
          <w:t>Hình 3.1. Chọn Workloads</w:t>
        </w:r>
        <w:r w:rsidR="00F14BE4">
          <w:rPr>
            <w:noProof/>
            <w:webHidden/>
          </w:rPr>
          <w:tab/>
        </w:r>
        <w:r w:rsidR="00F14BE4">
          <w:rPr>
            <w:noProof/>
            <w:webHidden/>
          </w:rPr>
          <w:fldChar w:fldCharType="begin"/>
        </w:r>
        <w:r w:rsidR="00F14BE4">
          <w:rPr>
            <w:noProof/>
            <w:webHidden/>
          </w:rPr>
          <w:instrText xml:space="preserve"> PAGEREF _Toc39134512 \h </w:instrText>
        </w:r>
        <w:r w:rsidR="00F14BE4">
          <w:rPr>
            <w:noProof/>
            <w:webHidden/>
          </w:rPr>
        </w:r>
        <w:r w:rsidR="00F14BE4">
          <w:rPr>
            <w:noProof/>
            <w:webHidden/>
          </w:rPr>
          <w:fldChar w:fldCharType="separate"/>
        </w:r>
        <w:r w:rsidR="00F14BE4">
          <w:rPr>
            <w:noProof/>
            <w:webHidden/>
          </w:rPr>
          <w:t>12</w:t>
        </w:r>
        <w:r w:rsidR="00F14BE4">
          <w:rPr>
            <w:noProof/>
            <w:webHidden/>
          </w:rPr>
          <w:fldChar w:fldCharType="end"/>
        </w:r>
      </w:hyperlink>
    </w:p>
    <w:p w14:paraId="13529B04" w14:textId="3DB766BC" w:rsidR="00F14BE4" w:rsidRDefault="00373F0E">
      <w:pPr>
        <w:pStyle w:val="TOC4"/>
        <w:rPr>
          <w:rFonts w:asciiTheme="minorHAnsi" w:eastAsiaTheme="minorEastAsia" w:hAnsiTheme="minorHAnsi" w:cstheme="minorBidi"/>
          <w:noProof/>
          <w:sz w:val="22"/>
          <w:szCs w:val="22"/>
          <w:lang w:val="en-US"/>
        </w:rPr>
      </w:pPr>
      <w:hyperlink w:anchor="_Toc39134513" w:history="1">
        <w:r w:rsidR="00F14BE4" w:rsidRPr="00DC79E6">
          <w:rPr>
            <w:rStyle w:val="Hyperlink"/>
            <w:noProof/>
          </w:rPr>
          <w:t>Hình 3.2. Kiểm tra phiên bản của .NET Core SDK sau khi hoàn tất</w:t>
        </w:r>
        <w:r w:rsidR="00F14BE4">
          <w:rPr>
            <w:noProof/>
            <w:webHidden/>
          </w:rPr>
          <w:tab/>
        </w:r>
        <w:r w:rsidR="00F14BE4">
          <w:rPr>
            <w:noProof/>
            <w:webHidden/>
          </w:rPr>
          <w:fldChar w:fldCharType="begin"/>
        </w:r>
        <w:r w:rsidR="00F14BE4">
          <w:rPr>
            <w:noProof/>
            <w:webHidden/>
          </w:rPr>
          <w:instrText xml:space="preserve"> PAGEREF _Toc39134513 \h </w:instrText>
        </w:r>
        <w:r w:rsidR="00F14BE4">
          <w:rPr>
            <w:noProof/>
            <w:webHidden/>
          </w:rPr>
        </w:r>
        <w:r w:rsidR="00F14BE4">
          <w:rPr>
            <w:noProof/>
            <w:webHidden/>
          </w:rPr>
          <w:fldChar w:fldCharType="separate"/>
        </w:r>
        <w:r w:rsidR="00F14BE4">
          <w:rPr>
            <w:noProof/>
            <w:webHidden/>
          </w:rPr>
          <w:t>13</w:t>
        </w:r>
        <w:r w:rsidR="00F14BE4">
          <w:rPr>
            <w:noProof/>
            <w:webHidden/>
          </w:rPr>
          <w:fldChar w:fldCharType="end"/>
        </w:r>
      </w:hyperlink>
    </w:p>
    <w:p w14:paraId="631198EE" w14:textId="166CA7A8" w:rsidR="00F14BE4" w:rsidRDefault="00373F0E">
      <w:pPr>
        <w:pStyle w:val="TOC4"/>
        <w:rPr>
          <w:rFonts w:asciiTheme="minorHAnsi" w:eastAsiaTheme="minorEastAsia" w:hAnsiTheme="minorHAnsi" w:cstheme="minorBidi"/>
          <w:noProof/>
          <w:sz w:val="22"/>
          <w:szCs w:val="22"/>
          <w:lang w:val="en-US"/>
        </w:rPr>
      </w:pPr>
      <w:hyperlink w:anchor="_Toc39134514" w:history="1">
        <w:r w:rsidR="00F14BE4" w:rsidRPr="00DC79E6">
          <w:rPr>
            <w:rStyle w:val="Hyperlink"/>
            <w:noProof/>
          </w:rPr>
          <w:t>Hình 3.3. Sau khải tải về gói cài đặt của SQL Server 2019</w:t>
        </w:r>
        <w:r w:rsidR="00F14BE4">
          <w:rPr>
            <w:noProof/>
            <w:webHidden/>
          </w:rPr>
          <w:tab/>
        </w:r>
        <w:r w:rsidR="00F14BE4">
          <w:rPr>
            <w:noProof/>
            <w:webHidden/>
          </w:rPr>
          <w:fldChar w:fldCharType="begin"/>
        </w:r>
        <w:r w:rsidR="00F14BE4">
          <w:rPr>
            <w:noProof/>
            <w:webHidden/>
          </w:rPr>
          <w:instrText xml:space="preserve"> PAGEREF _Toc39134514 \h </w:instrText>
        </w:r>
        <w:r w:rsidR="00F14BE4">
          <w:rPr>
            <w:noProof/>
            <w:webHidden/>
          </w:rPr>
        </w:r>
        <w:r w:rsidR="00F14BE4">
          <w:rPr>
            <w:noProof/>
            <w:webHidden/>
          </w:rPr>
          <w:fldChar w:fldCharType="separate"/>
        </w:r>
        <w:r w:rsidR="00F14BE4">
          <w:rPr>
            <w:noProof/>
            <w:webHidden/>
          </w:rPr>
          <w:t>15</w:t>
        </w:r>
        <w:r w:rsidR="00F14BE4">
          <w:rPr>
            <w:noProof/>
            <w:webHidden/>
          </w:rPr>
          <w:fldChar w:fldCharType="end"/>
        </w:r>
      </w:hyperlink>
    </w:p>
    <w:p w14:paraId="3524D04F" w14:textId="38C30247" w:rsidR="00F14BE4" w:rsidRDefault="00373F0E">
      <w:pPr>
        <w:pStyle w:val="TOC4"/>
        <w:rPr>
          <w:rFonts w:asciiTheme="minorHAnsi" w:eastAsiaTheme="minorEastAsia" w:hAnsiTheme="minorHAnsi" w:cstheme="minorBidi"/>
          <w:noProof/>
          <w:sz w:val="22"/>
          <w:szCs w:val="22"/>
          <w:lang w:val="en-US"/>
        </w:rPr>
      </w:pPr>
      <w:hyperlink w:anchor="_Toc39134515" w:history="1">
        <w:r w:rsidR="00F14BE4" w:rsidRPr="00DC79E6">
          <w:rPr>
            <w:rStyle w:val="Hyperlink"/>
            <w:noProof/>
          </w:rPr>
          <w:t>Hình 3.4. Chọn tùy chọn đầu tiên</w:t>
        </w:r>
        <w:r w:rsidR="00F14BE4">
          <w:rPr>
            <w:noProof/>
            <w:webHidden/>
          </w:rPr>
          <w:tab/>
        </w:r>
        <w:r w:rsidR="00F14BE4">
          <w:rPr>
            <w:noProof/>
            <w:webHidden/>
          </w:rPr>
          <w:fldChar w:fldCharType="begin"/>
        </w:r>
        <w:r w:rsidR="00F14BE4">
          <w:rPr>
            <w:noProof/>
            <w:webHidden/>
          </w:rPr>
          <w:instrText xml:space="preserve"> PAGEREF _Toc39134515 \h </w:instrText>
        </w:r>
        <w:r w:rsidR="00F14BE4">
          <w:rPr>
            <w:noProof/>
            <w:webHidden/>
          </w:rPr>
        </w:r>
        <w:r w:rsidR="00F14BE4">
          <w:rPr>
            <w:noProof/>
            <w:webHidden/>
          </w:rPr>
          <w:fldChar w:fldCharType="separate"/>
        </w:r>
        <w:r w:rsidR="00F14BE4">
          <w:rPr>
            <w:noProof/>
            <w:webHidden/>
          </w:rPr>
          <w:t>16</w:t>
        </w:r>
        <w:r w:rsidR="00F14BE4">
          <w:rPr>
            <w:noProof/>
            <w:webHidden/>
          </w:rPr>
          <w:fldChar w:fldCharType="end"/>
        </w:r>
      </w:hyperlink>
    </w:p>
    <w:p w14:paraId="6058251D" w14:textId="493C49F9" w:rsidR="00F14BE4" w:rsidRDefault="00373F0E">
      <w:pPr>
        <w:pStyle w:val="TOC4"/>
        <w:rPr>
          <w:rFonts w:asciiTheme="minorHAnsi" w:eastAsiaTheme="minorEastAsia" w:hAnsiTheme="minorHAnsi" w:cstheme="minorBidi"/>
          <w:noProof/>
          <w:sz w:val="22"/>
          <w:szCs w:val="22"/>
          <w:lang w:val="en-US"/>
        </w:rPr>
      </w:pPr>
      <w:hyperlink w:anchor="_Toc39134516" w:history="1">
        <w:r w:rsidR="00F14BE4" w:rsidRPr="00DC79E6">
          <w:rPr>
            <w:rStyle w:val="Hyperlink"/>
            <w:noProof/>
          </w:rPr>
          <w:t>Hình 3.5. Chọn Next</w:t>
        </w:r>
        <w:r w:rsidR="00F14BE4">
          <w:rPr>
            <w:noProof/>
            <w:webHidden/>
          </w:rPr>
          <w:tab/>
        </w:r>
        <w:r w:rsidR="00F14BE4">
          <w:rPr>
            <w:noProof/>
            <w:webHidden/>
          </w:rPr>
          <w:fldChar w:fldCharType="begin"/>
        </w:r>
        <w:r w:rsidR="00F14BE4">
          <w:rPr>
            <w:noProof/>
            <w:webHidden/>
          </w:rPr>
          <w:instrText xml:space="preserve"> PAGEREF _Toc39134516 \h </w:instrText>
        </w:r>
        <w:r w:rsidR="00F14BE4">
          <w:rPr>
            <w:noProof/>
            <w:webHidden/>
          </w:rPr>
        </w:r>
        <w:r w:rsidR="00F14BE4">
          <w:rPr>
            <w:noProof/>
            <w:webHidden/>
          </w:rPr>
          <w:fldChar w:fldCharType="separate"/>
        </w:r>
        <w:r w:rsidR="00F14BE4">
          <w:rPr>
            <w:noProof/>
            <w:webHidden/>
          </w:rPr>
          <w:t>17</w:t>
        </w:r>
        <w:r w:rsidR="00F14BE4">
          <w:rPr>
            <w:noProof/>
            <w:webHidden/>
          </w:rPr>
          <w:fldChar w:fldCharType="end"/>
        </w:r>
      </w:hyperlink>
    </w:p>
    <w:p w14:paraId="3094AF24" w14:textId="3329AB62" w:rsidR="00F14BE4" w:rsidRDefault="00373F0E">
      <w:pPr>
        <w:pStyle w:val="TOC4"/>
        <w:rPr>
          <w:rFonts w:asciiTheme="minorHAnsi" w:eastAsiaTheme="minorEastAsia" w:hAnsiTheme="minorHAnsi" w:cstheme="minorBidi"/>
          <w:noProof/>
          <w:sz w:val="22"/>
          <w:szCs w:val="22"/>
          <w:lang w:val="en-US"/>
        </w:rPr>
      </w:pPr>
      <w:hyperlink w:anchor="_Toc39134517" w:history="1">
        <w:r w:rsidR="00F14BE4" w:rsidRPr="00DC79E6">
          <w:rPr>
            <w:rStyle w:val="Hyperlink"/>
            <w:noProof/>
          </w:rPr>
          <w:t>Hình 3.6. Chọn tất cả các tính năng</w:t>
        </w:r>
        <w:r w:rsidR="00F14BE4">
          <w:rPr>
            <w:noProof/>
            <w:webHidden/>
          </w:rPr>
          <w:tab/>
        </w:r>
        <w:r w:rsidR="00F14BE4">
          <w:rPr>
            <w:noProof/>
            <w:webHidden/>
          </w:rPr>
          <w:fldChar w:fldCharType="begin"/>
        </w:r>
        <w:r w:rsidR="00F14BE4">
          <w:rPr>
            <w:noProof/>
            <w:webHidden/>
          </w:rPr>
          <w:instrText xml:space="preserve"> PAGEREF _Toc39134517 \h </w:instrText>
        </w:r>
        <w:r w:rsidR="00F14BE4">
          <w:rPr>
            <w:noProof/>
            <w:webHidden/>
          </w:rPr>
        </w:r>
        <w:r w:rsidR="00F14BE4">
          <w:rPr>
            <w:noProof/>
            <w:webHidden/>
          </w:rPr>
          <w:fldChar w:fldCharType="separate"/>
        </w:r>
        <w:r w:rsidR="00F14BE4">
          <w:rPr>
            <w:noProof/>
            <w:webHidden/>
          </w:rPr>
          <w:t>18</w:t>
        </w:r>
        <w:r w:rsidR="00F14BE4">
          <w:rPr>
            <w:noProof/>
            <w:webHidden/>
          </w:rPr>
          <w:fldChar w:fldCharType="end"/>
        </w:r>
      </w:hyperlink>
    </w:p>
    <w:p w14:paraId="530FB73E" w14:textId="4B1D4E6F" w:rsidR="00F14BE4" w:rsidRDefault="00373F0E">
      <w:pPr>
        <w:pStyle w:val="TOC4"/>
        <w:rPr>
          <w:rFonts w:asciiTheme="minorHAnsi" w:eastAsiaTheme="minorEastAsia" w:hAnsiTheme="minorHAnsi" w:cstheme="minorBidi"/>
          <w:noProof/>
          <w:sz w:val="22"/>
          <w:szCs w:val="22"/>
          <w:lang w:val="en-US"/>
        </w:rPr>
      </w:pPr>
      <w:hyperlink w:anchor="_Toc39134518" w:history="1">
        <w:r w:rsidR="00F14BE4" w:rsidRPr="00DC79E6">
          <w:rPr>
            <w:rStyle w:val="Hyperlink"/>
            <w:noProof/>
          </w:rPr>
          <w:t>Hình 3.7. Lựa chọn Mix Mode</w:t>
        </w:r>
        <w:r w:rsidR="00F14BE4">
          <w:rPr>
            <w:noProof/>
            <w:webHidden/>
          </w:rPr>
          <w:tab/>
        </w:r>
        <w:r w:rsidR="00F14BE4">
          <w:rPr>
            <w:noProof/>
            <w:webHidden/>
          </w:rPr>
          <w:fldChar w:fldCharType="begin"/>
        </w:r>
        <w:r w:rsidR="00F14BE4">
          <w:rPr>
            <w:noProof/>
            <w:webHidden/>
          </w:rPr>
          <w:instrText xml:space="preserve"> PAGEREF _Toc39134518 \h </w:instrText>
        </w:r>
        <w:r w:rsidR="00F14BE4">
          <w:rPr>
            <w:noProof/>
            <w:webHidden/>
          </w:rPr>
        </w:r>
        <w:r w:rsidR="00F14BE4">
          <w:rPr>
            <w:noProof/>
            <w:webHidden/>
          </w:rPr>
          <w:fldChar w:fldCharType="separate"/>
        </w:r>
        <w:r w:rsidR="00F14BE4">
          <w:rPr>
            <w:noProof/>
            <w:webHidden/>
          </w:rPr>
          <w:t>19</w:t>
        </w:r>
        <w:r w:rsidR="00F14BE4">
          <w:rPr>
            <w:noProof/>
            <w:webHidden/>
          </w:rPr>
          <w:fldChar w:fldCharType="end"/>
        </w:r>
      </w:hyperlink>
    </w:p>
    <w:p w14:paraId="1CF5A416" w14:textId="780D22B8" w:rsidR="00F14BE4" w:rsidRDefault="00373F0E">
      <w:pPr>
        <w:pStyle w:val="TOC4"/>
        <w:rPr>
          <w:rFonts w:asciiTheme="minorHAnsi" w:eastAsiaTheme="minorEastAsia" w:hAnsiTheme="minorHAnsi" w:cstheme="minorBidi"/>
          <w:noProof/>
          <w:sz w:val="22"/>
          <w:szCs w:val="22"/>
          <w:lang w:val="en-US"/>
        </w:rPr>
      </w:pPr>
      <w:hyperlink w:anchor="_Toc39134519" w:history="1">
        <w:r w:rsidR="00F14BE4" w:rsidRPr="00DC79E6">
          <w:rPr>
            <w:rStyle w:val="Hyperlink"/>
            <w:noProof/>
          </w:rPr>
          <w:t>Hình 3.8. Kết quả sau khi cài đặt hoàn tất</w:t>
        </w:r>
        <w:r w:rsidR="00F14BE4">
          <w:rPr>
            <w:noProof/>
            <w:webHidden/>
          </w:rPr>
          <w:tab/>
        </w:r>
        <w:r w:rsidR="00F14BE4">
          <w:rPr>
            <w:noProof/>
            <w:webHidden/>
          </w:rPr>
          <w:fldChar w:fldCharType="begin"/>
        </w:r>
        <w:r w:rsidR="00F14BE4">
          <w:rPr>
            <w:noProof/>
            <w:webHidden/>
          </w:rPr>
          <w:instrText xml:space="preserve"> PAGEREF _Toc39134519 \h </w:instrText>
        </w:r>
        <w:r w:rsidR="00F14BE4">
          <w:rPr>
            <w:noProof/>
            <w:webHidden/>
          </w:rPr>
        </w:r>
        <w:r w:rsidR="00F14BE4">
          <w:rPr>
            <w:noProof/>
            <w:webHidden/>
          </w:rPr>
          <w:fldChar w:fldCharType="separate"/>
        </w:r>
        <w:r w:rsidR="00F14BE4">
          <w:rPr>
            <w:noProof/>
            <w:webHidden/>
          </w:rPr>
          <w:t>20</w:t>
        </w:r>
        <w:r w:rsidR="00F14BE4">
          <w:rPr>
            <w:noProof/>
            <w:webHidden/>
          </w:rPr>
          <w:fldChar w:fldCharType="end"/>
        </w:r>
      </w:hyperlink>
    </w:p>
    <w:p w14:paraId="16A49C50" w14:textId="38709412" w:rsidR="00F14BE4" w:rsidRDefault="00373F0E">
      <w:pPr>
        <w:pStyle w:val="TOC4"/>
        <w:rPr>
          <w:rFonts w:asciiTheme="minorHAnsi" w:eastAsiaTheme="minorEastAsia" w:hAnsiTheme="minorHAnsi" w:cstheme="minorBidi"/>
          <w:noProof/>
          <w:sz w:val="22"/>
          <w:szCs w:val="22"/>
          <w:lang w:val="en-US"/>
        </w:rPr>
      </w:pPr>
      <w:hyperlink w:anchor="_Toc39134520" w:history="1">
        <w:r w:rsidR="00F14BE4" w:rsidRPr="00DC79E6">
          <w:rPr>
            <w:rStyle w:val="Hyperlink"/>
            <w:noProof/>
          </w:rPr>
          <w:t>Hình 3.9. Mục chọn để cài đặt SSMS</w:t>
        </w:r>
        <w:r w:rsidR="00F14BE4">
          <w:rPr>
            <w:noProof/>
            <w:webHidden/>
          </w:rPr>
          <w:tab/>
        </w:r>
        <w:r w:rsidR="00F14BE4">
          <w:rPr>
            <w:noProof/>
            <w:webHidden/>
          </w:rPr>
          <w:fldChar w:fldCharType="begin"/>
        </w:r>
        <w:r w:rsidR="00F14BE4">
          <w:rPr>
            <w:noProof/>
            <w:webHidden/>
          </w:rPr>
          <w:instrText xml:space="preserve"> PAGEREF _Toc39134520 \h </w:instrText>
        </w:r>
        <w:r w:rsidR="00F14BE4">
          <w:rPr>
            <w:noProof/>
            <w:webHidden/>
          </w:rPr>
        </w:r>
        <w:r w:rsidR="00F14BE4">
          <w:rPr>
            <w:noProof/>
            <w:webHidden/>
          </w:rPr>
          <w:fldChar w:fldCharType="separate"/>
        </w:r>
        <w:r w:rsidR="00F14BE4">
          <w:rPr>
            <w:noProof/>
            <w:webHidden/>
          </w:rPr>
          <w:t>20</w:t>
        </w:r>
        <w:r w:rsidR="00F14BE4">
          <w:rPr>
            <w:noProof/>
            <w:webHidden/>
          </w:rPr>
          <w:fldChar w:fldCharType="end"/>
        </w:r>
      </w:hyperlink>
    </w:p>
    <w:p w14:paraId="440D6501" w14:textId="0F6F28FF" w:rsidR="00F14BE4" w:rsidRDefault="00373F0E">
      <w:pPr>
        <w:pStyle w:val="TOC4"/>
        <w:rPr>
          <w:rFonts w:asciiTheme="minorHAnsi" w:eastAsiaTheme="minorEastAsia" w:hAnsiTheme="minorHAnsi" w:cstheme="minorBidi"/>
          <w:noProof/>
          <w:sz w:val="22"/>
          <w:szCs w:val="22"/>
          <w:lang w:val="en-US"/>
        </w:rPr>
      </w:pPr>
      <w:hyperlink w:anchor="_Toc39134521" w:history="1">
        <w:r w:rsidR="00F14BE4" w:rsidRPr="00DC79E6">
          <w:rPr>
            <w:rStyle w:val="Hyperlink"/>
            <w:noProof/>
          </w:rPr>
          <w:t>Hình 3.10. Tải tệp cài đặt cho SSMS</w:t>
        </w:r>
        <w:r w:rsidR="00F14BE4">
          <w:rPr>
            <w:noProof/>
            <w:webHidden/>
          </w:rPr>
          <w:tab/>
        </w:r>
        <w:r w:rsidR="00F14BE4">
          <w:rPr>
            <w:noProof/>
            <w:webHidden/>
          </w:rPr>
          <w:fldChar w:fldCharType="begin"/>
        </w:r>
        <w:r w:rsidR="00F14BE4">
          <w:rPr>
            <w:noProof/>
            <w:webHidden/>
          </w:rPr>
          <w:instrText xml:space="preserve"> PAGEREF _Toc39134521 \h </w:instrText>
        </w:r>
        <w:r w:rsidR="00F14BE4">
          <w:rPr>
            <w:noProof/>
            <w:webHidden/>
          </w:rPr>
        </w:r>
        <w:r w:rsidR="00F14BE4">
          <w:rPr>
            <w:noProof/>
            <w:webHidden/>
          </w:rPr>
          <w:fldChar w:fldCharType="separate"/>
        </w:r>
        <w:r w:rsidR="00F14BE4">
          <w:rPr>
            <w:noProof/>
            <w:webHidden/>
          </w:rPr>
          <w:t>21</w:t>
        </w:r>
        <w:r w:rsidR="00F14BE4">
          <w:rPr>
            <w:noProof/>
            <w:webHidden/>
          </w:rPr>
          <w:fldChar w:fldCharType="end"/>
        </w:r>
      </w:hyperlink>
    </w:p>
    <w:p w14:paraId="50E8BD31" w14:textId="26A83491" w:rsidR="00F14BE4" w:rsidRDefault="00373F0E">
      <w:pPr>
        <w:pStyle w:val="TOC4"/>
        <w:rPr>
          <w:rFonts w:asciiTheme="minorHAnsi" w:eastAsiaTheme="minorEastAsia" w:hAnsiTheme="minorHAnsi" w:cstheme="minorBidi"/>
          <w:noProof/>
          <w:sz w:val="22"/>
          <w:szCs w:val="22"/>
          <w:lang w:val="en-US"/>
        </w:rPr>
      </w:pPr>
      <w:hyperlink w:anchor="_Toc39134522" w:history="1">
        <w:r w:rsidR="00F14BE4" w:rsidRPr="00DC79E6">
          <w:rPr>
            <w:rStyle w:val="Hyperlink"/>
            <w:noProof/>
          </w:rPr>
          <w:t>Hình 3.10. Màn hình cài đặt SSMS</w:t>
        </w:r>
        <w:r w:rsidR="00F14BE4">
          <w:rPr>
            <w:noProof/>
            <w:webHidden/>
          </w:rPr>
          <w:tab/>
        </w:r>
        <w:r w:rsidR="00F14BE4">
          <w:rPr>
            <w:noProof/>
            <w:webHidden/>
          </w:rPr>
          <w:fldChar w:fldCharType="begin"/>
        </w:r>
        <w:r w:rsidR="00F14BE4">
          <w:rPr>
            <w:noProof/>
            <w:webHidden/>
          </w:rPr>
          <w:instrText xml:space="preserve"> PAGEREF _Toc39134522 \h </w:instrText>
        </w:r>
        <w:r w:rsidR="00F14BE4">
          <w:rPr>
            <w:noProof/>
            <w:webHidden/>
          </w:rPr>
        </w:r>
        <w:r w:rsidR="00F14BE4">
          <w:rPr>
            <w:noProof/>
            <w:webHidden/>
          </w:rPr>
          <w:fldChar w:fldCharType="separate"/>
        </w:r>
        <w:r w:rsidR="00F14BE4">
          <w:rPr>
            <w:noProof/>
            <w:webHidden/>
          </w:rPr>
          <w:t>22</w:t>
        </w:r>
        <w:r w:rsidR="00F14BE4">
          <w:rPr>
            <w:noProof/>
            <w:webHidden/>
          </w:rPr>
          <w:fldChar w:fldCharType="end"/>
        </w:r>
      </w:hyperlink>
    </w:p>
    <w:p w14:paraId="0BAED4E0" w14:textId="5CBE2A9C" w:rsidR="00F14BE4" w:rsidRDefault="00373F0E">
      <w:pPr>
        <w:pStyle w:val="TOC4"/>
        <w:rPr>
          <w:rFonts w:asciiTheme="minorHAnsi" w:eastAsiaTheme="minorEastAsia" w:hAnsiTheme="minorHAnsi" w:cstheme="minorBidi"/>
          <w:noProof/>
          <w:sz w:val="22"/>
          <w:szCs w:val="22"/>
          <w:lang w:val="en-US"/>
        </w:rPr>
      </w:pPr>
      <w:hyperlink w:anchor="_Toc39134523" w:history="1">
        <w:r w:rsidR="00F14BE4" w:rsidRPr="00DC79E6">
          <w:rPr>
            <w:rStyle w:val="Hyperlink"/>
            <w:noProof/>
          </w:rPr>
          <w:t>Hình 3.11. Hoàn tất việc cài đặt</w:t>
        </w:r>
        <w:r w:rsidR="00F14BE4">
          <w:rPr>
            <w:noProof/>
            <w:webHidden/>
          </w:rPr>
          <w:tab/>
        </w:r>
        <w:r w:rsidR="00F14BE4">
          <w:rPr>
            <w:noProof/>
            <w:webHidden/>
          </w:rPr>
          <w:fldChar w:fldCharType="begin"/>
        </w:r>
        <w:r w:rsidR="00F14BE4">
          <w:rPr>
            <w:noProof/>
            <w:webHidden/>
          </w:rPr>
          <w:instrText xml:space="preserve"> PAGEREF _Toc39134523 \h </w:instrText>
        </w:r>
        <w:r w:rsidR="00F14BE4">
          <w:rPr>
            <w:noProof/>
            <w:webHidden/>
          </w:rPr>
        </w:r>
        <w:r w:rsidR="00F14BE4">
          <w:rPr>
            <w:noProof/>
            <w:webHidden/>
          </w:rPr>
          <w:fldChar w:fldCharType="separate"/>
        </w:r>
        <w:r w:rsidR="00F14BE4">
          <w:rPr>
            <w:noProof/>
            <w:webHidden/>
          </w:rPr>
          <w:t>23</w:t>
        </w:r>
        <w:r w:rsidR="00F14BE4">
          <w:rPr>
            <w:noProof/>
            <w:webHidden/>
          </w:rPr>
          <w:fldChar w:fldCharType="end"/>
        </w:r>
      </w:hyperlink>
    </w:p>
    <w:p w14:paraId="4D294135" w14:textId="30E45924" w:rsidR="00F14BE4" w:rsidRDefault="00373F0E">
      <w:pPr>
        <w:pStyle w:val="TOC4"/>
        <w:rPr>
          <w:rFonts w:asciiTheme="minorHAnsi" w:eastAsiaTheme="minorEastAsia" w:hAnsiTheme="minorHAnsi" w:cstheme="minorBidi"/>
          <w:noProof/>
          <w:sz w:val="22"/>
          <w:szCs w:val="22"/>
          <w:lang w:val="en-US"/>
        </w:rPr>
      </w:pPr>
      <w:hyperlink w:anchor="_Toc39134524" w:history="1">
        <w:r w:rsidR="00F14BE4" w:rsidRPr="00DC79E6">
          <w:rPr>
            <w:rStyle w:val="Hyperlink"/>
            <w:noProof/>
          </w:rPr>
          <w:t>Hình 4.1. Website hiện tại của MitechCenter.vn</w:t>
        </w:r>
        <w:r w:rsidR="00F14BE4">
          <w:rPr>
            <w:noProof/>
            <w:webHidden/>
          </w:rPr>
          <w:tab/>
        </w:r>
        <w:r w:rsidR="00F14BE4">
          <w:rPr>
            <w:noProof/>
            <w:webHidden/>
          </w:rPr>
          <w:fldChar w:fldCharType="begin"/>
        </w:r>
        <w:r w:rsidR="00F14BE4">
          <w:rPr>
            <w:noProof/>
            <w:webHidden/>
          </w:rPr>
          <w:instrText xml:space="preserve"> PAGEREF _Toc39134524 \h </w:instrText>
        </w:r>
        <w:r w:rsidR="00F14BE4">
          <w:rPr>
            <w:noProof/>
            <w:webHidden/>
          </w:rPr>
        </w:r>
        <w:r w:rsidR="00F14BE4">
          <w:rPr>
            <w:noProof/>
            <w:webHidden/>
          </w:rPr>
          <w:fldChar w:fldCharType="separate"/>
        </w:r>
        <w:r w:rsidR="00F14BE4">
          <w:rPr>
            <w:noProof/>
            <w:webHidden/>
          </w:rPr>
          <w:t>25</w:t>
        </w:r>
        <w:r w:rsidR="00F14BE4">
          <w:rPr>
            <w:noProof/>
            <w:webHidden/>
          </w:rPr>
          <w:fldChar w:fldCharType="end"/>
        </w:r>
      </w:hyperlink>
    </w:p>
    <w:p w14:paraId="42B7720F" w14:textId="72EB46B7" w:rsidR="00F14BE4" w:rsidRDefault="00373F0E">
      <w:pPr>
        <w:pStyle w:val="TOC4"/>
        <w:rPr>
          <w:rFonts w:asciiTheme="minorHAnsi" w:eastAsiaTheme="minorEastAsia" w:hAnsiTheme="minorHAnsi" w:cstheme="minorBidi"/>
          <w:noProof/>
          <w:sz w:val="22"/>
          <w:szCs w:val="22"/>
          <w:lang w:val="en-US"/>
        </w:rPr>
      </w:pPr>
      <w:hyperlink w:anchor="_Toc39134525" w:history="1">
        <w:r w:rsidR="00F14BE4" w:rsidRPr="00DC79E6">
          <w:rPr>
            <w:rStyle w:val="Hyperlink"/>
            <w:noProof/>
          </w:rPr>
          <w:t>Hình 4.2. Carousel chỉ là các ảnh tỉnh, không nhấn được</w:t>
        </w:r>
        <w:r w:rsidR="00F14BE4">
          <w:rPr>
            <w:noProof/>
            <w:webHidden/>
          </w:rPr>
          <w:tab/>
        </w:r>
        <w:r w:rsidR="00F14BE4">
          <w:rPr>
            <w:noProof/>
            <w:webHidden/>
          </w:rPr>
          <w:fldChar w:fldCharType="begin"/>
        </w:r>
        <w:r w:rsidR="00F14BE4">
          <w:rPr>
            <w:noProof/>
            <w:webHidden/>
          </w:rPr>
          <w:instrText xml:space="preserve"> PAGEREF _Toc39134525 \h </w:instrText>
        </w:r>
        <w:r w:rsidR="00F14BE4">
          <w:rPr>
            <w:noProof/>
            <w:webHidden/>
          </w:rPr>
        </w:r>
        <w:r w:rsidR="00F14BE4">
          <w:rPr>
            <w:noProof/>
            <w:webHidden/>
          </w:rPr>
          <w:fldChar w:fldCharType="separate"/>
        </w:r>
        <w:r w:rsidR="00F14BE4">
          <w:rPr>
            <w:noProof/>
            <w:webHidden/>
          </w:rPr>
          <w:t>25</w:t>
        </w:r>
        <w:r w:rsidR="00F14BE4">
          <w:rPr>
            <w:noProof/>
            <w:webHidden/>
          </w:rPr>
          <w:fldChar w:fldCharType="end"/>
        </w:r>
      </w:hyperlink>
    </w:p>
    <w:p w14:paraId="129F8131" w14:textId="611A53B3" w:rsidR="00F14BE4" w:rsidRDefault="00373F0E">
      <w:pPr>
        <w:pStyle w:val="TOC4"/>
        <w:rPr>
          <w:rFonts w:asciiTheme="minorHAnsi" w:eastAsiaTheme="minorEastAsia" w:hAnsiTheme="minorHAnsi" w:cstheme="minorBidi"/>
          <w:noProof/>
          <w:sz w:val="22"/>
          <w:szCs w:val="22"/>
          <w:lang w:val="en-US"/>
        </w:rPr>
      </w:pPr>
      <w:hyperlink w:anchor="_Toc39134526" w:history="1">
        <w:r w:rsidR="00F14BE4" w:rsidRPr="00DC79E6">
          <w:rPr>
            <w:rStyle w:val="Hyperlink"/>
            <w:noProof/>
          </w:rPr>
          <w:t>Hình 4.3. Danh mục khóa học khi nhấn vào các bài viết</w:t>
        </w:r>
        <w:r w:rsidR="00F14BE4">
          <w:rPr>
            <w:noProof/>
            <w:webHidden/>
          </w:rPr>
          <w:tab/>
        </w:r>
        <w:r w:rsidR="00F14BE4">
          <w:rPr>
            <w:noProof/>
            <w:webHidden/>
          </w:rPr>
          <w:fldChar w:fldCharType="begin"/>
        </w:r>
        <w:r w:rsidR="00F14BE4">
          <w:rPr>
            <w:noProof/>
            <w:webHidden/>
          </w:rPr>
          <w:instrText xml:space="preserve"> PAGEREF _Toc39134526 \h </w:instrText>
        </w:r>
        <w:r w:rsidR="00F14BE4">
          <w:rPr>
            <w:noProof/>
            <w:webHidden/>
          </w:rPr>
        </w:r>
        <w:r w:rsidR="00F14BE4">
          <w:rPr>
            <w:noProof/>
            <w:webHidden/>
          </w:rPr>
          <w:fldChar w:fldCharType="separate"/>
        </w:r>
        <w:r w:rsidR="00F14BE4">
          <w:rPr>
            <w:noProof/>
            <w:webHidden/>
          </w:rPr>
          <w:t>26</w:t>
        </w:r>
        <w:r w:rsidR="00F14BE4">
          <w:rPr>
            <w:noProof/>
            <w:webHidden/>
          </w:rPr>
          <w:fldChar w:fldCharType="end"/>
        </w:r>
      </w:hyperlink>
    </w:p>
    <w:p w14:paraId="0C2C032E" w14:textId="763EE1A6" w:rsidR="00F14BE4" w:rsidRDefault="00373F0E">
      <w:pPr>
        <w:pStyle w:val="TOC4"/>
        <w:rPr>
          <w:rFonts w:asciiTheme="minorHAnsi" w:eastAsiaTheme="minorEastAsia" w:hAnsiTheme="minorHAnsi" w:cstheme="minorBidi"/>
          <w:noProof/>
          <w:sz w:val="22"/>
          <w:szCs w:val="22"/>
          <w:lang w:val="en-US"/>
        </w:rPr>
      </w:pPr>
      <w:hyperlink w:anchor="_Toc39134527" w:history="1">
        <w:r w:rsidR="00F14BE4" w:rsidRPr="00DC79E6">
          <w:rPr>
            <w:rStyle w:val="Hyperlink"/>
            <w:noProof/>
          </w:rPr>
          <w:t>Hình 4.4. Trang hiển thị lỗi khi nhấn vào đường dẫn bất kỳ tại mục trên</w:t>
        </w:r>
        <w:r w:rsidR="00F14BE4">
          <w:rPr>
            <w:noProof/>
            <w:webHidden/>
          </w:rPr>
          <w:tab/>
        </w:r>
        <w:r w:rsidR="00F14BE4">
          <w:rPr>
            <w:noProof/>
            <w:webHidden/>
          </w:rPr>
          <w:fldChar w:fldCharType="begin"/>
        </w:r>
        <w:r w:rsidR="00F14BE4">
          <w:rPr>
            <w:noProof/>
            <w:webHidden/>
          </w:rPr>
          <w:instrText xml:space="preserve"> PAGEREF _Toc39134527 \h </w:instrText>
        </w:r>
        <w:r w:rsidR="00F14BE4">
          <w:rPr>
            <w:noProof/>
            <w:webHidden/>
          </w:rPr>
        </w:r>
        <w:r w:rsidR="00F14BE4">
          <w:rPr>
            <w:noProof/>
            <w:webHidden/>
          </w:rPr>
          <w:fldChar w:fldCharType="separate"/>
        </w:r>
        <w:r w:rsidR="00F14BE4">
          <w:rPr>
            <w:noProof/>
            <w:webHidden/>
          </w:rPr>
          <w:t>26</w:t>
        </w:r>
        <w:r w:rsidR="00F14BE4">
          <w:rPr>
            <w:noProof/>
            <w:webHidden/>
          </w:rPr>
          <w:fldChar w:fldCharType="end"/>
        </w:r>
      </w:hyperlink>
    </w:p>
    <w:p w14:paraId="0F82AF0A" w14:textId="22D1F536" w:rsidR="00F14BE4" w:rsidRDefault="00373F0E">
      <w:pPr>
        <w:pStyle w:val="TOC4"/>
        <w:rPr>
          <w:rFonts w:asciiTheme="minorHAnsi" w:eastAsiaTheme="minorEastAsia" w:hAnsiTheme="minorHAnsi" w:cstheme="minorBidi"/>
          <w:noProof/>
          <w:sz w:val="22"/>
          <w:szCs w:val="22"/>
          <w:lang w:val="en-US"/>
        </w:rPr>
      </w:pPr>
      <w:hyperlink w:anchor="_Toc39134528" w:history="1">
        <w:r w:rsidR="00F14BE4" w:rsidRPr="00DC79E6">
          <w:rPr>
            <w:rStyle w:val="Hyperlink"/>
            <w:noProof/>
          </w:rPr>
          <w:t>Hình 4.5. Website vẫn không có favicon</w:t>
        </w:r>
        <w:r w:rsidR="00F14BE4">
          <w:rPr>
            <w:noProof/>
            <w:webHidden/>
          </w:rPr>
          <w:tab/>
        </w:r>
        <w:r w:rsidR="00F14BE4">
          <w:rPr>
            <w:noProof/>
            <w:webHidden/>
          </w:rPr>
          <w:fldChar w:fldCharType="begin"/>
        </w:r>
        <w:r w:rsidR="00F14BE4">
          <w:rPr>
            <w:noProof/>
            <w:webHidden/>
          </w:rPr>
          <w:instrText xml:space="preserve"> PAGEREF _Toc39134528 \h </w:instrText>
        </w:r>
        <w:r w:rsidR="00F14BE4">
          <w:rPr>
            <w:noProof/>
            <w:webHidden/>
          </w:rPr>
        </w:r>
        <w:r w:rsidR="00F14BE4">
          <w:rPr>
            <w:noProof/>
            <w:webHidden/>
          </w:rPr>
          <w:fldChar w:fldCharType="separate"/>
        </w:r>
        <w:r w:rsidR="00F14BE4">
          <w:rPr>
            <w:noProof/>
            <w:webHidden/>
          </w:rPr>
          <w:t>27</w:t>
        </w:r>
        <w:r w:rsidR="00F14BE4">
          <w:rPr>
            <w:noProof/>
            <w:webHidden/>
          </w:rPr>
          <w:fldChar w:fldCharType="end"/>
        </w:r>
      </w:hyperlink>
    </w:p>
    <w:p w14:paraId="2381D65F" w14:textId="24E69DCF" w:rsidR="00F14BE4" w:rsidRDefault="00373F0E">
      <w:pPr>
        <w:pStyle w:val="TOC4"/>
        <w:rPr>
          <w:rFonts w:asciiTheme="minorHAnsi" w:eastAsiaTheme="minorEastAsia" w:hAnsiTheme="minorHAnsi" w:cstheme="minorBidi"/>
          <w:noProof/>
          <w:sz w:val="22"/>
          <w:szCs w:val="22"/>
          <w:lang w:val="en-US"/>
        </w:rPr>
      </w:pPr>
      <w:hyperlink w:anchor="_Toc39134529" w:history="1">
        <w:r w:rsidR="00F14BE4" w:rsidRPr="00DC79E6">
          <w:rPr>
            <w:rStyle w:val="Hyperlink"/>
            <w:noProof/>
          </w:rPr>
          <w:t>Hình 4.6. Kết quả về tốc độ phản hồi (Nhỏ hơn là tốt hơn)</w:t>
        </w:r>
        <w:r w:rsidR="00F14BE4">
          <w:rPr>
            <w:noProof/>
            <w:webHidden/>
          </w:rPr>
          <w:tab/>
        </w:r>
        <w:r w:rsidR="00F14BE4">
          <w:rPr>
            <w:noProof/>
            <w:webHidden/>
          </w:rPr>
          <w:fldChar w:fldCharType="begin"/>
        </w:r>
        <w:r w:rsidR="00F14BE4">
          <w:rPr>
            <w:noProof/>
            <w:webHidden/>
          </w:rPr>
          <w:instrText xml:space="preserve"> PAGEREF _Toc39134529 \h </w:instrText>
        </w:r>
        <w:r w:rsidR="00F14BE4">
          <w:rPr>
            <w:noProof/>
            <w:webHidden/>
          </w:rPr>
        </w:r>
        <w:r w:rsidR="00F14BE4">
          <w:rPr>
            <w:noProof/>
            <w:webHidden/>
          </w:rPr>
          <w:fldChar w:fldCharType="separate"/>
        </w:r>
        <w:r w:rsidR="00F14BE4">
          <w:rPr>
            <w:noProof/>
            <w:webHidden/>
          </w:rPr>
          <w:t>28</w:t>
        </w:r>
        <w:r w:rsidR="00F14BE4">
          <w:rPr>
            <w:noProof/>
            <w:webHidden/>
          </w:rPr>
          <w:fldChar w:fldCharType="end"/>
        </w:r>
      </w:hyperlink>
    </w:p>
    <w:p w14:paraId="4709B5C8" w14:textId="673E3099" w:rsidR="00F14BE4" w:rsidRDefault="00373F0E">
      <w:pPr>
        <w:pStyle w:val="TOC4"/>
        <w:rPr>
          <w:rFonts w:asciiTheme="minorHAnsi" w:eastAsiaTheme="minorEastAsia" w:hAnsiTheme="minorHAnsi" w:cstheme="minorBidi"/>
          <w:noProof/>
          <w:sz w:val="22"/>
          <w:szCs w:val="22"/>
          <w:lang w:val="en-US"/>
        </w:rPr>
      </w:pPr>
      <w:hyperlink w:anchor="_Toc39134530" w:history="1">
        <w:r w:rsidR="00F14BE4" w:rsidRPr="00DC79E6">
          <w:rPr>
            <w:rStyle w:val="Hyperlink"/>
            <w:noProof/>
          </w:rPr>
          <w:t>Hình 4.7. Sơ đồ dữ liệu mức khung cảnh</w:t>
        </w:r>
        <w:r w:rsidR="00F14BE4">
          <w:rPr>
            <w:noProof/>
            <w:webHidden/>
          </w:rPr>
          <w:tab/>
        </w:r>
        <w:r w:rsidR="00F14BE4">
          <w:rPr>
            <w:noProof/>
            <w:webHidden/>
          </w:rPr>
          <w:fldChar w:fldCharType="begin"/>
        </w:r>
        <w:r w:rsidR="00F14BE4">
          <w:rPr>
            <w:noProof/>
            <w:webHidden/>
          </w:rPr>
          <w:instrText xml:space="preserve"> PAGEREF _Toc39134530 \h </w:instrText>
        </w:r>
        <w:r w:rsidR="00F14BE4">
          <w:rPr>
            <w:noProof/>
            <w:webHidden/>
          </w:rPr>
        </w:r>
        <w:r w:rsidR="00F14BE4">
          <w:rPr>
            <w:noProof/>
            <w:webHidden/>
          </w:rPr>
          <w:fldChar w:fldCharType="separate"/>
        </w:r>
        <w:r w:rsidR="00F14BE4">
          <w:rPr>
            <w:noProof/>
            <w:webHidden/>
          </w:rPr>
          <w:t>30</w:t>
        </w:r>
        <w:r w:rsidR="00F14BE4">
          <w:rPr>
            <w:noProof/>
            <w:webHidden/>
          </w:rPr>
          <w:fldChar w:fldCharType="end"/>
        </w:r>
      </w:hyperlink>
    </w:p>
    <w:p w14:paraId="5A8F8721" w14:textId="3B2677C7" w:rsidR="00F14BE4" w:rsidRDefault="00373F0E">
      <w:pPr>
        <w:pStyle w:val="TOC4"/>
        <w:rPr>
          <w:rFonts w:asciiTheme="minorHAnsi" w:eastAsiaTheme="minorEastAsia" w:hAnsiTheme="minorHAnsi" w:cstheme="minorBidi"/>
          <w:noProof/>
          <w:sz w:val="22"/>
          <w:szCs w:val="22"/>
          <w:lang w:val="en-US"/>
        </w:rPr>
      </w:pPr>
      <w:hyperlink w:anchor="_Toc39134531" w:history="1">
        <w:r w:rsidR="00F14BE4" w:rsidRPr="00DC79E6">
          <w:rPr>
            <w:rStyle w:val="Hyperlink"/>
            <w:noProof/>
          </w:rPr>
          <w:t>Hình 4.8. Sơ đồ dữ liệu mức đỉnh</w:t>
        </w:r>
        <w:r w:rsidR="00F14BE4">
          <w:rPr>
            <w:noProof/>
            <w:webHidden/>
          </w:rPr>
          <w:tab/>
        </w:r>
        <w:r w:rsidR="00F14BE4">
          <w:rPr>
            <w:noProof/>
            <w:webHidden/>
          </w:rPr>
          <w:fldChar w:fldCharType="begin"/>
        </w:r>
        <w:r w:rsidR="00F14BE4">
          <w:rPr>
            <w:noProof/>
            <w:webHidden/>
          </w:rPr>
          <w:instrText xml:space="preserve"> PAGEREF _Toc39134531 \h </w:instrText>
        </w:r>
        <w:r w:rsidR="00F14BE4">
          <w:rPr>
            <w:noProof/>
            <w:webHidden/>
          </w:rPr>
        </w:r>
        <w:r w:rsidR="00F14BE4">
          <w:rPr>
            <w:noProof/>
            <w:webHidden/>
          </w:rPr>
          <w:fldChar w:fldCharType="separate"/>
        </w:r>
        <w:r w:rsidR="00F14BE4">
          <w:rPr>
            <w:noProof/>
            <w:webHidden/>
          </w:rPr>
          <w:t>31</w:t>
        </w:r>
        <w:r w:rsidR="00F14BE4">
          <w:rPr>
            <w:noProof/>
            <w:webHidden/>
          </w:rPr>
          <w:fldChar w:fldCharType="end"/>
        </w:r>
      </w:hyperlink>
    </w:p>
    <w:p w14:paraId="4F3FF626" w14:textId="6C56722B" w:rsidR="00F14BE4" w:rsidRDefault="00373F0E">
      <w:pPr>
        <w:pStyle w:val="TOC4"/>
        <w:rPr>
          <w:rFonts w:asciiTheme="minorHAnsi" w:eastAsiaTheme="minorEastAsia" w:hAnsiTheme="minorHAnsi" w:cstheme="minorBidi"/>
          <w:noProof/>
          <w:sz w:val="22"/>
          <w:szCs w:val="22"/>
          <w:lang w:val="en-US"/>
        </w:rPr>
      </w:pPr>
      <w:hyperlink w:anchor="_Toc39134532" w:history="1">
        <w:r w:rsidR="00F14BE4" w:rsidRPr="00DC79E6">
          <w:rPr>
            <w:rStyle w:val="Hyperlink"/>
            <w:noProof/>
          </w:rPr>
          <w:t>Hình 4.1. Hoàn thành tạo và mở thư mục chứa dự án</w:t>
        </w:r>
        <w:r w:rsidR="00F14BE4">
          <w:rPr>
            <w:noProof/>
            <w:webHidden/>
          </w:rPr>
          <w:tab/>
        </w:r>
        <w:r w:rsidR="00F14BE4">
          <w:rPr>
            <w:noProof/>
            <w:webHidden/>
          </w:rPr>
          <w:fldChar w:fldCharType="begin"/>
        </w:r>
        <w:r w:rsidR="00F14BE4">
          <w:rPr>
            <w:noProof/>
            <w:webHidden/>
          </w:rPr>
          <w:instrText xml:space="preserve"> PAGEREF _Toc39134532 \h </w:instrText>
        </w:r>
        <w:r w:rsidR="00F14BE4">
          <w:rPr>
            <w:noProof/>
            <w:webHidden/>
          </w:rPr>
        </w:r>
        <w:r w:rsidR="00F14BE4">
          <w:rPr>
            <w:noProof/>
            <w:webHidden/>
          </w:rPr>
          <w:fldChar w:fldCharType="separate"/>
        </w:r>
        <w:r w:rsidR="00F14BE4">
          <w:rPr>
            <w:noProof/>
            <w:webHidden/>
          </w:rPr>
          <w:t>31</w:t>
        </w:r>
        <w:r w:rsidR="00F14BE4">
          <w:rPr>
            <w:noProof/>
            <w:webHidden/>
          </w:rPr>
          <w:fldChar w:fldCharType="end"/>
        </w:r>
      </w:hyperlink>
    </w:p>
    <w:p w14:paraId="63D2DEA1" w14:textId="5439C0D9" w:rsidR="00F14BE4" w:rsidRDefault="00373F0E">
      <w:pPr>
        <w:pStyle w:val="TOC4"/>
        <w:rPr>
          <w:rFonts w:asciiTheme="minorHAnsi" w:eastAsiaTheme="minorEastAsia" w:hAnsiTheme="minorHAnsi" w:cstheme="minorBidi"/>
          <w:noProof/>
          <w:sz w:val="22"/>
          <w:szCs w:val="22"/>
          <w:lang w:val="en-US"/>
        </w:rPr>
      </w:pPr>
      <w:hyperlink w:anchor="_Toc39134533" w:history="1">
        <w:r w:rsidR="00F14BE4" w:rsidRPr="00DC79E6">
          <w:rPr>
            <w:rStyle w:val="Hyperlink"/>
            <w:noProof/>
          </w:rPr>
          <w:t>Hình 4.2. Sau khi hoàn tất khởi tạo dự án</w:t>
        </w:r>
        <w:r w:rsidR="00F14BE4">
          <w:rPr>
            <w:noProof/>
            <w:webHidden/>
          </w:rPr>
          <w:tab/>
        </w:r>
        <w:r w:rsidR="00F14BE4">
          <w:rPr>
            <w:noProof/>
            <w:webHidden/>
          </w:rPr>
          <w:fldChar w:fldCharType="begin"/>
        </w:r>
        <w:r w:rsidR="00F14BE4">
          <w:rPr>
            <w:noProof/>
            <w:webHidden/>
          </w:rPr>
          <w:instrText xml:space="preserve"> PAGEREF _Toc39134533 \h </w:instrText>
        </w:r>
        <w:r w:rsidR="00F14BE4">
          <w:rPr>
            <w:noProof/>
            <w:webHidden/>
          </w:rPr>
        </w:r>
        <w:r w:rsidR="00F14BE4">
          <w:rPr>
            <w:noProof/>
            <w:webHidden/>
          </w:rPr>
          <w:fldChar w:fldCharType="separate"/>
        </w:r>
        <w:r w:rsidR="00F14BE4">
          <w:rPr>
            <w:noProof/>
            <w:webHidden/>
          </w:rPr>
          <w:t>32</w:t>
        </w:r>
        <w:r w:rsidR="00F14BE4">
          <w:rPr>
            <w:noProof/>
            <w:webHidden/>
          </w:rPr>
          <w:fldChar w:fldCharType="end"/>
        </w:r>
      </w:hyperlink>
    </w:p>
    <w:p w14:paraId="2BB3A3A0" w14:textId="79041B73" w:rsidR="00F14BE4" w:rsidRDefault="00373F0E">
      <w:pPr>
        <w:pStyle w:val="TOC4"/>
        <w:rPr>
          <w:rFonts w:asciiTheme="minorHAnsi" w:eastAsiaTheme="minorEastAsia" w:hAnsiTheme="minorHAnsi" w:cstheme="minorBidi"/>
          <w:noProof/>
          <w:sz w:val="22"/>
          <w:szCs w:val="22"/>
          <w:lang w:val="en-US"/>
        </w:rPr>
      </w:pPr>
      <w:hyperlink w:anchor="_Toc39134534" w:history="1">
        <w:r w:rsidR="00F14BE4" w:rsidRPr="00DC79E6">
          <w:rPr>
            <w:rStyle w:val="Hyperlink"/>
            <w:noProof/>
          </w:rPr>
          <w:t>Hình 4.3. Cài đặt chứng chỉ https cho môi trường phát triển</w:t>
        </w:r>
        <w:r w:rsidR="00F14BE4">
          <w:rPr>
            <w:noProof/>
            <w:webHidden/>
          </w:rPr>
          <w:tab/>
        </w:r>
        <w:r w:rsidR="00F14BE4">
          <w:rPr>
            <w:noProof/>
            <w:webHidden/>
          </w:rPr>
          <w:fldChar w:fldCharType="begin"/>
        </w:r>
        <w:r w:rsidR="00F14BE4">
          <w:rPr>
            <w:noProof/>
            <w:webHidden/>
          </w:rPr>
          <w:instrText xml:space="preserve"> PAGEREF _Toc39134534 \h </w:instrText>
        </w:r>
        <w:r w:rsidR="00F14BE4">
          <w:rPr>
            <w:noProof/>
            <w:webHidden/>
          </w:rPr>
        </w:r>
        <w:r w:rsidR="00F14BE4">
          <w:rPr>
            <w:noProof/>
            <w:webHidden/>
          </w:rPr>
          <w:fldChar w:fldCharType="separate"/>
        </w:r>
        <w:r w:rsidR="00F14BE4">
          <w:rPr>
            <w:noProof/>
            <w:webHidden/>
          </w:rPr>
          <w:t>33</w:t>
        </w:r>
        <w:r w:rsidR="00F14BE4">
          <w:rPr>
            <w:noProof/>
            <w:webHidden/>
          </w:rPr>
          <w:fldChar w:fldCharType="end"/>
        </w:r>
      </w:hyperlink>
    </w:p>
    <w:p w14:paraId="25990280" w14:textId="11726C61" w:rsidR="00F14BE4" w:rsidRDefault="00373F0E">
      <w:pPr>
        <w:pStyle w:val="TOC4"/>
        <w:rPr>
          <w:rFonts w:asciiTheme="minorHAnsi" w:eastAsiaTheme="minorEastAsia" w:hAnsiTheme="minorHAnsi" w:cstheme="minorBidi"/>
          <w:noProof/>
          <w:sz w:val="22"/>
          <w:szCs w:val="22"/>
          <w:lang w:val="en-US"/>
        </w:rPr>
      </w:pPr>
      <w:hyperlink w:anchor="_Toc39134535" w:history="1">
        <w:r w:rsidR="00F14BE4" w:rsidRPr="00DC79E6">
          <w:rPr>
            <w:rStyle w:val="Hyperlink"/>
            <w:noProof/>
          </w:rPr>
          <w:t>Hình 4.4. Hoàn tất khởi tạo dự án</w:t>
        </w:r>
        <w:r w:rsidR="00F14BE4">
          <w:rPr>
            <w:noProof/>
            <w:webHidden/>
          </w:rPr>
          <w:tab/>
        </w:r>
        <w:r w:rsidR="00F14BE4">
          <w:rPr>
            <w:noProof/>
            <w:webHidden/>
          </w:rPr>
          <w:fldChar w:fldCharType="begin"/>
        </w:r>
        <w:r w:rsidR="00F14BE4">
          <w:rPr>
            <w:noProof/>
            <w:webHidden/>
          </w:rPr>
          <w:instrText xml:space="preserve"> PAGEREF _Toc39134535 \h </w:instrText>
        </w:r>
        <w:r w:rsidR="00F14BE4">
          <w:rPr>
            <w:noProof/>
            <w:webHidden/>
          </w:rPr>
        </w:r>
        <w:r w:rsidR="00F14BE4">
          <w:rPr>
            <w:noProof/>
            <w:webHidden/>
          </w:rPr>
          <w:fldChar w:fldCharType="separate"/>
        </w:r>
        <w:r w:rsidR="00F14BE4">
          <w:rPr>
            <w:noProof/>
            <w:webHidden/>
          </w:rPr>
          <w:t>34</w:t>
        </w:r>
        <w:r w:rsidR="00F14BE4">
          <w:rPr>
            <w:noProof/>
            <w:webHidden/>
          </w:rPr>
          <w:fldChar w:fldCharType="end"/>
        </w:r>
      </w:hyperlink>
    </w:p>
    <w:p w14:paraId="7A01A603" w14:textId="391B9B27" w:rsidR="00F14BE4" w:rsidRDefault="00373F0E">
      <w:pPr>
        <w:pStyle w:val="TOC4"/>
        <w:rPr>
          <w:rFonts w:asciiTheme="minorHAnsi" w:eastAsiaTheme="minorEastAsia" w:hAnsiTheme="minorHAnsi" w:cstheme="minorBidi"/>
          <w:noProof/>
          <w:sz w:val="22"/>
          <w:szCs w:val="22"/>
          <w:lang w:val="en-US"/>
        </w:rPr>
      </w:pPr>
      <w:hyperlink w:anchor="_Toc39134536" w:history="1">
        <w:r w:rsidR="00F14BE4" w:rsidRPr="00DC79E6">
          <w:rPr>
            <w:rStyle w:val="Hyperlink"/>
            <w:noProof/>
          </w:rPr>
          <w:t>Hình 4.5. Đoạn mã mặc định trong Controller bất kỳ</w:t>
        </w:r>
        <w:r w:rsidR="00F14BE4">
          <w:rPr>
            <w:noProof/>
            <w:webHidden/>
          </w:rPr>
          <w:tab/>
        </w:r>
        <w:r w:rsidR="00F14BE4">
          <w:rPr>
            <w:noProof/>
            <w:webHidden/>
          </w:rPr>
          <w:fldChar w:fldCharType="begin"/>
        </w:r>
        <w:r w:rsidR="00F14BE4">
          <w:rPr>
            <w:noProof/>
            <w:webHidden/>
          </w:rPr>
          <w:instrText xml:space="preserve"> PAGEREF _Toc39134536 \h </w:instrText>
        </w:r>
        <w:r w:rsidR="00F14BE4">
          <w:rPr>
            <w:noProof/>
            <w:webHidden/>
          </w:rPr>
        </w:r>
        <w:r w:rsidR="00F14BE4">
          <w:rPr>
            <w:noProof/>
            <w:webHidden/>
          </w:rPr>
          <w:fldChar w:fldCharType="separate"/>
        </w:r>
        <w:r w:rsidR="00F14BE4">
          <w:rPr>
            <w:noProof/>
            <w:webHidden/>
          </w:rPr>
          <w:t>35</w:t>
        </w:r>
        <w:r w:rsidR="00F14BE4">
          <w:rPr>
            <w:noProof/>
            <w:webHidden/>
          </w:rPr>
          <w:fldChar w:fldCharType="end"/>
        </w:r>
      </w:hyperlink>
    </w:p>
    <w:p w14:paraId="2C4AC62A" w14:textId="3AB2BAB0" w:rsidR="00F14BE4" w:rsidRDefault="00373F0E">
      <w:pPr>
        <w:pStyle w:val="TOC4"/>
        <w:rPr>
          <w:rFonts w:asciiTheme="minorHAnsi" w:eastAsiaTheme="minorEastAsia" w:hAnsiTheme="minorHAnsi" w:cstheme="minorBidi"/>
          <w:noProof/>
          <w:sz w:val="22"/>
          <w:szCs w:val="22"/>
          <w:lang w:val="en-US"/>
        </w:rPr>
      </w:pPr>
      <w:hyperlink w:anchor="_Toc39134537" w:history="1">
        <w:r w:rsidR="00F14BE4" w:rsidRPr="00DC79E6">
          <w:rPr>
            <w:rStyle w:val="Hyperlink"/>
            <w:noProof/>
          </w:rPr>
          <w:t>Hình 4.6. Mã nội dung của trang đăng nhập (Login)</w:t>
        </w:r>
        <w:r w:rsidR="00F14BE4">
          <w:rPr>
            <w:noProof/>
            <w:webHidden/>
          </w:rPr>
          <w:tab/>
        </w:r>
        <w:r w:rsidR="00F14BE4">
          <w:rPr>
            <w:noProof/>
            <w:webHidden/>
          </w:rPr>
          <w:fldChar w:fldCharType="begin"/>
        </w:r>
        <w:r w:rsidR="00F14BE4">
          <w:rPr>
            <w:noProof/>
            <w:webHidden/>
          </w:rPr>
          <w:instrText xml:space="preserve"> PAGEREF _Toc39134537 \h </w:instrText>
        </w:r>
        <w:r w:rsidR="00F14BE4">
          <w:rPr>
            <w:noProof/>
            <w:webHidden/>
          </w:rPr>
        </w:r>
        <w:r w:rsidR="00F14BE4">
          <w:rPr>
            <w:noProof/>
            <w:webHidden/>
          </w:rPr>
          <w:fldChar w:fldCharType="separate"/>
        </w:r>
        <w:r w:rsidR="00F14BE4">
          <w:rPr>
            <w:noProof/>
            <w:webHidden/>
          </w:rPr>
          <w:t>35</w:t>
        </w:r>
        <w:r w:rsidR="00F14BE4">
          <w:rPr>
            <w:noProof/>
            <w:webHidden/>
          </w:rPr>
          <w:fldChar w:fldCharType="end"/>
        </w:r>
      </w:hyperlink>
    </w:p>
    <w:p w14:paraId="4BA10383" w14:textId="616F1E55" w:rsidR="00F14BE4" w:rsidRDefault="00373F0E">
      <w:pPr>
        <w:pStyle w:val="TOC4"/>
        <w:rPr>
          <w:rFonts w:asciiTheme="minorHAnsi" w:eastAsiaTheme="minorEastAsia" w:hAnsiTheme="minorHAnsi" w:cstheme="minorBidi"/>
          <w:noProof/>
          <w:sz w:val="22"/>
          <w:szCs w:val="22"/>
          <w:lang w:val="en-US"/>
        </w:rPr>
      </w:pPr>
      <w:hyperlink w:anchor="_Toc39134538" w:history="1">
        <w:r w:rsidR="00F14BE4" w:rsidRPr="00DC79E6">
          <w:rPr>
            <w:rStyle w:val="Hyperlink"/>
            <w:noProof/>
          </w:rPr>
          <w:t>Hình 4.7. Kết quả thu được sau khi hình thành trang đăng nhập</w:t>
        </w:r>
        <w:r w:rsidR="00F14BE4">
          <w:rPr>
            <w:noProof/>
            <w:webHidden/>
          </w:rPr>
          <w:tab/>
        </w:r>
        <w:r w:rsidR="00F14BE4">
          <w:rPr>
            <w:noProof/>
            <w:webHidden/>
          </w:rPr>
          <w:fldChar w:fldCharType="begin"/>
        </w:r>
        <w:r w:rsidR="00F14BE4">
          <w:rPr>
            <w:noProof/>
            <w:webHidden/>
          </w:rPr>
          <w:instrText xml:space="preserve"> PAGEREF _Toc39134538 \h </w:instrText>
        </w:r>
        <w:r w:rsidR="00F14BE4">
          <w:rPr>
            <w:noProof/>
            <w:webHidden/>
          </w:rPr>
        </w:r>
        <w:r w:rsidR="00F14BE4">
          <w:rPr>
            <w:noProof/>
            <w:webHidden/>
          </w:rPr>
          <w:fldChar w:fldCharType="separate"/>
        </w:r>
        <w:r w:rsidR="00F14BE4">
          <w:rPr>
            <w:noProof/>
            <w:webHidden/>
          </w:rPr>
          <w:t>36</w:t>
        </w:r>
        <w:r w:rsidR="00F14BE4">
          <w:rPr>
            <w:noProof/>
            <w:webHidden/>
          </w:rPr>
          <w:fldChar w:fldCharType="end"/>
        </w:r>
      </w:hyperlink>
    </w:p>
    <w:p w14:paraId="7B1092A6" w14:textId="16ED77E0" w:rsidR="00F14BE4" w:rsidRDefault="00373F0E">
      <w:pPr>
        <w:pStyle w:val="TOC4"/>
        <w:rPr>
          <w:rFonts w:asciiTheme="minorHAnsi" w:eastAsiaTheme="minorEastAsia" w:hAnsiTheme="minorHAnsi" w:cstheme="minorBidi"/>
          <w:noProof/>
          <w:sz w:val="22"/>
          <w:szCs w:val="22"/>
          <w:lang w:val="en-US"/>
        </w:rPr>
      </w:pPr>
      <w:hyperlink w:anchor="_Toc39134539" w:history="1">
        <w:r w:rsidR="00F14BE4" w:rsidRPr="00DC79E6">
          <w:rPr>
            <w:rStyle w:val="Hyperlink"/>
            <w:noProof/>
          </w:rPr>
          <w:t>Hình 4.8. Mô hình cho việc hình dung layout trong một website</w:t>
        </w:r>
        <w:r w:rsidR="00F14BE4">
          <w:rPr>
            <w:noProof/>
            <w:webHidden/>
          </w:rPr>
          <w:tab/>
        </w:r>
        <w:r w:rsidR="00F14BE4">
          <w:rPr>
            <w:noProof/>
            <w:webHidden/>
          </w:rPr>
          <w:fldChar w:fldCharType="begin"/>
        </w:r>
        <w:r w:rsidR="00F14BE4">
          <w:rPr>
            <w:noProof/>
            <w:webHidden/>
          </w:rPr>
          <w:instrText xml:space="preserve"> PAGEREF _Toc39134539 \h </w:instrText>
        </w:r>
        <w:r w:rsidR="00F14BE4">
          <w:rPr>
            <w:noProof/>
            <w:webHidden/>
          </w:rPr>
        </w:r>
        <w:r w:rsidR="00F14BE4">
          <w:rPr>
            <w:noProof/>
            <w:webHidden/>
          </w:rPr>
          <w:fldChar w:fldCharType="separate"/>
        </w:r>
        <w:r w:rsidR="00F14BE4">
          <w:rPr>
            <w:noProof/>
            <w:webHidden/>
          </w:rPr>
          <w:t>37</w:t>
        </w:r>
        <w:r w:rsidR="00F14BE4">
          <w:rPr>
            <w:noProof/>
            <w:webHidden/>
          </w:rPr>
          <w:fldChar w:fldCharType="end"/>
        </w:r>
      </w:hyperlink>
    </w:p>
    <w:p w14:paraId="45D6F73F" w14:textId="0FB36A4C" w:rsidR="00F14BE4" w:rsidRDefault="00373F0E">
      <w:pPr>
        <w:pStyle w:val="TOC4"/>
        <w:rPr>
          <w:rFonts w:asciiTheme="minorHAnsi" w:eastAsiaTheme="minorEastAsia" w:hAnsiTheme="minorHAnsi" w:cstheme="minorBidi"/>
          <w:noProof/>
          <w:sz w:val="22"/>
          <w:szCs w:val="22"/>
          <w:lang w:val="en-US"/>
        </w:rPr>
      </w:pPr>
      <w:hyperlink w:anchor="_Toc39134540" w:history="1">
        <w:r w:rsidR="00F14BE4" w:rsidRPr="00DC79E6">
          <w:rPr>
            <w:rStyle w:val="Hyperlink"/>
            <w:noProof/>
          </w:rPr>
          <w:t>Hình 4.9. Cách hoạt động của phương thức RenderBody()</w:t>
        </w:r>
        <w:r w:rsidR="00F14BE4">
          <w:rPr>
            <w:noProof/>
            <w:webHidden/>
          </w:rPr>
          <w:tab/>
        </w:r>
        <w:r w:rsidR="00F14BE4">
          <w:rPr>
            <w:noProof/>
            <w:webHidden/>
          </w:rPr>
          <w:fldChar w:fldCharType="begin"/>
        </w:r>
        <w:r w:rsidR="00F14BE4">
          <w:rPr>
            <w:noProof/>
            <w:webHidden/>
          </w:rPr>
          <w:instrText xml:space="preserve"> PAGEREF _Toc39134540 \h </w:instrText>
        </w:r>
        <w:r w:rsidR="00F14BE4">
          <w:rPr>
            <w:noProof/>
            <w:webHidden/>
          </w:rPr>
        </w:r>
        <w:r w:rsidR="00F14BE4">
          <w:rPr>
            <w:noProof/>
            <w:webHidden/>
          </w:rPr>
          <w:fldChar w:fldCharType="separate"/>
        </w:r>
        <w:r w:rsidR="00F14BE4">
          <w:rPr>
            <w:noProof/>
            <w:webHidden/>
          </w:rPr>
          <w:t>38</w:t>
        </w:r>
        <w:r w:rsidR="00F14BE4">
          <w:rPr>
            <w:noProof/>
            <w:webHidden/>
          </w:rPr>
          <w:fldChar w:fldCharType="end"/>
        </w:r>
      </w:hyperlink>
    </w:p>
    <w:p w14:paraId="62D7F8FC" w14:textId="41B0A979" w:rsidR="00F14BE4" w:rsidRDefault="00373F0E">
      <w:pPr>
        <w:pStyle w:val="TOC4"/>
        <w:rPr>
          <w:rFonts w:asciiTheme="minorHAnsi" w:eastAsiaTheme="minorEastAsia" w:hAnsiTheme="minorHAnsi" w:cstheme="minorBidi"/>
          <w:noProof/>
          <w:sz w:val="22"/>
          <w:szCs w:val="22"/>
          <w:lang w:val="en-US"/>
        </w:rPr>
      </w:pPr>
      <w:hyperlink w:anchor="_Toc39134541" w:history="1">
        <w:r w:rsidR="00F14BE4" w:rsidRPr="00DC79E6">
          <w:rPr>
            <w:rStyle w:val="Hyperlink"/>
            <w:noProof/>
          </w:rPr>
          <w:t>Hình 4.10. Cách hoạt động của phương thức RenderSection()</w:t>
        </w:r>
        <w:r w:rsidR="00F14BE4">
          <w:rPr>
            <w:noProof/>
            <w:webHidden/>
          </w:rPr>
          <w:tab/>
        </w:r>
        <w:r w:rsidR="00F14BE4">
          <w:rPr>
            <w:noProof/>
            <w:webHidden/>
          </w:rPr>
          <w:fldChar w:fldCharType="begin"/>
        </w:r>
        <w:r w:rsidR="00F14BE4">
          <w:rPr>
            <w:noProof/>
            <w:webHidden/>
          </w:rPr>
          <w:instrText xml:space="preserve"> PAGEREF _Toc39134541 \h </w:instrText>
        </w:r>
        <w:r w:rsidR="00F14BE4">
          <w:rPr>
            <w:noProof/>
            <w:webHidden/>
          </w:rPr>
        </w:r>
        <w:r w:rsidR="00F14BE4">
          <w:rPr>
            <w:noProof/>
            <w:webHidden/>
          </w:rPr>
          <w:fldChar w:fldCharType="separate"/>
        </w:r>
        <w:r w:rsidR="00F14BE4">
          <w:rPr>
            <w:noProof/>
            <w:webHidden/>
          </w:rPr>
          <w:t>38</w:t>
        </w:r>
        <w:r w:rsidR="00F14BE4">
          <w:rPr>
            <w:noProof/>
            <w:webHidden/>
          </w:rPr>
          <w:fldChar w:fldCharType="end"/>
        </w:r>
      </w:hyperlink>
    </w:p>
    <w:p w14:paraId="1277D83B" w14:textId="431B9630" w:rsidR="00F14BE4" w:rsidRDefault="00373F0E">
      <w:pPr>
        <w:pStyle w:val="TOC4"/>
        <w:rPr>
          <w:rFonts w:asciiTheme="minorHAnsi" w:eastAsiaTheme="minorEastAsia" w:hAnsiTheme="minorHAnsi" w:cstheme="minorBidi"/>
          <w:noProof/>
          <w:sz w:val="22"/>
          <w:szCs w:val="22"/>
          <w:lang w:val="en-US"/>
        </w:rPr>
      </w:pPr>
      <w:hyperlink w:anchor="_Toc39134542" w:history="1">
        <w:r w:rsidR="00F14BE4" w:rsidRPr="00DC79E6">
          <w:rPr>
            <w:rStyle w:val="Hyperlink"/>
            <w:noProof/>
          </w:rPr>
          <w:t>Hình 4.10. Thay đổi layout cho view</w:t>
        </w:r>
        <w:r w:rsidR="00F14BE4">
          <w:rPr>
            <w:noProof/>
            <w:webHidden/>
          </w:rPr>
          <w:tab/>
        </w:r>
        <w:r w:rsidR="00F14BE4">
          <w:rPr>
            <w:noProof/>
            <w:webHidden/>
          </w:rPr>
          <w:fldChar w:fldCharType="begin"/>
        </w:r>
        <w:r w:rsidR="00F14BE4">
          <w:rPr>
            <w:noProof/>
            <w:webHidden/>
          </w:rPr>
          <w:instrText xml:space="preserve"> PAGEREF _Toc39134542 \h </w:instrText>
        </w:r>
        <w:r w:rsidR="00F14BE4">
          <w:rPr>
            <w:noProof/>
            <w:webHidden/>
          </w:rPr>
        </w:r>
        <w:r w:rsidR="00F14BE4">
          <w:rPr>
            <w:noProof/>
            <w:webHidden/>
          </w:rPr>
          <w:fldChar w:fldCharType="separate"/>
        </w:r>
        <w:r w:rsidR="00F14BE4">
          <w:rPr>
            <w:noProof/>
            <w:webHidden/>
          </w:rPr>
          <w:t>38</w:t>
        </w:r>
        <w:r w:rsidR="00F14BE4">
          <w:rPr>
            <w:noProof/>
            <w:webHidden/>
          </w:rPr>
          <w:fldChar w:fldCharType="end"/>
        </w:r>
      </w:hyperlink>
    </w:p>
    <w:p w14:paraId="1AAF0C81" w14:textId="30B653B6" w:rsidR="00F14BE4" w:rsidRDefault="00373F0E">
      <w:pPr>
        <w:pStyle w:val="TOC4"/>
        <w:rPr>
          <w:rFonts w:asciiTheme="minorHAnsi" w:eastAsiaTheme="minorEastAsia" w:hAnsiTheme="minorHAnsi" w:cstheme="minorBidi"/>
          <w:noProof/>
          <w:sz w:val="22"/>
          <w:szCs w:val="22"/>
          <w:lang w:val="en-US"/>
        </w:rPr>
      </w:pPr>
      <w:hyperlink w:anchor="_Toc39134543" w:history="1">
        <w:r w:rsidR="00F14BE4" w:rsidRPr="00DC79E6">
          <w:rPr>
            <w:rStyle w:val="Hyperlink"/>
            <w:noProof/>
          </w:rPr>
          <w:t>Hình 4.11. Trang đăng nhập khi dùng Layout mới</w:t>
        </w:r>
        <w:r w:rsidR="00F14BE4">
          <w:rPr>
            <w:noProof/>
            <w:webHidden/>
          </w:rPr>
          <w:tab/>
        </w:r>
        <w:r w:rsidR="00F14BE4">
          <w:rPr>
            <w:noProof/>
            <w:webHidden/>
          </w:rPr>
          <w:fldChar w:fldCharType="begin"/>
        </w:r>
        <w:r w:rsidR="00F14BE4">
          <w:rPr>
            <w:noProof/>
            <w:webHidden/>
          </w:rPr>
          <w:instrText xml:space="preserve"> PAGEREF _Toc39134543 \h </w:instrText>
        </w:r>
        <w:r w:rsidR="00F14BE4">
          <w:rPr>
            <w:noProof/>
            <w:webHidden/>
          </w:rPr>
        </w:r>
        <w:r w:rsidR="00F14BE4">
          <w:rPr>
            <w:noProof/>
            <w:webHidden/>
          </w:rPr>
          <w:fldChar w:fldCharType="separate"/>
        </w:r>
        <w:r w:rsidR="00F14BE4">
          <w:rPr>
            <w:noProof/>
            <w:webHidden/>
          </w:rPr>
          <w:t>39</w:t>
        </w:r>
        <w:r w:rsidR="00F14BE4">
          <w:rPr>
            <w:noProof/>
            <w:webHidden/>
          </w:rPr>
          <w:fldChar w:fldCharType="end"/>
        </w:r>
      </w:hyperlink>
    </w:p>
    <w:p w14:paraId="487F65C3" w14:textId="6290FF96" w:rsidR="00F14BE4" w:rsidRDefault="00373F0E">
      <w:pPr>
        <w:pStyle w:val="TOC4"/>
        <w:rPr>
          <w:rFonts w:asciiTheme="minorHAnsi" w:eastAsiaTheme="minorEastAsia" w:hAnsiTheme="minorHAnsi" w:cstheme="minorBidi"/>
          <w:noProof/>
          <w:sz w:val="22"/>
          <w:szCs w:val="22"/>
          <w:lang w:val="en-US"/>
        </w:rPr>
      </w:pPr>
      <w:hyperlink w:anchor="_Toc39134544" w:history="1">
        <w:r w:rsidR="00F14BE4" w:rsidRPr="00DC79E6">
          <w:rPr>
            <w:rStyle w:val="Hyperlink"/>
            <w:noProof/>
          </w:rPr>
          <w:t>Hình 4.12. Trang chủ khi vẫn dùng Layout mặc định</w:t>
        </w:r>
        <w:r w:rsidR="00F14BE4">
          <w:rPr>
            <w:noProof/>
            <w:webHidden/>
          </w:rPr>
          <w:tab/>
        </w:r>
        <w:r w:rsidR="00F14BE4">
          <w:rPr>
            <w:noProof/>
            <w:webHidden/>
          </w:rPr>
          <w:fldChar w:fldCharType="begin"/>
        </w:r>
        <w:r w:rsidR="00F14BE4">
          <w:rPr>
            <w:noProof/>
            <w:webHidden/>
          </w:rPr>
          <w:instrText xml:space="preserve"> PAGEREF _Toc39134544 \h </w:instrText>
        </w:r>
        <w:r w:rsidR="00F14BE4">
          <w:rPr>
            <w:noProof/>
            <w:webHidden/>
          </w:rPr>
        </w:r>
        <w:r w:rsidR="00F14BE4">
          <w:rPr>
            <w:noProof/>
            <w:webHidden/>
          </w:rPr>
          <w:fldChar w:fldCharType="separate"/>
        </w:r>
        <w:r w:rsidR="00F14BE4">
          <w:rPr>
            <w:noProof/>
            <w:webHidden/>
          </w:rPr>
          <w:t>39</w:t>
        </w:r>
        <w:r w:rsidR="00F14BE4">
          <w:rPr>
            <w:noProof/>
            <w:webHidden/>
          </w:rPr>
          <w:fldChar w:fldCharType="end"/>
        </w:r>
      </w:hyperlink>
    </w:p>
    <w:p w14:paraId="54311749" w14:textId="5A6FCCD2" w:rsidR="005B2F64" w:rsidRPr="00696FA8" w:rsidRDefault="006F7D8B" w:rsidP="00696FA8">
      <w:pPr>
        <w:ind w:firstLine="0"/>
      </w:pPr>
      <w:r>
        <w:fldChar w:fldCharType="end"/>
      </w:r>
      <w:r w:rsidR="005B2F64" w:rsidRPr="00696FA8">
        <w:br w:type="page"/>
      </w:r>
    </w:p>
    <w:p w14:paraId="071EBA3F" w14:textId="77777777" w:rsidR="00A46C0C" w:rsidRPr="00DB5029" w:rsidRDefault="00A46C0C" w:rsidP="00890348">
      <w:pPr>
        <w:rPr>
          <w:b/>
          <w:bCs/>
          <w:lang w:val="en-US"/>
        </w:rPr>
        <w:sectPr w:rsidR="00A46C0C" w:rsidRPr="00DB5029" w:rsidSect="000E3970">
          <w:type w:val="continuous"/>
          <w:pgSz w:w="11906" w:h="16838" w:code="9"/>
          <w:pgMar w:top="1418" w:right="851" w:bottom="1134" w:left="1985" w:header="720" w:footer="720" w:gutter="0"/>
          <w:cols w:space="720"/>
          <w:titlePg/>
          <w:docGrid w:linePitch="381"/>
        </w:sectPr>
      </w:pPr>
    </w:p>
    <w:p w14:paraId="6F94D240" w14:textId="75FD147C" w:rsidR="00385466" w:rsidRPr="00A46C0C" w:rsidRDefault="00385466" w:rsidP="0085553F">
      <w:pPr>
        <w:pStyle w:val="1tenchuong"/>
      </w:pPr>
      <w:bookmarkStart w:id="3" w:name="_Toc39134454"/>
      <w:r w:rsidRPr="00A46C0C">
        <w:lastRenderedPageBreak/>
        <w:t xml:space="preserve">MỞ </w:t>
      </w:r>
      <w:r w:rsidRPr="002C483C">
        <w:t>ĐẦU</w:t>
      </w:r>
      <w:bookmarkEnd w:id="3"/>
    </w:p>
    <w:p w14:paraId="3B52D384" w14:textId="31EB703D" w:rsidR="0085190D" w:rsidRPr="00A46C0C" w:rsidRDefault="0085190D" w:rsidP="00A46C0C">
      <w:pPr>
        <w:pStyle w:val="Default"/>
        <w:rPr>
          <w:b/>
          <w:color w:val="auto"/>
          <w:sz w:val="28"/>
          <w:szCs w:val="28"/>
        </w:rPr>
      </w:pPr>
      <w:r w:rsidRPr="00A46C0C">
        <w:rPr>
          <w:b/>
          <w:color w:val="auto"/>
          <w:sz w:val="28"/>
          <w:szCs w:val="28"/>
        </w:rPr>
        <w:t>1. Cơ sở khoa học và thực tiễn của đề tài</w:t>
      </w:r>
    </w:p>
    <w:p w14:paraId="702ED0A1" w14:textId="270BE6F2" w:rsidR="00687F53" w:rsidRDefault="00687F53" w:rsidP="00311AC5">
      <w:pPr>
        <w:pStyle w:val="1doanvanban"/>
        <w:spacing w:line="312" w:lineRule="auto"/>
      </w:pPr>
      <w:r>
        <w:t xml:space="preserve">Ngày nay, Internet đã trở thành một phần không thể thiếu trong cuộc sống. Với hơn 64 triệu người dùng Internet chiếm tới hơn 66% dân số Việt Nam – </w:t>
      </w:r>
      <w:r w:rsidRPr="00687F53">
        <w:rPr>
          <w:i/>
          <w:iCs/>
        </w:rPr>
        <w:t>Theo số liệu năm 2019 của vnetwork.vn</w:t>
      </w:r>
      <w:r>
        <w:t xml:space="preserve">, </w:t>
      </w:r>
      <w:r w:rsidR="002C2069">
        <w:t>vì vậy nhu cầu</w:t>
      </w:r>
      <w:r w:rsidR="00610671">
        <w:t xml:space="preserve"> của</w:t>
      </w:r>
      <w:r w:rsidR="002C2069">
        <w:t xml:space="preserve"> </w:t>
      </w:r>
      <w:r>
        <w:t>việc tra cứu và t</w:t>
      </w:r>
      <w:r w:rsidR="002D7B08">
        <w:t>ì</w:t>
      </w:r>
      <w:r>
        <w:t>m kiếm các thông tin</w:t>
      </w:r>
      <w:r w:rsidR="002C2069">
        <w:t xml:space="preserve"> cần thiết</w:t>
      </w:r>
      <w:r>
        <w:t xml:space="preserve"> đến từ phía những người dùng này</w:t>
      </w:r>
      <w:r w:rsidR="00610671">
        <w:t xml:space="preserve"> từ các website</w:t>
      </w:r>
      <w:r>
        <w:t xml:space="preserve"> </w:t>
      </w:r>
      <w:r w:rsidR="002D7B08">
        <w:t xml:space="preserve">là vô cùng lớn. </w:t>
      </w:r>
      <w:r w:rsidR="00610671">
        <w:t>Chính vì vậy, vai trò của website hiện nay là không thể thay thế được. Cũng dễ nhận thấy rằng hầu hết các tác vụ từ đơn giản đến phức tạp đều có thể thực hiện thông qua các website. VD: Nghe nhạc, chỉnh sửa video, chỉnh sửa ảnh, cung cấp thông tin, marketing hay giới thiệu về doanh nghiệp,…</w:t>
      </w:r>
    </w:p>
    <w:p w14:paraId="5E26B2C8" w14:textId="439C48BE" w:rsidR="004E39B5" w:rsidRDefault="00CF0737" w:rsidP="00DA4C0A">
      <w:pPr>
        <w:pStyle w:val="1doanvanban"/>
      </w:pPr>
      <w:r>
        <w:t>Với sự phát triển mạnh mẽ như vậy của các loại hình website, đã có rất nhiều công nghệ ra đời để góp phần hỗ trợ chúng ta có thể dễ dàng xây dựng nên những website ưng ý như</w:t>
      </w:r>
      <w:r w:rsidR="004E39B5">
        <w:t xml:space="preserve"> Laravel, Wordpress, Nuxt.js hay ASP.NET Core,…</w:t>
      </w:r>
    </w:p>
    <w:p w14:paraId="3E41BEE8" w14:textId="05690E4E" w:rsidR="004E39B5" w:rsidRPr="002C483C" w:rsidRDefault="004E39B5" w:rsidP="00DA4C0A">
      <w:pPr>
        <w:pStyle w:val="1doanvanban"/>
      </w:pPr>
      <w:r w:rsidRPr="002C483C">
        <w:t>Tuy nhiên, đối với môi trường phát triển của cơ quan hay doanh nghiệp, đặc biệt là những nơi có vốn đầu tư nhà nước thì việc an toàn</w:t>
      </w:r>
      <w:r w:rsidR="00FA320B">
        <w:t xml:space="preserve">, </w:t>
      </w:r>
      <w:r w:rsidRPr="002C483C">
        <w:t>bảo mật</w:t>
      </w:r>
      <w:r w:rsidR="00547156" w:rsidRPr="002C483C">
        <w:t>, tính ổn định và lâu bền</w:t>
      </w:r>
      <w:r w:rsidRPr="002C483C">
        <w:t xml:space="preserve"> luôn được đặt lên hàng đầu</w:t>
      </w:r>
      <w:r w:rsidR="00547156" w:rsidRPr="002C483C">
        <w:t>, chính vì vậy việc chọn ASP.NET Core là thích hợp nhất.</w:t>
      </w:r>
    </w:p>
    <w:p w14:paraId="43D6F809" w14:textId="286BC8F6" w:rsidR="00385466" w:rsidRDefault="0085190D" w:rsidP="00A46C0C">
      <w:pPr>
        <w:pStyle w:val="Default"/>
        <w:rPr>
          <w:b/>
          <w:color w:val="auto"/>
          <w:sz w:val="28"/>
          <w:szCs w:val="28"/>
        </w:rPr>
      </w:pPr>
      <w:r w:rsidRPr="00A46C0C">
        <w:rPr>
          <w:b/>
          <w:color w:val="auto"/>
          <w:sz w:val="28"/>
          <w:szCs w:val="28"/>
        </w:rPr>
        <w:t>2. Lý do chọn đề tài</w:t>
      </w:r>
    </w:p>
    <w:p w14:paraId="4A093DF0" w14:textId="0D044799" w:rsidR="00953E86" w:rsidRDefault="00953E86" w:rsidP="00DA4C0A">
      <w:pPr>
        <w:pStyle w:val="1doanvanban"/>
      </w:pPr>
      <w:r>
        <w:t xml:space="preserve">Hiện tại </w:t>
      </w:r>
      <w:r w:rsidR="00FA320B">
        <w:t>W</w:t>
      </w:r>
      <w:r>
        <w:t>ebsite của Trung tâm CNTT &amp; NN – Trường ĐH Thông Tin Liên Lạc hiện đang vận hành bằng Laravel Framework, đây là một Framework tốt và hoàn toàn miễn phí. Tuy nhiên xét về độ bảo mật, tính bền vững thì không thể phủ nhận đi ưu điểm của ASP.NET Core.</w:t>
      </w:r>
    </w:p>
    <w:p w14:paraId="63702CE8" w14:textId="661A5842" w:rsidR="00AC2569" w:rsidRDefault="00AC2569" w:rsidP="00DA4C0A">
      <w:pPr>
        <w:pStyle w:val="1doanvanban"/>
      </w:pPr>
      <w:r>
        <w:t xml:space="preserve">Ngoài tính bảo mật, </w:t>
      </w:r>
      <w:r w:rsidR="00FA320B">
        <w:t>W</w:t>
      </w:r>
      <w:r>
        <w:t>ebsite hiện tại của MitechCenter vẫn chưa hoàn thành một số chức năng cũng như tính năng, nhiều nút bấm hoặc chức năng vẫn chưa sử dụng được, khó lòng mang lại trải nghiệm tốt nhất cho người sử dụng khi họ ghé thăm (chi tiết về các khuyết điểm sẽ được trình bày ở các phần sau).</w:t>
      </w:r>
    </w:p>
    <w:p w14:paraId="54970C89" w14:textId="107994D7" w:rsidR="00953E86" w:rsidRPr="00CF3E60" w:rsidRDefault="00953E86" w:rsidP="00FA320B">
      <w:pPr>
        <w:pStyle w:val="1doanvanban"/>
        <w:rPr>
          <w:b/>
          <w:szCs w:val="24"/>
          <w:shd w:val="clear" w:color="auto" w:fill="FFFF00"/>
        </w:rPr>
      </w:pPr>
      <w:r>
        <w:t xml:space="preserve">Chính vì vậy dưới sự yêu cầu đổi mới nền tảng </w:t>
      </w:r>
      <w:r w:rsidR="00FA320B">
        <w:t>W</w:t>
      </w:r>
      <w:r>
        <w:t xml:space="preserve">ebsite để hỗ trợ quảng bá Trung tâm CNTT &amp; NN – Trường ĐH Thông Tin Liên Lạc và nâng cao tính bảo mật và ổn định trong quá trình vận hành nên em đã </w:t>
      </w:r>
      <w:r w:rsidR="00FA320B">
        <w:t>được giao nhiệm vụ nghiên cứu</w:t>
      </w:r>
      <w:r>
        <w:t xml:space="preserve"> và thực hiện</w:t>
      </w:r>
      <w:r w:rsidR="00FA320B">
        <w:t xml:space="preserve"> đề tài </w:t>
      </w:r>
      <w:r>
        <w:t>mang tên “</w:t>
      </w:r>
      <w:r>
        <w:rPr>
          <w:b/>
        </w:rPr>
        <w:t>XÂY DỰNG WEBSITE MITECHCENTER.VN SỬ DỤNG ASP.NET CORE</w:t>
      </w:r>
      <w:r>
        <w:t>”</w:t>
      </w:r>
      <w:r w:rsidR="00CF3E60">
        <w:t xml:space="preserve"> dưới sự hướng dẫn của ThS. Trần Thị Mỹ Hiền và sự hỗ trợ đến từ đội ngũ các thành viên phát triển ứng dụng của Mitech</w:t>
      </w:r>
      <w:r w:rsidR="00FA320B">
        <w:t xml:space="preserve"> </w:t>
      </w:r>
      <w:r w:rsidR="00CF3E60">
        <w:t>Center về việc xây dựng, phát triển và hoàn thiện đề tài.</w:t>
      </w:r>
    </w:p>
    <w:p w14:paraId="371835EB" w14:textId="631DB839" w:rsidR="00CF3E60" w:rsidRDefault="0085190D" w:rsidP="00A46C0C">
      <w:pPr>
        <w:tabs>
          <w:tab w:val="left" w:leader="dot" w:pos="9072"/>
        </w:tabs>
        <w:rPr>
          <w:b/>
          <w:szCs w:val="28"/>
        </w:rPr>
      </w:pPr>
      <w:r w:rsidRPr="00A46C0C">
        <w:rPr>
          <w:b/>
          <w:szCs w:val="28"/>
        </w:rPr>
        <w:lastRenderedPageBreak/>
        <w:t xml:space="preserve">3. Mục đích </w:t>
      </w:r>
      <w:r w:rsidR="00B1118A">
        <w:rPr>
          <w:b/>
          <w:szCs w:val="28"/>
          <w:lang w:val="en-US"/>
        </w:rPr>
        <w:t>nghiên cứu</w:t>
      </w:r>
      <w:r w:rsidRPr="00A46C0C">
        <w:rPr>
          <w:b/>
          <w:szCs w:val="28"/>
        </w:rPr>
        <w:t xml:space="preserve"> </w:t>
      </w:r>
    </w:p>
    <w:p w14:paraId="1095FD3E" w14:textId="4C36D005" w:rsidR="00CF3E60" w:rsidRPr="00CF3E60" w:rsidRDefault="00CF3E60" w:rsidP="00DA4C0A">
      <w:pPr>
        <w:pStyle w:val="1doanvanban"/>
      </w:pPr>
      <w:r>
        <w:t>Phân biệt được .NET Core và .NET Framework, nắm vững cấu trúc của ASP.NET Core và mô hình MVC từ đó phát triển ứng dụng và đưa vào sử dụng trong việc hỗ trợ cập nhật website hiện tại của cơ sở nhằm nâng cao tính ổn định bền vững cũng như bảo mật trong quá trình vận hành.</w:t>
      </w:r>
    </w:p>
    <w:p w14:paraId="7DFD0CF1" w14:textId="77777777" w:rsidR="00732136" w:rsidRDefault="0085190D" w:rsidP="00A46C0C">
      <w:pPr>
        <w:tabs>
          <w:tab w:val="left" w:leader="dot" w:pos="9072"/>
        </w:tabs>
        <w:rPr>
          <w:b/>
          <w:szCs w:val="28"/>
          <w:lang w:val="en-US"/>
        </w:rPr>
      </w:pPr>
      <w:r w:rsidRPr="00A46C0C">
        <w:rPr>
          <w:b/>
          <w:szCs w:val="28"/>
        </w:rPr>
        <w:t xml:space="preserve">4. </w:t>
      </w:r>
      <w:r w:rsidR="00732136">
        <w:rPr>
          <w:b/>
          <w:szCs w:val="28"/>
          <w:lang w:val="en-US"/>
        </w:rPr>
        <w:t>Đối tượng và phạm vi nghiên cứu</w:t>
      </w:r>
    </w:p>
    <w:p w14:paraId="6F2B9D95" w14:textId="77777777" w:rsidR="00732136" w:rsidRDefault="00732136" w:rsidP="00732136">
      <w:pPr>
        <w:pStyle w:val="1doanvanban"/>
      </w:pPr>
      <w:r>
        <w:t>Tập trung nghiên cứu và đào sâu về ASP.NET Core nói riêng hay .NET Core nói chung, tiến hành thao tác trên Visual Studio hoặc Visual Code. Nghiên cứu và triển khai cơ sở dữ liệu sử dụng SQL Server, kết hợp ôn tập và trau dồi kiến thức cũng như nâng cao trong lập trình C#.</w:t>
      </w:r>
    </w:p>
    <w:p w14:paraId="36E9FC46" w14:textId="30372457" w:rsidR="0085190D" w:rsidRPr="00A46C0C" w:rsidRDefault="00732136" w:rsidP="00732136">
      <w:pPr>
        <w:pStyle w:val="1doanvanban"/>
      </w:pPr>
      <w:r>
        <w:t>Trau dồi kỹ năng nắm bắt tình huống, nhận định và phân tích yêu cầu người dùng. Học tập và cải thiện kỹ năng phân tích, thiết kế hệ thống.</w:t>
      </w:r>
      <w:r w:rsidR="0085190D" w:rsidRPr="00A46C0C">
        <w:t xml:space="preserve"> </w:t>
      </w:r>
    </w:p>
    <w:p w14:paraId="1F6AC220" w14:textId="57F67A06" w:rsidR="0085190D" w:rsidRPr="00A46C0C" w:rsidRDefault="0085190D" w:rsidP="00A46C0C">
      <w:pPr>
        <w:pStyle w:val="Default"/>
        <w:widowControl w:val="0"/>
        <w:tabs>
          <w:tab w:val="left" w:leader="dot" w:pos="9072"/>
        </w:tabs>
        <w:rPr>
          <w:b/>
          <w:color w:val="auto"/>
          <w:sz w:val="28"/>
          <w:szCs w:val="28"/>
        </w:rPr>
      </w:pPr>
      <w:r w:rsidRPr="00A46C0C">
        <w:rPr>
          <w:b/>
          <w:color w:val="auto"/>
          <w:sz w:val="28"/>
          <w:szCs w:val="28"/>
        </w:rPr>
        <w:t xml:space="preserve">5. </w:t>
      </w:r>
      <w:r w:rsidRPr="00A46C0C">
        <w:rPr>
          <w:b/>
          <w:color w:val="auto"/>
          <w:sz w:val="28"/>
          <w:szCs w:val="28"/>
          <w:lang w:val="vi-VN"/>
        </w:rPr>
        <w:t>Phương pháp nghiên cứu</w:t>
      </w:r>
      <w:r w:rsidRPr="00A46C0C">
        <w:rPr>
          <w:b/>
          <w:color w:val="auto"/>
          <w:sz w:val="28"/>
          <w:szCs w:val="28"/>
        </w:rPr>
        <w:t xml:space="preserve"> </w:t>
      </w:r>
    </w:p>
    <w:p w14:paraId="4897BBC7" w14:textId="40CE6D1B" w:rsidR="00A46C0C" w:rsidRDefault="00E8703D" w:rsidP="00DA4C0A">
      <w:pPr>
        <w:pStyle w:val="1doanvanban"/>
      </w:pPr>
      <w:r>
        <w:t>Nghiên cứu các tài liệu liên quan đến họ .NET</w:t>
      </w:r>
      <w:r w:rsidR="00F90960">
        <w:t>, SQL Server, C#</w:t>
      </w:r>
      <w:r>
        <w:t xml:space="preserve">, các tài liệu chuẩn do tập đoàn Microsoft cung cấp. Xây dựng được </w:t>
      </w:r>
      <w:r w:rsidR="00FA320B">
        <w:t>W</w:t>
      </w:r>
      <w:r>
        <w:t>ebsite, sau đó tiến hành cài đặt và chạy thử nghiệm.</w:t>
      </w:r>
    </w:p>
    <w:p w14:paraId="29C16613" w14:textId="7DD83670" w:rsidR="00090664" w:rsidRPr="00090664" w:rsidRDefault="00E8703D" w:rsidP="006238C1">
      <w:pPr>
        <w:pStyle w:val="1doanvanban"/>
      </w:pPr>
      <w:r>
        <w:t>Kết hợp với sự hướng dẫn của giáo viên cùng các ý kiến đóng góp, hỗ trợ, chỉ bảo từ đội ngũ phát triển phần mềm và ứng dụng tại Trung tâm CNTT &amp; NN Trường Đại Học Thông Tin Liên Lạc.</w:t>
      </w:r>
      <w:r w:rsidR="00090664">
        <w:br w:type="page"/>
      </w:r>
    </w:p>
    <w:p w14:paraId="4BC22756" w14:textId="74525A86" w:rsidR="00CC7046" w:rsidRPr="0085553F" w:rsidRDefault="00CC7046" w:rsidP="000A7BF5">
      <w:pPr>
        <w:pStyle w:val="1tenchuong"/>
      </w:pPr>
      <w:bookmarkStart w:id="4" w:name="_Toc39134455"/>
      <w:r>
        <w:lastRenderedPageBreak/>
        <w:t>Chương 1</w:t>
      </w:r>
      <w:r w:rsidR="000A7BF5">
        <w:br/>
      </w:r>
      <w:r w:rsidR="00997452">
        <w:t>GIỚI THIỆU VỀ ĐƠN VỊ THỰC TẬP</w:t>
      </w:r>
      <w:bookmarkEnd w:id="4"/>
    </w:p>
    <w:p w14:paraId="26F6EC45" w14:textId="770F1B4A" w:rsidR="00CC7046" w:rsidRPr="001B51FE" w:rsidRDefault="00CC7046" w:rsidP="00020FA1">
      <w:pPr>
        <w:pStyle w:val="1tenmuclon"/>
      </w:pPr>
      <w:bookmarkStart w:id="5" w:name="_Toc39134456"/>
      <w:r>
        <w:t xml:space="preserve">1.1. </w:t>
      </w:r>
      <w:r w:rsidR="00E15D2B">
        <w:t>Tổng quan</w:t>
      </w:r>
      <w:r>
        <w:t xml:space="preserve"> về </w:t>
      </w:r>
      <w:r w:rsidR="001D269E">
        <w:t>MITECH CENTER</w:t>
      </w:r>
      <w:bookmarkEnd w:id="5"/>
    </w:p>
    <w:p w14:paraId="3CE1BA05" w14:textId="065DEDD2" w:rsidR="00CC7046" w:rsidRDefault="001B51FE" w:rsidP="00020FA1">
      <w:pPr>
        <w:pStyle w:val="1tenmucvua"/>
      </w:pPr>
      <w:bookmarkStart w:id="6" w:name="_Toc39134457"/>
      <w:r>
        <w:t xml:space="preserve">1.1.1. Khái </w:t>
      </w:r>
      <w:r w:rsidR="001D269E">
        <w:t>quát về Mitech Center</w:t>
      </w:r>
      <w:bookmarkEnd w:id="6"/>
    </w:p>
    <w:p w14:paraId="6B2DE737" w14:textId="0A6216D5" w:rsidR="00BB21AE" w:rsidRPr="00BB21AE" w:rsidRDefault="001C6C21" w:rsidP="009152A3">
      <w:pPr>
        <w:pStyle w:val="1doanvanban"/>
      </w:pPr>
      <w:r w:rsidRPr="001C6C21">
        <w:t>Trun</w:t>
      </w:r>
      <w:r w:rsidR="00373F0E">
        <w:t>g Tâm Công Nghệ Thông Tin – Trường Đại Học Thông Tin Liên Lạc (Mitech Center)</w:t>
      </w:r>
      <w:r w:rsidRPr="001C6C21">
        <w:t xml:space="preserve"> có chức năng đào tạo, bồi dưỡng nguồn nhân lực chất lượng cao về lĩnh vực CNTT cho Quân đội, đáp ứng nhu cầu quốc phòng, an ninh và công nghiệp hóa, hiện đại hóa đất nước; nghiên cứu phát triển các phần mềm cho Quân đội; phát triển, gia công phần mềm, cung cấp dịch vụ CNTT cho thị trường trong nước và quốc tế. Trước mắt, Trung tâm tập trung thực hiện chức năng đào tạo, bồi dưỡng nguồn nhân lực CNTT và ngoại ngữ cho Quân đội và xã hội; thí điểm mô hình đào tạo – nghiên cứu và cung cấp dịch vụ. </w:t>
      </w:r>
    </w:p>
    <w:p w14:paraId="07248A0C" w14:textId="6B1FE7AA" w:rsidR="00C82F0A" w:rsidRDefault="001B51FE" w:rsidP="00020FA1">
      <w:pPr>
        <w:pStyle w:val="1tenmucvua"/>
      </w:pPr>
      <w:bookmarkStart w:id="7" w:name="_Toc39134458"/>
      <w:r>
        <w:t>1.1.</w:t>
      </w:r>
      <w:r w:rsidR="0005225D">
        <w:t>2</w:t>
      </w:r>
      <w:r>
        <w:t xml:space="preserve">. </w:t>
      </w:r>
      <w:r w:rsidR="001D269E">
        <w:t>Lịch sử hình thành</w:t>
      </w:r>
      <w:bookmarkEnd w:id="7"/>
    </w:p>
    <w:p w14:paraId="420742A5" w14:textId="7E17C74B" w:rsidR="001A0852" w:rsidRDefault="001A0852" w:rsidP="001A0852">
      <w:pPr>
        <w:pStyle w:val="1doanvanban"/>
      </w:pPr>
      <w:r w:rsidRPr="001A0852">
        <w:t>Trung tâm Công nghệ thông tin và Ngoại ngữ, Trường Đại học Thông tin liên lạc được thành lập theo Quyết định số 988/QĐ-BQP ngày 28/3/2015 của Bộ trưởng Bộ Quốc phòng. Là tổ chức khoa học công nghệ công lập, Trung tâm có tài khoản và con dấu riêng, hoạt động theo cơ chế tự chủ về tài chính, hạch toán độc lập, được phép mở rộng hợp tác với các đối tác trong và ngoài nước.</w:t>
      </w:r>
    </w:p>
    <w:p w14:paraId="783E622A" w14:textId="45264983" w:rsidR="001D269E" w:rsidRDefault="001D269E" w:rsidP="00020FA1">
      <w:pPr>
        <w:pStyle w:val="1tenmucvua"/>
      </w:pPr>
      <w:bookmarkStart w:id="8" w:name="_Toc39134459"/>
      <w:r>
        <w:t>1.1.3. Tình hình phát triển</w:t>
      </w:r>
      <w:bookmarkEnd w:id="8"/>
    </w:p>
    <w:p w14:paraId="1D2EC55F" w14:textId="77777777" w:rsidR="00C56C20" w:rsidRDefault="001C6C21" w:rsidP="001C6C21">
      <w:pPr>
        <w:pStyle w:val="1doanvanban"/>
      </w:pPr>
      <w:r w:rsidRPr="001C6C21">
        <w:t xml:space="preserve">Trung tâm đã được Bộ KH&amp;CN cấp Giấy chứng nhận đăng ký hoạt động KHCN; Bộ Quốc phòng cho phép và Sở Kế hoạch đầu tư Khánh Hòa cấp Giấy chứng nhận đăng ký kinh doanh trong lĩnh vực CNTT và ĐTVT; Bộ GD&amp;ĐT cho phép đào tạo tiếng Anh và CNTT. </w:t>
      </w:r>
    </w:p>
    <w:p w14:paraId="68DF054C" w14:textId="63ED2EF1" w:rsidR="001C6C21" w:rsidRDefault="001C6C21" w:rsidP="001C6C21">
      <w:pPr>
        <w:pStyle w:val="1doanvanban"/>
      </w:pPr>
      <w:r w:rsidRPr="001C6C21">
        <w:t>Trung tâm hiện là đối tác của Học viện Cisco Hoa Kỳ, tổ chức ICDL Châu Á, Tập đoàn Tech Mahindra Ấn Độ, Trung tâm đào tạo VITEC/ Khu CNC Hòa Lạc, Khu phần mềm Quang Trung/ Tp.HCM, IIG Việt Nam và nhiều cơ sở đào tạo, nghiên cứu khoa học, doanh nghiệp trong nước và quốc tế.</w:t>
      </w:r>
    </w:p>
    <w:p w14:paraId="77AD1109" w14:textId="2742551B" w:rsidR="001D269E" w:rsidRDefault="001D269E" w:rsidP="00020FA1">
      <w:pPr>
        <w:pStyle w:val="1tenmucvua"/>
      </w:pPr>
      <w:bookmarkStart w:id="9" w:name="_Toc39134460"/>
      <w:r>
        <w:t>1.1.4. Sơ đồ tổ chức</w:t>
      </w:r>
      <w:bookmarkEnd w:id="9"/>
    </w:p>
    <w:p w14:paraId="36C7ADC6" w14:textId="25624AEA" w:rsidR="009152A3" w:rsidRDefault="009152A3" w:rsidP="009152A3">
      <w:pPr>
        <w:pStyle w:val="1doanvanban"/>
      </w:pPr>
      <w:r w:rsidRPr="001C6C21">
        <w:t>Tổ chức của Trung tâm gồm: Ban Giám đốc, Ban Đào tạo và hợp tác quốc tế, Ban Nghiên cứu phát triển và chuyển giao công nghệ, Ban hành chính tổng hợp và đội ngũ giảng viên.</w:t>
      </w:r>
      <w:r>
        <w:t xml:space="preserve"> </w:t>
      </w:r>
      <w:r w:rsidRPr="001C6C21">
        <w:t>Ngoài ra, Trung tâm còn có 02 chuyên gia Ấn Độ (01 chuyên gia về CNTT, 01 chuyên gia về KTVT) đến làm việc theo Biên bản ghi nhớ giữa hai nước.</w:t>
      </w:r>
    </w:p>
    <w:p w14:paraId="10172C61" w14:textId="26567D9E" w:rsidR="001D269E" w:rsidRDefault="001D269E" w:rsidP="00020FA1">
      <w:pPr>
        <w:pStyle w:val="1tenmucvua"/>
      </w:pPr>
      <w:bookmarkStart w:id="10" w:name="_Toc39134461"/>
      <w:r>
        <w:lastRenderedPageBreak/>
        <w:t>1.1.5. Hướng phát triển trong tương lai</w:t>
      </w:r>
      <w:bookmarkEnd w:id="10"/>
    </w:p>
    <w:p w14:paraId="37EB048C" w14:textId="77777777" w:rsidR="00C56C20" w:rsidRDefault="00C56C20" w:rsidP="00C56C20">
      <w:pPr>
        <w:pStyle w:val="1doanvanban"/>
      </w:pPr>
      <w:r>
        <w:rPr>
          <w:shd w:val="clear" w:color="auto" w:fill="FFFFFF"/>
        </w:rPr>
        <w:t>Hiện nay, Trung tâm đang tiếp tục tổ chức các khóa đào tạo, bồi dưỡng nguồn nhân lựa CNTT và tiếng Anh cho cán bộ, nhân viên, sinh viên các đơn vị, nhà trường trong quân đội và nhu cầu của xã hội. Đồng thời phối hợp với các cơ quan chức năng và các đơn vị tư vấn nghiên cứu xây dựng Dự án đầu tư Trung tâm CNTT và ngoại ngữ giai đoạn 2 theo mô hình Khu công viên phần mềm để phát triển chuỗi liên kết nghiên cứu – ươm tạo – ứng dụng – sản xuất trong lĩnh vực CNTT.</w:t>
      </w:r>
    </w:p>
    <w:p w14:paraId="5F1DE166" w14:textId="61ACA962" w:rsidR="00C56C20" w:rsidRDefault="00C56C20" w:rsidP="00C56C20">
      <w:pPr>
        <w:pStyle w:val="1doanvanban"/>
      </w:pPr>
      <w:r>
        <w:rPr>
          <w:shd w:val="clear" w:color="auto" w:fill="FFFFFF"/>
        </w:rPr>
        <w:t>Dự án sẽ được triển khai tại số 75, Đường 2/4, phường Vĩnh Hòa, thành phố Nha Trang, tỉnh Khánh Hòa, trên khu đất khoảng 30.000 m2 gồm các phân khu chức năng: Phân khu văn phòng, trụ sở làm việc; phân khu đào tạo, tư vấn; phân khu nghiên cứu – phát triển; phân khu trưng bày, triển lãm, giới thiệu sản phẩm và truyền thông; phân khu công trình hạ tầng kỹ thuật đầu mối; phân khu sinh thái – dịch vụ dân sinh và hệ thống hạ tầng kỹ thuật đồng bộ. Khi hoàn thành xây dựng và đi vào hoạt động, công viên sẽ thực sự trở thành một trung tâm đào tạo, nghiên cứu và phát triển CNTT của Quân đội mang tầm cỡ quốc gia và quốc tế.</w:t>
      </w:r>
    </w:p>
    <w:p w14:paraId="553B4E2F" w14:textId="2902F3EF" w:rsidR="005D65BC" w:rsidRDefault="0005225D" w:rsidP="001D269E">
      <w:pPr>
        <w:pStyle w:val="1tenmuclon"/>
      </w:pPr>
      <w:bookmarkStart w:id="11" w:name="_Toc39134462"/>
      <w:r>
        <w:t xml:space="preserve">1.2. </w:t>
      </w:r>
      <w:r w:rsidR="001D269E">
        <w:t>CƠ SỞ HẠ TẦNG CNTT</w:t>
      </w:r>
      <w:bookmarkEnd w:id="11"/>
    </w:p>
    <w:p w14:paraId="7154D5CA" w14:textId="6A7BE521" w:rsidR="009152A3" w:rsidRDefault="009152A3" w:rsidP="009152A3">
      <w:pPr>
        <w:pStyle w:val="1doanvanban"/>
        <w:rPr>
          <w:b/>
          <w:caps/>
          <w:noProof/>
          <w:sz w:val="26"/>
          <w:szCs w:val="20"/>
        </w:rPr>
      </w:pPr>
      <w:r w:rsidRPr="001C6C21">
        <w:t>Hạ tầng, cơ sở vật chất hiện nay của Trung tâm được đầu tư xây dựng tương đối hiện đại, với các phòng chức năng: Khu văn phòng, phòng họp và tiếp khách, 03 phòng học ngoại ngữ, 04 phòng học CNTT, 01 phòng nghiên cứu thiết kế phần cứng; 01 hội trường 50 chỗ và hệ thống mạng tốc độ cao đủ điều kiện tổ chức các khóa đào tạo quản trị mạng, an toàn thông tin, lập trình ứng dụng và tiếng Anh giao tiếp.</w:t>
      </w:r>
      <w:r>
        <w:br w:type="page"/>
      </w:r>
    </w:p>
    <w:p w14:paraId="0D47E84E" w14:textId="2D08C8A8" w:rsidR="002E2678" w:rsidRDefault="002E2678" w:rsidP="0097089B">
      <w:pPr>
        <w:pStyle w:val="1tenchuong"/>
      </w:pPr>
      <w:bookmarkStart w:id="12" w:name="_Toc39134464"/>
      <w:r>
        <w:lastRenderedPageBreak/>
        <w:t>Chương 2</w:t>
      </w:r>
      <w:r w:rsidR="0097089B">
        <w:br/>
        <w:t>GIỚI THIỆU VỀ ASP.NET CORE</w:t>
      </w:r>
      <w:bookmarkEnd w:id="12"/>
    </w:p>
    <w:p w14:paraId="2E39C6E2" w14:textId="7689F882" w:rsidR="002E2678" w:rsidRDefault="002E2678" w:rsidP="00020FA1">
      <w:pPr>
        <w:pStyle w:val="1tenmuclon"/>
      </w:pPr>
      <w:bookmarkStart w:id="13" w:name="_Toc39134465"/>
      <w:r>
        <w:t>2.1. tổng quan về asp.net core</w:t>
      </w:r>
      <w:bookmarkEnd w:id="13"/>
    </w:p>
    <w:p w14:paraId="7257D2AA" w14:textId="4C8AD19F" w:rsidR="002E2678" w:rsidRDefault="002E2678" w:rsidP="00020FA1">
      <w:pPr>
        <w:pStyle w:val="1tenmucvua"/>
      </w:pPr>
      <w:bookmarkStart w:id="14" w:name="_Toc39134466"/>
      <w:r>
        <w:t>2.1.1. Khái niệm về ASP.NET Core</w:t>
      </w:r>
      <w:bookmarkEnd w:id="14"/>
    </w:p>
    <w:p w14:paraId="0003DD82" w14:textId="4F09E114" w:rsidR="00734EA6" w:rsidRDefault="005D65BC" w:rsidP="00DA4C0A">
      <w:pPr>
        <w:pStyle w:val="1doanvanban"/>
      </w:pPr>
      <w:r>
        <w:t>ASP.NET Core là một chứng minh cụ thể cho việc sử dụng .NET Core, chính vì vậy ASP.NET Core cũng có những khái niệm kế thừa từ .NET Core như cũng là một mã nguồn mở (</w:t>
      </w:r>
      <w:r w:rsidR="002D7D0B">
        <w:t>O</w:t>
      </w:r>
      <w:r>
        <w:t>pen-</w:t>
      </w:r>
      <w:r w:rsidR="002D7D0B">
        <w:t>S</w:t>
      </w:r>
      <w:r>
        <w:t xml:space="preserve">ource) mới và là một </w:t>
      </w:r>
      <w:r w:rsidR="002D7D0B">
        <w:t>F</w:t>
      </w:r>
      <w:r>
        <w:t>ramework đa nền tảng (</w:t>
      </w:r>
      <w:r w:rsidR="002D7D0B">
        <w:t>C</w:t>
      </w:r>
      <w:r>
        <w:t>ross-</w:t>
      </w:r>
      <w:r w:rsidR="002D7D0B">
        <w:t>P</w:t>
      </w:r>
      <w:r>
        <w:t xml:space="preserve">latform) cho việc xây dựng những ứng dụng hiện tại dựa trên kết nối đám mây, giống như </w:t>
      </w:r>
      <w:r w:rsidR="002D7D0B">
        <w:t>W</w:t>
      </w:r>
      <w:r>
        <w:t xml:space="preserve">eb </w:t>
      </w:r>
      <w:r w:rsidR="002D7D0B">
        <w:t>A</w:t>
      </w:r>
      <w:r>
        <w:t xml:space="preserve">pps, IoT và </w:t>
      </w:r>
      <w:r w:rsidR="002D7D0B">
        <w:t>B</w:t>
      </w:r>
      <w:r>
        <w:t>ack-</w:t>
      </w:r>
      <w:r w:rsidR="002D7D0B">
        <w:t>E</w:t>
      </w:r>
      <w:r>
        <w:t xml:space="preserve">nd </w:t>
      </w:r>
      <w:r w:rsidR="002D7D0B">
        <w:t>M</w:t>
      </w:r>
      <w:r>
        <w:t>obile</w:t>
      </w:r>
      <w:r w:rsidR="00DC7377">
        <w:t xml:space="preserve">, nó là một tập hợp các thư viện chuẩn như một </w:t>
      </w:r>
      <w:r w:rsidR="002D7D0B">
        <w:t>F</w:t>
      </w:r>
      <w:r w:rsidR="00DC7377">
        <w:t xml:space="preserve">ramework để xây dựng ứng dụng </w:t>
      </w:r>
      <w:r w:rsidR="002D7D0B">
        <w:t>W</w:t>
      </w:r>
      <w:r w:rsidR="00DC7377">
        <w:t>eb</w:t>
      </w:r>
      <w:r>
        <w:t>.</w:t>
      </w:r>
    </w:p>
    <w:p w14:paraId="3F830AF6" w14:textId="03CD5123" w:rsidR="009912C7" w:rsidRDefault="009912C7" w:rsidP="00DA4C0A">
      <w:pPr>
        <w:pStyle w:val="1doanvanban"/>
      </w:pPr>
      <w:r>
        <w:t>Tuy nhiên ứng dụng ASP.NET Core có thể chạy trên .NET Core hoặc trên phiên bản đầy đủ của .NET Framework.</w:t>
      </w:r>
      <w:r w:rsidR="00734EA6">
        <w:t xml:space="preserve"> Nhưng không vì thế mà có thể nói ASP.NET Core là một phiên bản tiếp theo của ASP.NET được, nó là một cái tên mới được xây dựng từ đầu với sự thay đổi lớn về kiến trúc trong đó nên kết quả là ASP.NET Core gọn hơn và phân chia </w:t>
      </w:r>
      <w:r w:rsidR="002D7D0B">
        <w:t>M</w:t>
      </w:r>
      <w:r w:rsidR="00734EA6">
        <w:t>odule tốt hơn.</w:t>
      </w:r>
    </w:p>
    <w:p w14:paraId="1BD1533B" w14:textId="69CA9EFC" w:rsidR="009912C7" w:rsidRDefault="009912C7" w:rsidP="00DA4C0A">
      <w:pPr>
        <w:pStyle w:val="1doanvanban"/>
      </w:pPr>
      <w:r>
        <w:t xml:space="preserve">ASP.NET Core gồm các thành phần theo hướng </w:t>
      </w:r>
      <w:r w:rsidR="00AC55AB">
        <w:t>M</w:t>
      </w:r>
      <w:r>
        <w:t>odule nhằm tối thiểu tài nguyên và chi phí phát triển, điều này giúp giữ lại được sự mềm dẻo trong việc xây dựng giải pháp cho phát triển phần mềm và ứng dụng.</w:t>
      </w:r>
    </w:p>
    <w:p w14:paraId="467B5B68" w14:textId="0A6DB572" w:rsidR="009912C7" w:rsidRDefault="009912C7" w:rsidP="00DA4C0A">
      <w:pPr>
        <w:pStyle w:val="1doanvanban"/>
      </w:pPr>
      <w:r>
        <w:t>ASP.NET Core là một mã nguồn mở, đây là một thay đổi rất lớn và có tầm quan trọng  bậc nhất của ASP.NET Core. Điều mà trước đây khó có một lập trình viên nào có thể nghĩ đến khi đây là một công nghệ do Microsoft phát triển.</w:t>
      </w:r>
    </w:p>
    <w:p w14:paraId="03FD6A18" w14:textId="75B709D3" w:rsidR="00FC178D" w:rsidRDefault="002E2678" w:rsidP="00020FA1">
      <w:pPr>
        <w:pStyle w:val="1tenmucvua"/>
      </w:pPr>
      <w:bookmarkStart w:id="15" w:name="_Toc39134467"/>
      <w:r>
        <w:t xml:space="preserve">2.1.2. </w:t>
      </w:r>
      <w:r w:rsidR="007675ED">
        <w:t>Khác biệt quan trọng giữa ASP.NET Core và ASP.NET</w:t>
      </w:r>
      <w:bookmarkEnd w:id="15"/>
    </w:p>
    <w:p w14:paraId="7811C9E3" w14:textId="71FBDBCF" w:rsidR="00FC178D" w:rsidRDefault="00FC178D" w:rsidP="00DA4C0A">
      <w:pPr>
        <w:pStyle w:val="1doanvanban"/>
      </w:pPr>
      <w:r>
        <w:t>Về cơ bản .NET Framework</w:t>
      </w:r>
      <w:r w:rsidR="00AC55AB">
        <w:t xml:space="preserve"> và</w:t>
      </w:r>
      <w:r>
        <w:t xml:space="preserve"> .NET Core là hai phiên bản .NET khác nhau (nghĩa là mỗi phiên bản có Runtime, Libraries và Tooling riêng). Cụ thể như hình dưới.</w:t>
      </w:r>
    </w:p>
    <w:p w14:paraId="25C85754" w14:textId="6A46D93F" w:rsidR="00FC178D" w:rsidRDefault="00A663D7" w:rsidP="00E11C43">
      <w:pPr>
        <w:ind w:firstLine="0"/>
        <w:jc w:val="center"/>
        <w:rPr>
          <w:b/>
          <w:bCs/>
        </w:rPr>
      </w:pPr>
      <w:r w:rsidRPr="00AC55AB">
        <w:rPr>
          <w:noProof/>
          <w:bdr w:val="single" w:sz="8" w:space="0" w:color="auto"/>
        </w:rPr>
        <w:lastRenderedPageBreak/>
        <w:drawing>
          <wp:inline distT="0" distB="0" distL="0" distR="0" wp14:anchorId="7CD31779" wp14:editId="19C5A38F">
            <wp:extent cx="4562475" cy="24939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2475" cy="2493931"/>
                    </a:xfrm>
                    <a:prstGeom prst="rect">
                      <a:avLst/>
                    </a:prstGeom>
                    <a:noFill/>
                    <a:ln>
                      <a:noFill/>
                    </a:ln>
                  </pic:spPr>
                </pic:pic>
              </a:graphicData>
            </a:graphic>
          </wp:inline>
        </w:drawing>
      </w:r>
    </w:p>
    <w:p w14:paraId="418E4649" w14:textId="5A41CC2E" w:rsidR="00CC5A25" w:rsidRDefault="00CC5A25" w:rsidP="004970A5">
      <w:pPr>
        <w:pStyle w:val="1hinhve"/>
      </w:pPr>
      <w:bookmarkStart w:id="16" w:name="_Toc38397418"/>
      <w:bookmarkStart w:id="17" w:name="_Toc39134503"/>
      <w:r>
        <w:t>Hình 2.1. Mô hình hóa của các nền tảng .NET khác nhau</w:t>
      </w:r>
      <w:bookmarkEnd w:id="16"/>
      <w:bookmarkEnd w:id="17"/>
    </w:p>
    <w:p w14:paraId="2942F96C" w14:textId="36F88495" w:rsidR="006876B2" w:rsidRDefault="006876B2" w:rsidP="006876B2">
      <w:pPr>
        <w:rPr>
          <w:lang w:val="en-US"/>
        </w:rPr>
      </w:pPr>
      <w:r>
        <w:tab/>
      </w:r>
      <w:r>
        <w:rPr>
          <w:lang w:val="en-US"/>
        </w:rPr>
        <w:t>Vì thế, sự khác nhau quan trọng giữa ASP.NET Core và ASP.NET có thể được nêu ra theo bảng dưới đây:</w:t>
      </w:r>
    </w:p>
    <w:p w14:paraId="77032902" w14:textId="748636C1" w:rsidR="00407934" w:rsidRDefault="00407934" w:rsidP="002B3C83">
      <w:pPr>
        <w:pStyle w:val="1BangBieu"/>
      </w:pPr>
      <w:bookmarkStart w:id="18" w:name="_Toc38397810"/>
      <w:r>
        <w:t>Bảng 2.1. Sự khác nhau quan trọng giữa ASP.NET Core và ASP.NET</w:t>
      </w:r>
      <w:bookmarkEnd w:id="18"/>
    </w:p>
    <w:tbl>
      <w:tblPr>
        <w:tblStyle w:val="TableGrid"/>
        <w:tblW w:w="9085" w:type="dxa"/>
        <w:tblLook w:val="04A0" w:firstRow="1" w:lastRow="0" w:firstColumn="1" w:lastColumn="0" w:noHBand="0" w:noVBand="1"/>
      </w:tblPr>
      <w:tblGrid>
        <w:gridCol w:w="1965"/>
        <w:gridCol w:w="3379"/>
        <w:gridCol w:w="3741"/>
      </w:tblGrid>
      <w:tr w:rsidR="003C706F" w14:paraId="4E7978AE" w14:textId="77777777" w:rsidTr="003C706F">
        <w:tc>
          <w:tcPr>
            <w:tcW w:w="1282" w:type="dxa"/>
            <w:vAlign w:val="center"/>
          </w:tcPr>
          <w:p w14:paraId="67C0EDB7" w14:textId="373A2C48" w:rsidR="003C706F" w:rsidRPr="00495FE5" w:rsidRDefault="003C706F" w:rsidP="00495FE5">
            <w:pPr>
              <w:ind w:left="22" w:firstLine="0"/>
              <w:jc w:val="center"/>
            </w:pPr>
            <w:r w:rsidRPr="00495FE5">
              <w:t>Tiêu chí</w:t>
            </w:r>
          </w:p>
        </w:tc>
        <w:tc>
          <w:tcPr>
            <w:tcW w:w="3933" w:type="dxa"/>
            <w:vAlign w:val="center"/>
          </w:tcPr>
          <w:p w14:paraId="6F6C8575" w14:textId="2C99E4E3" w:rsidR="003C706F" w:rsidRPr="00495FE5" w:rsidRDefault="003C706F" w:rsidP="00495FE5">
            <w:pPr>
              <w:ind w:firstLine="0"/>
              <w:jc w:val="center"/>
            </w:pPr>
            <w:r w:rsidRPr="00495FE5">
              <w:t>ASP.NET Core</w:t>
            </w:r>
          </w:p>
        </w:tc>
        <w:tc>
          <w:tcPr>
            <w:tcW w:w="3870" w:type="dxa"/>
            <w:vAlign w:val="center"/>
          </w:tcPr>
          <w:p w14:paraId="3148BCA3" w14:textId="2F8D9A62" w:rsidR="003C706F" w:rsidRPr="00495FE5" w:rsidRDefault="003C706F" w:rsidP="00495FE5">
            <w:pPr>
              <w:ind w:left="-42" w:firstLine="0"/>
              <w:jc w:val="center"/>
            </w:pPr>
            <w:r w:rsidRPr="00495FE5">
              <w:t>ASP.NET</w:t>
            </w:r>
          </w:p>
        </w:tc>
      </w:tr>
      <w:tr w:rsidR="003C706F" w14:paraId="3757DD3E" w14:textId="77777777" w:rsidTr="003C706F">
        <w:tc>
          <w:tcPr>
            <w:tcW w:w="1282" w:type="dxa"/>
            <w:vAlign w:val="center"/>
          </w:tcPr>
          <w:p w14:paraId="25177F48" w14:textId="0C5C04CF" w:rsidR="003C706F" w:rsidRPr="00495FE5" w:rsidRDefault="003C706F" w:rsidP="00495FE5">
            <w:pPr>
              <w:ind w:left="22" w:firstLine="0"/>
            </w:pPr>
            <w:r w:rsidRPr="00495FE5">
              <w:t>Lịch sử</w:t>
            </w:r>
          </w:p>
        </w:tc>
        <w:tc>
          <w:tcPr>
            <w:tcW w:w="3933" w:type="dxa"/>
            <w:vAlign w:val="center"/>
          </w:tcPr>
          <w:p w14:paraId="117ABF5B" w14:textId="722764C4" w:rsidR="003C706F" w:rsidRPr="00495FE5" w:rsidRDefault="003C706F" w:rsidP="00495FE5">
            <w:pPr>
              <w:ind w:firstLine="0"/>
            </w:pPr>
            <w:r w:rsidRPr="00495FE5">
              <w:t>Phiên bản đầu tiên được giới thiệu vào ngày 27-06-2016 cùng với bản .Net Core phiển bản đầu tiên</w:t>
            </w:r>
          </w:p>
        </w:tc>
        <w:tc>
          <w:tcPr>
            <w:tcW w:w="3870" w:type="dxa"/>
            <w:vAlign w:val="center"/>
          </w:tcPr>
          <w:p w14:paraId="2D0BC380" w14:textId="03C3D8E0" w:rsidR="003C706F" w:rsidRPr="00495FE5" w:rsidRDefault="003C706F" w:rsidP="00495FE5">
            <w:pPr>
              <w:ind w:left="-42" w:firstLine="0"/>
            </w:pPr>
            <w:r w:rsidRPr="00495FE5">
              <w:t>Ra đời vào tháng 01/2002 cùng với sự giới thiệu của .Net Framwork 1.0</w:t>
            </w:r>
          </w:p>
        </w:tc>
      </w:tr>
      <w:tr w:rsidR="003C706F" w14:paraId="2EB61765" w14:textId="77777777" w:rsidTr="003C706F">
        <w:tc>
          <w:tcPr>
            <w:tcW w:w="1282" w:type="dxa"/>
            <w:vAlign w:val="center"/>
          </w:tcPr>
          <w:p w14:paraId="40CF61E6" w14:textId="587465A4" w:rsidR="003C706F" w:rsidRPr="00495FE5" w:rsidRDefault="00E03936" w:rsidP="00495FE5">
            <w:pPr>
              <w:ind w:left="22" w:firstLine="0"/>
            </w:pPr>
            <w:r w:rsidRPr="00495FE5">
              <w:t>Phát triển</w:t>
            </w:r>
          </w:p>
        </w:tc>
        <w:tc>
          <w:tcPr>
            <w:tcW w:w="3933" w:type="dxa"/>
            <w:vAlign w:val="center"/>
          </w:tcPr>
          <w:p w14:paraId="6EEB8E3E" w14:textId="2A093CAF" w:rsidR="003C706F" w:rsidRPr="00495FE5" w:rsidRDefault="00E03936" w:rsidP="00495FE5">
            <w:pPr>
              <w:ind w:firstLine="0"/>
            </w:pPr>
            <w:r w:rsidRPr="00495FE5">
              <w:t>Microsoft và cộng đồng</w:t>
            </w:r>
          </w:p>
        </w:tc>
        <w:tc>
          <w:tcPr>
            <w:tcW w:w="3870" w:type="dxa"/>
            <w:vAlign w:val="center"/>
          </w:tcPr>
          <w:p w14:paraId="5DBCCA9F" w14:textId="571E9F14" w:rsidR="003C706F" w:rsidRPr="00495FE5" w:rsidRDefault="00E03936" w:rsidP="00495FE5">
            <w:pPr>
              <w:ind w:left="-42" w:firstLine="0"/>
            </w:pPr>
            <w:r w:rsidRPr="00495FE5">
              <w:t>Microsoft</w:t>
            </w:r>
          </w:p>
        </w:tc>
      </w:tr>
      <w:tr w:rsidR="003C706F" w14:paraId="64D57FCC" w14:textId="77777777" w:rsidTr="003C706F">
        <w:tc>
          <w:tcPr>
            <w:tcW w:w="1282" w:type="dxa"/>
            <w:vAlign w:val="center"/>
          </w:tcPr>
          <w:p w14:paraId="1AAC4B2B" w14:textId="48D747F8" w:rsidR="003C706F" w:rsidRPr="00495FE5" w:rsidRDefault="00E03936" w:rsidP="00495FE5">
            <w:pPr>
              <w:ind w:left="22" w:firstLine="0"/>
            </w:pPr>
            <w:r w:rsidRPr="00495FE5">
              <w:t>Hệ điều hành</w:t>
            </w:r>
          </w:p>
        </w:tc>
        <w:tc>
          <w:tcPr>
            <w:tcW w:w="3933" w:type="dxa"/>
            <w:vAlign w:val="center"/>
          </w:tcPr>
          <w:p w14:paraId="5ECC836A" w14:textId="08177521" w:rsidR="003C706F" w:rsidRPr="00495FE5" w:rsidRDefault="00E03936" w:rsidP="00495FE5">
            <w:pPr>
              <w:ind w:firstLine="0"/>
            </w:pPr>
            <w:r w:rsidRPr="00495FE5">
              <w:t>Hỗ trợ trên các hệ điều hành Windows, macOS, hoặc Linux</w:t>
            </w:r>
          </w:p>
        </w:tc>
        <w:tc>
          <w:tcPr>
            <w:tcW w:w="3870" w:type="dxa"/>
            <w:vAlign w:val="center"/>
          </w:tcPr>
          <w:p w14:paraId="66DA6EB2" w14:textId="10459189" w:rsidR="003C706F" w:rsidRPr="00495FE5" w:rsidRDefault="00E03936" w:rsidP="00495FE5">
            <w:pPr>
              <w:ind w:left="-42" w:firstLine="0"/>
            </w:pPr>
            <w:r w:rsidRPr="00495FE5">
              <w:t>Chỉ hỗ trợ Windows</w:t>
            </w:r>
          </w:p>
        </w:tc>
      </w:tr>
      <w:tr w:rsidR="003C706F" w14:paraId="63FEBF32" w14:textId="77777777" w:rsidTr="003C706F">
        <w:tc>
          <w:tcPr>
            <w:tcW w:w="1282" w:type="dxa"/>
            <w:vAlign w:val="center"/>
          </w:tcPr>
          <w:p w14:paraId="6D94ACD8" w14:textId="42BC3938" w:rsidR="003C706F" w:rsidRPr="00495FE5" w:rsidRDefault="00E03936" w:rsidP="00495FE5">
            <w:pPr>
              <w:ind w:left="22" w:firstLine="0"/>
            </w:pPr>
            <w:r w:rsidRPr="00495FE5">
              <w:t>Các công nghệ hỗ trợ</w:t>
            </w:r>
          </w:p>
        </w:tc>
        <w:tc>
          <w:tcPr>
            <w:tcW w:w="3933" w:type="dxa"/>
            <w:vAlign w:val="center"/>
          </w:tcPr>
          <w:p w14:paraId="7BB7BE58" w14:textId="1052F0A7" w:rsidR="003C706F" w:rsidRPr="00495FE5" w:rsidRDefault="00E03936" w:rsidP="00495FE5">
            <w:pPr>
              <w:ind w:firstLine="0"/>
            </w:pPr>
            <w:r w:rsidRPr="00495FE5">
              <w:t>Hỗ trợ các công nghệ MVC, Web API, và SignalR, Entity Framework Core</w:t>
            </w:r>
          </w:p>
        </w:tc>
        <w:tc>
          <w:tcPr>
            <w:tcW w:w="3870" w:type="dxa"/>
            <w:vAlign w:val="center"/>
          </w:tcPr>
          <w:p w14:paraId="530E3B1E" w14:textId="6C075E4B" w:rsidR="003C706F" w:rsidRPr="00495FE5" w:rsidRDefault="00E03936" w:rsidP="00495FE5">
            <w:pPr>
              <w:ind w:left="-42" w:firstLine="0"/>
            </w:pPr>
            <w:r w:rsidRPr="00495FE5">
              <w:t>Hỗ trợ các công nghệ Web Forms, SignalR, MVC, Web API, WebHooks, Web Pages, Entity Framwork</w:t>
            </w:r>
          </w:p>
        </w:tc>
      </w:tr>
      <w:tr w:rsidR="003C706F" w14:paraId="603282EE" w14:textId="77777777" w:rsidTr="003C706F">
        <w:tc>
          <w:tcPr>
            <w:tcW w:w="1282" w:type="dxa"/>
            <w:vAlign w:val="center"/>
          </w:tcPr>
          <w:p w14:paraId="3EF9BE13" w14:textId="4133DFB0" w:rsidR="003C706F" w:rsidRPr="00495FE5" w:rsidRDefault="00E03936" w:rsidP="00495FE5">
            <w:pPr>
              <w:ind w:left="22" w:firstLine="0"/>
            </w:pPr>
            <w:r w:rsidRPr="00495FE5">
              <w:t>Hỗ trợ phiên bản</w:t>
            </w:r>
          </w:p>
        </w:tc>
        <w:tc>
          <w:tcPr>
            <w:tcW w:w="3933" w:type="dxa"/>
            <w:vAlign w:val="center"/>
          </w:tcPr>
          <w:p w14:paraId="0DFDC1BC" w14:textId="31A96761" w:rsidR="003C706F" w:rsidRPr="00495FE5" w:rsidRDefault="00E03936" w:rsidP="00495FE5">
            <w:pPr>
              <w:ind w:firstLine="0"/>
            </w:pPr>
            <w:r w:rsidRPr="00495FE5">
              <w:t>Nhiều phiên bản trên một máy</w:t>
            </w:r>
          </w:p>
        </w:tc>
        <w:tc>
          <w:tcPr>
            <w:tcW w:w="3870" w:type="dxa"/>
            <w:vAlign w:val="center"/>
          </w:tcPr>
          <w:p w14:paraId="5AFE132D" w14:textId="74B08845" w:rsidR="003C706F" w:rsidRPr="00495FE5" w:rsidRDefault="00E03936" w:rsidP="00495FE5">
            <w:pPr>
              <w:ind w:left="-42" w:firstLine="0"/>
            </w:pPr>
            <w:r w:rsidRPr="00495FE5">
              <w:t>Một phiên bản trên một máy</w:t>
            </w:r>
          </w:p>
        </w:tc>
      </w:tr>
      <w:tr w:rsidR="003C706F" w14:paraId="44248556" w14:textId="77777777" w:rsidTr="003C706F">
        <w:tc>
          <w:tcPr>
            <w:tcW w:w="1282" w:type="dxa"/>
            <w:vAlign w:val="center"/>
          </w:tcPr>
          <w:p w14:paraId="0CD5DFA6" w14:textId="3D64F1D4" w:rsidR="003C706F" w:rsidRPr="00495FE5" w:rsidRDefault="00E03936" w:rsidP="00495FE5">
            <w:pPr>
              <w:ind w:left="22" w:firstLine="0"/>
            </w:pPr>
            <w:r w:rsidRPr="00495FE5">
              <w:lastRenderedPageBreak/>
              <w:t>Công cụ phát triển</w:t>
            </w:r>
          </w:p>
        </w:tc>
        <w:tc>
          <w:tcPr>
            <w:tcW w:w="3933" w:type="dxa"/>
            <w:vAlign w:val="center"/>
          </w:tcPr>
          <w:p w14:paraId="03F18819" w14:textId="7806CCAC" w:rsidR="003C706F" w:rsidRPr="00495FE5" w:rsidRDefault="00E03936" w:rsidP="00495FE5">
            <w:pPr>
              <w:ind w:firstLine="0"/>
            </w:pPr>
            <w:r w:rsidRPr="00495FE5">
              <w:t>Phát triển A</w:t>
            </w:r>
            <w:r w:rsidR="002E77FE" w:rsidRPr="00495FE5">
              <w:t>SP</w:t>
            </w:r>
            <w:r w:rsidRPr="00495FE5">
              <w:t>.N</w:t>
            </w:r>
            <w:r w:rsidR="002E77FE" w:rsidRPr="00495FE5">
              <w:t>ET</w:t>
            </w:r>
            <w:r w:rsidRPr="00495FE5">
              <w:t xml:space="preserve"> Core bằng các công cụ như : Visual Studio, Visual Studio for Mac, và Visual Studio Code hay thậm chí là các Text Editor bất kỳ</w:t>
            </w:r>
          </w:p>
        </w:tc>
        <w:tc>
          <w:tcPr>
            <w:tcW w:w="3870" w:type="dxa"/>
            <w:vAlign w:val="center"/>
          </w:tcPr>
          <w:p w14:paraId="63FEE1AD" w14:textId="3B74D284" w:rsidR="003C706F" w:rsidRPr="00495FE5" w:rsidRDefault="00E03936" w:rsidP="00495FE5">
            <w:pPr>
              <w:ind w:left="-42" w:firstLine="0"/>
            </w:pPr>
            <w:r w:rsidRPr="00495FE5">
              <w:t>Phát triển ASP.NET bằng Visual Studio</w:t>
            </w:r>
          </w:p>
        </w:tc>
      </w:tr>
      <w:tr w:rsidR="003C706F" w14:paraId="52F223A7" w14:textId="77777777" w:rsidTr="003C706F">
        <w:tc>
          <w:tcPr>
            <w:tcW w:w="1282" w:type="dxa"/>
            <w:vAlign w:val="center"/>
          </w:tcPr>
          <w:p w14:paraId="481C05C4" w14:textId="484A7D45" w:rsidR="003C706F" w:rsidRPr="00495FE5" w:rsidRDefault="00E03936" w:rsidP="00495FE5">
            <w:pPr>
              <w:ind w:left="22" w:firstLine="0"/>
            </w:pPr>
            <w:r w:rsidRPr="00495FE5">
              <w:t>Ngôn ngữ lập trình</w:t>
            </w:r>
          </w:p>
        </w:tc>
        <w:tc>
          <w:tcPr>
            <w:tcW w:w="3933" w:type="dxa"/>
            <w:vAlign w:val="center"/>
          </w:tcPr>
          <w:p w14:paraId="7615FBA7" w14:textId="2ED91F1C" w:rsidR="003C706F" w:rsidRPr="00495FE5" w:rsidRDefault="006C26C0" w:rsidP="00495FE5">
            <w:pPr>
              <w:ind w:firstLine="0"/>
            </w:pPr>
            <w:r w:rsidRPr="00495FE5">
              <w:t>C#, F#</w:t>
            </w:r>
          </w:p>
        </w:tc>
        <w:tc>
          <w:tcPr>
            <w:tcW w:w="3870" w:type="dxa"/>
            <w:vAlign w:val="center"/>
          </w:tcPr>
          <w:p w14:paraId="44643280" w14:textId="690ABA18" w:rsidR="003C706F" w:rsidRPr="00495FE5" w:rsidRDefault="006C26C0" w:rsidP="00495FE5">
            <w:pPr>
              <w:ind w:left="-42" w:firstLine="0"/>
            </w:pPr>
            <w:r w:rsidRPr="00495FE5">
              <w:t>C#, VB, F#</w:t>
            </w:r>
          </w:p>
        </w:tc>
      </w:tr>
      <w:tr w:rsidR="00E03936" w14:paraId="18F13897" w14:textId="77777777" w:rsidTr="003C706F">
        <w:tc>
          <w:tcPr>
            <w:tcW w:w="1282" w:type="dxa"/>
            <w:vAlign w:val="center"/>
          </w:tcPr>
          <w:p w14:paraId="78D35791" w14:textId="5CF08C1A" w:rsidR="00E03936" w:rsidRPr="00495FE5" w:rsidRDefault="00E03936" w:rsidP="00495FE5">
            <w:pPr>
              <w:ind w:left="22" w:firstLine="0"/>
            </w:pPr>
            <w:r w:rsidRPr="00495FE5">
              <w:t>Hiệu xuất</w:t>
            </w:r>
          </w:p>
        </w:tc>
        <w:tc>
          <w:tcPr>
            <w:tcW w:w="3933" w:type="dxa"/>
            <w:vAlign w:val="center"/>
          </w:tcPr>
          <w:p w14:paraId="5ED34F95" w14:textId="02E5BFDD" w:rsidR="00E03936" w:rsidRPr="00495FE5" w:rsidRDefault="006C26C0" w:rsidP="00495FE5">
            <w:pPr>
              <w:ind w:firstLine="0"/>
            </w:pPr>
            <w:r w:rsidRPr="00495FE5">
              <w:t>Hiệu xuất cao hơn ASP.NET</w:t>
            </w:r>
          </w:p>
        </w:tc>
        <w:tc>
          <w:tcPr>
            <w:tcW w:w="3870" w:type="dxa"/>
            <w:vAlign w:val="center"/>
          </w:tcPr>
          <w:p w14:paraId="6BA0F559" w14:textId="47ED188A" w:rsidR="00E03936" w:rsidRPr="00495FE5" w:rsidRDefault="006C26C0" w:rsidP="00495FE5">
            <w:pPr>
              <w:ind w:left="-42" w:firstLine="0"/>
            </w:pPr>
            <w:r w:rsidRPr="00495FE5">
              <w:t>Tốt</w:t>
            </w:r>
          </w:p>
        </w:tc>
      </w:tr>
      <w:tr w:rsidR="00E03936" w14:paraId="00BAA412" w14:textId="77777777" w:rsidTr="003C706F">
        <w:tc>
          <w:tcPr>
            <w:tcW w:w="1282" w:type="dxa"/>
            <w:vAlign w:val="center"/>
          </w:tcPr>
          <w:p w14:paraId="787CE648" w14:textId="07A7613D" w:rsidR="00E03936" w:rsidRPr="00495FE5" w:rsidRDefault="00E03936" w:rsidP="00495FE5">
            <w:pPr>
              <w:ind w:left="22" w:firstLine="0"/>
            </w:pPr>
            <w:r w:rsidRPr="00495FE5">
              <w:t>Biên dịch</w:t>
            </w:r>
          </w:p>
        </w:tc>
        <w:tc>
          <w:tcPr>
            <w:tcW w:w="3933" w:type="dxa"/>
            <w:vAlign w:val="center"/>
          </w:tcPr>
          <w:p w14:paraId="6A9B4E04" w14:textId="21D7C9BF" w:rsidR="00E03936" w:rsidRPr="00495FE5" w:rsidRDefault="006C26C0" w:rsidP="00495FE5">
            <w:pPr>
              <w:ind w:firstLine="0"/>
            </w:pPr>
            <w:r w:rsidRPr="00495FE5">
              <w:t>Có thể lựa chọn giữa .NET Framework và .NET Core runtime</w:t>
            </w:r>
          </w:p>
        </w:tc>
        <w:tc>
          <w:tcPr>
            <w:tcW w:w="3870" w:type="dxa"/>
            <w:vAlign w:val="center"/>
          </w:tcPr>
          <w:p w14:paraId="630CE504" w14:textId="70127350" w:rsidR="00E03936" w:rsidRPr="00495FE5" w:rsidRDefault="006C26C0" w:rsidP="00495FE5">
            <w:pPr>
              <w:ind w:left="-42" w:firstLine="0"/>
            </w:pPr>
            <w:r w:rsidRPr="00495FE5">
              <w:t>Sử dụng .NET Framework runtime</w:t>
            </w:r>
          </w:p>
        </w:tc>
      </w:tr>
      <w:tr w:rsidR="002E77FE" w14:paraId="4191F595" w14:textId="77777777" w:rsidTr="003C706F">
        <w:tc>
          <w:tcPr>
            <w:tcW w:w="1282" w:type="dxa"/>
            <w:vAlign w:val="center"/>
          </w:tcPr>
          <w:p w14:paraId="04E685D2" w14:textId="5EEA4A1E" w:rsidR="002E77FE" w:rsidRPr="00495FE5" w:rsidRDefault="002E77FE" w:rsidP="00495FE5">
            <w:pPr>
              <w:ind w:left="22" w:firstLine="0"/>
            </w:pPr>
            <w:r w:rsidRPr="00495FE5">
              <w:t>Nền tảng</w:t>
            </w:r>
          </w:p>
        </w:tc>
        <w:tc>
          <w:tcPr>
            <w:tcW w:w="3933" w:type="dxa"/>
            <w:vAlign w:val="center"/>
          </w:tcPr>
          <w:p w14:paraId="1AA88310" w14:textId="532E797A" w:rsidR="002E77FE" w:rsidRPr="00495FE5" w:rsidRDefault="002E77FE" w:rsidP="00495FE5">
            <w:pPr>
              <w:ind w:firstLine="0"/>
            </w:pPr>
            <w:r w:rsidRPr="00495FE5">
              <w:t>Hoàn toàn được thiết kế mới</w:t>
            </w:r>
          </w:p>
        </w:tc>
        <w:tc>
          <w:tcPr>
            <w:tcW w:w="3870" w:type="dxa"/>
            <w:vAlign w:val="center"/>
          </w:tcPr>
          <w:p w14:paraId="4DB8B203" w14:textId="2F682CF0" w:rsidR="002E77FE" w:rsidRPr="00495FE5" w:rsidRDefault="002E77FE" w:rsidP="00495FE5">
            <w:pPr>
              <w:ind w:left="-42" w:firstLine="0"/>
            </w:pPr>
            <w:r w:rsidRPr="00495FE5">
              <w:t>Đã có từ lâu</w:t>
            </w:r>
          </w:p>
        </w:tc>
      </w:tr>
      <w:tr w:rsidR="002E77FE" w14:paraId="466EAD3F" w14:textId="77777777" w:rsidTr="003C706F">
        <w:tc>
          <w:tcPr>
            <w:tcW w:w="1282" w:type="dxa"/>
            <w:vAlign w:val="center"/>
          </w:tcPr>
          <w:p w14:paraId="57C1DED6" w14:textId="4D9B9ECF" w:rsidR="002E77FE" w:rsidRPr="00495FE5" w:rsidRDefault="009507A9" w:rsidP="00495FE5">
            <w:pPr>
              <w:ind w:left="22" w:firstLine="0"/>
            </w:pPr>
            <w:r w:rsidRPr="00495FE5">
              <w:t>Hỗ trợ WebForms</w:t>
            </w:r>
          </w:p>
        </w:tc>
        <w:tc>
          <w:tcPr>
            <w:tcW w:w="3933" w:type="dxa"/>
            <w:vAlign w:val="center"/>
          </w:tcPr>
          <w:p w14:paraId="438EA690" w14:textId="24ACA789" w:rsidR="002E77FE" w:rsidRPr="00495FE5" w:rsidRDefault="009507A9" w:rsidP="00495FE5">
            <w:pPr>
              <w:ind w:firstLine="0"/>
            </w:pPr>
            <w:r w:rsidRPr="00495FE5">
              <w:t>Không</w:t>
            </w:r>
          </w:p>
        </w:tc>
        <w:tc>
          <w:tcPr>
            <w:tcW w:w="3870" w:type="dxa"/>
            <w:vAlign w:val="center"/>
          </w:tcPr>
          <w:p w14:paraId="5298AE97" w14:textId="52EF4803" w:rsidR="002E77FE" w:rsidRPr="00495FE5" w:rsidRDefault="009507A9" w:rsidP="00495FE5">
            <w:pPr>
              <w:ind w:left="-42" w:firstLine="0"/>
            </w:pPr>
            <w:r w:rsidRPr="00495FE5">
              <w:t>Có</w:t>
            </w:r>
          </w:p>
        </w:tc>
      </w:tr>
      <w:tr w:rsidR="009507A9" w14:paraId="1AA241E4" w14:textId="77777777" w:rsidTr="003C706F">
        <w:tc>
          <w:tcPr>
            <w:tcW w:w="1282" w:type="dxa"/>
            <w:vAlign w:val="center"/>
          </w:tcPr>
          <w:p w14:paraId="277D9234" w14:textId="5EAF68A6" w:rsidR="009507A9" w:rsidRPr="00495FE5" w:rsidRDefault="009507A9" w:rsidP="00495FE5">
            <w:pPr>
              <w:ind w:left="22" w:firstLine="0"/>
            </w:pPr>
            <w:r w:rsidRPr="00495FE5">
              <w:t>System.web.dll</w:t>
            </w:r>
          </w:p>
        </w:tc>
        <w:tc>
          <w:tcPr>
            <w:tcW w:w="3933" w:type="dxa"/>
            <w:vAlign w:val="center"/>
          </w:tcPr>
          <w:p w14:paraId="175EA72A" w14:textId="24BF0EE0" w:rsidR="009507A9" w:rsidRPr="00495FE5" w:rsidRDefault="009507A9" w:rsidP="00495FE5">
            <w:pPr>
              <w:ind w:firstLine="0"/>
            </w:pPr>
            <w:r w:rsidRPr="00495FE5">
              <w:t>Nhỏ, nhẹ và module hóa</w:t>
            </w:r>
          </w:p>
        </w:tc>
        <w:tc>
          <w:tcPr>
            <w:tcW w:w="3870" w:type="dxa"/>
            <w:vAlign w:val="center"/>
          </w:tcPr>
          <w:p w14:paraId="253FC62C" w14:textId="1C4FA693" w:rsidR="009507A9" w:rsidRPr="00495FE5" w:rsidRDefault="009507A9" w:rsidP="00495FE5">
            <w:pPr>
              <w:ind w:left="-42" w:firstLine="0"/>
            </w:pPr>
            <w:r w:rsidRPr="00495FE5">
              <w:t>Cồng kềnh</w:t>
            </w:r>
          </w:p>
        </w:tc>
      </w:tr>
    </w:tbl>
    <w:p w14:paraId="1AF5DDAC" w14:textId="7BCE28DC" w:rsidR="00DC7377" w:rsidRDefault="007675ED" w:rsidP="00020FA1">
      <w:pPr>
        <w:pStyle w:val="1tenmucvua"/>
      </w:pPr>
      <w:bookmarkStart w:id="19" w:name="_Toc39134468"/>
      <w:r>
        <w:t>2.1.2. Các đặc tính quan trọng</w:t>
      </w:r>
      <w:bookmarkEnd w:id="19"/>
    </w:p>
    <w:p w14:paraId="49CF48E6" w14:textId="3CF951E8" w:rsidR="002E77FE" w:rsidRDefault="00461B14" w:rsidP="00DA4C0A">
      <w:pPr>
        <w:pStyle w:val="1doanvanban"/>
      </w:pPr>
      <w:r>
        <w:t>Để hiểu rõ về ASP.NET</w:t>
      </w:r>
      <w:r w:rsidR="00AC55AB">
        <w:t xml:space="preserve"> Core</w:t>
      </w:r>
      <w:r>
        <w:t>, chúng ta cần nắm các đặc tính quan trọng sau đây:</w:t>
      </w:r>
    </w:p>
    <w:p w14:paraId="7FA5C924" w14:textId="0CB469A9" w:rsidR="00461B14" w:rsidRDefault="00461B14" w:rsidP="00DA4C0A">
      <w:pPr>
        <w:pStyle w:val="1doanvanban"/>
      </w:pPr>
      <w:r>
        <w:t>- Hỗ trợ xây dựng nên những ứng dụng đa nền tảng trên Windows, Mac và Linux.</w:t>
      </w:r>
    </w:p>
    <w:p w14:paraId="00463ED5" w14:textId="68145332" w:rsidR="00264F83" w:rsidRDefault="00264F83" w:rsidP="00DA4C0A">
      <w:pPr>
        <w:pStyle w:val="1doanvanban"/>
      </w:pPr>
      <w:r>
        <w:t>- ASP.NET Core là một sản phẩm hợp nhất nhiều yếu tố, có thể kể đến là sự hợp nhất ASP.NET MVC và ASP.NET Web</w:t>
      </w:r>
      <w:r w:rsidR="007201BE">
        <w:t xml:space="preserve"> </w:t>
      </w:r>
      <w:r>
        <w:t>API</w:t>
      </w:r>
      <w:r w:rsidR="007201BE">
        <w:t>.</w:t>
      </w:r>
    </w:p>
    <w:p w14:paraId="6EC88359" w14:textId="3F4E55E9" w:rsidR="00204641" w:rsidRDefault="00204641" w:rsidP="00DA4C0A">
      <w:pPr>
        <w:pStyle w:val="1doanvanban"/>
      </w:pPr>
      <w:r>
        <w:t>- Có thể host trên IIS hoặc tự Host</w:t>
      </w:r>
      <w:r w:rsidR="00C61269">
        <w:t>.</w:t>
      </w:r>
    </w:p>
    <w:p w14:paraId="3B42972C" w14:textId="42CB76D3" w:rsidR="00CE5929" w:rsidRDefault="00CE5929" w:rsidP="00DA4C0A">
      <w:pPr>
        <w:pStyle w:val="1doanvanban"/>
      </w:pPr>
      <w:r>
        <w:t>- Có sẵn Dependency Injection.</w:t>
      </w:r>
    </w:p>
    <w:p w14:paraId="129A5226" w14:textId="1787B400" w:rsidR="00C745C8" w:rsidRDefault="00C745C8" w:rsidP="00DA4C0A">
      <w:pPr>
        <w:pStyle w:val="1doanvanban"/>
      </w:pPr>
      <w:r>
        <w:t>- Dễ dàng tích hợp với các Framework Front-end như Angular, Vue.js,…</w:t>
      </w:r>
    </w:p>
    <w:p w14:paraId="4C1122DD" w14:textId="635BE39E" w:rsidR="00463ED1" w:rsidRDefault="00463ED1" w:rsidP="00DA4C0A">
      <w:pPr>
        <w:pStyle w:val="1doanvanban"/>
      </w:pPr>
      <w:r>
        <w:t>- Hỗ trợ cấu hình cho nhiều môi trường.</w:t>
      </w:r>
    </w:p>
    <w:p w14:paraId="57381BD5" w14:textId="3FEBBF38" w:rsidR="00F2468D" w:rsidRDefault="00F2468D" w:rsidP="00DA4C0A">
      <w:pPr>
        <w:pStyle w:val="1doanvanban"/>
      </w:pPr>
      <w:r>
        <w:lastRenderedPageBreak/>
        <w:t>- Cơ chế HTTP Request pipline mới.</w:t>
      </w:r>
    </w:p>
    <w:p w14:paraId="5213A8F9" w14:textId="6875A995" w:rsidR="00F2468D" w:rsidRDefault="00F2468D" w:rsidP="00DA4C0A">
      <w:pPr>
        <w:pStyle w:val="1doanvanban"/>
      </w:pPr>
      <w:r>
        <w:t>- Hỗ trợ quản lý phiên bản.</w:t>
      </w:r>
    </w:p>
    <w:p w14:paraId="04F79F09" w14:textId="27DE73CB" w:rsidR="00F2468D" w:rsidRDefault="00F2468D" w:rsidP="00DA4C0A">
      <w:pPr>
        <w:pStyle w:val="1doanvanban"/>
      </w:pPr>
      <w:r>
        <w:t>- Dùng chung toàn bộ Nuget Package.</w:t>
      </w:r>
    </w:p>
    <w:p w14:paraId="54E0E8D0" w14:textId="7054F71A" w:rsidR="007675ED" w:rsidRDefault="007675ED" w:rsidP="00020FA1">
      <w:pPr>
        <w:pStyle w:val="1tenmuclon"/>
      </w:pPr>
      <w:bookmarkStart w:id="20" w:name="_Toc39134469"/>
      <w:r>
        <w:t>2.2. Mô hình MVC trong ASP.NET Core</w:t>
      </w:r>
      <w:bookmarkEnd w:id="20"/>
    </w:p>
    <w:p w14:paraId="49A85FFA" w14:textId="18142E6A" w:rsidR="001743C8" w:rsidRDefault="007675ED" w:rsidP="00020FA1">
      <w:pPr>
        <w:pStyle w:val="1tenmucvua"/>
      </w:pPr>
      <w:bookmarkStart w:id="21" w:name="_Toc39134470"/>
      <w:r>
        <w:t>2.2.1. Khái quát về mô hình MVC</w:t>
      </w:r>
      <w:bookmarkEnd w:id="21"/>
    </w:p>
    <w:p w14:paraId="48BF9B71" w14:textId="64C3088E" w:rsidR="00AC55AB" w:rsidRDefault="00AC55AB" w:rsidP="00BB5EEC">
      <w:pPr>
        <w:spacing w:before="280"/>
        <w:ind w:left="720" w:firstLine="0"/>
        <w:jc w:val="center"/>
      </w:pPr>
      <w:r w:rsidRPr="001743C8">
        <w:rPr>
          <w:noProof/>
          <w:bdr w:val="single" w:sz="8" w:space="0" w:color="auto"/>
        </w:rPr>
        <w:drawing>
          <wp:inline distT="0" distB="0" distL="0" distR="0" wp14:anchorId="709C1350" wp14:editId="4FB4B73D">
            <wp:extent cx="4419600" cy="2143125"/>
            <wp:effectExtent l="0" t="0" r="0" b="9525"/>
            <wp:docPr id="56" name="Picture 56" descr="Console MVC Library cho .NET (1): giới thiệu chung | Tự học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ole MVC Library cho .NET (1): giới thiệu chung | Tự học I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9600" cy="2143125"/>
                    </a:xfrm>
                    <a:prstGeom prst="rect">
                      <a:avLst/>
                    </a:prstGeom>
                    <a:noFill/>
                    <a:ln>
                      <a:noFill/>
                    </a:ln>
                  </pic:spPr>
                </pic:pic>
              </a:graphicData>
            </a:graphic>
          </wp:inline>
        </w:drawing>
      </w:r>
    </w:p>
    <w:p w14:paraId="292C0C33" w14:textId="45F712BC" w:rsidR="00AC55AB" w:rsidRPr="00AC55AB" w:rsidRDefault="00AC55AB" w:rsidP="00AC55AB">
      <w:pPr>
        <w:pStyle w:val="1hinhve"/>
      </w:pPr>
      <w:r>
        <w:t>Hình 2.2. Mô hình MVC</w:t>
      </w:r>
    </w:p>
    <w:p w14:paraId="58FC18BA" w14:textId="28FAC5A8" w:rsidR="00704241" w:rsidRDefault="00704241" w:rsidP="00DA4C0A">
      <w:pPr>
        <w:pStyle w:val="1doanvanban"/>
      </w:pPr>
      <w:r>
        <w:t xml:space="preserve">Mô hình MVC là một kiến trúc thiết kế của một phần mềm công nghệ thông tin, trong đó có cả PHP, Node.js,… Khi một phần mềm sử dụng mô hình này thì nó sẽ phải chia ra thành ba thành phần chính </w:t>
      </w:r>
      <w:r w:rsidRPr="00704241">
        <w:rPr>
          <w:b/>
          <w:bCs/>
        </w:rPr>
        <w:t>M</w:t>
      </w:r>
      <w:r>
        <w:t>odel-</w:t>
      </w:r>
      <w:r w:rsidRPr="00704241">
        <w:rPr>
          <w:b/>
          <w:bCs/>
        </w:rPr>
        <w:t>V</w:t>
      </w:r>
      <w:r>
        <w:t>iew-</w:t>
      </w:r>
      <w:r w:rsidRPr="00704241">
        <w:rPr>
          <w:b/>
          <w:bCs/>
        </w:rPr>
        <w:t>C</w:t>
      </w:r>
      <w:r>
        <w:t>ontroller (MVC) với 3 nhiệm vụ khác nhau như sau:</w:t>
      </w:r>
    </w:p>
    <w:p w14:paraId="377D85E3" w14:textId="29EB7D1E" w:rsidR="00AA4080" w:rsidRDefault="00AA4080" w:rsidP="00DA4C0A">
      <w:pPr>
        <w:pStyle w:val="1doanvanban"/>
      </w:pPr>
      <w:r>
        <w:t xml:space="preserve">- </w:t>
      </w:r>
      <w:r w:rsidRPr="00AA4080">
        <w:rPr>
          <w:b/>
          <w:bCs/>
        </w:rPr>
        <w:t>Model</w:t>
      </w:r>
      <w:r>
        <w:t>: Là thành phần chứa tất cả các phương thức xử lý, truy xuất database, đối tượng mô tả dữ liệu như các Class, hàm xử lý,..</w:t>
      </w:r>
    </w:p>
    <w:p w14:paraId="4A2BBD2B" w14:textId="4D21EEDE" w:rsidR="00290C4A" w:rsidRDefault="00290C4A" w:rsidP="00DA4C0A">
      <w:pPr>
        <w:pStyle w:val="1doanvanban"/>
      </w:pPr>
      <w:r>
        <w:t xml:space="preserve">- </w:t>
      </w:r>
      <w:r w:rsidRPr="00290C4A">
        <w:rPr>
          <w:b/>
          <w:bCs/>
        </w:rPr>
        <w:t>View</w:t>
      </w:r>
      <w:r>
        <w:t>: Là thành phần đảm nhiệm việc hiển  thị thông tin, tương tác với người dùng. Hoặc chúng có thể hiểu nôm na là phần giao diện người dùng.</w:t>
      </w:r>
    </w:p>
    <w:p w14:paraId="29D596E3" w14:textId="62421E71" w:rsidR="00A67940" w:rsidRPr="00A67940" w:rsidRDefault="00A67940" w:rsidP="00DA4C0A">
      <w:pPr>
        <w:pStyle w:val="1doanvanban"/>
      </w:pPr>
      <w:r>
        <w:t xml:space="preserve">- </w:t>
      </w:r>
      <w:r w:rsidRPr="00A67940">
        <w:rPr>
          <w:b/>
          <w:bCs/>
        </w:rPr>
        <w:t>Controller</w:t>
      </w:r>
      <w:r>
        <w:t xml:space="preserve">: Là phần xử lý và điều hướng các hành động của client, từ đó đưa ra các xử lý với database nếu có. Hay nói cách khác thì </w:t>
      </w:r>
      <w:r w:rsidRPr="00A67940">
        <w:rPr>
          <w:b/>
          <w:bCs/>
          <w:i/>
          <w:iCs/>
        </w:rPr>
        <w:t>Controller</w:t>
      </w:r>
      <w:r w:rsidRPr="00A67940">
        <w:rPr>
          <w:i/>
          <w:iCs/>
        </w:rPr>
        <w:t xml:space="preserve"> là cầu nối giữa </w:t>
      </w:r>
      <w:r w:rsidRPr="00A67940">
        <w:rPr>
          <w:b/>
          <w:bCs/>
          <w:i/>
          <w:iCs/>
        </w:rPr>
        <w:t>View</w:t>
      </w:r>
      <w:r w:rsidRPr="00A67940">
        <w:rPr>
          <w:i/>
          <w:iCs/>
        </w:rPr>
        <w:t xml:space="preserve"> và </w:t>
      </w:r>
      <w:r w:rsidRPr="00A67940">
        <w:rPr>
          <w:b/>
          <w:bCs/>
          <w:i/>
          <w:iCs/>
        </w:rPr>
        <w:t>Model</w:t>
      </w:r>
      <w:r w:rsidRPr="00A67940">
        <w:rPr>
          <w:i/>
          <w:iCs/>
        </w:rPr>
        <w:t>.</w:t>
      </w:r>
    </w:p>
    <w:p w14:paraId="40FA56AE" w14:textId="2CBEF77C" w:rsidR="007675ED" w:rsidRDefault="007675ED" w:rsidP="00020FA1">
      <w:pPr>
        <w:pStyle w:val="1tenmucvua"/>
      </w:pPr>
      <w:bookmarkStart w:id="22" w:name="_Toc39134471"/>
      <w:r>
        <w:t>2.2.2. MVC trong ASP.NET Core</w:t>
      </w:r>
      <w:bookmarkEnd w:id="22"/>
    </w:p>
    <w:p w14:paraId="0C6A4B49" w14:textId="05763797" w:rsidR="001C39F9" w:rsidRDefault="001C39F9" w:rsidP="00DA4C0A">
      <w:pPr>
        <w:pStyle w:val="1doanvanban"/>
      </w:pPr>
      <w:r>
        <w:t>ASP.NET Core MVC là một Framework mã nguồn mở nhẹ, giúp tối ưu hóa hiệu năng của ứng dụng với ASP.NET Core.</w:t>
      </w:r>
    </w:p>
    <w:p w14:paraId="233F4C56" w14:textId="185BA471" w:rsidR="00FD18F1" w:rsidRDefault="00FD18F1" w:rsidP="00DA4C0A">
      <w:pPr>
        <w:pStyle w:val="1doanvanban"/>
      </w:pPr>
      <w:r>
        <w:t xml:space="preserve">ASP.NET Core MVC cung cấp các tính năng dựa trên mô hình xây dựng </w:t>
      </w:r>
      <w:r w:rsidR="004C761E">
        <w:t>W</w:t>
      </w:r>
      <w:r>
        <w:t xml:space="preserve">ebsite động cho phép phân chia rõ ràng các khối lệnh. Đồng thời cung cấp cho </w:t>
      </w:r>
      <w:r>
        <w:lastRenderedPageBreak/>
        <w:t xml:space="preserve">lập trình viên toàn quyền kiểm soát và sử dụng các tiêu chuẩn </w:t>
      </w:r>
      <w:r w:rsidR="0093310B">
        <w:t>W</w:t>
      </w:r>
      <w:r>
        <w:t>eb mới nhất hiện nay.</w:t>
      </w:r>
    </w:p>
    <w:p w14:paraId="74B92F5F" w14:textId="34ECF33E" w:rsidR="00FD18F1" w:rsidRDefault="00FD18F1" w:rsidP="00DA4C0A">
      <w:pPr>
        <w:pStyle w:val="1doanvanban"/>
      </w:pPr>
      <w:r>
        <w:t>Các tính năng cơ bản của ASP.NET Core MVC bao gồm:</w:t>
      </w:r>
    </w:p>
    <w:p w14:paraId="013C5710" w14:textId="474BFD08" w:rsidR="00FD18F1" w:rsidRDefault="009C2381" w:rsidP="00DA4C0A">
      <w:pPr>
        <w:pStyle w:val="1doanvanban"/>
      </w:pPr>
      <w:r>
        <w:t>- Routing</w:t>
      </w:r>
    </w:p>
    <w:p w14:paraId="493707F4" w14:textId="6561B0D8" w:rsidR="00AE048A" w:rsidRDefault="00AE048A" w:rsidP="00DA4C0A">
      <w:pPr>
        <w:pStyle w:val="1doanvanban"/>
      </w:pPr>
      <w:r>
        <w:t xml:space="preserve">- Model </w:t>
      </w:r>
      <w:r w:rsidR="0093310B">
        <w:t>B</w:t>
      </w:r>
      <w:r>
        <w:t>inding</w:t>
      </w:r>
    </w:p>
    <w:p w14:paraId="4D211A46" w14:textId="3DB4DF9E" w:rsidR="00201780" w:rsidRDefault="00201780" w:rsidP="00DA4C0A">
      <w:pPr>
        <w:pStyle w:val="1doanvanban"/>
      </w:pPr>
      <w:r>
        <w:t xml:space="preserve">- Model </w:t>
      </w:r>
      <w:r w:rsidR="0093310B">
        <w:t>V</w:t>
      </w:r>
      <w:r>
        <w:t>alidation</w:t>
      </w:r>
    </w:p>
    <w:p w14:paraId="3E3B4FAB" w14:textId="01710E44" w:rsidR="003876EC" w:rsidRDefault="003876EC" w:rsidP="00DA4C0A">
      <w:pPr>
        <w:pStyle w:val="1doanvanban"/>
      </w:pPr>
      <w:r>
        <w:t xml:space="preserve">- Dependency </w:t>
      </w:r>
      <w:r w:rsidR="0093310B">
        <w:t>I</w:t>
      </w:r>
      <w:r>
        <w:t>njection</w:t>
      </w:r>
    </w:p>
    <w:p w14:paraId="09C731D0" w14:textId="095132EA" w:rsidR="00D0618E" w:rsidRDefault="00D0618E" w:rsidP="00DA4C0A">
      <w:pPr>
        <w:pStyle w:val="1doanvanban"/>
      </w:pPr>
      <w:r>
        <w:t>- Filters</w:t>
      </w:r>
    </w:p>
    <w:p w14:paraId="0B1AE5CC" w14:textId="37FF9B90" w:rsidR="000E30F9" w:rsidRDefault="000E30F9" w:rsidP="00DA4C0A">
      <w:pPr>
        <w:pStyle w:val="1doanvanban"/>
      </w:pPr>
      <w:r>
        <w:t>- Areas</w:t>
      </w:r>
    </w:p>
    <w:p w14:paraId="63FFA699" w14:textId="604C279F" w:rsidR="00FC24B4" w:rsidRDefault="00FC24B4" w:rsidP="00DA4C0A">
      <w:pPr>
        <w:pStyle w:val="1doanvanban"/>
      </w:pPr>
      <w:r>
        <w:t>- Web APIs</w:t>
      </w:r>
    </w:p>
    <w:p w14:paraId="6498E137" w14:textId="2D7C884C" w:rsidR="00FC24B4" w:rsidRDefault="00FC24B4" w:rsidP="00DA4C0A">
      <w:pPr>
        <w:pStyle w:val="1doanvanban"/>
      </w:pPr>
      <w:r>
        <w:t>- Testability</w:t>
      </w:r>
    </w:p>
    <w:p w14:paraId="1D858F6C" w14:textId="67B42212" w:rsidR="00176902" w:rsidRDefault="00176902" w:rsidP="00DA4C0A">
      <w:pPr>
        <w:pStyle w:val="1doanvanban"/>
      </w:pPr>
      <w:r>
        <w:t xml:space="preserve">- Razor </w:t>
      </w:r>
      <w:r w:rsidR="0093310B">
        <w:t>V</w:t>
      </w:r>
      <w:r>
        <w:t xml:space="preserve">iew </w:t>
      </w:r>
      <w:r w:rsidR="0093310B">
        <w:t>E</w:t>
      </w:r>
      <w:r>
        <w:t>ngine</w:t>
      </w:r>
    </w:p>
    <w:p w14:paraId="4CB1EE1B" w14:textId="7327B766" w:rsidR="00F44509" w:rsidRDefault="00F44509" w:rsidP="00DA4C0A">
      <w:pPr>
        <w:pStyle w:val="1doanvanban"/>
      </w:pPr>
      <w:r>
        <w:t xml:space="preserve">- Strongly </w:t>
      </w:r>
      <w:r w:rsidR="0093310B">
        <w:t>T</w:t>
      </w:r>
      <w:r>
        <w:t xml:space="preserve">yped </w:t>
      </w:r>
      <w:r w:rsidR="0093310B">
        <w:t>V</w:t>
      </w:r>
      <w:r>
        <w:t>iews</w:t>
      </w:r>
    </w:p>
    <w:p w14:paraId="674F8D9E" w14:textId="114E5B91" w:rsidR="00924C1C" w:rsidRDefault="00924C1C" w:rsidP="00DA4C0A">
      <w:pPr>
        <w:pStyle w:val="1doanvanban"/>
      </w:pPr>
      <w:r>
        <w:t>- Tag Helpers</w:t>
      </w:r>
    </w:p>
    <w:p w14:paraId="061B7CEE" w14:textId="6B3DE41F" w:rsidR="001847A4" w:rsidRDefault="001847A4" w:rsidP="00DA4C0A">
      <w:pPr>
        <w:pStyle w:val="1doanvanban"/>
      </w:pPr>
      <w:r>
        <w:t>- View Components</w:t>
      </w:r>
    </w:p>
    <w:p w14:paraId="40656D67" w14:textId="337677FF" w:rsidR="00632573" w:rsidRDefault="00632573" w:rsidP="00632573">
      <w:pPr>
        <w:pStyle w:val="1tenmucnho"/>
      </w:pPr>
      <w:r>
        <w:t>a) Routing</w:t>
      </w:r>
    </w:p>
    <w:p w14:paraId="62E64A20" w14:textId="2A40CC89" w:rsidR="00632573" w:rsidRDefault="00632573" w:rsidP="00DA4C0A">
      <w:pPr>
        <w:pStyle w:val="1doanvanban"/>
      </w:pPr>
      <w:r>
        <w:t xml:space="preserve">Routing sẽ xác định URL và điều khiển thông tin trong ứng dụng với URL mà người dùng web nhập vào. Tất cả các cấu hình Routing của một ứng dụng ASP.NET Core MVC được lưu trữ trong RouteTabe, nó đóng vai trò định tuyến các URL để xác định các lớp xử lý tương ứng khi có </w:t>
      </w:r>
      <w:r w:rsidR="000A0213">
        <w:t>R</w:t>
      </w:r>
      <w:r>
        <w:t xml:space="preserve">equest được gửi đến từ người dùng </w:t>
      </w:r>
      <w:r w:rsidR="000A0213">
        <w:t>W</w:t>
      </w:r>
      <w:r>
        <w:t>eb.</w:t>
      </w:r>
    </w:p>
    <w:p w14:paraId="6FC60725" w14:textId="34B39A37" w:rsidR="00286E76" w:rsidRDefault="00286E76" w:rsidP="00DA4C0A">
      <w:pPr>
        <w:pStyle w:val="1doanvanban"/>
      </w:pPr>
      <w:r>
        <w:t>V</w:t>
      </w:r>
      <w:r w:rsidR="002A29BE">
        <w:t>í dụ</w:t>
      </w:r>
      <w:r>
        <w:t>:</w:t>
      </w:r>
    </w:p>
    <w:p w14:paraId="1D8C08CA" w14:textId="77777777" w:rsidR="00E72488" w:rsidRDefault="00E72488" w:rsidP="00286E76">
      <w:pPr>
        <w:shd w:val="clear" w:color="auto" w:fill="1E1E1E"/>
        <w:spacing w:before="0" w:after="0" w:line="285" w:lineRule="atLeast"/>
        <w:rPr>
          <w:rFonts w:ascii="Consolas" w:hAnsi="Consolas"/>
          <w:color w:val="D4D4D4"/>
          <w:sz w:val="21"/>
          <w:szCs w:val="21"/>
          <w:lang w:val="en-US"/>
        </w:rPr>
      </w:pPr>
    </w:p>
    <w:p w14:paraId="68E1392B" w14:textId="77777777" w:rsidR="00E72488" w:rsidRDefault="00E72488" w:rsidP="00286E76">
      <w:pPr>
        <w:shd w:val="clear" w:color="auto" w:fill="1E1E1E"/>
        <w:spacing w:before="0" w:after="0" w:line="285" w:lineRule="atLeast"/>
        <w:rPr>
          <w:rFonts w:ascii="Consolas" w:hAnsi="Consolas"/>
          <w:color w:val="D4D4D4"/>
          <w:sz w:val="21"/>
          <w:szCs w:val="21"/>
          <w:lang w:val="en-US"/>
        </w:rPr>
      </w:pPr>
    </w:p>
    <w:p w14:paraId="6E043834" w14:textId="2039EA60" w:rsidR="00286E76" w:rsidRPr="00286E76" w:rsidRDefault="00286E76" w:rsidP="00286E76">
      <w:pPr>
        <w:shd w:val="clear" w:color="auto" w:fill="1E1E1E"/>
        <w:spacing w:before="0" w:after="0" w:line="285" w:lineRule="atLeast"/>
        <w:rPr>
          <w:rFonts w:ascii="Consolas" w:hAnsi="Consolas"/>
          <w:color w:val="D4D4D4"/>
          <w:sz w:val="21"/>
          <w:szCs w:val="21"/>
          <w:lang w:val="en-US"/>
        </w:rPr>
      </w:pPr>
      <w:r w:rsidRPr="00286E76">
        <w:rPr>
          <w:rFonts w:ascii="Consolas" w:hAnsi="Consolas"/>
          <w:color w:val="D4D4D4"/>
          <w:sz w:val="21"/>
          <w:szCs w:val="21"/>
          <w:lang w:val="en-US"/>
        </w:rPr>
        <w:t>    </w:t>
      </w:r>
    </w:p>
    <w:p w14:paraId="148D8B82" w14:textId="235B0DB9" w:rsidR="00E72488" w:rsidRDefault="00286E76" w:rsidP="00E72488">
      <w:pPr>
        <w:shd w:val="clear" w:color="auto" w:fill="1E1E1E"/>
        <w:spacing w:before="0" w:after="0" w:line="285" w:lineRule="atLeast"/>
        <w:ind w:firstLine="0"/>
        <w:rPr>
          <w:rFonts w:ascii="Consolas" w:hAnsi="Consolas"/>
          <w:color w:val="D4D4D4"/>
          <w:sz w:val="21"/>
          <w:szCs w:val="21"/>
          <w:lang w:val="en-US"/>
        </w:rPr>
      </w:pPr>
      <w:r w:rsidRPr="00286E76">
        <w:rPr>
          <w:rFonts w:ascii="Consolas" w:hAnsi="Consolas"/>
          <w:color w:val="9CDCFE"/>
          <w:sz w:val="21"/>
          <w:szCs w:val="21"/>
          <w:lang w:val="en-US"/>
        </w:rPr>
        <w:t>endpoints</w:t>
      </w:r>
      <w:r w:rsidRPr="00286E76">
        <w:rPr>
          <w:rFonts w:ascii="Consolas" w:hAnsi="Consolas"/>
          <w:color w:val="D4D4D4"/>
          <w:sz w:val="21"/>
          <w:szCs w:val="21"/>
          <w:lang w:val="en-US"/>
        </w:rPr>
        <w:t>.</w:t>
      </w:r>
      <w:r w:rsidRPr="00286E76">
        <w:rPr>
          <w:rFonts w:ascii="Consolas" w:hAnsi="Consolas"/>
          <w:color w:val="DCDCAA"/>
          <w:sz w:val="21"/>
          <w:szCs w:val="21"/>
          <w:lang w:val="en-US"/>
        </w:rPr>
        <w:t>MapControllerRoute</w:t>
      </w:r>
      <w:r w:rsidRPr="00286E76">
        <w:rPr>
          <w:rFonts w:ascii="Consolas" w:hAnsi="Consolas"/>
          <w:color w:val="D4D4D4"/>
          <w:sz w:val="21"/>
          <w:szCs w:val="21"/>
          <w:lang w:val="en-US"/>
        </w:rPr>
        <w:t>(</w:t>
      </w:r>
      <w:r w:rsidRPr="00286E76">
        <w:rPr>
          <w:rFonts w:ascii="Consolas" w:hAnsi="Consolas"/>
          <w:color w:val="9CDCFE"/>
          <w:sz w:val="21"/>
          <w:szCs w:val="21"/>
          <w:lang w:val="en-US"/>
        </w:rPr>
        <w:t>name</w:t>
      </w:r>
      <w:r w:rsidRPr="00286E76">
        <w:rPr>
          <w:rFonts w:ascii="Consolas" w:hAnsi="Consolas"/>
          <w:color w:val="D4D4D4"/>
          <w:sz w:val="21"/>
          <w:szCs w:val="21"/>
          <w:lang w:val="en-US"/>
        </w:rPr>
        <w:t>: </w:t>
      </w:r>
      <w:r w:rsidRPr="00286E76">
        <w:rPr>
          <w:rFonts w:ascii="Consolas" w:hAnsi="Consolas"/>
          <w:color w:val="CE9178"/>
          <w:sz w:val="21"/>
          <w:szCs w:val="21"/>
          <w:lang w:val="en-US"/>
        </w:rPr>
        <w:t>"default"</w:t>
      </w:r>
      <w:r w:rsidRPr="00286E76">
        <w:rPr>
          <w:rFonts w:ascii="Consolas" w:hAnsi="Consolas"/>
          <w:color w:val="D4D4D4"/>
          <w:sz w:val="21"/>
          <w:szCs w:val="21"/>
          <w:lang w:val="en-US"/>
        </w:rPr>
        <w:t>,</w:t>
      </w:r>
      <w:r w:rsidRPr="00286E76">
        <w:rPr>
          <w:rFonts w:ascii="Consolas" w:hAnsi="Consolas"/>
          <w:color w:val="9CDCFE"/>
          <w:sz w:val="21"/>
          <w:szCs w:val="21"/>
          <w:lang w:val="en-US"/>
        </w:rPr>
        <w:t>pattern</w:t>
      </w:r>
      <w:r w:rsidRPr="00286E76">
        <w:rPr>
          <w:rFonts w:ascii="Consolas" w:hAnsi="Consolas"/>
          <w:color w:val="D4D4D4"/>
          <w:sz w:val="21"/>
          <w:szCs w:val="21"/>
          <w:lang w:val="en-US"/>
        </w:rPr>
        <w:t>: </w:t>
      </w:r>
      <w:r w:rsidRPr="00286E76">
        <w:rPr>
          <w:rFonts w:ascii="Consolas" w:hAnsi="Consolas"/>
          <w:color w:val="CE9178"/>
          <w:sz w:val="21"/>
          <w:szCs w:val="21"/>
          <w:lang w:val="en-US"/>
        </w:rPr>
        <w:t>"{controller=Home}/{action=Index}/{id?}"</w:t>
      </w:r>
      <w:r w:rsidRPr="00286E76">
        <w:rPr>
          <w:rFonts w:ascii="Consolas" w:hAnsi="Consolas"/>
          <w:color w:val="D4D4D4"/>
          <w:sz w:val="21"/>
          <w:szCs w:val="21"/>
          <w:lang w:val="en-US"/>
        </w:rPr>
        <w:t>);</w:t>
      </w:r>
      <w:bookmarkStart w:id="23" w:name="_Toc38397419"/>
      <w:bookmarkStart w:id="24" w:name="_Toc39134504"/>
    </w:p>
    <w:p w14:paraId="772A49A5" w14:textId="1E672078" w:rsidR="00E72488" w:rsidRDefault="00E72488" w:rsidP="00E72488">
      <w:pPr>
        <w:shd w:val="clear" w:color="auto" w:fill="1E1E1E"/>
        <w:spacing w:before="0" w:after="0" w:line="285" w:lineRule="atLeast"/>
        <w:rPr>
          <w:rFonts w:ascii="Consolas" w:hAnsi="Consolas"/>
          <w:color w:val="D4D4D4"/>
          <w:sz w:val="21"/>
          <w:szCs w:val="21"/>
          <w:lang w:val="en-US"/>
        </w:rPr>
      </w:pPr>
    </w:p>
    <w:p w14:paraId="75556F83" w14:textId="5E8A5E9E" w:rsidR="00E72488" w:rsidRDefault="00E72488" w:rsidP="00E72488">
      <w:pPr>
        <w:shd w:val="clear" w:color="auto" w:fill="1E1E1E"/>
        <w:spacing w:before="0" w:after="0" w:line="285" w:lineRule="atLeast"/>
        <w:rPr>
          <w:rFonts w:ascii="Consolas" w:hAnsi="Consolas"/>
          <w:color w:val="D4D4D4"/>
          <w:sz w:val="21"/>
          <w:szCs w:val="21"/>
          <w:lang w:val="en-US"/>
        </w:rPr>
      </w:pPr>
    </w:p>
    <w:p w14:paraId="127A3B41" w14:textId="77777777" w:rsidR="00E72488" w:rsidRDefault="00E72488" w:rsidP="00E72488">
      <w:pPr>
        <w:shd w:val="clear" w:color="auto" w:fill="1E1E1E"/>
        <w:spacing w:before="0" w:after="0" w:line="285" w:lineRule="atLeast"/>
        <w:rPr>
          <w:rFonts w:ascii="Consolas" w:hAnsi="Consolas"/>
          <w:color w:val="D4D4D4"/>
          <w:sz w:val="21"/>
          <w:szCs w:val="21"/>
          <w:lang w:val="en-US"/>
        </w:rPr>
      </w:pPr>
    </w:p>
    <w:p w14:paraId="37CDA1B4" w14:textId="76860629" w:rsidR="00286E76" w:rsidRPr="00E72488" w:rsidRDefault="00286E76" w:rsidP="00E72488">
      <w:pPr>
        <w:pStyle w:val="1hinhve"/>
        <w:rPr>
          <w:rFonts w:ascii="Consolas" w:hAnsi="Consolas"/>
          <w:color w:val="D4D4D4"/>
          <w:sz w:val="21"/>
          <w:szCs w:val="21"/>
        </w:rPr>
      </w:pPr>
      <w:r>
        <w:t>Hình 2.</w:t>
      </w:r>
      <w:r w:rsidR="00E72488">
        <w:t>3</w:t>
      </w:r>
      <w:r>
        <w:t xml:space="preserve">. Default Endpoints Route trong </w:t>
      </w:r>
      <w:bookmarkEnd w:id="23"/>
      <w:bookmarkEnd w:id="24"/>
      <w:r w:rsidR="000A0213">
        <w:t>dự án</w:t>
      </w:r>
    </w:p>
    <w:p w14:paraId="193E360C" w14:textId="02AC1DD7" w:rsidR="00E72488" w:rsidRPr="00E72488" w:rsidRDefault="00E72488" w:rsidP="00E72488">
      <w:pPr>
        <w:ind w:left="720" w:firstLine="0"/>
      </w:pPr>
    </w:p>
    <w:p w14:paraId="4CAE2973" w14:textId="73F96BBA"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lastRenderedPageBreak/>
        <w:t>[</w:t>
      </w:r>
      <w:r w:rsidRPr="00306267">
        <w:rPr>
          <w:rFonts w:ascii="Consolas" w:hAnsi="Consolas"/>
          <w:color w:val="4EC9B0"/>
          <w:sz w:val="21"/>
          <w:szCs w:val="21"/>
          <w:lang w:val="en-US"/>
        </w:rPr>
        <w:t>Route</w:t>
      </w:r>
      <w:r w:rsidRPr="00306267">
        <w:rPr>
          <w:rFonts w:ascii="Consolas" w:hAnsi="Consolas"/>
          <w:color w:val="D4D4D4"/>
          <w:sz w:val="21"/>
          <w:szCs w:val="21"/>
          <w:lang w:val="en-US"/>
        </w:rPr>
        <w:t>(</w:t>
      </w:r>
      <w:r w:rsidRPr="00306267">
        <w:rPr>
          <w:rFonts w:ascii="Consolas" w:hAnsi="Consolas"/>
          <w:color w:val="CE9178"/>
          <w:sz w:val="21"/>
          <w:szCs w:val="21"/>
          <w:lang w:val="en-US"/>
        </w:rPr>
        <w:t>"[controller]"</w:t>
      </w:r>
      <w:r w:rsidRPr="00306267">
        <w:rPr>
          <w:rFonts w:ascii="Consolas" w:hAnsi="Consolas"/>
          <w:color w:val="D4D4D4"/>
          <w:sz w:val="21"/>
          <w:szCs w:val="21"/>
          <w:lang w:val="en-US"/>
        </w:rPr>
        <w:t>)]</w:t>
      </w:r>
    </w:p>
    <w:p w14:paraId="5078F96B" w14:textId="516CE6D7"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569CD6"/>
          <w:sz w:val="21"/>
          <w:szCs w:val="21"/>
          <w:lang w:val="en-US"/>
        </w:rPr>
        <w:t>public</w:t>
      </w:r>
      <w:r w:rsidRPr="00306267">
        <w:rPr>
          <w:rFonts w:ascii="Consolas" w:hAnsi="Consolas"/>
          <w:color w:val="D4D4D4"/>
          <w:sz w:val="21"/>
          <w:szCs w:val="21"/>
          <w:lang w:val="en-US"/>
        </w:rPr>
        <w:t> </w:t>
      </w:r>
      <w:r w:rsidRPr="00306267">
        <w:rPr>
          <w:rFonts w:ascii="Consolas" w:hAnsi="Consolas"/>
          <w:color w:val="569CD6"/>
          <w:sz w:val="21"/>
          <w:szCs w:val="21"/>
          <w:lang w:val="en-US"/>
        </w:rPr>
        <w:t>class</w:t>
      </w:r>
      <w:r w:rsidRPr="00306267">
        <w:rPr>
          <w:rFonts w:ascii="Consolas" w:hAnsi="Consolas"/>
          <w:color w:val="D4D4D4"/>
          <w:sz w:val="21"/>
          <w:szCs w:val="21"/>
          <w:lang w:val="en-US"/>
        </w:rPr>
        <w:t> </w:t>
      </w:r>
      <w:r w:rsidRPr="00306267">
        <w:rPr>
          <w:rFonts w:ascii="Consolas" w:hAnsi="Consolas"/>
          <w:color w:val="4EC9B0"/>
          <w:sz w:val="21"/>
          <w:szCs w:val="21"/>
          <w:lang w:val="en-US"/>
        </w:rPr>
        <w:t>MCMSController</w:t>
      </w:r>
      <w:r w:rsidRPr="00306267">
        <w:rPr>
          <w:rFonts w:ascii="Consolas" w:hAnsi="Consolas"/>
          <w:color w:val="D4D4D4"/>
          <w:sz w:val="21"/>
          <w:szCs w:val="21"/>
          <w:lang w:val="en-US"/>
        </w:rPr>
        <w:t> : </w:t>
      </w:r>
      <w:r w:rsidRPr="00306267">
        <w:rPr>
          <w:rFonts w:ascii="Consolas" w:hAnsi="Consolas"/>
          <w:color w:val="4EC9B0"/>
          <w:sz w:val="21"/>
          <w:szCs w:val="21"/>
          <w:lang w:val="en-US"/>
        </w:rPr>
        <w:t>Controller</w:t>
      </w:r>
    </w:p>
    <w:p w14:paraId="4C055324" w14:textId="09FF4F09"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t>{</w:t>
      </w:r>
    </w:p>
    <w:p w14:paraId="03535AAF" w14:textId="0A5639A7"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t>    </w:t>
      </w:r>
      <w:r w:rsidRPr="00306267">
        <w:rPr>
          <w:rFonts w:ascii="Consolas" w:hAnsi="Consolas"/>
          <w:color w:val="569CD6"/>
          <w:sz w:val="21"/>
          <w:szCs w:val="21"/>
          <w:lang w:val="en-US"/>
        </w:rPr>
        <w:t>public</w:t>
      </w:r>
      <w:r w:rsidRPr="00306267">
        <w:rPr>
          <w:rFonts w:ascii="Consolas" w:hAnsi="Consolas"/>
          <w:color w:val="D4D4D4"/>
          <w:sz w:val="21"/>
          <w:szCs w:val="21"/>
          <w:lang w:val="en-US"/>
        </w:rPr>
        <w:t> </w:t>
      </w:r>
      <w:r w:rsidRPr="00306267">
        <w:rPr>
          <w:rFonts w:ascii="Consolas" w:hAnsi="Consolas"/>
          <w:color w:val="4EC9B0"/>
          <w:sz w:val="21"/>
          <w:szCs w:val="21"/>
          <w:lang w:val="en-US"/>
        </w:rPr>
        <w:t>IActionResult</w:t>
      </w:r>
      <w:r w:rsidRPr="00306267">
        <w:rPr>
          <w:rFonts w:ascii="Consolas" w:hAnsi="Consolas"/>
          <w:color w:val="D4D4D4"/>
          <w:sz w:val="21"/>
          <w:szCs w:val="21"/>
          <w:lang w:val="en-US"/>
        </w:rPr>
        <w:t> </w:t>
      </w:r>
      <w:r w:rsidRPr="00306267">
        <w:rPr>
          <w:rFonts w:ascii="Consolas" w:hAnsi="Consolas"/>
          <w:color w:val="DCDCAA"/>
          <w:sz w:val="21"/>
          <w:szCs w:val="21"/>
          <w:lang w:val="en-US"/>
        </w:rPr>
        <w:t>Index</w:t>
      </w:r>
      <w:r w:rsidRPr="00306267">
        <w:rPr>
          <w:rFonts w:ascii="Consolas" w:hAnsi="Consolas"/>
          <w:color w:val="D4D4D4"/>
          <w:sz w:val="21"/>
          <w:szCs w:val="21"/>
          <w:lang w:val="en-US"/>
        </w:rPr>
        <w:t>()</w:t>
      </w:r>
    </w:p>
    <w:p w14:paraId="2FCA8D71" w14:textId="4515D76F"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t>    {</w:t>
      </w:r>
    </w:p>
    <w:p w14:paraId="08A105CB" w14:textId="03C47B1C"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t>        </w:t>
      </w:r>
      <w:r w:rsidRPr="00306267">
        <w:rPr>
          <w:rFonts w:ascii="Consolas" w:hAnsi="Consolas"/>
          <w:color w:val="C586C0"/>
          <w:sz w:val="21"/>
          <w:szCs w:val="21"/>
          <w:lang w:val="en-US"/>
        </w:rPr>
        <w:t>return</w:t>
      </w:r>
      <w:r w:rsidRPr="00306267">
        <w:rPr>
          <w:rFonts w:ascii="Consolas" w:hAnsi="Consolas"/>
          <w:color w:val="D4D4D4"/>
          <w:sz w:val="21"/>
          <w:szCs w:val="21"/>
          <w:lang w:val="en-US"/>
        </w:rPr>
        <w:t> </w:t>
      </w:r>
      <w:r w:rsidRPr="00306267">
        <w:rPr>
          <w:rFonts w:ascii="Consolas" w:hAnsi="Consolas"/>
          <w:color w:val="DCDCAA"/>
          <w:sz w:val="21"/>
          <w:szCs w:val="21"/>
          <w:lang w:val="en-US"/>
        </w:rPr>
        <w:t>View</w:t>
      </w:r>
      <w:r w:rsidRPr="00306267">
        <w:rPr>
          <w:rFonts w:ascii="Consolas" w:hAnsi="Consolas"/>
          <w:color w:val="D4D4D4"/>
          <w:sz w:val="21"/>
          <w:szCs w:val="21"/>
          <w:lang w:val="en-US"/>
        </w:rPr>
        <w:t>();</w:t>
      </w:r>
    </w:p>
    <w:p w14:paraId="2467E9C8" w14:textId="4E638D34"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t>    }</w:t>
      </w:r>
    </w:p>
    <w:p w14:paraId="41805780" w14:textId="39806907"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t>}</w:t>
      </w:r>
    </w:p>
    <w:p w14:paraId="0BCAA996" w14:textId="17930F6A" w:rsidR="00327060" w:rsidRDefault="00306267" w:rsidP="004970A5">
      <w:pPr>
        <w:pStyle w:val="1hinhve"/>
      </w:pPr>
      <w:bookmarkStart w:id="25" w:name="_Toc38397420"/>
      <w:bookmarkStart w:id="26" w:name="_Toc39134505"/>
      <w:r>
        <w:t>Hình 2.</w:t>
      </w:r>
      <w:r w:rsidR="00E72488">
        <w:t>4</w:t>
      </w:r>
      <w:r>
        <w:t>. Route đến trang chủ của CMS</w:t>
      </w:r>
      <w:bookmarkEnd w:id="25"/>
      <w:bookmarkEnd w:id="26"/>
    </w:p>
    <w:p w14:paraId="3768C8EF" w14:textId="439E8642" w:rsidR="00016DAC" w:rsidRDefault="00016DAC" w:rsidP="00016DAC">
      <w:pPr>
        <w:pStyle w:val="1tenmucnho"/>
      </w:pPr>
      <w:r>
        <w:t xml:space="preserve">b) Model </w:t>
      </w:r>
      <w:r w:rsidR="00BE4464">
        <w:t>B</w:t>
      </w:r>
      <w:r>
        <w:t>inding</w:t>
      </w:r>
    </w:p>
    <w:p w14:paraId="11FF885C" w14:textId="1F9EDD42" w:rsidR="00E2573F" w:rsidRDefault="00E2573F" w:rsidP="00DA4C0A">
      <w:pPr>
        <w:pStyle w:val="1doanvanban"/>
      </w:pPr>
      <w:r>
        <w:t xml:space="preserve">Trong ASP.NET Core MVC Model </w:t>
      </w:r>
      <w:r w:rsidR="000A0213">
        <w:t>B</w:t>
      </w:r>
      <w:r>
        <w:t xml:space="preserve">inding chuyển đổi dữ liệu yêu cầu từ phía </w:t>
      </w:r>
      <w:r w:rsidR="000A0213">
        <w:t>C</w:t>
      </w:r>
      <w:r>
        <w:t>lient (</w:t>
      </w:r>
      <w:r w:rsidR="000A0213">
        <w:t>F</w:t>
      </w:r>
      <w:r>
        <w:t>o</w:t>
      </w:r>
      <w:r w:rsidR="000A0213">
        <w:t>r</w:t>
      </w:r>
      <w:r>
        <w:t xml:space="preserve">m </w:t>
      </w:r>
      <w:r w:rsidR="000A0213">
        <w:t>V</w:t>
      </w:r>
      <w:r>
        <w:t xml:space="preserve">alues, </w:t>
      </w:r>
      <w:r w:rsidR="000A0213">
        <w:t>R</w:t>
      </w:r>
      <w:r>
        <w:t xml:space="preserve">oute </w:t>
      </w:r>
      <w:r w:rsidR="000A0213">
        <w:t>D</w:t>
      </w:r>
      <w:r>
        <w:t xml:space="preserve">ata, </w:t>
      </w:r>
      <w:r w:rsidR="000A0213">
        <w:t>Q</w:t>
      </w:r>
      <w:r>
        <w:t xml:space="preserve">uery </w:t>
      </w:r>
      <w:r w:rsidR="000A0213">
        <w:t>S</w:t>
      </w:r>
      <w:r>
        <w:t xml:space="preserve">tring </w:t>
      </w:r>
      <w:r w:rsidR="000A0213">
        <w:t>P</w:t>
      </w:r>
      <w:r>
        <w:t xml:space="preserve">arameters, HTTP </w:t>
      </w:r>
      <w:r w:rsidR="000A0213">
        <w:t>H</w:t>
      </w:r>
      <w:r>
        <w:t>eaders) vào bên trong đối tượng để controller có thể xử lý. Kết quả là Controller không phải tìm ra dữ liệu từ đâu đến nên công việc còn lại chỉ đơn giản là kiển tra dữ liệu và tham số từ phương thức action.</w:t>
      </w:r>
    </w:p>
    <w:p w14:paraId="64397389" w14:textId="77777777" w:rsidR="00E72488" w:rsidRDefault="00E72488" w:rsidP="00E72488">
      <w:pPr>
        <w:shd w:val="clear" w:color="auto" w:fill="1E1E1E"/>
        <w:spacing w:before="0" w:after="0" w:line="285" w:lineRule="atLeast"/>
        <w:ind w:firstLine="0"/>
        <w:rPr>
          <w:rFonts w:ascii="Consolas" w:hAnsi="Consolas"/>
          <w:color w:val="D4D4D4"/>
          <w:sz w:val="21"/>
          <w:szCs w:val="21"/>
          <w:lang w:val="en-US"/>
        </w:rPr>
      </w:pPr>
      <w:r w:rsidRPr="007740CD">
        <w:rPr>
          <w:rFonts w:ascii="Consolas" w:hAnsi="Consolas"/>
          <w:color w:val="569CD6"/>
          <w:sz w:val="21"/>
          <w:szCs w:val="21"/>
          <w:lang w:val="en-US"/>
        </w:rPr>
        <w:t>public</w:t>
      </w:r>
      <w:r w:rsidRPr="007740CD">
        <w:rPr>
          <w:rFonts w:ascii="Consolas" w:hAnsi="Consolas"/>
          <w:color w:val="D4D4D4"/>
          <w:sz w:val="21"/>
          <w:szCs w:val="21"/>
          <w:lang w:val="en-US"/>
        </w:rPr>
        <w:t> </w:t>
      </w:r>
      <w:r w:rsidRPr="007740CD">
        <w:rPr>
          <w:rFonts w:ascii="Consolas" w:hAnsi="Consolas"/>
          <w:color w:val="569CD6"/>
          <w:sz w:val="21"/>
          <w:szCs w:val="21"/>
          <w:lang w:val="en-US"/>
        </w:rPr>
        <w:t>async</w:t>
      </w:r>
      <w:r w:rsidRPr="007740CD">
        <w:rPr>
          <w:rFonts w:ascii="Consolas" w:hAnsi="Consolas"/>
          <w:color w:val="D4D4D4"/>
          <w:sz w:val="21"/>
          <w:szCs w:val="21"/>
          <w:lang w:val="en-US"/>
        </w:rPr>
        <w:t> </w:t>
      </w:r>
      <w:r w:rsidRPr="007740CD">
        <w:rPr>
          <w:rFonts w:ascii="Consolas" w:hAnsi="Consolas"/>
          <w:color w:val="4EC9B0"/>
          <w:sz w:val="21"/>
          <w:szCs w:val="21"/>
          <w:lang w:val="en-US"/>
        </w:rPr>
        <w:t>Task</w:t>
      </w:r>
      <w:r w:rsidRPr="007740CD">
        <w:rPr>
          <w:rFonts w:ascii="Consolas" w:hAnsi="Consolas"/>
          <w:color w:val="D4D4D4"/>
          <w:sz w:val="21"/>
          <w:szCs w:val="21"/>
          <w:lang w:val="en-US"/>
        </w:rPr>
        <w:t>&lt;</w:t>
      </w:r>
      <w:r w:rsidRPr="007740CD">
        <w:rPr>
          <w:rFonts w:ascii="Consolas" w:hAnsi="Consolas"/>
          <w:color w:val="4EC9B0"/>
          <w:sz w:val="21"/>
          <w:szCs w:val="21"/>
          <w:lang w:val="en-US"/>
        </w:rPr>
        <w:t>IActionResult</w:t>
      </w:r>
      <w:r w:rsidRPr="007740CD">
        <w:rPr>
          <w:rFonts w:ascii="Consolas" w:hAnsi="Consolas"/>
          <w:color w:val="D4D4D4"/>
          <w:sz w:val="21"/>
          <w:szCs w:val="21"/>
          <w:lang w:val="en-US"/>
        </w:rPr>
        <w:t>&gt; </w:t>
      </w:r>
      <w:r w:rsidRPr="007740CD">
        <w:rPr>
          <w:rFonts w:ascii="Consolas" w:hAnsi="Consolas"/>
          <w:color w:val="DCDCAA"/>
          <w:sz w:val="21"/>
          <w:szCs w:val="21"/>
          <w:lang w:val="en-US"/>
        </w:rPr>
        <w:t>Login</w:t>
      </w:r>
      <w:r w:rsidRPr="007740CD">
        <w:rPr>
          <w:rFonts w:ascii="Consolas" w:hAnsi="Consolas"/>
          <w:color w:val="D4D4D4"/>
          <w:sz w:val="21"/>
          <w:szCs w:val="21"/>
          <w:lang w:val="en-US"/>
        </w:rPr>
        <w:t>(</w:t>
      </w:r>
      <w:r w:rsidRPr="00E72488">
        <w:rPr>
          <w:rFonts w:ascii="Consolas" w:hAnsi="Consolas"/>
          <w:color w:val="4EC9B0"/>
          <w:sz w:val="21"/>
          <w:szCs w:val="21"/>
          <w:lang w:val="en-US"/>
        </w:rPr>
        <w:t>LoginViewModel</w:t>
      </w:r>
      <w:r w:rsidRPr="007740CD">
        <w:rPr>
          <w:rFonts w:ascii="Consolas" w:hAnsi="Consolas"/>
          <w:color w:val="D4D4D4"/>
          <w:sz w:val="21"/>
          <w:szCs w:val="21"/>
          <w:lang w:val="en-US"/>
        </w:rPr>
        <w:t> </w:t>
      </w:r>
      <w:r w:rsidRPr="007740CD">
        <w:rPr>
          <w:rFonts w:ascii="Consolas" w:hAnsi="Consolas"/>
          <w:color w:val="9CDCFE"/>
          <w:sz w:val="21"/>
          <w:szCs w:val="21"/>
          <w:lang w:val="en-US"/>
        </w:rPr>
        <w:t>model</w:t>
      </w:r>
      <w:r w:rsidRPr="007740CD">
        <w:rPr>
          <w:rFonts w:ascii="Consolas" w:hAnsi="Consolas"/>
          <w:color w:val="D4D4D4"/>
          <w:sz w:val="21"/>
          <w:szCs w:val="21"/>
          <w:lang w:val="en-US"/>
        </w:rPr>
        <w:t>, </w:t>
      </w:r>
      <w:r w:rsidRPr="007740CD">
        <w:rPr>
          <w:rFonts w:ascii="Consolas" w:hAnsi="Consolas"/>
          <w:color w:val="569CD6"/>
          <w:sz w:val="21"/>
          <w:szCs w:val="21"/>
          <w:lang w:val="en-US"/>
        </w:rPr>
        <w:t>string</w:t>
      </w:r>
      <w:r w:rsidRPr="007740CD">
        <w:rPr>
          <w:rFonts w:ascii="Consolas" w:hAnsi="Consolas"/>
          <w:color w:val="D4D4D4"/>
          <w:sz w:val="21"/>
          <w:szCs w:val="21"/>
          <w:lang w:val="en-US"/>
        </w:rPr>
        <w:t> </w:t>
      </w:r>
      <w:r w:rsidRPr="007740CD">
        <w:rPr>
          <w:rFonts w:ascii="Consolas" w:hAnsi="Consolas"/>
          <w:color w:val="9CDCFE"/>
          <w:sz w:val="21"/>
          <w:szCs w:val="21"/>
          <w:lang w:val="en-US"/>
        </w:rPr>
        <w:t>returnUrl</w:t>
      </w:r>
    </w:p>
    <w:p w14:paraId="32E8B8E3" w14:textId="2ADC65C8" w:rsidR="00E72488" w:rsidRDefault="00E72488" w:rsidP="00E72488">
      <w:pPr>
        <w:shd w:val="clear" w:color="auto" w:fill="1E1E1E"/>
        <w:spacing w:before="0" w:after="0" w:line="285" w:lineRule="atLeast"/>
        <w:ind w:firstLine="0"/>
        <w:rPr>
          <w:rFonts w:ascii="Consolas" w:hAnsi="Consolas"/>
          <w:color w:val="D4D4D4"/>
          <w:sz w:val="21"/>
          <w:szCs w:val="21"/>
          <w:lang w:val="en-US"/>
        </w:rPr>
      </w:pPr>
      <w:r w:rsidRPr="007740CD">
        <w:rPr>
          <w:rFonts w:ascii="Consolas" w:hAnsi="Consolas"/>
          <w:color w:val="D4D4D4"/>
          <w:sz w:val="21"/>
          <w:szCs w:val="21"/>
          <w:lang w:val="en-US"/>
        </w:rPr>
        <w:t>= </w:t>
      </w:r>
      <w:r w:rsidRPr="007740CD">
        <w:rPr>
          <w:rFonts w:ascii="Consolas" w:hAnsi="Consolas"/>
          <w:color w:val="569CD6"/>
          <w:sz w:val="21"/>
          <w:szCs w:val="21"/>
          <w:lang w:val="en-US"/>
        </w:rPr>
        <w:t>null</w:t>
      </w:r>
      <w:r w:rsidRPr="007740CD">
        <w:rPr>
          <w:rFonts w:ascii="Consolas" w:hAnsi="Consolas"/>
          <w:color w:val="D4D4D4"/>
          <w:sz w:val="21"/>
          <w:szCs w:val="21"/>
          <w:lang w:val="en-US"/>
        </w:rPr>
        <w:t>)</w:t>
      </w:r>
    </w:p>
    <w:p w14:paraId="12908331" w14:textId="7F5976FF" w:rsidR="00E72488" w:rsidRPr="00E72488" w:rsidRDefault="00E72488" w:rsidP="00E72488">
      <w:pPr>
        <w:shd w:val="clear" w:color="auto" w:fill="1E1E1E"/>
        <w:spacing w:before="0" w:after="0" w:line="285" w:lineRule="atLeast"/>
        <w:ind w:firstLine="0"/>
        <w:rPr>
          <w:rFonts w:ascii="Consolas" w:hAnsi="Consolas"/>
          <w:color w:val="D4D4D4"/>
          <w:sz w:val="8"/>
          <w:szCs w:val="8"/>
          <w:lang w:val="en-US"/>
        </w:rPr>
      </w:pPr>
      <w:r w:rsidRPr="007740CD">
        <w:rPr>
          <w:rFonts w:ascii="Consolas" w:hAnsi="Consolas"/>
          <w:color w:val="D4D4D4"/>
          <w:sz w:val="21"/>
          <w:szCs w:val="21"/>
          <w:lang w:val="en-US"/>
        </w:rPr>
        <w:t>{ ... }</w:t>
      </w:r>
    </w:p>
    <w:p w14:paraId="34D29926" w14:textId="770EB64C" w:rsidR="001668A9" w:rsidRPr="001668A9" w:rsidRDefault="001668A9" w:rsidP="004970A5">
      <w:pPr>
        <w:pStyle w:val="1hinhve"/>
      </w:pPr>
      <w:bookmarkStart w:id="27" w:name="_Toc38397421"/>
      <w:bookmarkStart w:id="28" w:name="_Toc39134506"/>
      <w:r>
        <w:t>Hình 2.</w:t>
      </w:r>
      <w:r w:rsidR="00E72488">
        <w:t>5</w:t>
      </w:r>
      <w:r>
        <w:t>. Ví dụ về model binding</w:t>
      </w:r>
      <w:bookmarkEnd w:id="27"/>
      <w:bookmarkEnd w:id="28"/>
    </w:p>
    <w:p w14:paraId="7C0C6232" w14:textId="5D35CF35" w:rsidR="007740CD" w:rsidRDefault="007740CD" w:rsidP="007740CD">
      <w:pPr>
        <w:pStyle w:val="1tenmucnho"/>
      </w:pPr>
      <w:r>
        <w:t>c) Model validation</w:t>
      </w:r>
    </w:p>
    <w:p w14:paraId="41E95BF9" w14:textId="4979ACCA" w:rsidR="00D60A1F" w:rsidRPr="00E72488" w:rsidRDefault="007740CD" w:rsidP="00E72488">
      <w:pPr>
        <w:pStyle w:val="1doanvanban"/>
      </w:pPr>
      <w:r>
        <w:t xml:space="preserve">ASP.NET Core MVC hỗ trợ ràng buộc dữ liệu cho các thuộc tính trong </w:t>
      </w:r>
      <w:r w:rsidR="000A0213">
        <w:t>M</w:t>
      </w:r>
      <w:r>
        <w:t xml:space="preserve">odel, các thuộc tính sẽ được kiểm tra ở </w:t>
      </w:r>
      <w:r w:rsidR="000A0213">
        <w:t>C</w:t>
      </w:r>
      <w:r>
        <w:t xml:space="preserve">lient xem có hợp lệ hay không trước khi giá trị của thuộc tính đó được gửi về Server. Cũng như trên Server trước khi </w:t>
      </w:r>
      <w:r w:rsidR="000A0213">
        <w:t>A</w:t>
      </w:r>
      <w:r>
        <w:t>ction của Controller gọi</w:t>
      </w:r>
      <w:r w:rsidR="00D60A1F">
        <w:t>.</w:t>
      </w:r>
    </w:p>
    <w:p w14:paraId="307A43CA"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C586C0"/>
          <w:sz w:val="21"/>
          <w:szCs w:val="21"/>
          <w:lang w:val="en-US"/>
        </w:rPr>
        <w:t>using</w:t>
      </w:r>
      <w:r w:rsidRPr="00D60A1F">
        <w:rPr>
          <w:rFonts w:ascii="Consolas" w:hAnsi="Consolas"/>
          <w:color w:val="D4D4D4"/>
          <w:sz w:val="21"/>
          <w:szCs w:val="21"/>
          <w:lang w:val="en-US"/>
        </w:rPr>
        <w:t> </w:t>
      </w:r>
      <w:r w:rsidRPr="00D60A1F">
        <w:rPr>
          <w:rFonts w:ascii="Consolas" w:hAnsi="Consolas"/>
          <w:color w:val="4EC9B0"/>
          <w:sz w:val="21"/>
          <w:szCs w:val="21"/>
          <w:lang w:val="en-US"/>
        </w:rPr>
        <w:t>System</w:t>
      </w:r>
      <w:r w:rsidRPr="00D60A1F">
        <w:rPr>
          <w:rFonts w:ascii="Consolas" w:hAnsi="Consolas"/>
          <w:color w:val="D4D4D4"/>
          <w:sz w:val="21"/>
          <w:szCs w:val="21"/>
          <w:lang w:val="en-US"/>
        </w:rPr>
        <w:t>.</w:t>
      </w:r>
      <w:r w:rsidRPr="00D60A1F">
        <w:rPr>
          <w:rFonts w:ascii="Consolas" w:hAnsi="Consolas"/>
          <w:color w:val="4EC9B0"/>
          <w:sz w:val="21"/>
          <w:szCs w:val="21"/>
          <w:lang w:val="en-US"/>
        </w:rPr>
        <w:t>ComponentModel</w:t>
      </w:r>
      <w:r w:rsidRPr="00D60A1F">
        <w:rPr>
          <w:rFonts w:ascii="Consolas" w:hAnsi="Consolas"/>
          <w:color w:val="D4D4D4"/>
          <w:sz w:val="21"/>
          <w:szCs w:val="21"/>
          <w:lang w:val="en-US"/>
        </w:rPr>
        <w:t>.</w:t>
      </w:r>
      <w:r w:rsidRPr="00D60A1F">
        <w:rPr>
          <w:rFonts w:ascii="Consolas" w:hAnsi="Consolas"/>
          <w:color w:val="4EC9B0"/>
          <w:sz w:val="21"/>
          <w:szCs w:val="21"/>
          <w:lang w:val="en-US"/>
        </w:rPr>
        <w:t>DataAnnotations</w:t>
      </w:r>
      <w:r w:rsidRPr="00D60A1F">
        <w:rPr>
          <w:rFonts w:ascii="Consolas" w:hAnsi="Consolas"/>
          <w:color w:val="D4D4D4"/>
          <w:sz w:val="21"/>
          <w:szCs w:val="21"/>
          <w:lang w:val="en-US"/>
        </w:rPr>
        <w:t>;</w:t>
      </w:r>
    </w:p>
    <w:p w14:paraId="5D87582D"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569CD6"/>
          <w:sz w:val="21"/>
          <w:szCs w:val="21"/>
          <w:lang w:val="en-US"/>
        </w:rPr>
        <w:t>public</w:t>
      </w:r>
      <w:r w:rsidRPr="00D60A1F">
        <w:rPr>
          <w:rFonts w:ascii="Consolas" w:hAnsi="Consolas"/>
          <w:color w:val="D4D4D4"/>
          <w:sz w:val="21"/>
          <w:szCs w:val="21"/>
          <w:lang w:val="en-US"/>
        </w:rPr>
        <w:t> </w:t>
      </w:r>
      <w:r w:rsidRPr="00D60A1F">
        <w:rPr>
          <w:rFonts w:ascii="Consolas" w:hAnsi="Consolas"/>
          <w:color w:val="569CD6"/>
          <w:sz w:val="21"/>
          <w:szCs w:val="21"/>
          <w:lang w:val="en-US"/>
        </w:rPr>
        <w:t>class</w:t>
      </w:r>
      <w:r w:rsidRPr="00D60A1F">
        <w:rPr>
          <w:rFonts w:ascii="Consolas" w:hAnsi="Consolas"/>
          <w:color w:val="D4D4D4"/>
          <w:sz w:val="21"/>
          <w:szCs w:val="21"/>
          <w:lang w:val="en-US"/>
        </w:rPr>
        <w:t> </w:t>
      </w:r>
      <w:r w:rsidRPr="00D60A1F">
        <w:rPr>
          <w:rFonts w:ascii="Consolas" w:hAnsi="Consolas"/>
          <w:color w:val="4EC9B0"/>
          <w:sz w:val="21"/>
          <w:szCs w:val="21"/>
          <w:lang w:val="en-US"/>
        </w:rPr>
        <w:t>LoginViewModel</w:t>
      </w:r>
    </w:p>
    <w:p w14:paraId="2C4E8E3D"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w:t>
      </w:r>
    </w:p>
    <w:p w14:paraId="5CB39678"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r w:rsidRPr="00D60A1F">
        <w:rPr>
          <w:rFonts w:ascii="Consolas" w:hAnsi="Consolas"/>
          <w:color w:val="4EC9B0"/>
          <w:sz w:val="21"/>
          <w:szCs w:val="21"/>
          <w:lang w:val="en-US"/>
        </w:rPr>
        <w:t>Required</w:t>
      </w:r>
      <w:r w:rsidRPr="00D60A1F">
        <w:rPr>
          <w:rFonts w:ascii="Consolas" w:hAnsi="Consolas"/>
          <w:color w:val="D4D4D4"/>
          <w:sz w:val="21"/>
          <w:szCs w:val="21"/>
          <w:lang w:val="en-US"/>
        </w:rPr>
        <w:t>]</w:t>
      </w:r>
    </w:p>
    <w:p w14:paraId="70A07167"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r w:rsidRPr="00D60A1F">
        <w:rPr>
          <w:rFonts w:ascii="Consolas" w:hAnsi="Consolas"/>
          <w:color w:val="4EC9B0"/>
          <w:sz w:val="21"/>
          <w:szCs w:val="21"/>
          <w:lang w:val="en-US"/>
        </w:rPr>
        <w:t>EmailAddress</w:t>
      </w:r>
      <w:r w:rsidRPr="00D60A1F">
        <w:rPr>
          <w:rFonts w:ascii="Consolas" w:hAnsi="Consolas"/>
          <w:color w:val="D4D4D4"/>
          <w:sz w:val="21"/>
          <w:szCs w:val="21"/>
          <w:lang w:val="en-US"/>
        </w:rPr>
        <w:t>]</w:t>
      </w:r>
    </w:p>
    <w:p w14:paraId="562B6744"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r w:rsidRPr="00D60A1F">
        <w:rPr>
          <w:rFonts w:ascii="Consolas" w:hAnsi="Consolas"/>
          <w:color w:val="569CD6"/>
          <w:sz w:val="21"/>
          <w:szCs w:val="21"/>
          <w:lang w:val="en-US"/>
        </w:rPr>
        <w:t>public</w:t>
      </w:r>
      <w:r w:rsidRPr="00D60A1F">
        <w:rPr>
          <w:rFonts w:ascii="Consolas" w:hAnsi="Consolas"/>
          <w:color w:val="D4D4D4"/>
          <w:sz w:val="21"/>
          <w:szCs w:val="21"/>
          <w:lang w:val="en-US"/>
        </w:rPr>
        <w:t> </w:t>
      </w:r>
      <w:r w:rsidRPr="00D60A1F">
        <w:rPr>
          <w:rFonts w:ascii="Consolas" w:hAnsi="Consolas"/>
          <w:color w:val="569CD6"/>
          <w:sz w:val="21"/>
          <w:szCs w:val="21"/>
          <w:lang w:val="en-US"/>
        </w:rPr>
        <w:t>string</w:t>
      </w:r>
      <w:r w:rsidRPr="00D60A1F">
        <w:rPr>
          <w:rFonts w:ascii="Consolas" w:hAnsi="Consolas"/>
          <w:color w:val="D4D4D4"/>
          <w:sz w:val="21"/>
          <w:szCs w:val="21"/>
          <w:lang w:val="en-US"/>
        </w:rPr>
        <w:t> </w:t>
      </w:r>
      <w:r w:rsidRPr="00D60A1F">
        <w:rPr>
          <w:rFonts w:ascii="Consolas" w:hAnsi="Consolas"/>
          <w:color w:val="9CDCFE"/>
          <w:sz w:val="21"/>
          <w:szCs w:val="21"/>
          <w:lang w:val="en-US"/>
        </w:rPr>
        <w:t>Email</w:t>
      </w:r>
      <w:r w:rsidRPr="00D60A1F">
        <w:rPr>
          <w:rFonts w:ascii="Consolas" w:hAnsi="Consolas"/>
          <w:color w:val="D4D4D4"/>
          <w:sz w:val="21"/>
          <w:szCs w:val="21"/>
          <w:lang w:val="en-US"/>
        </w:rPr>
        <w:t> { </w:t>
      </w:r>
      <w:r w:rsidRPr="00D60A1F">
        <w:rPr>
          <w:rFonts w:ascii="Consolas" w:hAnsi="Consolas"/>
          <w:color w:val="569CD6"/>
          <w:sz w:val="21"/>
          <w:szCs w:val="21"/>
          <w:lang w:val="en-US"/>
        </w:rPr>
        <w:t>get</w:t>
      </w:r>
      <w:r w:rsidRPr="00D60A1F">
        <w:rPr>
          <w:rFonts w:ascii="Consolas" w:hAnsi="Consolas"/>
          <w:color w:val="D4D4D4"/>
          <w:sz w:val="21"/>
          <w:szCs w:val="21"/>
          <w:lang w:val="en-US"/>
        </w:rPr>
        <w:t>; </w:t>
      </w:r>
      <w:r w:rsidRPr="00D60A1F">
        <w:rPr>
          <w:rFonts w:ascii="Consolas" w:hAnsi="Consolas"/>
          <w:color w:val="569CD6"/>
          <w:sz w:val="21"/>
          <w:szCs w:val="21"/>
          <w:lang w:val="en-US"/>
        </w:rPr>
        <w:t>set</w:t>
      </w:r>
      <w:r w:rsidRPr="00D60A1F">
        <w:rPr>
          <w:rFonts w:ascii="Consolas" w:hAnsi="Consolas"/>
          <w:color w:val="D4D4D4"/>
          <w:sz w:val="21"/>
          <w:szCs w:val="21"/>
          <w:lang w:val="en-US"/>
        </w:rPr>
        <w:t>; }</w:t>
      </w:r>
    </w:p>
    <w:p w14:paraId="5A257671"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p>
    <w:p w14:paraId="6A3DA59D"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r w:rsidRPr="00D60A1F">
        <w:rPr>
          <w:rFonts w:ascii="Consolas" w:hAnsi="Consolas"/>
          <w:color w:val="4EC9B0"/>
          <w:sz w:val="21"/>
          <w:szCs w:val="21"/>
          <w:lang w:val="en-US"/>
        </w:rPr>
        <w:t>Required</w:t>
      </w:r>
      <w:r w:rsidRPr="00D60A1F">
        <w:rPr>
          <w:rFonts w:ascii="Consolas" w:hAnsi="Consolas"/>
          <w:color w:val="D4D4D4"/>
          <w:sz w:val="21"/>
          <w:szCs w:val="21"/>
          <w:lang w:val="en-US"/>
        </w:rPr>
        <w:t>]</w:t>
      </w:r>
    </w:p>
    <w:p w14:paraId="5A076CB2"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r w:rsidRPr="00D60A1F">
        <w:rPr>
          <w:rFonts w:ascii="Consolas" w:hAnsi="Consolas"/>
          <w:color w:val="4EC9B0"/>
          <w:sz w:val="21"/>
          <w:szCs w:val="21"/>
          <w:lang w:val="en-US"/>
        </w:rPr>
        <w:t>DataType</w:t>
      </w:r>
      <w:r w:rsidRPr="00D60A1F">
        <w:rPr>
          <w:rFonts w:ascii="Consolas" w:hAnsi="Consolas"/>
          <w:color w:val="D4D4D4"/>
          <w:sz w:val="21"/>
          <w:szCs w:val="21"/>
          <w:lang w:val="en-US"/>
        </w:rPr>
        <w:t>(</w:t>
      </w:r>
      <w:r w:rsidRPr="00D60A1F">
        <w:rPr>
          <w:rFonts w:ascii="Consolas" w:hAnsi="Consolas"/>
          <w:color w:val="9CDCFE"/>
          <w:sz w:val="21"/>
          <w:szCs w:val="21"/>
          <w:lang w:val="en-US"/>
        </w:rPr>
        <w:t>DataType</w:t>
      </w:r>
      <w:r w:rsidRPr="00D60A1F">
        <w:rPr>
          <w:rFonts w:ascii="Consolas" w:hAnsi="Consolas"/>
          <w:color w:val="D4D4D4"/>
          <w:sz w:val="21"/>
          <w:szCs w:val="21"/>
          <w:lang w:val="en-US"/>
        </w:rPr>
        <w:t>.</w:t>
      </w:r>
      <w:r w:rsidRPr="00D60A1F">
        <w:rPr>
          <w:rFonts w:ascii="Consolas" w:hAnsi="Consolas"/>
          <w:color w:val="9CDCFE"/>
          <w:sz w:val="21"/>
          <w:szCs w:val="21"/>
          <w:lang w:val="en-US"/>
        </w:rPr>
        <w:t>Password</w:t>
      </w:r>
      <w:r w:rsidRPr="00D60A1F">
        <w:rPr>
          <w:rFonts w:ascii="Consolas" w:hAnsi="Consolas"/>
          <w:color w:val="D4D4D4"/>
          <w:sz w:val="21"/>
          <w:szCs w:val="21"/>
          <w:lang w:val="en-US"/>
        </w:rPr>
        <w:t>)]</w:t>
      </w:r>
    </w:p>
    <w:p w14:paraId="69E1E1BF"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r w:rsidRPr="00D60A1F">
        <w:rPr>
          <w:rFonts w:ascii="Consolas" w:hAnsi="Consolas"/>
          <w:color w:val="569CD6"/>
          <w:sz w:val="21"/>
          <w:szCs w:val="21"/>
          <w:lang w:val="en-US"/>
        </w:rPr>
        <w:t>public</w:t>
      </w:r>
      <w:r w:rsidRPr="00D60A1F">
        <w:rPr>
          <w:rFonts w:ascii="Consolas" w:hAnsi="Consolas"/>
          <w:color w:val="D4D4D4"/>
          <w:sz w:val="21"/>
          <w:szCs w:val="21"/>
          <w:lang w:val="en-US"/>
        </w:rPr>
        <w:t> </w:t>
      </w:r>
      <w:r w:rsidRPr="00D60A1F">
        <w:rPr>
          <w:rFonts w:ascii="Consolas" w:hAnsi="Consolas"/>
          <w:color w:val="569CD6"/>
          <w:sz w:val="21"/>
          <w:szCs w:val="21"/>
          <w:lang w:val="en-US"/>
        </w:rPr>
        <w:t>string</w:t>
      </w:r>
      <w:r w:rsidRPr="00D60A1F">
        <w:rPr>
          <w:rFonts w:ascii="Consolas" w:hAnsi="Consolas"/>
          <w:color w:val="D4D4D4"/>
          <w:sz w:val="21"/>
          <w:szCs w:val="21"/>
          <w:lang w:val="en-US"/>
        </w:rPr>
        <w:t> </w:t>
      </w:r>
      <w:r w:rsidRPr="00D60A1F">
        <w:rPr>
          <w:rFonts w:ascii="Consolas" w:hAnsi="Consolas"/>
          <w:color w:val="9CDCFE"/>
          <w:sz w:val="21"/>
          <w:szCs w:val="21"/>
          <w:lang w:val="en-US"/>
        </w:rPr>
        <w:t>Password</w:t>
      </w:r>
      <w:r w:rsidRPr="00D60A1F">
        <w:rPr>
          <w:rFonts w:ascii="Consolas" w:hAnsi="Consolas"/>
          <w:color w:val="D4D4D4"/>
          <w:sz w:val="21"/>
          <w:szCs w:val="21"/>
          <w:lang w:val="en-US"/>
        </w:rPr>
        <w:t> { </w:t>
      </w:r>
      <w:r w:rsidRPr="00D60A1F">
        <w:rPr>
          <w:rFonts w:ascii="Consolas" w:hAnsi="Consolas"/>
          <w:color w:val="569CD6"/>
          <w:sz w:val="21"/>
          <w:szCs w:val="21"/>
          <w:lang w:val="en-US"/>
        </w:rPr>
        <w:t>get</w:t>
      </w:r>
      <w:r w:rsidRPr="00D60A1F">
        <w:rPr>
          <w:rFonts w:ascii="Consolas" w:hAnsi="Consolas"/>
          <w:color w:val="D4D4D4"/>
          <w:sz w:val="21"/>
          <w:szCs w:val="21"/>
          <w:lang w:val="en-US"/>
        </w:rPr>
        <w:t>; </w:t>
      </w:r>
      <w:r w:rsidRPr="00D60A1F">
        <w:rPr>
          <w:rFonts w:ascii="Consolas" w:hAnsi="Consolas"/>
          <w:color w:val="569CD6"/>
          <w:sz w:val="21"/>
          <w:szCs w:val="21"/>
          <w:lang w:val="en-US"/>
        </w:rPr>
        <w:t>set</w:t>
      </w:r>
      <w:r w:rsidRPr="00D60A1F">
        <w:rPr>
          <w:rFonts w:ascii="Consolas" w:hAnsi="Consolas"/>
          <w:color w:val="D4D4D4"/>
          <w:sz w:val="21"/>
          <w:szCs w:val="21"/>
          <w:lang w:val="en-US"/>
        </w:rPr>
        <w:t>; }</w:t>
      </w:r>
    </w:p>
    <w:p w14:paraId="1174BE6C" w14:textId="33916E84" w:rsidR="00D60A1F" w:rsidRPr="00D60A1F" w:rsidRDefault="00D60A1F" w:rsidP="00BE4464">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w:t>
      </w:r>
    </w:p>
    <w:p w14:paraId="421F53FA" w14:textId="3C0CEF87" w:rsidR="007740CD" w:rsidRDefault="00DF3F91" w:rsidP="004970A5">
      <w:pPr>
        <w:pStyle w:val="1hinhve"/>
      </w:pPr>
      <w:bookmarkStart w:id="29" w:name="_Toc38397422"/>
      <w:bookmarkStart w:id="30" w:name="_Toc39134507"/>
      <w:r>
        <w:t>Hình 2.</w:t>
      </w:r>
      <w:r w:rsidR="0083483B">
        <w:t>6</w:t>
      </w:r>
      <w:r>
        <w:t>. Ví dụ về model validation</w:t>
      </w:r>
      <w:bookmarkEnd w:id="29"/>
      <w:bookmarkEnd w:id="30"/>
    </w:p>
    <w:p w14:paraId="20C0CD60" w14:textId="77777777" w:rsidR="000A0213" w:rsidRDefault="000A0213" w:rsidP="006B37E9">
      <w:pPr>
        <w:rPr>
          <w:lang w:val="en-US"/>
        </w:rPr>
      </w:pPr>
    </w:p>
    <w:p w14:paraId="411910DE" w14:textId="0F1B3886" w:rsidR="006B37E9" w:rsidRDefault="006B37E9" w:rsidP="006B37E9">
      <w:pPr>
        <w:rPr>
          <w:lang w:val="en-US"/>
        </w:rPr>
      </w:pPr>
      <w:r>
        <w:rPr>
          <w:lang w:val="en-US"/>
        </w:rPr>
        <w:t xml:space="preserve">Sau đó </w:t>
      </w:r>
      <w:r w:rsidR="0083483B">
        <w:rPr>
          <w:lang w:val="en-US"/>
        </w:rPr>
        <w:t>M</w:t>
      </w:r>
      <w:r>
        <w:rPr>
          <w:lang w:val="en-US"/>
        </w:rPr>
        <w:t xml:space="preserve">odel có thể được gọi trong </w:t>
      </w:r>
      <w:r w:rsidR="0083483B">
        <w:rPr>
          <w:lang w:val="en-US"/>
        </w:rPr>
        <w:t>A</w:t>
      </w:r>
      <w:r>
        <w:rPr>
          <w:lang w:val="en-US"/>
        </w:rPr>
        <w:t xml:space="preserve">ction của </w:t>
      </w:r>
      <w:r w:rsidR="0083483B">
        <w:rPr>
          <w:lang w:val="en-US"/>
        </w:rPr>
        <w:t>C</w:t>
      </w:r>
      <w:r>
        <w:rPr>
          <w:lang w:val="en-US"/>
        </w:rPr>
        <w:t>ontroller như sau:</w:t>
      </w:r>
    </w:p>
    <w:p w14:paraId="2D4FB2DC" w14:textId="77777777" w:rsidR="006B37E9" w:rsidRPr="006B37E9" w:rsidRDefault="006B37E9" w:rsidP="006B37E9">
      <w:pPr>
        <w:shd w:val="clear" w:color="auto" w:fill="1E1E1E"/>
        <w:spacing w:before="0" w:after="0" w:line="285" w:lineRule="atLeast"/>
        <w:rPr>
          <w:rFonts w:ascii="Consolas" w:hAnsi="Consolas"/>
          <w:color w:val="D4D4D4"/>
          <w:sz w:val="21"/>
          <w:szCs w:val="21"/>
          <w:lang w:val="en-US"/>
        </w:rPr>
      </w:pPr>
    </w:p>
    <w:p w14:paraId="658D7DDB"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569CD6"/>
          <w:sz w:val="21"/>
          <w:szCs w:val="21"/>
          <w:lang w:val="en-US"/>
        </w:rPr>
        <w:t>public</w:t>
      </w:r>
      <w:r w:rsidRPr="006B37E9">
        <w:rPr>
          <w:rFonts w:ascii="Consolas" w:hAnsi="Consolas"/>
          <w:color w:val="D4D4D4"/>
          <w:sz w:val="21"/>
          <w:szCs w:val="21"/>
          <w:lang w:val="en-US"/>
        </w:rPr>
        <w:t> </w:t>
      </w:r>
      <w:r w:rsidRPr="006B37E9">
        <w:rPr>
          <w:rFonts w:ascii="Consolas" w:hAnsi="Consolas"/>
          <w:color w:val="569CD6"/>
          <w:sz w:val="21"/>
          <w:szCs w:val="21"/>
          <w:lang w:val="en-US"/>
        </w:rPr>
        <w:t>async</w:t>
      </w:r>
      <w:r w:rsidRPr="006B37E9">
        <w:rPr>
          <w:rFonts w:ascii="Consolas" w:hAnsi="Consolas"/>
          <w:color w:val="D4D4D4"/>
          <w:sz w:val="21"/>
          <w:szCs w:val="21"/>
          <w:lang w:val="en-US"/>
        </w:rPr>
        <w:t> </w:t>
      </w:r>
      <w:r w:rsidRPr="006B37E9">
        <w:rPr>
          <w:rFonts w:ascii="Consolas" w:hAnsi="Consolas"/>
          <w:color w:val="4EC9B0"/>
          <w:sz w:val="21"/>
          <w:szCs w:val="21"/>
          <w:lang w:val="en-US"/>
        </w:rPr>
        <w:t>Task</w:t>
      </w:r>
      <w:r w:rsidRPr="006B37E9">
        <w:rPr>
          <w:rFonts w:ascii="Consolas" w:hAnsi="Consolas"/>
          <w:color w:val="D4D4D4"/>
          <w:sz w:val="21"/>
          <w:szCs w:val="21"/>
          <w:lang w:val="en-US"/>
        </w:rPr>
        <w:t>&lt;</w:t>
      </w:r>
      <w:r w:rsidRPr="006B37E9">
        <w:rPr>
          <w:rFonts w:ascii="Consolas" w:hAnsi="Consolas"/>
          <w:color w:val="4EC9B0"/>
          <w:sz w:val="21"/>
          <w:szCs w:val="21"/>
          <w:lang w:val="en-US"/>
        </w:rPr>
        <w:t>IActionResult</w:t>
      </w:r>
      <w:r w:rsidRPr="006B37E9">
        <w:rPr>
          <w:rFonts w:ascii="Consolas" w:hAnsi="Consolas"/>
          <w:color w:val="D4D4D4"/>
          <w:sz w:val="21"/>
          <w:szCs w:val="21"/>
          <w:lang w:val="en-US"/>
        </w:rPr>
        <w:t>&gt; </w:t>
      </w:r>
      <w:r w:rsidRPr="006B37E9">
        <w:rPr>
          <w:rFonts w:ascii="Consolas" w:hAnsi="Consolas"/>
          <w:color w:val="DCDCAA"/>
          <w:sz w:val="21"/>
          <w:szCs w:val="21"/>
          <w:lang w:val="en-US"/>
        </w:rPr>
        <w:t>Login</w:t>
      </w:r>
      <w:r w:rsidRPr="006B37E9">
        <w:rPr>
          <w:rFonts w:ascii="Consolas" w:hAnsi="Consolas"/>
          <w:color w:val="D4D4D4"/>
          <w:sz w:val="21"/>
          <w:szCs w:val="21"/>
          <w:lang w:val="en-US"/>
        </w:rPr>
        <w:t>(</w:t>
      </w:r>
      <w:r w:rsidRPr="006B37E9">
        <w:rPr>
          <w:rFonts w:ascii="Consolas" w:hAnsi="Consolas"/>
          <w:color w:val="4EC9B0"/>
          <w:sz w:val="21"/>
          <w:szCs w:val="21"/>
          <w:lang w:val="en-US"/>
        </w:rPr>
        <w:t>LoginViewModel</w:t>
      </w:r>
      <w:r w:rsidRPr="006B37E9">
        <w:rPr>
          <w:rFonts w:ascii="Consolas" w:hAnsi="Consolas"/>
          <w:color w:val="D4D4D4"/>
          <w:sz w:val="21"/>
          <w:szCs w:val="21"/>
          <w:lang w:val="en-US"/>
        </w:rPr>
        <w:t> </w:t>
      </w:r>
      <w:r w:rsidRPr="006B37E9">
        <w:rPr>
          <w:rFonts w:ascii="Consolas" w:hAnsi="Consolas"/>
          <w:color w:val="9CDCFE"/>
          <w:sz w:val="21"/>
          <w:szCs w:val="21"/>
          <w:lang w:val="en-US"/>
        </w:rPr>
        <w:t>model</w:t>
      </w:r>
      <w:r w:rsidRPr="006B37E9">
        <w:rPr>
          <w:rFonts w:ascii="Consolas" w:hAnsi="Consolas"/>
          <w:color w:val="D4D4D4"/>
          <w:sz w:val="21"/>
          <w:szCs w:val="21"/>
          <w:lang w:val="en-US"/>
        </w:rPr>
        <w:t>, </w:t>
      </w:r>
      <w:r w:rsidRPr="006B37E9">
        <w:rPr>
          <w:rFonts w:ascii="Consolas" w:hAnsi="Consolas"/>
          <w:color w:val="569CD6"/>
          <w:sz w:val="21"/>
          <w:szCs w:val="21"/>
          <w:lang w:val="en-US"/>
        </w:rPr>
        <w:t>string</w:t>
      </w:r>
      <w:r w:rsidRPr="006B37E9">
        <w:rPr>
          <w:rFonts w:ascii="Consolas" w:hAnsi="Consolas"/>
          <w:color w:val="D4D4D4"/>
          <w:sz w:val="21"/>
          <w:szCs w:val="21"/>
          <w:lang w:val="en-US"/>
        </w:rPr>
        <w:t> </w:t>
      </w:r>
      <w:r w:rsidRPr="006B37E9">
        <w:rPr>
          <w:rFonts w:ascii="Consolas" w:hAnsi="Consolas"/>
          <w:color w:val="9CDCFE"/>
          <w:sz w:val="21"/>
          <w:szCs w:val="21"/>
          <w:lang w:val="en-US"/>
        </w:rPr>
        <w:t>returnUrl</w:t>
      </w:r>
      <w:r w:rsidRPr="006B37E9">
        <w:rPr>
          <w:rFonts w:ascii="Consolas" w:hAnsi="Consolas"/>
          <w:color w:val="D4D4D4"/>
          <w:sz w:val="21"/>
          <w:szCs w:val="21"/>
          <w:lang w:val="en-US"/>
        </w:rPr>
        <w:t> = </w:t>
      </w:r>
      <w:r w:rsidRPr="006B37E9">
        <w:rPr>
          <w:rFonts w:ascii="Consolas" w:hAnsi="Consolas"/>
          <w:color w:val="569CD6"/>
          <w:sz w:val="21"/>
          <w:szCs w:val="21"/>
          <w:lang w:val="en-US"/>
        </w:rPr>
        <w:t>null</w:t>
      </w:r>
      <w:r w:rsidRPr="006B37E9">
        <w:rPr>
          <w:rFonts w:ascii="Consolas" w:hAnsi="Consolas"/>
          <w:color w:val="D4D4D4"/>
          <w:sz w:val="21"/>
          <w:szCs w:val="21"/>
          <w:lang w:val="en-US"/>
        </w:rPr>
        <w:t>)</w:t>
      </w:r>
    </w:p>
    <w:p w14:paraId="002235E5"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w:t>
      </w:r>
    </w:p>
    <w:p w14:paraId="3B7A44EB"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    </w:t>
      </w:r>
      <w:r w:rsidRPr="006B37E9">
        <w:rPr>
          <w:rFonts w:ascii="Consolas" w:hAnsi="Consolas"/>
          <w:color w:val="C586C0"/>
          <w:sz w:val="21"/>
          <w:szCs w:val="21"/>
          <w:lang w:val="en-US"/>
        </w:rPr>
        <w:t>if</w:t>
      </w:r>
      <w:r w:rsidRPr="006B37E9">
        <w:rPr>
          <w:rFonts w:ascii="Consolas" w:hAnsi="Consolas"/>
          <w:color w:val="D4D4D4"/>
          <w:sz w:val="21"/>
          <w:szCs w:val="21"/>
          <w:lang w:val="en-US"/>
        </w:rPr>
        <w:t> (</w:t>
      </w:r>
      <w:r w:rsidRPr="006B37E9">
        <w:rPr>
          <w:rFonts w:ascii="Consolas" w:hAnsi="Consolas"/>
          <w:color w:val="9CDCFE"/>
          <w:sz w:val="21"/>
          <w:szCs w:val="21"/>
          <w:lang w:val="en-US"/>
        </w:rPr>
        <w:t>ModelState</w:t>
      </w:r>
      <w:r w:rsidRPr="006B37E9">
        <w:rPr>
          <w:rFonts w:ascii="Consolas" w:hAnsi="Consolas"/>
          <w:color w:val="D4D4D4"/>
          <w:sz w:val="21"/>
          <w:szCs w:val="21"/>
          <w:lang w:val="en-US"/>
        </w:rPr>
        <w:t>.</w:t>
      </w:r>
      <w:r w:rsidRPr="006B37E9">
        <w:rPr>
          <w:rFonts w:ascii="Consolas" w:hAnsi="Consolas"/>
          <w:color w:val="9CDCFE"/>
          <w:sz w:val="21"/>
          <w:szCs w:val="21"/>
          <w:lang w:val="en-US"/>
        </w:rPr>
        <w:t>IsValid</w:t>
      </w:r>
      <w:r w:rsidRPr="006B37E9">
        <w:rPr>
          <w:rFonts w:ascii="Consolas" w:hAnsi="Consolas"/>
          <w:color w:val="D4D4D4"/>
          <w:sz w:val="21"/>
          <w:szCs w:val="21"/>
          <w:lang w:val="en-US"/>
        </w:rPr>
        <w:t>)</w:t>
      </w:r>
    </w:p>
    <w:p w14:paraId="5CB2C416"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    {</w:t>
      </w:r>
    </w:p>
    <w:p w14:paraId="51196A9D"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      </w:t>
      </w:r>
      <w:r w:rsidRPr="006B37E9">
        <w:rPr>
          <w:rFonts w:ascii="Consolas" w:hAnsi="Consolas"/>
          <w:color w:val="6A9955"/>
          <w:sz w:val="21"/>
          <w:szCs w:val="21"/>
          <w:lang w:val="en-US"/>
        </w:rPr>
        <w:t>// work with the model</w:t>
      </w:r>
    </w:p>
    <w:p w14:paraId="571BF515"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    }</w:t>
      </w:r>
    </w:p>
    <w:p w14:paraId="6695FD9E"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    </w:t>
      </w:r>
      <w:r w:rsidRPr="006B37E9">
        <w:rPr>
          <w:rFonts w:ascii="Consolas" w:hAnsi="Consolas"/>
          <w:color w:val="6A9955"/>
          <w:sz w:val="21"/>
          <w:szCs w:val="21"/>
          <w:lang w:val="en-US"/>
        </w:rPr>
        <w:t>// At this point, something failed, redisplay form</w:t>
      </w:r>
    </w:p>
    <w:p w14:paraId="232F922F"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    </w:t>
      </w:r>
      <w:r w:rsidRPr="006B37E9">
        <w:rPr>
          <w:rFonts w:ascii="Consolas" w:hAnsi="Consolas"/>
          <w:color w:val="C586C0"/>
          <w:sz w:val="21"/>
          <w:szCs w:val="21"/>
          <w:lang w:val="en-US"/>
        </w:rPr>
        <w:t>return</w:t>
      </w:r>
      <w:r w:rsidRPr="006B37E9">
        <w:rPr>
          <w:rFonts w:ascii="Consolas" w:hAnsi="Consolas"/>
          <w:color w:val="D4D4D4"/>
          <w:sz w:val="21"/>
          <w:szCs w:val="21"/>
          <w:lang w:val="en-US"/>
        </w:rPr>
        <w:t> </w:t>
      </w:r>
      <w:r w:rsidRPr="006B37E9">
        <w:rPr>
          <w:rFonts w:ascii="Consolas" w:hAnsi="Consolas"/>
          <w:color w:val="DCDCAA"/>
          <w:sz w:val="21"/>
          <w:szCs w:val="21"/>
          <w:lang w:val="en-US"/>
        </w:rPr>
        <w:t>View</w:t>
      </w:r>
      <w:r w:rsidRPr="006B37E9">
        <w:rPr>
          <w:rFonts w:ascii="Consolas" w:hAnsi="Consolas"/>
          <w:color w:val="D4D4D4"/>
          <w:sz w:val="21"/>
          <w:szCs w:val="21"/>
          <w:lang w:val="en-US"/>
        </w:rPr>
        <w:t>(</w:t>
      </w:r>
      <w:r w:rsidRPr="006B37E9">
        <w:rPr>
          <w:rFonts w:ascii="Consolas" w:hAnsi="Consolas"/>
          <w:color w:val="9CDCFE"/>
          <w:sz w:val="21"/>
          <w:szCs w:val="21"/>
          <w:lang w:val="en-US"/>
        </w:rPr>
        <w:t>model</w:t>
      </w:r>
      <w:r w:rsidRPr="006B37E9">
        <w:rPr>
          <w:rFonts w:ascii="Consolas" w:hAnsi="Consolas"/>
          <w:color w:val="D4D4D4"/>
          <w:sz w:val="21"/>
          <w:szCs w:val="21"/>
          <w:lang w:val="en-US"/>
        </w:rPr>
        <w:t>);</w:t>
      </w:r>
    </w:p>
    <w:p w14:paraId="7307CB3F"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w:t>
      </w:r>
    </w:p>
    <w:p w14:paraId="0D0D163E" w14:textId="77777777" w:rsidR="006B37E9" w:rsidRPr="006B37E9" w:rsidRDefault="006B37E9" w:rsidP="006B37E9">
      <w:pPr>
        <w:shd w:val="clear" w:color="auto" w:fill="1E1E1E"/>
        <w:spacing w:before="0" w:after="0" w:line="285" w:lineRule="atLeast"/>
        <w:rPr>
          <w:rFonts w:ascii="Consolas" w:hAnsi="Consolas"/>
          <w:color w:val="D4D4D4"/>
          <w:sz w:val="21"/>
          <w:szCs w:val="21"/>
          <w:lang w:val="en-US"/>
        </w:rPr>
      </w:pPr>
    </w:p>
    <w:p w14:paraId="56EDDA6D" w14:textId="5FC8FD2C" w:rsidR="006B37E9" w:rsidRPr="006B37E9" w:rsidRDefault="006B37E9" w:rsidP="004970A5">
      <w:pPr>
        <w:pStyle w:val="1hinhve"/>
      </w:pPr>
      <w:bookmarkStart w:id="31" w:name="_Toc38397423"/>
      <w:bookmarkStart w:id="32" w:name="_Toc39134508"/>
      <w:r>
        <w:t>Hình 2.</w:t>
      </w:r>
      <w:r w:rsidR="0083483B">
        <w:t>7</w:t>
      </w:r>
      <w:r>
        <w:t xml:space="preserve">. Ví dụ về sử dụng </w:t>
      </w:r>
      <w:r w:rsidR="0083483B">
        <w:t>M</w:t>
      </w:r>
      <w:r>
        <w:t xml:space="preserve">odel </w:t>
      </w:r>
      <w:r w:rsidR="0083483B">
        <w:t>V</w:t>
      </w:r>
      <w:r>
        <w:t>alidation</w:t>
      </w:r>
      <w:bookmarkEnd w:id="31"/>
      <w:bookmarkEnd w:id="32"/>
    </w:p>
    <w:p w14:paraId="254E3268" w14:textId="2A4C9F27" w:rsidR="00306267" w:rsidRDefault="008360E9" w:rsidP="00E36320">
      <w:pPr>
        <w:pStyle w:val="1tenmucnho"/>
      </w:pPr>
      <w:r>
        <w:t xml:space="preserve">d) Dependency </w:t>
      </w:r>
      <w:r w:rsidR="0083483B">
        <w:t>I</w:t>
      </w:r>
      <w:r>
        <w:t>njection</w:t>
      </w:r>
    </w:p>
    <w:p w14:paraId="7580E6FF" w14:textId="0E643EAB" w:rsidR="00E36320" w:rsidRDefault="00E36320" w:rsidP="00DA4C0A">
      <w:pPr>
        <w:pStyle w:val="1doanvanban"/>
      </w:pPr>
      <w:r>
        <w:t xml:space="preserve">Trong ASP.NET Core MVC </w:t>
      </w:r>
      <w:r w:rsidR="0083483B">
        <w:t>C</w:t>
      </w:r>
      <w:r>
        <w:t xml:space="preserve">ontroller có thể gửi yêu cầu cần thiết đến các </w:t>
      </w:r>
      <w:r w:rsidR="0083483B">
        <w:t>S</w:t>
      </w:r>
      <w:r>
        <w:t>ervice thông qua cấu trúc xây dựng của chúng.</w:t>
      </w:r>
    </w:p>
    <w:p w14:paraId="7E93AFCC"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D4D4D4"/>
          <w:sz w:val="21"/>
          <w:szCs w:val="21"/>
          <w:lang w:val="en-US"/>
        </w:rPr>
        <w:t>@inject SomeService ServiceName</w:t>
      </w:r>
    </w:p>
    <w:p w14:paraId="02CC0E63"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DOCTYPE</w:t>
      </w:r>
      <w:r w:rsidRPr="00E36320">
        <w:rPr>
          <w:rFonts w:ascii="Consolas" w:hAnsi="Consolas"/>
          <w:color w:val="D4D4D4"/>
          <w:sz w:val="21"/>
          <w:szCs w:val="21"/>
          <w:lang w:val="en-US"/>
        </w:rPr>
        <w:t> </w:t>
      </w:r>
      <w:r w:rsidRPr="00E36320">
        <w:rPr>
          <w:rFonts w:ascii="Consolas" w:hAnsi="Consolas"/>
          <w:color w:val="9CDCFE"/>
          <w:sz w:val="21"/>
          <w:szCs w:val="21"/>
          <w:lang w:val="en-US"/>
        </w:rPr>
        <w:t>html</w:t>
      </w:r>
      <w:r w:rsidRPr="00E36320">
        <w:rPr>
          <w:rFonts w:ascii="Consolas" w:hAnsi="Consolas"/>
          <w:color w:val="808080"/>
          <w:sz w:val="21"/>
          <w:szCs w:val="21"/>
          <w:lang w:val="en-US"/>
        </w:rPr>
        <w:t>&gt;</w:t>
      </w:r>
    </w:p>
    <w:p w14:paraId="6950A761"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html</w:t>
      </w:r>
      <w:r w:rsidRPr="00E36320">
        <w:rPr>
          <w:rFonts w:ascii="Consolas" w:hAnsi="Consolas"/>
          <w:color w:val="D4D4D4"/>
          <w:sz w:val="21"/>
          <w:szCs w:val="21"/>
          <w:lang w:val="en-US"/>
        </w:rPr>
        <w:t> </w:t>
      </w:r>
      <w:r w:rsidRPr="00E36320">
        <w:rPr>
          <w:rFonts w:ascii="Consolas" w:hAnsi="Consolas"/>
          <w:color w:val="9CDCFE"/>
          <w:sz w:val="21"/>
          <w:szCs w:val="21"/>
          <w:lang w:val="en-US"/>
        </w:rPr>
        <w:t>lang</w:t>
      </w:r>
      <w:r w:rsidRPr="00E36320">
        <w:rPr>
          <w:rFonts w:ascii="Consolas" w:hAnsi="Consolas"/>
          <w:color w:val="D4D4D4"/>
          <w:sz w:val="21"/>
          <w:szCs w:val="21"/>
          <w:lang w:val="en-US"/>
        </w:rPr>
        <w:t>=</w:t>
      </w:r>
      <w:r w:rsidRPr="00E36320">
        <w:rPr>
          <w:rFonts w:ascii="Consolas" w:hAnsi="Consolas"/>
          <w:color w:val="CE9178"/>
          <w:sz w:val="21"/>
          <w:szCs w:val="21"/>
          <w:lang w:val="en-US"/>
        </w:rPr>
        <w:t>"en"</w:t>
      </w:r>
      <w:r w:rsidRPr="00E36320">
        <w:rPr>
          <w:rFonts w:ascii="Consolas" w:hAnsi="Consolas"/>
          <w:color w:val="808080"/>
          <w:sz w:val="21"/>
          <w:szCs w:val="21"/>
          <w:lang w:val="en-US"/>
        </w:rPr>
        <w:t>&gt;</w:t>
      </w:r>
    </w:p>
    <w:p w14:paraId="56323604"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head</w:t>
      </w:r>
      <w:r w:rsidRPr="00E36320">
        <w:rPr>
          <w:rFonts w:ascii="Consolas" w:hAnsi="Consolas"/>
          <w:color w:val="808080"/>
          <w:sz w:val="21"/>
          <w:szCs w:val="21"/>
          <w:lang w:val="en-US"/>
        </w:rPr>
        <w:t>&gt;</w:t>
      </w:r>
    </w:p>
    <w:p w14:paraId="5F4F1902"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D4D4D4"/>
          <w:sz w:val="21"/>
          <w:szCs w:val="21"/>
          <w:lang w:val="en-US"/>
        </w:rPr>
        <w:t>    </w:t>
      </w:r>
      <w:r w:rsidRPr="00E36320">
        <w:rPr>
          <w:rFonts w:ascii="Consolas" w:hAnsi="Consolas"/>
          <w:color w:val="808080"/>
          <w:sz w:val="21"/>
          <w:szCs w:val="21"/>
          <w:lang w:val="en-US"/>
        </w:rPr>
        <w:t>&lt;</w:t>
      </w:r>
      <w:r w:rsidRPr="00E36320">
        <w:rPr>
          <w:rFonts w:ascii="Consolas" w:hAnsi="Consolas"/>
          <w:color w:val="569CD6"/>
          <w:sz w:val="21"/>
          <w:szCs w:val="21"/>
          <w:lang w:val="en-US"/>
        </w:rPr>
        <w:t>title</w:t>
      </w:r>
      <w:r w:rsidRPr="00E36320">
        <w:rPr>
          <w:rFonts w:ascii="Consolas" w:hAnsi="Consolas"/>
          <w:color w:val="808080"/>
          <w:sz w:val="21"/>
          <w:szCs w:val="21"/>
          <w:lang w:val="en-US"/>
        </w:rPr>
        <w:t>&gt;</w:t>
      </w:r>
      <w:r w:rsidRPr="00E36320">
        <w:rPr>
          <w:rFonts w:ascii="Consolas" w:hAnsi="Consolas"/>
          <w:color w:val="D4D4D4"/>
          <w:sz w:val="21"/>
          <w:szCs w:val="21"/>
          <w:lang w:val="en-US"/>
        </w:rPr>
        <w:t>@ServiceName.GetTitle</w:t>
      </w:r>
      <w:r w:rsidRPr="00E36320">
        <w:rPr>
          <w:rFonts w:ascii="Consolas" w:hAnsi="Consolas"/>
          <w:color w:val="808080"/>
          <w:sz w:val="21"/>
          <w:szCs w:val="21"/>
          <w:lang w:val="en-US"/>
        </w:rPr>
        <w:t>&lt;/</w:t>
      </w:r>
      <w:r w:rsidRPr="00E36320">
        <w:rPr>
          <w:rFonts w:ascii="Consolas" w:hAnsi="Consolas"/>
          <w:color w:val="569CD6"/>
          <w:sz w:val="21"/>
          <w:szCs w:val="21"/>
          <w:lang w:val="en-US"/>
        </w:rPr>
        <w:t>title</w:t>
      </w:r>
      <w:r w:rsidRPr="00E36320">
        <w:rPr>
          <w:rFonts w:ascii="Consolas" w:hAnsi="Consolas"/>
          <w:color w:val="808080"/>
          <w:sz w:val="21"/>
          <w:szCs w:val="21"/>
          <w:lang w:val="en-US"/>
        </w:rPr>
        <w:t>&gt;</w:t>
      </w:r>
    </w:p>
    <w:p w14:paraId="787F4E98"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head</w:t>
      </w:r>
      <w:r w:rsidRPr="00E36320">
        <w:rPr>
          <w:rFonts w:ascii="Consolas" w:hAnsi="Consolas"/>
          <w:color w:val="808080"/>
          <w:sz w:val="21"/>
          <w:szCs w:val="21"/>
          <w:lang w:val="en-US"/>
        </w:rPr>
        <w:t>&gt;</w:t>
      </w:r>
    </w:p>
    <w:p w14:paraId="46F71A80"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body</w:t>
      </w:r>
      <w:r w:rsidRPr="00E36320">
        <w:rPr>
          <w:rFonts w:ascii="Consolas" w:hAnsi="Consolas"/>
          <w:color w:val="808080"/>
          <w:sz w:val="21"/>
          <w:szCs w:val="21"/>
          <w:lang w:val="en-US"/>
        </w:rPr>
        <w:t>&gt;</w:t>
      </w:r>
    </w:p>
    <w:p w14:paraId="10C06EF4"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D4D4D4"/>
          <w:sz w:val="21"/>
          <w:szCs w:val="21"/>
          <w:lang w:val="en-US"/>
        </w:rPr>
        <w:t>    </w:t>
      </w:r>
      <w:r w:rsidRPr="00E36320">
        <w:rPr>
          <w:rFonts w:ascii="Consolas" w:hAnsi="Consolas"/>
          <w:color w:val="808080"/>
          <w:sz w:val="21"/>
          <w:szCs w:val="21"/>
          <w:lang w:val="en-US"/>
        </w:rPr>
        <w:t>&lt;</w:t>
      </w:r>
      <w:r w:rsidRPr="00E36320">
        <w:rPr>
          <w:rFonts w:ascii="Consolas" w:hAnsi="Consolas"/>
          <w:color w:val="569CD6"/>
          <w:sz w:val="21"/>
          <w:szCs w:val="21"/>
          <w:lang w:val="en-US"/>
        </w:rPr>
        <w:t>h1</w:t>
      </w:r>
      <w:r w:rsidRPr="00E36320">
        <w:rPr>
          <w:rFonts w:ascii="Consolas" w:hAnsi="Consolas"/>
          <w:color w:val="808080"/>
          <w:sz w:val="21"/>
          <w:szCs w:val="21"/>
          <w:lang w:val="en-US"/>
        </w:rPr>
        <w:t>&gt;</w:t>
      </w:r>
      <w:r w:rsidRPr="00E36320">
        <w:rPr>
          <w:rFonts w:ascii="Consolas" w:hAnsi="Consolas"/>
          <w:color w:val="D4D4D4"/>
          <w:sz w:val="21"/>
          <w:szCs w:val="21"/>
          <w:lang w:val="en-US"/>
        </w:rPr>
        <w:t>@ServiceName.GetTitle</w:t>
      </w:r>
      <w:r w:rsidRPr="00E36320">
        <w:rPr>
          <w:rFonts w:ascii="Consolas" w:hAnsi="Consolas"/>
          <w:color w:val="808080"/>
          <w:sz w:val="21"/>
          <w:szCs w:val="21"/>
          <w:lang w:val="en-US"/>
        </w:rPr>
        <w:t>&lt;/</w:t>
      </w:r>
      <w:r w:rsidRPr="00E36320">
        <w:rPr>
          <w:rFonts w:ascii="Consolas" w:hAnsi="Consolas"/>
          <w:color w:val="569CD6"/>
          <w:sz w:val="21"/>
          <w:szCs w:val="21"/>
          <w:lang w:val="en-US"/>
        </w:rPr>
        <w:t>h1</w:t>
      </w:r>
      <w:r w:rsidRPr="00E36320">
        <w:rPr>
          <w:rFonts w:ascii="Consolas" w:hAnsi="Consolas"/>
          <w:color w:val="808080"/>
          <w:sz w:val="21"/>
          <w:szCs w:val="21"/>
          <w:lang w:val="en-US"/>
        </w:rPr>
        <w:t>&gt;</w:t>
      </w:r>
    </w:p>
    <w:p w14:paraId="416D40EF"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body</w:t>
      </w:r>
      <w:r w:rsidRPr="00E36320">
        <w:rPr>
          <w:rFonts w:ascii="Consolas" w:hAnsi="Consolas"/>
          <w:color w:val="808080"/>
          <w:sz w:val="21"/>
          <w:szCs w:val="21"/>
          <w:lang w:val="en-US"/>
        </w:rPr>
        <w:t>&gt;</w:t>
      </w:r>
    </w:p>
    <w:p w14:paraId="7DE8F87A" w14:textId="2F28F2B9" w:rsidR="00E36320" w:rsidRDefault="00E36320" w:rsidP="005165A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html</w:t>
      </w:r>
      <w:r w:rsidRPr="00E36320">
        <w:rPr>
          <w:rFonts w:ascii="Consolas" w:hAnsi="Consolas"/>
          <w:color w:val="808080"/>
          <w:sz w:val="21"/>
          <w:szCs w:val="21"/>
          <w:lang w:val="en-US"/>
        </w:rPr>
        <w:t>&gt;</w:t>
      </w:r>
    </w:p>
    <w:p w14:paraId="3BE1E34F" w14:textId="3F7AD0A3" w:rsidR="00E36320" w:rsidRPr="00E36320" w:rsidRDefault="00E36320" w:rsidP="004970A5">
      <w:pPr>
        <w:pStyle w:val="1hinhve"/>
      </w:pPr>
      <w:bookmarkStart w:id="33" w:name="_Toc38397424"/>
      <w:bookmarkStart w:id="34" w:name="_Toc39134509"/>
      <w:r>
        <w:t>Hình 2.</w:t>
      </w:r>
      <w:r w:rsidR="00CD5705">
        <w:t>8</w:t>
      </w:r>
      <w:r>
        <w:t>. Ví dụ về Dependency injection</w:t>
      </w:r>
      <w:bookmarkEnd w:id="33"/>
      <w:bookmarkEnd w:id="34"/>
    </w:p>
    <w:p w14:paraId="5D7C8FAF" w14:textId="77777777" w:rsidR="00E36320" w:rsidRDefault="00E36320" w:rsidP="00E36320">
      <w:pPr>
        <w:pStyle w:val="1tenmucnho"/>
      </w:pPr>
      <w:r>
        <w:t>e) Filters</w:t>
      </w:r>
    </w:p>
    <w:p w14:paraId="7658EA20" w14:textId="602FB07C" w:rsidR="00E36320" w:rsidRPr="005165A1" w:rsidRDefault="00E36320" w:rsidP="005165A1">
      <w:pPr>
        <w:rPr>
          <w:lang w:val="en-US"/>
        </w:rPr>
      </w:pPr>
      <w:r>
        <w:rPr>
          <w:lang w:val="en-US"/>
        </w:rPr>
        <w:t>Filters giúp các lập trình viên đóng gói “</w:t>
      </w:r>
      <w:r w:rsidR="005165A1">
        <w:rPr>
          <w:lang w:val="en-US"/>
        </w:rPr>
        <w:t>C</w:t>
      </w:r>
      <w:r>
        <w:rPr>
          <w:lang w:val="en-US"/>
        </w:rPr>
        <w:t>ross-</w:t>
      </w:r>
      <w:r w:rsidR="005165A1">
        <w:rPr>
          <w:lang w:val="en-US"/>
        </w:rPr>
        <w:t>C</w:t>
      </w:r>
      <w:r>
        <w:rPr>
          <w:lang w:val="en-US"/>
        </w:rPr>
        <w:t xml:space="preserve">utting </w:t>
      </w:r>
      <w:r w:rsidR="005165A1">
        <w:rPr>
          <w:lang w:val="en-US"/>
        </w:rPr>
        <w:t>C</w:t>
      </w:r>
      <w:r>
        <w:rPr>
          <w:lang w:val="en-US"/>
        </w:rPr>
        <w:t xml:space="preserve">oncerrns”. Giống như là xử lý ngoại lệ và phân quyền. Filter được kích hoạt để chạy trước và sau các </w:t>
      </w:r>
      <w:r w:rsidR="00FA3980">
        <w:rPr>
          <w:lang w:val="en-US"/>
        </w:rPr>
        <w:t>A</w:t>
      </w:r>
      <w:r>
        <w:rPr>
          <w:lang w:val="en-US"/>
        </w:rPr>
        <w:t xml:space="preserve">ction của </w:t>
      </w:r>
      <w:r w:rsidR="00FA3980">
        <w:rPr>
          <w:lang w:val="en-US"/>
        </w:rPr>
        <w:t>C</w:t>
      </w:r>
      <w:r>
        <w:rPr>
          <w:lang w:val="en-US"/>
        </w:rPr>
        <w:t xml:space="preserve">ontroller. Ví dụ về phần quyền [Authorize] được đặt trước </w:t>
      </w:r>
      <w:r w:rsidR="00FA3980">
        <w:rPr>
          <w:lang w:val="en-US"/>
        </w:rPr>
        <w:t>A</w:t>
      </w:r>
      <w:r>
        <w:rPr>
          <w:lang w:val="en-US"/>
        </w:rPr>
        <w:t>ction như sau:</w:t>
      </w:r>
    </w:p>
    <w:p w14:paraId="4C1ABE77" w14:textId="77777777" w:rsidR="00E36320" w:rsidRPr="00E36320" w:rsidRDefault="00E36320" w:rsidP="00865C02">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D4D4D4"/>
          <w:sz w:val="21"/>
          <w:szCs w:val="21"/>
          <w:lang w:val="en-US"/>
        </w:rPr>
        <w:t>[</w:t>
      </w:r>
      <w:r w:rsidRPr="00E36320">
        <w:rPr>
          <w:rFonts w:ascii="Consolas" w:hAnsi="Consolas"/>
          <w:color w:val="4EC9B0"/>
          <w:sz w:val="21"/>
          <w:szCs w:val="21"/>
          <w:lang w:val="en-US"/>
        </w:rPr>
        <w:t>Authorize</w:t>
      </w:r>
      <w:r w:rsidRPr="00E36320">
        <w:rPr>
          <w:rFonts w:ascii="Consolas" w:hAnsi="Consolas"/>
          <w:color w:val="D4D4D4"/>
          <w:sz w:val="21"/>
          <w:szCs w:val="21"/>
          <w:lang w:val="en-US"/>
        </w:rPr>
        <w:t>]</w:t>
      </w:r>
    </w:p>
    <w:p w14:paraId="3909CA5A" w14:textId="77777777" w:rsidR="00E36320" w:rsidRPr="00E36320" w:rsidRDefault="00E36320" w:rsidP="00865C02">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569CD6"/>
          <w:sz w:val="21"/>
          <w:szCs w:val="21"/>
          <w:lang w:val="en-US"/>
        </w:rPr>
        <w:t>public</w:t>
      </w:r>
      <w:r w:rsidRPr="00E36320">
        <w:rPr>
          <w:rFonts w:ascii="Consolas" w:hAnsi="Consolas"/>
          <w:color w:val="D4D4D4"/>
          <w:sz w:val="21"/>
          <w:szCs w:val="21"/>
          <w:lang w:val="en-US"/>
        </w:rPr>
        <w:t> </w:t>
      </w:r>
      <w:r w:rsidRPr="00E36320">
        <w:rPr>
          <w:rFonts w:ascii="Consolas" w:hAnsi="Consolas"/>
          <w:color w:val="569CD6"/>
          <w:sz w:val="21"/>
          <w:szCs w:val="21"/>
          <w:lang w:val="en-US"/>
        </w:rPr>
        <w:t>class</w:t>
      </w:r>
      <w:r w:rsidRPr="00E36320">
        <w:rPr>
          <w:rFonts w:ascii="Consolas" w:hAnsi="Consolas"/>
          <w:color w:val="D4D4D4"/>
          <w:sz w:val="21"/>
          <w:szCs w:val="21"/>
          <w:lang w:val="en-US"/>
        </w:rPr>
        <w:t> </w:t>
      </w:r>
      <w:r w:rsidRPr="00E36320">
        <w:rPr>
          <w:rFonts w:ascii="Consolas" w:hAnsi="Consolas"/>
          <w:color w:val="4EC9B0"/>
          <w:sz w:val="21"/>
          <w:szCs w:val="21"/>
          <w:lang w:val="en-US"/>
        </w:rPr>
        <w:t>AccountController</w:t>
      </w:r>
      <w:r w:rsidRPr="00E36320">
        <w:rPr>
          <w:rFonts w:ascii="Consolas" w:hAnsi="Consolas"/>
          <w:color w:val="D4D4D4"/>
          <w:sz w:val="21"/>
          <w:szCs w:val="21"/>
          <w:lang w:val="en-US"/>
        </w:rPr>
        <w:t> : </w:t>
      </w:r>
      <w:r w:rsidRPr="00E36320">
        <w:rPr>
          <w:rFonts w:ascii="Consolas" w:hAnsi="Consolas"/>
          <w:color w:val="4EC9B0"/>
          <w:sz w:val="21"/>
          <w:szCs w:val="21"/>
          <w:lang w:val="en-US"/>
        </w:rPr>
        <w:t>Controller</w:t>
      </w:r>
    </w:p>
    <w:p w14:paraId="4ECA4D30" w14:textId="10352522" w:rsidR="00E36320" w:rsidRPr="00E36320" w:rsidRDefault="00E36320" w:rsidP="005165A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D4D4D4"/>
          <w:sz w:val="21"/>
          <w:szCs w:val="21"/>
          <w:lang w:val="en-US"/>
        </w:rPr>
        <w:t>{    ...}</w:t>
      </w:r>
    </w:p>
    <w:p w14:paraId="652F667F" w14:textId="30B158D3" w:rsidR="005165A1" w:rsidRDefault="00E36320" w:rsidP="004970A5">
      <w:pPr>
        <w:pStyle w:val="1hinhve"/>
      </w:pPr>
      <w:bookmarkStart w:id="35" w:name="_Toc38397425"/>
      <w:bookmarkStart w:id="36" w:name="_Toc39134510"/>
      <w:r>
        <w:t>Hình 2.</w:t>
      </w:r>
      <w:r w:rsidR="00CD5705">
        <w:t>9</w:t>
      </w:r>
      <w:r>
        <w:t>. Ví dụ sử dụng Authorize Filters</w:t>
      </w:r>
      <w:bookmarkEnd w:id="35"/>
      <w:bookmarkEnd w:id="36"/>
    </w:p>
    <w:p w14:paraId="3E417850" w14:textId="77777777" w:rsidR="005165A1" w:rsidRDefault="005165A1">
      <w:pPr>
        <w:rPr>
          <w:b/>
          <w:szCs w:val="28"/>
          <w:lang w:val="en-US"/>
        </w:rPr>
      </w:pPr>
      <w:r>
        <w:br w:type="page"/>
      </w:r>
    </w:p>
    <w:p w14:paraId="48012019" w14:textId="5AE71D38" w:rsidR="00247784" w:rsidRDefault="00247784" w:rsidP="00247784">
      <w:pPr>
        <w:pStyle w:val="1tenmucnho"/>
      </w:pPr>
      <w:r>
        <w:lastRenderedPageBreak/>
        <w:t>f) Areas</w:t>
      </w:r>
    </w:p>
    <w:p w14:paraId="6F58C9A7" w14:textId="0875462D" w:rsidR="00247784" w:rsidRDefault="00247784" w:rsidP="00DA4C0A">
      <w:pPr>
        <w:pStyle w:val="1doanvanban"/>
      </w:pPr>
      <w:r>
        <w:t xml:space="preserve">Khi một </w:t>
      </w:r>
      <w:r w:rsidR="00FA3980">
        <w:t>W</w:t>
      </w:r>
      <w:r>
        <w:t xml:space="preserve">ebsite ASP.NET Core MVC trở nên quá lớn và quá phức tạp, số Controller chắc chắn sẽ tăng lên, với nhiều controller như vậy, chúng ta có thể thuộc về một nhóm như phần Administrator, trang chủ,… Areas cho phép chúng ta chia các Controllers, Modules và các Views tới các vị trí khác nhau trong </w:t>
      </w:r>
      <w:r w:rsidR="00FA3980">
        <w:t>S</w:t>
      </w:r>
      <w:r>
        <w:t>olution với cùng một thư mục độc lập.</w:t>
      </w:r>
    </w:p>
    <w:p w14:paraId="57FB29DB" w14:textId="1AA3CA09" w:rsidR="00A915E6" w:rsidRDefault="00A915E6" w:rsidP="00A915E6">
      <w:pPr>
        <w:pStyle w:val="1tenmucnho"/>
      </w:pPr>
      <w:r>
        <w:t>g) Web APIs</w:t>
      </w:r>
    </w:p>
    <w:p w14:paraId="188A7C9C" w14:textId="09280896" w:rsidR="00A915E6" w:rsidRDefault="00A915E6" w:rsidP="00DA4C0A">
      <w:pPr>
        <w:pStyle w:val="1doanvanban"/>
      </w:pPr>
      <w:r>
        <w:t xml:space="preserve">Ngoài việc là một nền tảng tuyệt vời để xây dựng các trang </w:t>
      </w:r>
      <w:r w:rsidR="00CD5705">
        <w:t>W</w:t>
      </w:r>
      <w:r>
        <w:t xml:space="preserve">eb. ASP.NET Core MVC hỗ trợ rất nhiều cho việc xây dựng API Web. Chúng ta có thể xây dựng các dịch vụ tiếp cận nhiều khách hàng bao gồm trình duyệt </w:t>
      </w:r>
      <w:r w:rsidR="00CD5705">
        <w:t>W</w:t>
      </w:r>
      <w:r>
        <w:t>eb và thiết bị di động</w:t>
      </w:r>
      <w:r w:rsidR="00062BF1">
        <w:t>.</w:t>
      </w:r>
    </w:p>
    <w:p w14:paraId="3D0BA421" w14:textId="693129B6" w:rsidR="006C6D6E" w:rsidRDefault="006C6D6E" w:rsidP="006C6D6E">
      <w:pPr>
        <w:pStyle w:val="1tenmucnho"/>
      </w:pPr>
      <w:r>
        <w:t>h) Razor view engine</w:t>
      </w:r>
    </w:p>
    <w:p w14:paraId="1E1A1A3D" w14:textId="4E297CC1" w:rsidR="006C6D6E" w:rsidRDefault="006C6D6E" w:rsidP="00DA4C0A">
      <w:pPr>
        <w:pStyle w:val="1doanvanban"/>
      </w:pPr>
      <w:r>
        <w:t xml:space="preserve">ASP.NET Core MVC </w:t>
      </w:r>
      <w:r w:rsidR="00AA4A27">
        <w:t>V</w:t>
      </w:r>
      <w:r>
        <w:t xml:space="preserve">iews sử dụng Razor </w:t>
      </w:r>
      <w:r w:rsidR="00AA4A27">
        <w:t>V</w:t>
      </w:r>
      <w:r>
        <w:t xml:space="preserve">iew </w:t>
      </w:r>
      <w:r w:rsidR="00AA4A27">
        <w:t>E</w:t>
      </w:r>
      <w:r>
        <w:t xml:space="preserve">ngine để </w:t>
      </w:r>
      <w:r w:rsidR="00AA4A27">
        <w:t>R</w:t>
      </w:r>
      <w:r>
        <w:t xml:space="preserve">ender các </w:t>
      </w:r>
      <w:r w:rsidR="00AA4A27">
        <w:t>mã</w:t>
      </w:r>
      <w:r>
        <w:t xml:space="preserve"> </w:t>
      </w:r>
      <w:r w:rsidR="00AA4A27">
        <w:t>H</w:t>
      </w:r>
      <w:r>
        <w:t xml:space="preserve">tml đến View. Razor được sử dụng để tự động tạo nội dung </w:t>
      </w:r>
      <w:r w:rsidR="00AA4A27">
        <w:t>W</w:t>
      </w:r>
      <w:r>
        <w:t>eb trên máy chủ.</w:t>
      </w:r>
    </w:p>
    <w:p w14:paraId="443F5951" w14:textId="77777777" w:rsidR="00185BDD" w:rsidRPr="00185BDD" w:rsidRDefault="00185BDD" w:rsidP="00185BDD">
      <w:pPr>
        <w:shd w:val="clear" w:color="auto" w:fill="1E1E1E"/>
        <w:spacing w:before="0" w:after="0" w:line="285" w:lineRule="atLeast"/>
        <w:rPr>
          <w:rFonts w:ascii="Consolas" w:hAnsi="Consolas"/>
          <w:color w:val="D4D4D4"/>
          <w:sz w:val="21"/>
          <w:szCs w:val="21"/>
          <w:lang w:val="en-US"/>
        </w:rPr>
      </w:pPr>
    </w:p>
    <w:p w14:paraId="4D52600D" w14:textId="77777777" w:rsidR="00185BDD" w:rsidRPr="00185BDD" w:rsidRDefault="00185BDD" w:rsidP="00CF664B">
      <w:pPr>
        <w:shd w:val="clear" w:color="auto" w:fill="1E1E1E"/>
        <w:spacing w:before="0" w:after="0" w:line="285" w:lineRule="atLeast"/>
        <w:ind w:firstLine="0"/>
        <w:rPr>
          <w:rFonts w:ascii="Consolas" w:hAnsi="Consolas"/>
          <w:color w:val="D4D4D4"/>
          <w:sz w:val="21"/>
          <w:szCs w:val="21"/>
          <w:lang w:val="en-US"/>
        </w:rPr>
      </w:pPr>
      <w:r w:rsidRPr="00185BDD">
        <w:rPr>
          <w:rFonts w:ascii="Consolas" w:hAnsi="Consolas"/>
          <w:color w:val="808080"/>
          <w:sz w:val="21"/>
          <w:szCs w:val="21"/>
          <w:lang w:val="en-US"/>
        </w:rPr>
        <w:t>&lt;</w:t>
      </w:r>
      <w:r w:rsidRPr="00185BDD">
        <w:rPr>
          <w:rFonts w:ascii="Consolas" w:hAnsi="Consolas"/>
          <w:color w:val="569CD6"/>
          <w:sz w:val="21"/>
          <w:szCs w:val="21"/>
          <w:lang w:val="en-US"/>
        </w:rPr>
        <w:t>ul</w:t>
      </w:r>
      <w:r w:rsidRPr="00185BDD">
        <w:rPr>
          <w:rFonts w:ascii="Consolas" w:hAnsi="Consolas"/>
          <w:color w:val="808080"/>
          <w:sz w:val="21"/>
          <w:szCs w:val="21"/>
          <w:lang w:val="en-US"/>
        </w:rPr>
        <w:t>&gt;</w:t>
      </w:r>
    </w:p>
    <w:p w14:paraId="6C3BB494" w14:textId="77777777" w:rsidR="00185BDD" w:rsidRPr="00185BDD" w:rsidRDefault="00185BDD" w:rsidP="00CF664B">
      <w:pPr>
        <w:shd w:val="clear" w:color="auto" w:fill="1E1E1E"/>
        <w:spacing w:before="0" w:after="0" w:line="285" w:lineRule="atLeast"/>
        <w:ind w:firstLine="0"/>
        <w:rPr>
          <w:rFonts w:ascii="Consolas" w:hAnsi="Consolas"/>
          <w:color w:val="D4D4D4"/>
          <w:sz w:val="21"/>
          <w:szCs w:val="21"/>
          <w:lang w:val="en-US"/>
        </w:rPr>
      </w:pPr>
      <w:r w:rsidRPr="00185BDD">
        <w:rPr>
          <w:rFonts w:ascii="Consolas" w:hAnsi="Consolas"/>
          <w:color w:val="D4D4D4"/>
          <w:sz w:val="21"/>
          <w:szCs w:val="21"/>
          <w:lang w:val="en-US"/>
        </w:rPr>
        <w:t>  @for (int i = 0; i &lt; 5; i++) {</w:t>
      </w:r>
    </w:p>
    <w:p w14:paraId="498B7425" w14:textId="77777777" w:rsidR="00185BDD" w:rsidRPr="00185BDD" w:rsidRDefault="00185BDD" w:rsidP="00CF664B">
      <w:pPr>
        <w:shd w:val="clear" w:color="auto" w:fill="1E1E1E"/>
        <w:spacing w:before="0" w:after="0" w:line="285" w:lineRule="atLeast"/>
        <w:ind w:firstLine="0"/>
        <w:rPr>
          <w:rFonts w:ascii="Consolas" w:hAnsi="Consolas"/>
          <w:color w:val="D4D4D4"/>
          <w:sz w:val="21"/>
          <w:szCs w:val="21"/>
          <w:lang w:val="en-US"/>
        </w:rPr>
      </w:pPr>
      <w:r w:rsidRPr="00185BDD">
        <w:rPr>
          <w:rFonts w:ascii="Consolas" w:hAnsi="Consolas"/>
          <w:color w:val="D4D4D4"/>
          <w:sz w:val="21"/>
          <w:szCs w:val="21"/>
          <w:lang w:val="en-US"/>
        </w:rPr>
        <w:t>    </w:t>
      </w:r>
      <w:r w:rsidRPr="00185BDD">
        <w:rPr>
          <w:rFonts w:ascii="Consolas" w:hAnsi="Consolas"/>
          <w:color w:val="808080"/>
          <w:sz w:val="21"/>
          <w:szCs w:val="21"/>
          <w:lang w:val="en-US"/>
        </w:rPr>
        <w:t>&lt;</w:t>
      </w:r>
      <w:r w:rsidRPr="00185BDD">
        <w:rPr>
          <w:rFonts w:ascii="Consolas" w:hAnsi="Consolas"/>
          <w:color w:val="569CD6"/>
          <w:sz w:val="21"/>
          <w:szCs w:val="21"/>
          <w:lang w:val="en-US"/>
        </w:rPr>
        <w:t>li</w:t>
      </w:r>
      <w:r w:rsidRPr="00185BDD">
        <w:rPr>
          <w:rFonts w:ascii="Consolas" w:hAnsi="Consolas"/>
          <w:color w:val="808080"/>
          <w:sz w:val="21"/>
          <w:szCs w:val="21"/>
          <w:lang w:val="en-US"/>
        </w:rPr>
        <w:t>&gt;</w:t>
      </w:r>
      <w:r w:rsidRPr="00185BDD">
        <w:rPr>
          <w:rFonts w:ascii="Consolas" w:hAnsi="Consolas"/>
          <w:color w:val="D4D4D4"/>
          <w:sz w:val="21"/>
          <w:szCs w:val="21"/>
          <w:lang w:val="en-US"/>
        </w:rPr>
        <w:t>List item @i</w:t>
      </w:r>
      <w:r w:rsidRPr="00185BDD">
        <w:rPr>
          <w:rFonts w:ascii="Consolas" w:hAnsi="Consolas"/>
          <w:color w:val="808080"/>
          <w:sz w:val="21"/>
          <w:szCs w:val="21"/>
          <w:lang w:val="en-US"/>
        </w:rPr>
        <w:t>&lt;/</w:t>
      </w:r>
      <w:r w:rsidRPr="00185BDD">
        <w:rPr>
          <w:rFonts w:ascii="Consolas" w:hAnsi="Consolas"/>
          <w:color w:val="569CD6"/>
          <w:sz w:val="21"/>
          <w:szCs w:val="21"/>
          <w:lang w:val="en-US"/>
        </w:rPr>
        <w:t>li</w:t>
      </w:r>
      <w:r w:rsidRPr="00185BDD">
        <w:rPr>
          <w:rFonts w:ascii="Consolas" w:hAnsi="Consolas"/>
          <w:color w:val="808080"/>
          <w:sz w:val="21"/>
          <w:szCs w:val="21"/>
          <w:lang w:val="en-US"/>
        </w:rPr>
        <w:t>&gt;</w:t>
      </w:r>
    </w:p>
    <w:p w14:paraId="05F39C51" w14:textId="77777777" w:rsidR="00185BDD" w:rsidRPr="00185BDD" w:rsidRDefault="00185BDD" w:rsidP="00CF664B">
      <w:pPr>
        <w:shd w:val="clear" w:color="auto" w:fill="1E1E1E"/>
        <w:spacing w:before="0" w:after="0" w:line="285" w:lineRule="atLeast"/>
        <w:ind w:firstLine="0"/>
        <w:rPr>
          <w:rFonts w:ascii="Consolas" w:hAnsi="Consolas"/>
          <w:color w:val="D4D4D4"/>
          <w:sz w:val="21"/>
          <w:szCs w:val="21"/>
          <w:lang w:val="en-US"/>
        </w:rPr>
      </w:pPr>
      <w:r w:rsidRPr="00185BDD">
        <w:rPr>
          <w:rFonts w:ascii="Consolas" w:hAnsi="Consolas"/>
          <w:color w:val="D4D4D4"/>
          <w:sz w:val="21"/>
          <w:szCs w:val="21"/>
          <w:lang w:val="en-US"/>
        </w:rPr>
        <w:t>  }</w:t>
      </w:r>
    </w:p>
    <w:p w14:paraId="6DC07FFA" w14:textId="77777777" w:rsidR="00185BDD" w:rsidRPr="00185BDD" w:rsidRDefault="00185BDD" w:rsidP="00CF664B">
      <w:pPr>
        <w:shd w:val="clear" w:color="auto" w:fill="1E1E1E"/>
        <w:spacing w:before="0" w:after="0" w:line="285" w:lineRule="atLeast"/>
        <w:ind w:firstLine="0"/>
        <w:rPr>
          <w:rFonts w:ascii="Consolas" w:hAnsi="Consolas"/>
          <w:color w:val="D4D4D4"/>
          <w:sz w:val="21"/>
          <w:szCs w:val="21"/>
          <w:lang w:val="en-US"/>
        </w:rPr>
      </w:pPr>
      <w:r w:rsidRPr="00185BDD">
        <w:rPr>
          <w:rFonts w:ascii="Consolas" w:hAnsi="Consolas"/>
          <w:color w:val="808080"/>
          <w:sz w:val="21"/>
          <w:szCs w:val="21"/>
          <w:lang w:val="en-US"/>
        </w:rPr>
        <w:t>&lt;/</w:t>
      </w:r>
      <w:r w:rsidRPr="00185BDD">
        <w:rPr>
          <w:rFonts w:ascii="Consolas" w:hAnsi="Consolas"/>
          <w:color w:val="569CD6"/>
          <w:sz w:val="21"/>
          <w:szCs w:val="21"/>
          <w:lang w:val="en-US"/>
        </w:rPr>
        <w:t>ul</w:t>
      </w:r>
      <w:r w:rsidRPr="00185BDD">
        <w:rPr>
          <w:rFonts w:ascii="Consolas" w:hAnsi="Consolas"/>
          <w:color w:val="808080"/>
          <w:sz w:val="21"/>
          <w:szCs w:val="21"/>
          <w:lang w:val="en-US"/>
        </w:rPr>
        <w:t>&gt;</w:t>
      </w:r>
    </w:p>
    <w:p w14:paraId="0CFA8EA3" w14:textId="77777777" w:rsidR="00185BDD" w:rsidRPr="00185BDD" w:rsidRDefault="00185BDD" w:rsidP="00185BDD">
      <w:pPr>
        <w:shd w:val="clear" w:color="auto" w:fill="1E1E1E"/>
        <w:spacing w:before="0" w:after="0" w:line="285" w:lineRule="atLeast"/>
        <w:rPr>
          <w:rFonts w:ascii="Consolas" w:hAnsi="Consolas"/>
          <w:color w:val="D4D4D4"/>
          <w:sz w:val="21"/>
          <w:szCs w:val="21"/>
          <w:lang w:val="en-US"/>
        </w:rPr>
      </w:pPr>
    </w:p>
    <w:p w14:paraId="614146A5" w14:textId="7B36D3E7" w:rsidR="00640789" w:rsidRPr="00185BDD" w:rsidRDefault="00185BDD" w:rsidP="004970A5">
      <w:pPr>
        <w:pStyle w:val="1hinhve"/>
      </w:pPr>
      <w:bookmarkStart w:id="37" w:name="_Toc38397426"/>
      <w:bookmarkStart w:id="38" w:name="_Toc39134511"/>
      <w:r>
        <w:t>Hình 2.</w:t>
      </w:r>
      <w:r w:rsidR="00CD5705">
        <w:t>10</w:t>
      </w:r>
      <w:r>
        <w:t xml:space="preserve">. Ví dụ sử dụng Razor </w:t>
      </w:r>
      <w:r w:rsidR="00E9249F">
        <w:t>V</w:t>
      </w:r>
      <w:r>
        <w:t xml:space="preserve">iew </w:t>
      </w:r>
      <w:r w:rsidR="00E9249F">
        <w:t>E</w:t>
      </w:r>
      <w:r>
        <w:t>ngine</w:t>
      </w:r>
      <w:bookmarkEnd w:id="37"/>
      <w:bookmarkEnd w:id="38"/>
    </w:p>
    <w:p w14:paraId="16F5AD12" w14:textId="5B0A0400" w:rsidR="00E36320" w:rsidRPr="00E36320" w:rsidRDefault="00E36320" w:rsidP="00E36320">
      <w:pPr>
        <w:rPr>
          <w:lang w:val="en-US"/>
        </w:rPr>
      </w:pPr>
    </w:p>
    <w:p w14:paraId="37716509" w14:textId="77777777" w:rsidR="00BE4464" w:rsidRDefault="00BE4464">
      <w:pPr>
        <w:rPr>
          <w:b/>
          <w:noProof/>
          <w:kern w:val="28"/>
          <w:szCs w:val="20"/>
          <w:lang w:val="en-US"/>
        </w:rPr>
      </w:pPr>
      <w:bookmarkStart w:id="39" w:name="_Toc39134472"/>
      <w:r>
        <w:br w:type="page"/>
      </w:r>
    </w:p>
    <w:p w14:paraId="453A678D" w14:textId="6D497DF0" w:rsidR="00E15D2B" w:rsidRDefault="00327060" w:rsidP="005355D1">
      <w:pPr>
        <w:pStyle w:val="1tenchuong"/>
      </w:pPr>
      <w:r>
        <w:lastRenderedPageBreak/>
        <w:t xml:space="preserve">Chương </w:t>
      </w:r>
      <w:r w:rsidR="002E2678">
        <w:t>3</w:t>
      </w:r>
      <w:r w:rsidR="005355D1">
        <w:br/>
      </w:r>
      <w:r w:rsidR="00E15D2B">
        <w:t>CÀI ĐẶT MÔI TRƯỜNG PHÁT TRIỂN</w:t>
      </w:r>
      <w:bookmarkEnd w:id="39"/>
    </w:p>
    <w:p w14:paraId="233B49C1" w14:textId="2E5328F0" w:rsidR="00327060" w:rsidRDefault="00E15D2B" w:rsidP="00020FA1">
      <w:pPr>
        <w:pStyle w:val="1tenmuclon"/>
      </w:pPr>
      <w:bookmarkStart w:id="40" w:name="_Toc39134473"/>
      <w:r>
        <w:t xml:space="preserve">3.1. </w:t>
      </w:r>
      <w:r w:rsidR="00010849">
        <w:t>Tổng quan</w:t>
      </w:r>
      <w:r>
        <w:t xml:space="preserve"> về các công cụ cho ASP.NET Core</w:t>
      </w:r>
      <w:bookmarkEnd w:id="40"/>
    </w:p>
    <w:p w14:paraId="2911B0D7" w14:textId="35C923C5" w:rsidR="001C3807" w:rsidRDefault="001C3807" w:rsidP="00DA4C0A">
      <w:pPr>
        <w:pStyle w:val="1doanvanban"/>
      </w:pPr>
      <w:r>
        <w:t xml:space="preserve">ASP.NET Core có thể được phát triển và hoạt động trên cả Windows, Linux và </w:t>
      </w:r>
      <w:r w:rsidR="002B0FB5">
        <w:t>M</w:t>
      </w:r>
      <w:r>
        <w:t xml:space="preserve">acOS. Để thực thi ứng dụng, chúng ta cần cài đặt .NET Core </w:t>
      </w:r>
      <w:r w:rsidR="002B0FB5">
        <w:t>R</w:t>
      </w:r>
      <w:r>
        <w:t xml:space="preserve">untime. Để phát triển ứng dụng, chúng ta cần cài đặt .NET Core SDK. Ngoài ra chúng ta cũng cần đến công cụ cho việc hỗ trợ viết </w:t>
      </w:r>
      <w:r w:rsidR="002B0FB5">
        <w:t>C</w:t>
      </w:r>
      <w:r>
        <w:t>ode, biên dịch và sửa lỗi.</w:t>
      </w:r>
    </w:p>
    <w:p w14:paraId="05693E8E" w14:textId="53698B51" w:rsidR="001C3807" w:rsidRDefault="001C3807" w:rsidP="00DA4C0A">
      <w:pPr>
        <w:pStyle w:val="1doanvanban"/>
      </w:pPr>
      <w:r>
        <w:t>Để phát triển ứng dụng ASP.NET Core chúng ta cần các công cụ sau:</w:t>
      </w:r>
    </w:p>
    <w:p w14:paraId="131288DB" w14:textId="02FC8B83" w:rsidR="001C3807" w:rsidRDefault="001C3807" w:rsidP="00DA4C0A">
      <w:pPr>
        <w:pStyle w:val="1doanvanban"/>
      </w:pPr>
      <w:r>
        <w:t>- Bộ ASP.NET Core SDK</w:t>
      </w:r>
      <w:r w:rsidR="006C22D8">
        <w:t>.</w:t>
      </w:r>
    </w:p>
    <w:p w14:paraId="4348B6DB" w14:textId="0ADF4D2F" w:rsidR="006C22D8" w:rsidRPr="001C3807" w:rsidRDefault="001C3807" w:rsidP="00DA4C0A">
      <w:pPr>
        <w:pStyle w:val="1doanvanban"/>
      </w:pPr>
      <w:r>
        <w:t xml:space="preserve">- Một môi trường phát triển ứng dụng tích hợp như Visual Studio, JetBrains Rider hoặc một </w:t>
      </w:r>
      <w:r w:rsidR="00BE4464">
        <w:t>C</w:t>
      </w:r>
      <w:r>
        <w:t xml:space="preserve">ode </w:t>
      </w:r>
      <w:r w:rsidR="00BE4464">
        <w:t>E</w:t>
      </w:r>
      <w:r>
        <w:t>ditor như Visual Studio Code</w:t>
      </w:r>
      <w:r w:rsidR="006C22D8">
        <w:t>,…</w:t>
      </w:r>
    </w:p>
    <w:p w14:paraId="0A715693" w14:textId="768F058C" w:rsidR="00E15D2B" w:rsidRPr="00E15D2B" w:rsidRDefault="00E15D2B" w:rsidP="00020FA1">
      <w:pPr>
        <w:pStyle w:val="1tenmuclon"/>
      </w:pPr>
      <w:bookmarkStart w:id="41" w:name="_Toc39134474"/>
      <w:r>
        <w:t>3.</w:t>
      </w:r>
      <w:r w:rsidR="00010849">
        <w:t>2. Cài đặt ASP.NET Core SDK</w:t>
      </w:r>
      <w:bookmarkEnd w:id="41"/>
    </w:p>
    <w:p w14:paraId="01B87D21" w14:textId="7471228A" w:rsidR="009C0C1B" w:rsidRDefault="00010849" w:rsidP="00020FA1">
      <w:pPr>
        <w:pStyle w:val="1tenmucvua"/>
      </w:pPr>
      <w:bookmarkStart w:id="42" w:name="_Toc39134475"/>
      <w:r>
        <w:t>3.2.1. Tổng quan về Visual Studio 2019</w:t>
      </w:r>
      <w:bookmarkEnd w:id="42"/>
    </w:p>
    <w:p w14:paraId="6120C1D0" w14:textId="053EB5D3" w:rsidR="009C0C1B" w:rsidRDefault="009C0C1B" w:rsidP="00DA4C0A">
      <w:pPr>
        <w:pStyle w:val="1doanvanban"/>
      </w:pPr>
      <w:r>
        <w:t xml:space="preserve">Visual Studio là IDE riêng của Microsoft ban đầuc có tên là Project Boston và được phát hành vào năm 1997. Sau đó, Microsoft đã kết hợp tất cả các công cụ phát triển của họ và đóng gói thành một sản phẩm duy nhất. Ban đầu phần mềm được chia làm hai phiên bản là </w:t>
      </w:r>
      <w:r w:rsidRPr="009C0C1B">
        <w:rPr>
          <w:b/>
          <w:bCs/>
        </w:rPr>
        <w:t>Visual Studio Professional</w:t>
      </w:r>
      <w:r>
        <w:t xml:space="preserve"> và </w:t>
      </w:r>
      <w:r w:rsidRPr="009C0C1B">
        <w:rPr>
          <w:b/>
          <w:bCs/>
        </w:rPr>
        <w:t>Visual Studio Enterprise</w:t>
      </w:r>
      <w:r>
        <w:t xml:space="preserve">. Phiên bản </w:t>
      </w:r>
      <w:r>
        <w:rPr>
          <w:b/>
          <w:bCs/>
        </w:rPr>
        <w:t xml:space="preserve">Professional </w:t>
      </w:r>
      <w:r>
        <w:t xml:space="preserve">và </w:t>
      </w:r>
      <w:r>
        <w:rPr>
          <w:b/>
          <w:bCs/>
        </w:rPr>
        <w:t>Enterprise</w:t>
      </w:r>
      <w:r>
        <w:t xml:space="preserve"> cao cấp được đóng gói trong 3 đĩa CD. Qua một quá trình dài phát triển hơn 20 năm, đến hiện nay Microsoft đã cho ra mắt Visual Studio 2019 là phiên bản mới nhất từ nhóm công cụ phát triển tại Microsoft, bao gồm 3 phiên bản chính là:</w:t>
      </w:r>
    </w:p>
    <w:p w14:paraId="51D21CCB" w14:textId="250B98C4" w:rsidR="009C0C1B" w:rsidRDefault="009C0C1B" w:rsidP="00DA4C0A">
      <w:pPr>
        <w:pStyle w:val="1doanvanban"/>
      </w:pPr>
      <w:r>
        <w:t>- Community (Phiên bản miễn phí cho sinh viên và cá nhân)</w:t>
      </w:r>
    </w:p>
    <w:p w14:paraId="02C70FD4" w14:textId="48F053E5" w:rsidR="009C0C1B" w:rsidRDefault="009C0C1B" w:rsidP="00DA4C0A">
      <w:pPr>
        <w:pStyle w:val="1doanvanban"/>
      </w:pPr>
      <w:r>
        <w:t>- Professional (</w:t>
      </w:r>
      <w:r w:rsidR="00FD5EE3">
        <w:t>Phiên bản dành cho các team lập trình nhỏ)</w:t>
      </w:r>
    </w:p>
    <w:p w14:paraId="4716F0DF" w14:textId="1BD64FC5" w:rsidR="00FD5EE3" w:rsidRDefault="00FD5EE3" w:rsidP="00DA4C0A">
      <w:pPr>
        <w:pStyle w:val="1doanvanban"/>
      </w:pPr>
      <w:r>
        <w:t>- Enterprise (Phiên bản có khả năng mở rộng cao hỗ trợ nhiều giải pháp cho doanh nghiệp)</w:t>
      </w:r>
    </w:p>
    <w:p w14:paraId="07BF0931" w14:textId="3E387F0F" w:rsidR="00090F7F" w:rsidRPr="009C0C1B" w:rsidRDefault="00090F7F" w:rsidP="00DA4C0A">
      <w:pPr>
        <w:pStyle w:val="1doanvanban"/>
      </w:pPr>
      <w:r>
        <w:t>Đối với sinh viên và các đối tượng người dùng là cá nhân, sử dụng phiên bản Community là lụa chọn thích hợp nhất.</w:t>
      </w:r>
    </w:p>
    <w:p w14:paraId="49212F09" w14:textId="4F43D674" w:rsidR="002710ED" w:rsidRDefault="00010849" w:rsidP="00020FA1">
      <w:pPr>
        <w:pStyle w:val="1tenmucvua"/>
      </w:pPr>
      <w:bookmarkStart w:id="43" w:name="_Toc39134476"/>
      <w:r>
        <w:t xml:space="preserve">3.2.2. </w:t>
      </w:r>
      <w:r w:rsidR="002710ED">
        <w:t>Cài đặt ASP.NET Core SDK với Visual studio 2019</w:t>
      </w:r>
      <w:bookmarkEnd w:id="43"/>
    </w:p>
    <w:p w14:paraId="7B9FD4A0" w14:textId="51E662A1" w:rsidR="00090F7F" w:rsidRDefault="00090F7F" w:rsidP="00DA4C0A">
      <w:pPr>
        <w:pStyle w:val="1doanvanban"/>
      </w:pPr>
      <w:r>
        <w:t>Đối với việc sử dụng Visual Studio 2019 trên Windows để cài đặt được .NET Core Runtime và SDK là vô cùng đơn giản.</w:t>
      </w:r>
    </w:p>
    <w:p w14:paraId="08222D43" w14:textId="21D545D4" w:rsidR="00090F7F" w:rsidRDefault="00090F7F" w:rsidP="00DA4C0A">
      <w:pPr>
        <w:pStyle w:val="1doanvanban"/>
      </w:pPr>
      <w:r>
        <w:lastRenderedPageBreak/>
        <w:t>Từ .NET Core 3.0 trở đi đòi hỏi sử dụng Visual Studio 2019 (v16.3 trở lên), nếu nằm trong các trường hợp sau, chúng ta cần thực hiện để tiến hành nâng cấp và cập nhật để có thể hoàn tất:</w:t>
      </w:r>
    </w:p>
    <w:p w14:paraId="0DE48A2B" w14:textId="3B64537B" w:rsidR="00090F7F" w:rsidRDefault="00090F7F" w:rsidP="00DA4C0A">
      <w:pPr>
        <w:pStyle w:val="1doanvanban"/>
      </w:pPr>
      <w:r>
        <w:t xml:space="preserve">- Nếu chua có hoặc đang dùng phiên bản Visual Studio đã cũ, chúng ta cần cài đặt mới Visual Studio 2019 (Sử dụng bản Community miễn phí để phù hợp với sinh viên). Trong quá trình cài đặt, tại </w:t>
      </w:r>
      <w:r w:rsidRPr="00090F7F">
        <w:rPr>
          <w:b/>
          <w:bCs/>
        </w:rPr>
        <w:t>Workloads</w:t>
      </w:r>
      <w:r>
        <w:t xml:space="preserve"> chọn </w:t>
      </w:r>
      <w:r w:rsidRPr="00090F7F">
        <w:rPr>
          <w:b/>
          <w:bCs/>
        </w:rPr>
        <w:t>ASP.NET and web development</w:t>
      </w:r>
      <w:r>
        <w:rPr>
          <w:b/>
          <w:bCs/>
        </w:rPr>
        <w:t xml:space="preserve"> </w:t>
      </w:r>
      <w:r>
        <w:t xml:space="preserve">(dùng để phát triển ứng dụng trên cả ASP.NET và ASP.NET Core) hoặc </w:t>
      </w:r>
      <w:r w:rsidRPr="002E0066">
        <w:rPr>
          <w:b/>
          <w:bCs/>
        </w:rPr>
        <w:t>.NET Core cross-platform development</w:t>
      </w:r>
      <w:r>
        <w:t xml:space="preserve"> (dùng để phát triển ứng dụng trên .NET Core và ASP.NET Core)</w:t>
      </w:r>
      <w:r w:rsidR="002E0066">
        <w:t>.</w:t>
      </w:r>
    </w:p>
    <w:p w14:paraId="12E36FD3" w14:textId="5EE988E1" w:rsidR="003A6F36" w:rsidRDefault="003A6F36" w:rsidP="00A907D4">
      <w:pPr>
        <w:pStyle w:val="1doanvanban"/>
        <w:ind w:firstLine="0"/>
        <w:jc w:val="center"/>
      </w:pPr>
      <w:r>
        <w:rPr>
          <w:noProof/>
        </w:rPr>
        <w:drawing>
          <wp:inline distT="0" distB="0" distL="0" distR="0" wp14:anchorId="4CB2EB3A" wp14:editId="2B546031">
            <wp:extent cx="4095750" cy="2771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5750" cy="2771775"/>
                    </a:xfrm>
                    <a:prstGeom prst="rect">
                      <a:avLst/>
                    </a:prstGeom>
                    <a:noFill/>
                    <a:ln>
                      <a:noFill/>
                    </a:ln>
                  </pic:spPr>
                </pic:pic>
              </a:graphicData>
            </a:graphic>
          </wp:inline>
        </w:drawing>
      </w:r>
    </w:p>
    <w:p w14:paraId="403517C6" w14:textId="0941F7F2" w:rsidR="003A6F36" w:rsidRDefault="003A6F36" w:rsidP="004970A5">
      <w:pPr>
        <w:pStyle w:val="1hinhve"/>
      </w:pPr>
      <w:bookmarkStart w:id="44" w:name="_Toc38397427"/>
      <w:bookmarkStart w:id="45" w:name="_Toc39134512"/>
      <w:r>
        <w:t>Hình 3.1. Chọn Workloads</w:t>
      </w:r>
      <w:bookmarkEnd w:id="44"/>
      <w:bookmarkEnd w:id="45"/>
    </w:p>
    <w:p w14:paraId="42D1B5D6" w14:textId="4F7367CD" w:rsidR="003A6F36" w:rsidRDefault="003A6F36" w:rsidP="00A907D4">
      <w:pPr>
        <w:pStyle w:val="1doanvanban"/>
      </w:pPr>
      <w:r>
        <w:t xml:space="preserve">- Nếu đã cài đặt sẵn Visual Studio 2019, hãy tiến hành update lên build mới nhất. Sau đó tiến hành chạy chương trình </w:t>
      </w:r>
      <w:r>
        <w:rPr>
          <w:b/>
          <w:bCs/>
        </w:rPr>
        <w:t xml:space="preserve">Visual Studio Installer </w:t>
      </w:r>
      <w:r>
        <w:t xml:space="preserve">&gt; chọn </w:t>
      </w:r>
      <w:r>
        <w:rPr>
          <w:b/>
          <w:bCs/>
        </w:rPr>
        <w:t xml:space="preserve">Modify </w:t>
      </w:r>
      <w:r>
        <w:t xml:space="preserve">&gt; chọn mục </w:t>
      </w:r>
      <w:r>
        <w:rPr>
          <w:b/>
          <w:bCs/>
        </w:rPr>
        <w:t xml:space="preserve">Workloads </w:t>
      </w:r>
      <w:r>
        <w:t>và thực hiện như trên.</w:t>
      </w:r>
    </w:p>
    <w:p w14:paraId="19620063" w14:textId="67422111" w:rsidR="0032507B" w:rsidRDefault="0032507B" w:rsidP="00DA4C0A">
      <w:pPr>
        <w:pStyle w:val="1doanvanban"/>
      </w:pPr>
      <w:r>
        <w:t>Lựa chọn một trong hai workload trên sẽ giúp chúng ta cài đặt tất cả các thành phần cần thiết cho phát triển và thực thi ứng dụng ASP.NET Core trên Windows. Khi qua trình cài đặt hoàn tất, chúng ta đã sẵng sàng cho việc phát triển và chạy ứng dụng ASP.NET Core.</w:t>
      </w:r>
    </w:p>
    <w:p w14:paraId="6EFB8495" w14:textId="5044BC78" w:rsidR="00DF57B4" w:rsidRPr="003A6F36" w:rsidRDefault="00DF57B4" w:rsidP="00DA4C0A">
      <w:pPr>
        <w:pStyle w:val="1doanvanban"/>
      </w:pPr>
      <w:r>
        <w:t xml:space="preserve">Chúng ta có thể chạy lệnh </w:t>
      </w:r>
      <w:r w:rsidRPr="00DF57B4">
        <w:rPr>
          <w:b/>
          <w:bCs/>
        </w:rPr>
        <w:t>dotnet --version</w:t>
      </w:r>
      <w:r>
        <w:t xml:space="preserve"> trên </w:t>
      </w:r>
      <w:r w:rsidRPr="00DF57B4">
        <w:rPr>
          <w:i/>
          <w:iCs/>
        </w:rPr>
        <w:t>Command Prompt</w:t>
      </w:r>
      <w:r>
        <w:t xml:space="preserve"> hoặc </w:t>
      </w:r>
      <w:r w:rsidRPr="00DF57B4">
        <w:rPr>
          <w:i/>
          <w:iCs/>
        </w:rPr>
        <w:t>PowerShell</w:t>
      </w:r>
      <w:r>
        <w:t xml:space="preserve"> để kiểm tra kết quả.</w:t>
      </w:r>
    </w:p>
    <w:p w14:paraId="16761674" w14:textId="0581D834" w:rsidR="002710ED" w:rsidRDefault="002710ED" w:rsidP="00020FA1">
      <w:pPr>
        <w:pStyle w:val="1tenmucvua"/>
      </w:pPr>
      <w:bookmarkStart w:id="46" w:name="_Toc39134477"/>
      <w:r>
        <w:lastRenderedPageBreak/>
        <w:t>3.2.3. Cài đặt ASP.NET Core SDK trực tiếp</w:t>
      </w:r>
      <w:bookmarkEnd w:id="46"/>
    </w:p>
    <w:p w14:paraId="64C824BA" w14:textId="02E8B2F0" w:rsidR="00B5516B" w:rsidRDefault="00B5516B" w:rsidP="00DA4C0A">
      <w:pPr>
        <w:pStyle w:val="1doanvanban"/>
      </w:pPr>
      <w:r>
        <w:t>Do được thiết kế để phát triển và thực thi đa nền tảng, việc cài đặt ASP.NET Core tương đối dễ dàng trên các hệ điều hành phổ biến hiện nay như Windows, Linux, MacOS. Ở đây chúng ta sẽ tiến hành cài đặt trên Windows.</w:t>
      </w:r>
    </w:p>
    <w:p w14:paraId="34254EBF" w14:textId="3F605878" w:rsidR="00B5516B" w:rsidRDefault="00B5516B" w:rsidP="00DA4C0A">
      <w:pPr>
        <w:pStyle w:val="1doanvanban"/>
      </w:pPr>
      <w:r>
        <w:t xml:space="preserve">Như đã được trình bày trước đó, để thực thi ứng dụng ASP.NET Core, chúng tacafn cài đặt ASP.NET Core Runtime. Để phát triển ứng dụng, chúng ta cần cài đặt ASP.NET Core SDK. </w:t>
      </w:r>
      <w:r w:rsidR="00D81545">
        <w:t>Nhưng thật thuận lợi cho chúng ta, khi cài đặt ASP.NET Core SDK thì đồng thời ASP.NET Core Runtime cũng được cài đặt.</w:t>
      </w:r>
    </w:p>
    <w:p w14:paraId="7265FDE1" w14:textId="77777777" w:rsidR="00CE1B84" w:rsidRDefault="00CE1B84" w:rsidP="00DA4C0A">
      <w:pPr>
        <w:pStyle w:val="1doanvanban"/>
      </w:pPr>
      <w:r>
        <w:t xml:space="preserve">Để tiến hành cài đặt, trước tiên chúng ta cần vào địa chỉ: </w:t>
      </w:r>
    </w:p>
    <w:p w14:paraId="6E2ECF3B" w14:textId="6F0917FB" w:rsidR="00CE1B84" w:rsidRPr="00340E56" w:rsidRDefault="00373F0E" w:rsidP="00A907D4">
      <w:pPr>
        <w:pStyle w:val="1doanvanban"/>
        <w:ind w:firstLine="0"/>
        <w:jc w:val="center"/>
        <w:rPr>
          <w:i/>
          <w:iCs/>
        </w:rPr>
      </w:pPr>
      <w:hyperlink r:id="rId20" w:history="1">
        <w:r w:rsidR="00CE1B84" w:rsidRPr="00340E56">
          <w:rPr>
            <w:rStyle w:val="Hyperlink"/>
            <w:i/>
            <w:iCs/>
            <w:color w:val="auto"/>
            <w:u w:val="none"/>
            <w:shd w:val="clear" w:color="auto" w:fill="FFFFFF"/>
          </w:rPr>
          <w:t>https://dotnet.microsoft.com/download</w:t>
        </w:r>
      </w:hyperlink>
    </w:p>
    <w:p w14:paraId="4AE9E235" w14:textId="7156A847" w:rsidR="00CE1B84" w:rsidRDefault="00CE1B84" w:rsidP="00DA4C0A">
      <w:pPr>
        <w:pStyle w:val="1doanvanban"/>
      </w:pPr>
      <w:r>
        <w:t>Sau đó tiến hành chọn và tải về bộ cài đặt của phiên bản mới nhất rồi tiến hành cài đặt nhu bất kỳ chương trình Windows bình thường nào.</w:t>
      </w:r>
    </w:p>
    <w:p w14:paraId="468690B9" w14:textId="1587F170" w:rsidR="00996D18" w:rsidRDefault="00996D18" w:rsidP="00DA4C0A">
      <w:pPr>
        <w:pStyle w:val="1doanvanban"/>
      </w:pPr>
      <w:r>
        <w:t xml:space="preserve">Chúng ta có thể chạy lệnh </w:t>
      </w:r>
      <w:r w:rsidRPr="00DF57B4">
        <w:rPr>
          <w:b/>
          <w:bCs/>
        </w:rPr>
        <w:t>dotnet --version</w:t>
      </w:r>
      <w:r>
        <w:t xml:space="preserve"> trên </w:t>
      </w:r>
      <w:r w:rsidRPr="00DF57B4">
        <w:rPr>
          <w:i/>
          <w:iCs/>
        </w:rPr>
        <w:t>Command Prompt</w:t>
      </w:r>
      <w:r>
        <w:t xml:space="preserve"> hoặc </w:t>
      </w:r>
      <w:r w:rsidRPr="00DF57B4">
        <w:rPr>
          <w:i/>
          <w:iCs/>
        </w:rPr>
        <w:t>PowerShell</w:t>
      </w:r>
      <w:r>
        <w:t xml:space="preserve"> để kiểm tra kết quả.</w:t>
      </w:r>
    </w:p>
    <w:p w14:paraId="1B460ABD" w14:textId="57538FFD" w:rsidR="00996D18" w:rsidRDefault="00996D18" w:rsidP="003F41A7">
      <w:pPr>
        <w:ind w:firstLine="0"/>
        <w:jc w:val="center"/>
      </w:pPr>
      <w:r w:rsidRPr="003F41A7">
        <w:rPr>
          <w:noProof/>
        </w:rPr>
        <w:drawing>
          <wp:inline distT="0" distB="0" distL="0" distR="0" wp14:anchorId="720AD197" wp14:editId="2298B48F">
            <wp:extent cx="5760085" cy="2656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656840"/>
                    </a:xfrm>
                    <a:prstGeom prst="rect">
                      <a:avLst/>
                    </a:prstGeom>
                  </pic:spPr>
                </pic:pic>
              </a:graphicData>
            </a:graphic>
          </wp:inline>
        </w:drawing>
      </w:r>
    </w:p>
    <w:p w14:paraId="3BC7C609" w14:textId="6A8E0F1C" w:rsidR="00996D18" w:rsidRPr="00996D18" w:rsidRDefault="00996D18" w:rsidP="004970A5">
      <w:pPr>
        <w:pStyle w:val="1hinhve"/>
      </w:pPr>
      <w:bookmarkStart w:id="47" w:name="_Toc38397428"/>
      <w:bookmarkStart w:id="48" w:name="_Toc39134513"/>
      <w:r>
        <w:t>Hình 3.2. Kiểm tra phiên bản của .NET Core SDK sau khi hoàn tất</w:t>
      </w:r>
      <w:bookmarkEnd w:id="47"/>
      <w:bookmarkEnd w:id="48"/>
    </w:p>
    <w:p w14:paraId="5D25CEB4" w14:textId="545FFE6A" w:rsidR="003662A7" w:rsidRDefault="003662A7" w:rsidP="00020FA1">
      <w:pPr>
        <w:pStyle w:val="1tenmuclon"/>
      </w:pPr>
      <w:bookmarkStart w:id="49" w:name="_Toc39134478"/>
      <w:r>
        <w:t>3.3. Cơ sở dữ liệu và hệ quản trị cơ sở dũ liệu</w:t>
      </w:r>
      <w:bookmarkEnd w:id="49"/>
    </w:p>
    <w:p w14:paraId="410D10E1" w14:textId="4C8D03C8" w:rsidR="003662A7" w:rsidRDefault="003662A7" w:rsidP="00020FA1">
      <w:pPr>
        <w:pStyle w:val="1tenmucvua"/>
      </w:pPr>
      <w:bookmarkStart w:id="50" w:name="_Toc39134479"/>
      <w:r>
        <w:t xml:space="preserve">3.3.1. </w:t>
      </w:r>
      <w:r w:rsidR="00BE4464">
        <w:t>Hệ quản trị c</w:t>
      </w:r>
      <w:r>
        <w:t>ơ sở dữ liệu SQL Server</w:t>
      </w:r>
      <w:bookmarkEnd w:id="50"/>
    </w:p>
    <w:p w14:paraId="4255C1D4" w14:textId="6095DB10" w:rsidR="00D07F04" w:rsidRDefault="00D07F04" w:rsidP="00D07F04">
      <w:pPr>
        <w:pStyle w:val="1tenmucnho"/>
      </w:pPr>
      <w:r>
        <w:t>a) Khái quát</w:t>
      </w:r>
    </w:p>
    <w:p w14:paraId="4D08678B" w14:textId="1BC3A41F" w:rsidR="007E42E6" w:rsidRDefault="007E42E6" w:rsidP="00DA4C0A">
      <w:pPr>
        <w:pStyle w:val="1doanvanban"/>
      </w:pPr>
      <w:r>
        <w:t xml:space="preserve">SQL Server là một hệ quản trị cơ sở dữ liệu quan hệ (Relational Database Management System – RDBMS) sử dụng câu lệnh SQL (Transact-SQL) để trao đổi dữ liệu giữa máy khách và máy cài SQL Server. Một RDBMS bao gồm các </w:t>
      </w:r>
      <w:r>
        <w:lastRenderedPageBreak/>
        <w:t>database, database engine và các dứng dụng dùng để quản lý dữ liệu và các bộ phận khác nhau trong RDBMS.</w:t>
      </w:r>
    </w:p>
    <w:p w14:paraId="3B7BE9D1" w14:textId="1291C3CA" w:rsidR="007E42E6" w:rsidRDefault="007E42E6" w:rsidP="00DA4C0A">
      <w:pPr>
        <w:pStyle w:val="1doanvanban"/>
      </w:pPr>
      <w:r>
        <w:t>SQL Server được tối ưu để chạy trên môi trường cơ sở dữ liệu rất lớn (Very Large Database Enviroment) lên đến TeraBytes và có thể phục vụ cùng lúc cho hàng nghìn người dùng. SQL Server có thể kết hợp với các server khác như Microsoft Internet Information Server (IIS), E-Commerce Server, Proxy Server,..</w:t>
      </w:r>
    </w:p>
    <w:p w14:paraId="7D10D207" w14:textId="153D4370" w:rsidR="00442877" w:rsidRDefault="00442877" w:rsidP="00DA4C0A">
      <w:pPr>
        <w:pStyle w:val="1doanvanban"/>
      </w:pPr>
      <w:r>
        <w:t>SQL Server có một vài phiên bản có thể kể đến như sau:</w:t>
      </w:r>
    </w:p>
    <w:p w14:paraId="6A50CF90" w14:textId="735B1BD3" w:rsidR="00442877" w:rsidRDefault="00442877" w:rsidP="00DA4C0A">
      <w:pPr>
        <w:pStyle w:val="1doanvanban"/>
      </w:pPr>
      <w:r>
        <w:t>- Enterprise: Chứa tất cả các đặc điểm nổi bật của SQL Server, bao gồm nhân bộ máy cơ sở dữ liệu và các dịch vụ đi kèm cùng với các công cụ cho tạo và quản lý phân cụm SQL Server. Nó có thể quản lý các CSDL lớn tới 524 PetaBytes và đánh địa chỉ 12 TeraBytes bộ nhớ và hỗ trợ tới 640 bộ vi xử lý.</w:t>
      </w:r>
    </w:p>
    <w:p w14:paraId="09476BAF" w14:textId="67C12D8D" w:rsidR="00D51554" w:rsidRDefault="00D51554" w:rsidP="00DA4C0A">
      <w:pPr>
        <w:pStyle w:val="1doanvanban"/>
      </w:pPr>
      <w:r>
        <w:t>- Standard: Rất thích hợp cho các công ty vừa và nhỏ vì giá thành rẻ hơn nhiều so với bản Enterprise, nhưng lại bị giới hạn một số chức năng cao cấp khác.</w:t>
      </w:r>
    </w:p>
    <w:p w14:paraId="78FD5841" w14:textId="1E98F114" w:rsidR="00D51554" w:rsidRDefault="00D51554" w:rsidP="00DA4C0A">
      <w:pPr>
        <w:pStyle w:val="1doanvanban"/>
      </w:pPr>
      <w:r>
        <w:t>- Developer: Có đầy đủ các tính năng của phiên bản Enterprise nhưng giới hạn nhiều điều kiện như số lượng người kết nối vào server cùng một lúc,… đây là phiên bản sử dụng cho phát triển và kiểm tra ứng dụng. Phiên bản này phù hợp cho tất cả các cá nhân, tổ chức xây dựng và kiểm tra ứng dụng.</w:t>
      </w:r>
    </w:p>
    <w:p w14:paraId="6C655551" w14:textId="5AE65826" w:rsidR="00D51554" w:rsidRDefault="00D51554" w:rsidP="00DA4C0A">
      <w:pPr>
        <w:pStyle w:val="1doanvanban"/>
      </w:pPr>
      <w:r>
        <w:t xml:space="preserve">- Express: SQL Server Express dễ sử dụng và quản trị CSDL đơn giản. Được tích hợp với Microsoft Visual Studio, nên dễ dàng để phát triển các dứng dụng dữ liệu, an toàn trong lưu trữ và nhanh trong triển khai. SQL Server Express là phiên bản </w:t>
      </w:r>
      <w:r w:rsidRPr="00D51554">
        <w:rPr>
          <w:b/>
          <w:bCs/>
        </w:rPr>
        <w:t>miễn phí</w:t>
      </w:r>
      <w:r>
        <w:t xml:space="preserve">, không giới hạn về số cơ sở dữ liệu hoặc người sử dụng, nhưng nó chỉ dùng cho 1 bộ vi xử lý với 1 GB bộ nhớ và 10 GB </w:t>
      </w:r>
      <w:r w:rsidR="00D40D66">
        <w:t>file cơ sở dữ liệu. SQL Server Express là lựa chọn tốt cho những người dùng chỉ cần một phiên bản SQL Server 2005 nhỏ gọn, dùng trên máy chủ có cấu hình thấp, những nhà phát triển ứng dụng không chuyên hay những người yêu thích xây dựng các ứng dụng nhỏ.</w:t>
      </w:r>
    </w:p>
    <w:p w14:paraId="51D0813F" w14:textId="737AB6AD" w:rsidR="00BE113C" w:rsidRDefault="00BE113C" w:rsidP="00DA4C0A">
      <w:pPr>
        <w:pStyle w:val="1doanvanban"/>
      </w:pPr>
      <w:r>
        <w:t>Đối tượng của SQL Server là các bảng dữ liệu với các cột và các hàng. Cột được gọi là trường dữ liệu và hàng là bản ghi của bảng. Cột dữ liệu và kiểu dữ liệu xác định tạo nên cấu trúc của bảng</w:t>
      </w:r>
      <w:r w:rsidR="00ED445B">
        <w:t>.</w:t>
      </w:r>
    </w:p>
    <w:p w14:paraId="45BEF34C" w14:textId="1D088DED" w:rsidR="00ED445B" w:rsidRDefault="00ED445B" w:rsidP="00DA4C0A">
      <w:pPr>
        <w:pStyle w:val="1doanvanban"/>
      </w:pPr>
      <w:r>
        <w:t>Khi bảng được tôt chức thành một hệ thống cho một mục đích sử dụng cụ thể vào một công việc nào đó thì sẽ trở thành một cơ sở dữ liệu.</w:t>
      </w:r>
    </w:p>
    <w:p w14:paraId="6C398A59" w14:textId="1DBE46B9" w:rsidR="00D07F04" w:rsidRDefault="00D07F04" w:rsidP="00D07F04">
      <w:pPr>
        <w:pStyle w:val="1tenmucnho"/>
      </w:pPr>
      <w:r>
        <w:t>b) Cài đặt</w:t>
      </w:r>
    </w:p>
    <w:p w14:paraId="27ABE626" w14:textId="717DDA34" w:rsidR="00D07F04" w:rsidRDefault="00D07F04" w:rsidP="00DA4C0A">
      <w:pPr>
        <w:pStyle w:val="1doanvanban"/>
      </w:pPr>
      <w:r>
        <w:lastRenderedPageBreak/>
        <w:t>Để có thể sử dụng, và phục vụ cho mục đích phát triển cũng như áp dụng cho mô hình website nhỏ này, nên phiên bản Express của SQL Server là thích hợp nhất vì nó yêu cầu vi xử lý thấp, và cung cấp một phạm vi lưu trữ dữ liệu lên đến 10 GB. Những điều kiện như vậy là hoàn hảo để xây dựng nên một webite với quy mô nhỏ.</w:t>
      </w:r>
    </w:p>
    <w:p w14:paraId="0428F348" w14:textId="2C1DD0BC" w:rsidR="00D07F04" w:rsidRDefault="00836924" w:rsidP="00DA4C0A">
      <w:pPr>
        <w:pStyle w:val="1doanvanban"/>
      </w:pPr>
      <w:r>
        <w:t>- Tải SQL Server</w:t>
      </w:r>
    </w:p>
    <w:p w14:paraId="0EDD9265" w14:textId="0763C534" w:rsidR="00836924" w:rsidRDefault="00836924" w:rsidP="00DA4C0A">
      <w:pPr>
        <w:pStyle w:val="1doanvanban"/>
      </w:pPr>
      <w:r>
        <w:t>Để cà</w:t>
      </w:r>
      <w:r w:rsidR="00A64213">
        <w:t>i đặt SQL Server, chúng ta có thể truy cập trực tiếp vào trang chủ của Microsoft để tải bộ công cụ cho máy tính theo địa chỉ:</w:t>
      </w:r>
    </w:p>
    <w:p w14:paraId="199103AE" w14:textId="1BA1700B" w:rsidR="00A64213" w:rsidRPr="00043533" w:rsidRDefault="00373F0E" w:rsidP="00340E56">
      <w:pPr>
        <w:pStyle w:val="1doanvanban"/>
        <w:ind w:firstLine="0"/>
        <w:jc w:val="center"/>
        <w:rPr>
          <w:i/>
          <w:iCs/>
        </w:rPr>
      </w:pPr>
      <w:hyperlink r:id="rId22" w:history="1">
        <w:r w:rsidR="00A64213" w:rsidRPr="00043533">
          <w:rPr>
            <w:rStyle w:val="Hyperlink"/>
            <w:i/>
            <w:iCs/>
            <w:color w:val="auto"/>
            <w:u w:val="none"/>
          </w:rPr>
          <w:t>https://www.microsoft.com/en-in/sql-server/sql-server-downloads</w:t>
        </w:r>
      </w:hyperlink>
    </w:p>
    <w:p w14:paraId="73E78EE2" w14:textId="29CE8EE6" w:rsidR="0097528C" w:rsidRDefault="00263819" w:rsidP="00DA4C0A">
      <w:pPr>
        <w:pStyle w:val="1doanvanban"/>
      </w:pPr>
      <w:r>
        <w:t>Sau đó t</w:t>
      </w:r>
      <w:r w:rsidR="00981842">
        <w:t>iến hành cài đặt như SQL Server 2014 đã được học.</w:t>
      </w:r>
    </w:p>
    <w:p w14:paraId="68F49829" w14:textId="679FAE1D" w:rsidR="00664BD8" w:rsidRDefault="00664BD8" w:rsidP="002F0145">
      <w:pPr>
        <w:ind w:firstLine="0"/>
      </w:pPr>
      <w:r w:rsidRPr="00981842">
        <w:rPr>
          <w:noProof/>
          <w:bdr w:val="single" w:sz="8" w:space="0" w:color="auto"/>
        </w:rPr>
        <w:drawing>
          <wp:inline distT="0" distB="0" distL="0" distR="0" wp14:anchorId="13039BB2" wp14:editId="6B8F2038">
            <wp:extent cx="5600700" cy="3657600"/>
            <wp:effectExtent l="0" t="0" r="0" b="0"/>
            <wp:docPr id="27" name="Picture 27" descr="caidatsqlserverlongva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idatsqlserverlongvan8"/>
                    <pic:cNvPicPr>
                      <a:picLocks noChangeAspect="1" noChangeArrowheads="1"/>
                    </pic:cNvPicPr>
                  </pic:nvPicPr>
                  <pic:blipFill rotWithShape="1">
                    <a:blip r:embed="rId23">
                      <a:extLst>
                        <a:ext uri="{28A0092B-C50C-407E-A947-70E740481C1C}">
                          <a14:useLocalDpi xmlns:a14="http://schemas.microsoft.com/office/drawing/2010/main" val="0"/>
                        </a:ext>
                      </a:extLst>
                    </a:blip>
                    <a:srcRect l="1322" t="15281" r="1445" b="2067"/>
                    <a:stretch/>
                  </pic:blipFill>
                  <pic:spPr bwMode="auto">
                    <a:xfrm>
                      <a:off x="0" y="0"/>
                      <a:ext cx="5600700"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1342C097" w14:textId="4BAFBDD9" w:rsidR="00664BD8" w:rsidRPr="00263819" w:rsidRDefault="00664BD8" w:rsidP="004970A5">
      <w:pPr>
        <w:pStyle w:val="1hinhve"/>
      </w:pPr>
      <w:bookmarkStart w:id="51" w:name="_Toc38397434"/>
      <w:bookmarkStart w:id="52" w:name="_Toc39134519"/>
      <w:r>
        <w:t>Hình 3.</w:t>
      </w:r>
      <w:r w:rsidR="00340E56">
        <w:t>3</w:t>
      </w:r>
      <w:r>
        <w:t>. Kết quả sau khi cài đặt hoàn tất</w:t>
      </w:r>
      <w:bookmarkEnd w:id="51"/>
      <w:bookmarkEnd w:id="52"/>
    </w:p>
    <w:p w14:paraId="5271D828" w14:textId="7930E518" w:rsidR="003662A7" w:rsidRDefault="003662A7" w:rsidP="00020FA1">
      <w:pPr>
        <w:pStyle w:val="1tenmucvua"/>
      </w:pPr>
      <w:bookmarkStart w:id="53" w:name="_Toc39134480"/>
      <w:r>
        <w:t xml:space="preserve">3.3.1. </w:t>
      </w:r>
      <w:r w:rsidR="00B82307">
        <w:t>Công cụ</w:t>
      </w:r>
      <w:r>
        <w:t xml:space="preserve"> quản trị cơ sở dữ liệu SQL S</w:t>
      </w:r>
      <w:r w:rsidR="0048591F">
        <w:t>erver Management Studio</w:t>
      </w:r>
      <w:bookmarkEnd w:id="53"/>
    </w:p>
    <w:p w14:paraId="481E84EE" w14:textId="1C6A1158" w:rsidR="00B82307" w:rsidRDefault="00B82307" w:rsidP="00DA4C0A">
      <w:pPr>
        <w:pStyle w:val="1doanvanban"/>
      </w:pPr>
      <w:r>
        <w:t>SQL Server Management Studio (SSMS) là một công cụ trong SQL Server, công cụ này giúp kết nối và quản lý SQL Server trên giao diện đồ họa thay vì phải dùng tới</w:t>
      </w:r>
      <w:r w:rsidR="00340E56">
        <w:t xml:space="preserve"> giao diện</w:t>
      </w:r>
      <w:r>
        <w:t xml:space="preserve"> dòng lệnh.</w:t>
      </w:r>
    </w:p>
    <w:p w14:paraId="1C60EF9D" w14:textId="67C214BE" w:rsidR="00B82307" w:rsidRDefault="00B82307" w:rsidP="00DA4C0A">
      <w:pPr>
        <w:pStyle w:val="1doanvanban"/>
      </w:pPr>
      <w:r>
        <w:t xml:space="preserve">Để cài đặt SQL Server Management Studio chúng ta cũng thực hiện tương tự như đối với SQL Server. Chúng ta cũng tiến hành mở tệp </w:t>
      </w:r>
      <w:r w:rsidR="00340E56">
        <w:t xml:space="preserve">tải </w:t>
      </w:r>
      <w:r>
        <w:t xml:space="preserve">được </w:t>
      </w:r>
      <w:r w:rsidR="00340E56">
        <w:t>từ địa chỉ trên</w:t>
      </w:r>
      <w:r>
        <w:t xml:space="preserve">. Tại hộp thoại của </w:t>
      </w:r>
      <w:r>
        <w:rPr>
          <w:b/>
          <w:bCs/>
        </w:rPr>
        <w:t>SQL Server Installation Center</w:t>
      </w:r>
      <w:r>
        <w:t xml:space="preserve"> chúng ta tiến hành chọn </w:t>
      </w:r>
      <w:r>
        <w:rPr>
          <w:b/>
          <w:bCs/>
        </w:rPr>
        <w:lastRenderedPageBreak/>
        <w:t>Install SQL Server Management Tools</w:t>
      </w:r>
      <w:r w:rsidR="00340E56">
        <w:t>, và tiến hành cài đặt theo hướng dẫn và các phương pháp đã học.</w:t>
      </w:r>
    </w:p>
    <w:p w14:paraId="1FAFBB9B" w14:textId="2E69C8E5" w:rsidR="002E4FBB" w:rsidRDefault="002E4FBB" w:rsidP="00A40565">
      <w:pPr>
        <w:ind w:firstLine="0"/>
      </w:pPr>
      <w:r w:rsidRPr="002E4FBB">
        <w:rPr>
          <w:noProof/>
        </w:rPr>
        <w:drawing>
          <wp:inline distT="0" distB="0" distL="0" distR="0" wp14:anchorId="2917E102" wp14:editId="662B83BD">
            <wp:extent cx="5723871" cy="49441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29" r="1"/>
                    <a:stretch/>
                  </pic:blipFill>
                  <pic:spPr bwMode="auto">
                    <a:xfrm>
                      <a:off x="0" y="0"/>
                      <a:ext cx="5723871" cy="4944110"/>
                    </a:xfrm>
                    <a:prstGeom prst="rect">
                      <a:avLst/>
                    </a:prstGeom>
                    <a:ln>
                      <a:noFill/>
                    </a:ln>
                    <a:extLst>
                      <a:ext uri="{53640926-AAD7-44D8-BBD7-CCE9431645EC}">
                        <a14:shadowObscured xmlns:a14="http://schemas.microsoft.com/office/drawing/2010/main"/>
                      </a:ext>
                    </a:extLst>
                  </pic:spPr>
                </pic:pic>
              </a:graphicData>
            </a:graphic>
          </wp:inline>
        </w:drawing>
      </w:r>
    </w:p>
    <w:p w14:paraId="06E86DB6" w14:textId="3E9D5964" w:rsidR="005F7C67" w:rsidRDefault="002E4FBB" w:rsidP="004970A5">
      <w:pPr>
        <w:pStyle w:val="1hinhve"/>
      </w:pPr>
      <w:bookmarkStart w:id="54" w:name="_Toc38397438"/>
      <w:bookmarkStart w:id="55" w:name="_Toc39134523"/>
      <w:r>
        <w:t>Hình 3.</w:t>
      </w:r>
      <w:r w:rsidR="00340E56">
        <w:t>4</w:t>
      </w:r>
      <w:r>
        <w:t xml:space="preserve">. Hoàn tất việc </w:t>
      </w:r>
      <w:r w:rsidRPr="002E4FBB">
        <w:t>cài</w:t>
      </w:r>
      <w:r>
        <w:t xml:space="preserve"> đặt</w:t>
      </w:r>
      <w:bookmarkEnd w:id="54"/>
      <w:bookmarkEnd w:id="55"/>
      <w:r w:rsidR="005F7C67">
        <w:br w:type="page"/>
      </w:r>
    </w:p>
    <w:p w14:paraId="1AFFC8E9" w14:textId="77777777" w:rsidR="002710ED" w:rsidRDefault="002710ED">
      <w:pPr>
        <w:rPr>
          <w:b/>
          <w:lang w:val="en-US"/>
        </w:rPr>
      </w:pPr>
    </w:p>
    <w:p w14:paraId="0C22B5F3" w14:textId="34B5A19C" w:rsidR="002710ED" w:rsidRDefault="002710ED" w:rsidP="00062B6B">
      <w:pPr>
        <w:pStyle w:val="1tenchuong"/>
      </w:pPr>
      <w:bookmarkStart w:id="56" w:name="_Toc39134481"/>
      <w:r>
        <w:t>Chương 4</w:t>
      </w:r>
      <w:r w:rsidR="00062B6B">
        <w:br/>
      </w:r>
      <w:r>
        <w:t>XÂY DỰNG WEBSITE</w:t>
      </w:r>
      <w:bookmarkEnd w:id="56"/>
    </w:p>
    <w:p w14:paraId="2E1FDF83" w14:textId="3C825481" w:rsidR="006940F7" w:rsidRDefault="006940F7" w:rsidP="00020FA1">
      <w:pPr>
        <w:pStyle w:val="1tenmuclon"/>
      </w:pPr>
      <w:bookmarkStart w:id="57" w:name="_Toc39134482"/>
      <w:r>
        <w:t>4.1. Khảo sát hiện trạng</w:t>
      </w:r>
      <w:bookmarkEnd w:id="57"/>
    </w:p>
    <w:p w14:paraId="002C86EC" w14:textId="77777777" w:rsidR="00B0082F" w:rsidRDefault="00B0082F" w:rsidP="00B0082F">
      <w:pPr>
        <w:pStyle w:val="1doanvanban"/>
      </w:pPr>
      <w:r w:rsidRPr="00B0082F">
        <w:t>Trung tâm Công nghệ thông tin và Ngoại ngữ, Trường Đại học Thông tin liên lạc được thành lập theo Quyết định số 988/QĐ-BQP ngày 28/3/2015 của Bộ trưởng Bộ Quốc phòng. Là tổ chức khoa học công nghệ công lập, Trung tâm có tài khoản và con dấu riêng, hoạt động theo cơ chế tự chủ về tài chính, hạch toán độc lập, được phép mở rộng hợp tác với các đối tác trong và ngoài nước.</w:t>
      </w:r>
    </w:p>
    <w:p w14:paraId="527FE523" w14:textId="4740CE0C" w:rsidR="00B0082F" w:rsidRDefault="00B0082F" w:rsidP="00B0082F">
      <w:pPr>
        <w:pStyle w:val="1doanvanban"/>
      </w:pPr>
      <w:r w:rsidRPr="00B0082F">
        <w:t>Trung tâm có chức năng đào tạo, bồi dưỡng nguồn nhân lực chất lượng cao về lĩnh vực CNTT cho Quân đội, đáp ứng nhu cầu quốc phòng, an ninh và công nghiệp hóa, hiện đại hóa đất nước; nghiên cứu phát triển các phần mềm cho Quân đội; phát triển, gia công phần mềm, cung cấp dịch vụ CNTT cho thị trường trong nước và quốc tế. Trước mắt, Trung tâm tập trung thực hiện chức năng đào tạo, bồi dưỡng nguồn nhân lực CNTT và ngoại ngữ cho Quân đội và xã hội; thí điểm mô hình đào tạo – nghiên cứu và cung cấp dịch vụ.</w:t>
      </w:r>
    </w:p>
    <w:p w14:paraId="7258810F" w14:textId="26EA389D" w:rsidR="00B0082F" w:rsidRDefault="00B0082F" w:rsidP="00B0082F">
      <w:pPr>
        <w:pStyle w:val="1doanvanban"/>
      </w:pPr>
      <w:r w:rsidRPr="00B0082F">
        <w:t>Tổ chức của Trung tâm gồm: Ban Giám đốc, Ban Đào tạo và hợp tác quốc tế, Ban Nghiên cứu phát triển và chuyển giao công nghệ, Ban hành chính tổng hợp và đội ngũ giảng viên. Ngoài ra, Trung tâm còn có 02 chuyên gia Ấn Độ (01 chuyên gia về CNTT, 01 chuyên gia về KTVT) đến làm việc theo Biên bản ghi nhớ giữa hai nước.</w:t>
      </w:r>
    </w:p>
    <w:p w14:paraId="7701DBB2" w14:textId="2F79AEDC" w:rsidR="00882907" w:rsidRDefault="00882907" w:rsidP="00882907">
      <w:pPr>
        <w:pStyle w:val="1doanvanban"/>
      </w:pPr>
      <w:r>
        <w:t>Vì vậy, việc cập nhật những tin tức, những khóa học, khóa đào tạo mới nhất để truyền tải đến người  dùng là một vấn đề cực kỳ quan trọng. Hầu hết người dùng sau khi có được thông tin về một cơ quan, tổ chức, cá nhân họ thường truy cập vào địa chỉ Website để tự kiểm tra và tìm kiếm các ưu đãi cũng như tìm kiếm các thông tin khác hữu ích cho họ.</w:t>
      </w:r>
    </w:p>
    <w:p w14:paraId="6A360895" w14:textId="3B675229" w:rsidR="00882907" w:rsidRPr="00B0082F" w:rsidRDefault="00882907" w:rsidP="00882907">
      <w:pPr>
        <w:pStyle w:val="1doanvanban"/>
      </w:pPr>
      <w:r>
        <w:t>Chính vì vậy, việc xây dựng một Website giới thiệu dành cho Trung Tâm Công Nghệ Thông Tin và Ngoại Ngữ - Trường Đại Học Thông Tin Liên Lạc là một mục tiêu vô cùng quan trọng và cần thiết. Website phải đáp ứng được các yêu cầu cung cấp thông tin về tin tức, tổ chức, khóa học,… và phải làm hài lòng người dùng về các trải nghiệm các nhân khi sử dụng, không có các đường đẫn chết tránh trường hợp người dùng truy cập vào và không biết cách để quay lại (Đối với những người dùng lớn tuổi hoặc không am hiểu về cách sử dụng các thiết bị công nghệ thông tin).</w:t>
      </w:r>
    </w:p>
    <w:p w14:paraId="29AB44EF" w14:textId="42C184E7" w:rsidR="00095879" w:rsidRDefault="00095879" w:rsidP="00B0082F">
      <w:pPr>
        <w:pStyle w:val="1doanvanban"/>
      </w:pPr>
      <w:r w:rsidRPr="00AC6E52">
        <w:rPr>
          <w:noProof/>
          <w:bdr w:val="single" w:sz="8" w:space="0" w:color="auto"/>
        </w:rPr>
        <w:lastRenderedPageBreak/>
        <w:drawing>
          <wp:inline distT="0" distB="0" distL="0" distR="0" wp14:anchorId="63BFB7C6" wp14:editId="1CC1680D">
            <wp:extent cx="5039995" cy="6456852"/>
            <wp:effectExtent l="0" t="0" r="825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6770"/>
                    <a:stretch/>
                  </pic:blipFill>
                  <pic:spPr bwMode="auto">
                    <a:xfrm>
                      <a:off x="0" y="0"/>
                      <a:ext cx="5043478" cy="6461314"/>
                    </a:xfrm>
                    <a:prstGeom prst="rect">
                      <a:avLst/>
                    </a:prstGeom>
                    <a:noFill/>
                    <a:ln>
                      <a:noFill/>
                    </a:ln>
                    <a:extLst>
                      <a:ext uri="{53640926-AAD7-44D8-BBD7-CCE9431645EC}">
                        <a14:shadowObscured xmlns:a14="http://schemas.microsoft.com/office/drawing/2010/main"/>
                      </a:ext>
                    </a:extLst>
                  </pic:spPr>
                </pic:pic>
              </a:graphicData>
            </a:graphic>
          </wp:inline>
        </w:drawing>
      </w:r>
    </w:p>
    <w:p w14:paraId="48B4F954" w14:textId="118122A3" w:rsidR="00095879" w:rsidRDefault="00095879" w:rsidP="004970A5">
      <w:pPr>
        <w:pStyle w:val="1hinhve"/>
      </w:pPr>
      <w:bookmarkStart w:id="58" w:name="_Toc38397439"/>
      <w:bookmarkStart w:id="59" w:name="_Toc39134524"/>
      <w:r>
        <w:t>Hình 4.1. Website hiện tại của MitechCenter.vn</w:t>
      </w:r>
      <w:bookmarkEnd w:id="58"/>
      <w:bookmarkEnd w:id="59"/>
    </w:p>
    <w:p w14:paraId="221A8316" w14:textId="7FAF7207" w:rsidR="002966C0" w:rsidRDefault="002966C0" w:rsidP="002966C0">
      <w:pPr>
        <w:pStyle w:val="1doanvanban"/>
      </w:pPr>
      <w:r>
        <w:t>Tuy nhiên, hiện tại website này vẫn còn khá sơ sài</w:t>
      </w:r>
      <w:r w:rsidR="0029316B">
        <w:t xml:space="preserve"> và còn một số điều bất cập như sau:</w:t>
      </w:r>
    </w:p>
    <w:p w14:paraId="08B67ADF" w14:textId="3BCDA927" w:rsidR="0029316B" w:rsidRDefault="0029316B" w:rsidP="0029316B">
      <w:pPr>
        <w:pStyle w:val="1doanvanban"/>
      </w:pPr>
      <w:r>
        <w:t>- Trang chủ chỉ chủ yếu hiển thị về tin tức và chỉ cung cấp thông tin cho mảng đào tạo mà chưa tập trung hay có phân mục nào giới thiệu về các dịch vụ công nghệ thông tin của trung tâm.</w:t>
      </w:r>
    </w:p>
    <w:p w14:paraId="5BDF1ECC" w14:textId="02B9A108" w:rsidR="0029316B" w:rsidRDefault="0029316B" w:rsidP="0029316B">
      <w:pPr>
        <w:pStyle w:val="1doanvanban"/>
      </w:pPr>
      <w:r>
        <w:t xml:space="preserve">- Chưa hoàn thiện về mặt carousel, khi mà chúng chỉ đơn thuần chỉ là những tấm ảnh tĩnh và không thể nhấp và các nút để truy cập đến thông tin chi tiết. Đây chính là phần dễ thu hút sự chú ý và quan tâm của người dùng nhất với hiệu ứng </w:t>
      </w:r>
      <w:r>
        <w:lastRenderedPageBreak/>
        <w:t>bắt mắt. Nhưng lại không thể mang đến thông tin chi tiết khi người dùng muốn bấm vào nút trên ảnh.</w:t>
      </w:r>
    </w:p>
    <w:p w14:paraId="1E22CD4F" w14:textId="129F5C80" w:rsidR="0029316B" w:rsidRDefault="00F10AE9" w:rsidP="005801E0">
      <w:pPr>
        <w:pStyle w:val="1hinhve"/>
      </w:pPr>
      <w:r>
        <w:rPr>
          <w:noProof/>
        </w:rPr>
        <mc:AlternateContent>
          <mc:Choice Requires="wps">
            <w:drawing>
              <wp:anchor distT="0" distB="0" distL="114300" distR="114300" simplePos="0" relativeHeight="251671040" behindDoc="0" locked="0" layoutInCell="1" allowOverlap="1" wp14:anchorId="066F007F" wp14:editId="50240869">
                <wp:simplePos x="0" y="0"/>
                <wp:positionH relativeFrom="column">
                  <wp:posOffset>330200</wp:posOffset>
                </wp:positionH>
                <wp:positionV relativeFrom="paragraph">
                  <wp:posOffset>1769745</wp:posOffset>
                </wp:positionV>
                <wp:extent cx="1485900" cy="523875"/>
                <wp:effectExtent l="0" t="0" r="19050" b="28575"/>
                <wp:wrapNone/>
                <wp:docPr id="35" name="Rectangle 35"/>
                <wp:cNvGraphicFramePr/>
                <a:graphic xmlns:a="http://schemas.openxmlformats.org/drawingml/2006/main">
                  <a:graphicData uri="http://schemas.microsoft.com/office/word/2010/wordprocessingShape">
                    <wps:wsp>
                      <wps:cNvSpPr/>
                      <wps:spPr>
                        <a:xfrm>
                          <a:off x="0" y="0"/>
                          <a:ext cx="1485900" cy="523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C06A3" id="Rectangle 35" o:spid="_x0000_s1026" style="position:absolute;margin-left:26pt;margin-top:139.35pt;width:117pt;height:41.2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" filled="f" strokecolor="red" strokeweight="1pt"/>
            </w:pict>
          </mc:Fallback>
        </mc:AlternateContent>
      </w:r>
      <w:r w:rsidR="0029316B" w:rsidRPr="00E2382C">
        <w:rPr>
          <w:noProof/>
          <w:bdr w:val="single" w:sz="12" w:space="0" w:color="auto"/>
        </w:rPr>
        <w:drawing>
          <wp:inline distT="0" distB="0" distL="0" distR="0" wp14:anchorId="1B79D938" wp14:editId="3429D35A">
            <wp:extent cx="5760085" cy="28740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874010"/>
                    </a:xfrm>
                    <a:prstGeom prst="rect">
                      <a:avLst/>
                    </a:prstGeom>
                  </pic:spPr>
                </pic:pic>
              </a:graphicData>
            </a:graphic>
          </wp:inline>
        </w:drawing>
      </w:r>
      <w:bookmarkStart w:id="60" w:name="_Toc38397440"/>
      <w:bookmarkStart w:id="61" w:name="_Toc39134525"/>
      <w:r w:rsidR="0029316B">
        <w:t>Hình 4.2. Carousel chỉ là các ảnh tỉnh, không nhấn được</w:t>
      </w:r>
      <w:bookmarkEnd w:id="60"/>
      <w:bookmarkEnd w:id="61"/>
    </w:p>
    <w:p w14:paraId="301BB941" w14:textId="2845CC64" w:rsidR="00026402" w:rsidRDefault="00026402" w:rsidP="00026402">
      <w:pPr>
        <w:pStyle w:val="1doanvanban"/>
      </w:pPr>
      <w:r>
        <w:t xml:space="preserve">- </w:t>
      </w:r>
      <w:r w:rsidR="00146D3B">
        <w:t>Menu danh mục khóa học khi xem bài viết dẫn đến liên kết không tồn tại.</w:t>
      </w:r>
    </w:p>
    <w:p w14:paraId="10D031EF" w14:textId="77777777" w:rsidR="008545D6" w:rsidRDefault="00146D3B" w:rsidP="008545D6">
      <w:pPr>
        <w:ind w:firstLine="0"/>
        <w:jc w:val="center"/>
      </w:pPr>
      <w:r w:rsidRPr="005801E0">
        <w:rPr>
          <w:noProof/>
          <w:bdr w:val="single" w:sz="12" w:space="0" w:color="auto"/>
        </w:rPr>
        <w:drawing>
          <wp:inline distT="0" distB="0" distL="0" distR="0" wp14:anchorId="15EC14EF" wp14:editId="6631D596">
            <wp:extent cx="5635256" cy="358231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98417" cy="3622461"/>
                    </a:xfrm>
                    <a:prstGeom prst="rect">
                      <a:avLst/>
                    </a:prstGeom>
                  </pic:spPr>
                </pic:pic>
              </a:graphicData>
            </a:graphic>
          </wp:inline>
        </w:drawing>
      </w:r>
      <w:bookmarkStart w:id="62" w:name="_Toc38397441"/>
      <w:bookmarkStart w:id="63" w:name="_Toc39134526"/>
    </w:p>
    <w:p w14:paraId="72DB43A4" w14:textId="1E184517" w:rsidR="00146D3B" w:rsidRDefault="00146D3B" w:rsidP="008545D6">
      <w:pPr>
        <w:pStyle w:val="1hinhve"/>
      </w:pPr>
      <w:r>
        <w:t>Hình 4.3. Danh mục khóa học khi nhấn vào các bài viết</w:t>
      </w:r>
      <w:bookmarkEnd w:id="62"/>
      <w:bookmarkEnd w:id="63"/>
    </w:p>
    <w:p w14:paraId="241F3DBA" w14:textId="77777777" w:rsidR="008545D6" w:rsidRPr="008545D6" w:rsidRDefault="008545D6" w:rsidP="008545D6">
      <w:pPr>
        <w:ind w:firstLine="0"/>
      </w:pPr>
    </w:p>
    <w:p w14:paraId="2688E7B7" w14:textId="77777777" w:rsidR="00EB490B" w:rsidRDefault="00777972" w:rsidP="00C37904">
      <w:pPr>
        <w:ind w:firstLine="0"/>
        <w:jc w:val="center"/>
      </w:pPr>
      <w:r w:rsidRPr="00C37904">
        <w:rPr>
          <w:noProof/>
          <w:bdr w:val="single" w:sz="12" w:space="0" w:color="auto"/>
        </w:rPr>
        <w:lastRenderedPageBreak/>
        <w:drawing>
          <wp:inline distT="0" distB="0" distL="0" distR="0" wp14:anchorId="2EA4036C" wp14:editId="54A6EB1C">
            <wp:extent cx="5284381" cy="28828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7373" cy="2884486"/>
                    </a:xfrm>
                    <a:prstGeom prst="rect">
                      <a:avLst/>
                    </a:prstGeom>
                  </pic:spPr>
                </pic:pic>
              </a:graphicData>
            </a:graphic>
          </wp:inline>
        </w:drawing>
      </w:r>
      <w:bookmarkStart w:id="64" w:name="_Toc38397442"/>
      <w:bookmarkStart w:id="65" w:name="_Toc39134527"/>
    </w:p>
    <w:p w14:paraId="3734F1C2" w14:textId="7A04D5BF" w:rsidR="0030492E" w:rsidRDefault="00777972" w:rsidP="00EB490B">
      <w:pPr>
        <w:pStyle w:val="1hinhve"/>
      </w:pPr>
      <w:r>
        <w:t>Hình 4.4. Trang hiển thị lỗi khi nhấn vào đường dẫn bất kỳ tại mục trên</w:t>
      </w:r>
      <w:bookmarkEnd w:id="64"/>
      <w:bookmarkEnd w:id="65"/>
    </w:p>
    <w:p w14:paraId="1B63CAAB" w14:textId="07386075" w:rsidR="00BF6D1F" w:rsidRDefault="00BF6D1F" w:rsidP="00BF6D1F">
      <w:pPr>
        <w:pStyle w:val="1doanvanban"/>
      </w:pPr>
      <w:r>
        <w:t>- Website vẫn chưa có favicon</w:t>
      </w:r>
    </w:p>
    <w:p w14:paraId="4722DC5A" w14:textId="1CB759C0" w:rsidR="00BF6D1F" w:rsidRDefault="00BF6D1F" w:rsidP="004F11AE">
      <w:pPr>
        <w:pStyle w:val="1hinhve"/>
      </w:pPr>
      <w:r w:rsidRPr="004F11AE">
        <w:rPr>
          <w:noProof/>
          <w:bdr w:val="single" w:sz="12" w:space="0" w:color="auto"/>
        </w:rPr>
        <w:drawing>
          <wp:inline distT="0" distB="0" distL="0" distR="0" wp14:anchorId="49B88839" wp14:editId="1DA7F43D">
            <wp:extent cx="5759999" cy="44444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724" cy="4468888"/>
                    </a:xfrm>
                    <a:prstGeom prst="rect">
                      <a:avLst/>
                    </a:prstGeom>
                  </pic:spPr>
                </pic:pic>
              </a:graphicData>
            </a:graphic>
          </wp:inline>
        </w:drawing>
      </w:r>
      <w:bookmarkStart w:id="66" w:name="_Toc38397443"/>
      <w:bookmarkStart w:id="67" w:name="_Toc39134528"/>
      <w:r>
        <w:t>Hình 4.5. Website vẫn không có favicon</w:t>
      </w:r>
      <w:bookmarkEnd w:id="66"/>
      <w:bookmarkEnd w:id="67"/>
    </w:p>
    <w:p w14:paraId="40FAD14C" w14:textId="77777777" w:rsidR="0065663C" w:rsidRPr="0065663C" w:rsidRDefault="0065663C" w:rsidP="0065663C">
      <w:pPr>
        <w:ind w:left="720" w:firstLine="0"/>
      </w:pPr>
    </w:p>
    <w:p w14:paraId="5CF97B3A" w14:textId="7BF1D345" w:rsidR="0030492E" w:rsidRDefault="0030492E" w:rsidP="0030492E">
      <w:pPr>
        <w:pStyle w:val="1doanvanban"/>
      </w:pPr>
      <w:r>
        <w:lastRenderedPageBreak/>
        <w:t>Ngoài ra, MitechCenter.vn hiện tại đang được đội ngũ phát triển của Mitech sử dụng Framework là Laravel để thực thi. Đây là một Framework tuyệt vời, hiện Laravel đang là một Framework miễn phí rất được ưa chuộng trên thị trường công nghệ hiện tại. Tuy nhiên, ASP.NET Core cũng không kém cạnh, để so sánh giữa hai công nghệ này, em sẽ đưa ra một số dẫn chứng như sau:</w:t>
      </w:r>
    </w:p>
    <w:p w14:paraId="2C8561CE" w14:textId="414A7B11" w:rsidR="00652945" w:rsidRDefault="00652945" w:rsidP="00652945">
      <w:pPr>
        <w:pStyle w:val="1tenmucnho"/>
      </w:pPr>
      <w:r>
        <w:t xml:space="preserve">a) </w:t>
      </w:r>
      <w:r w:rsidR="008D09A4">
        <w:t>Tốc độ xử lý</w:t>
      </w:r>
    </w:p>
    <w:p w14:paraId="0742FA60" w14:textId="11C7794E" w:rsidR="0030492E" w:rsidRDefault="008D09A4" w:rsidP="0030492E">
      <w:pPr>
        <w:pStyle w:val="1doanvanban"/>
      </w:pPr>
      <w:r>
        <w:t xml:space="preserve">Theo một bài kiểm tra đánh giá trên trang </w:t>
      </w:r>
      <w:hyperlink r:id="rId30" w:history="1">
        <w:r w:rsidRPr="008D09A4">
          <w:rPr>
            <w:rStyle w:val="Hyperlink"/>
            <w:color w:val="auto"/>
            <w:u w:val="none"/>
          </w:rPr>
          <w:t>ryshin.vn</w:t>
        </w:r>
      </w:hyperlink>
      <w:r>
        <w:t xml:space="preserve">, họ đã đặt ra một kịch bản sử dụng công cụ </w:t>
      </w:r>
      <w:r w:rsidRPr="008D09A4">
        <w:rPr>
          <w:b/>
          <w:bCs/>
        </w:rPr>
        <w:t>Apache HTTP server benchmarking tool (ab)</w:t>
      </w:r>
      <w:r>
        <w:rPr>
          <w:b/>
          <w:bCs/>
        </w:rPr>
        <w:t xml:space="preserve"> </w:t>
      </w:r>
      <w:r>
        <w:t>để tạo ra tải mô phỏng, đây là mộ công cụ được phát triển bởi Apache Software Foudation, là công cụ tạo ta tải mô phỏng cho Web Server bằng cách gửi các request đồng thời tới máy chủ. Bên cạch đó, họ sử dụng Docker để kiểm nghiệm kết quả độc lập và tránh tình trạng bị ảnh hưởng bởi hệ điều hành. Kết quả thử nghiệm khi họ giả lập 100 người truy cập cùng thời điểm được thể hiện như hình sau:</w:t>
      </w:r>
    </w:p>
    <w:p w14:paraId="577E1DE2" w14:textId="14F17945" w:rsidR="008D09A4" w:rsidRDefault="008D09A4" w:rsidP="00A16727">
      <w:pPr>
        <w:pStyle w:val="1hinhve"/>
      </w:pPr>
      <w:r w:rsidRPr="00A16727">
        <w:rPr>
          <w:noProof/>
          <w:bdr w:val="single" w:sz="12" w:space="0" w:color="auto"/>
        </w:rPr>
        <w:drawing>
          <wp:inline distT="0" distB="0" distL="0" distR="0" wp14:anchorId="7ED5355C" wp14:editId="4A1CC8EE">
            <wp:extent cx="5760085" cy="39872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7650" cy="4006290"/>
                    </a:xfrm>
                    <a:prstGeom prst="rect">
                      <a:avLst/>
                    </a:prstGeom>
                    <a:noFill/>
                    <a:ln>
                      <a:noFill/>
                    </a:ln>
                  </pic:spPr>
                </pic:pic>
              </a:graphicData>
            </a:graphic>
          </wp:inline>
        </w:drawing>
      </w:r>
      <w:bookmarkStart w:id="68" w:name="_Toc38397444"/>
      <w:bookmarkStart w:id="69" w:name="_Toc39134529"/>
      <w:r>
        <w:t>Hình 4.</w:t>
      </w:r>
      <w:r w:rsidR="00732770">
        <w:t>6</w:t>
      </w:r>
      <w:r>
        <w:t>. Kết quả về tốc độ phản hồi (Nhỏ hơn là tốt hơn)</w:t>
      </w:r>
      <w:bookmarkEnd w:id="68"/>
      <w:bookmarkEnd w:id="69"/>
    </w:p>
    <w:p w14:paraId="5D02506D" w14:textId="3B220F58" w:rsidR="00652945" w:rsidRDefault="00652945" w:rsidP="00652945">
      <w:pPr>
        <w:pStyle w:val="1doanvanban"/>
      </w:pPr>
      <w:r>
        <w:t>Từ đó có thể thấy ASP.NET Core có tốc độ phản hồi nhanh vượt trội, điều này có thể dễ hiểu bởi vì C# là một ngôn ngữ biên dịch còn hai ngôn ngữ còn lại kia là ngôn ngữ thông dịch.</w:t>
      </w:r>
    </w:p>
    <w:p w14:paraId="24B37EE8" w14:textId="0CFC390E" w:rsidR="006B0CCA" w:rsidRDefault="006B0CCA" w:rsidP="006B0CCA">
      <w:pPr>
        <w:pStyle w:val="1tenmucnho"/>
      </w:pPr>
      <w:r>
        <w:t>b) Tính bảo mật</w:t>
      </w:r>
    </w:p>
    <w:p w14:paraId="4325938B" w14:textId="01D9D01F" w:rsidR="006B0CCA" w:rsidRDefault="006B0CCA" w:rsidP="006B0CCA">
      <w:pPr>
        <w:pStyle w:val="1doanvanban"/>
      </w:pPr>
      <w:r>
        <w:lastRenderedPageBreak/>
        <w:t>ASP.NET Core được xây dựng bởi Microsoft nên vấn đề bảo mật luôn được đặt lên hàng đầu. Các dữ liệu đầu vào luôn được kiểm tra và chuẩn hóa một cách mạnh mẽ nhất nhằm ngăn chặn các cuộc tấn công giả mạo yêu cầu giữa các trang web (CSRF). Còn đối với Laravel Framework, đối tượng nhắm đến chủ yếu là tập trung vào giao diện tương tác với khách hàng, cùng với nhiều lý do khác nên bảo mật của Laravel từ đó cũng kém hơn so với ASP.NET Core.</w:t>
      </w:r>
    </w:p>
    <w:p w14:paraId="1C11F242" w14:textId="1EE2CA59" w:rsidR="006F36D3" w:rsidRDefault="006F36D3" w:rsidP="006F36D3">
      <w:pPr>
        <w:pStyle w:val="1tenmucnho"/>
      </w:pPr>
      <w:r>
        <w:t>c) Chi phí</w:t>
      </w:r>
    </w:p>
    <w:p w14:paraId="7D798488" w14:textId="3B1DCECE" w:rsidR="006F36D3" w:rsidRDefault="006F36D3" w:rsidP="008413CC">
      <w:pPr>
        <w:pStyle w:val="1doanvanban"/>
      </w:pPr>
      <w:r>
        <w:t>Nếu khi trước sử dụng các công nghệ do Microsoft cung cấp, chúng ta phải trả một khoản phí về bản quyền. Điều này khiến cho các doanh nghiệp e ngại nên dẫn đến sử dụng các Framework như Laravel. Tuy nhiên vào thời điểm này, với sự phát triển của xu hướng OpenSource, .NET Core/ASP.NET Core hiện đang là một mã nguồn mở hoàn toàn miễn phí với khả năng triển khai đa nền tảng, SQL Server có phiên bản Express cũng đang là một lựa chọn miễn phí khác đối với lượng dữ liệu vừa đủ. Chính vì vậy, chúng ta có thể dễ dàng ứng dụng ASP.NET Core để thay thế Laravel mà không cần lo về mặt chi phí khi sử dụng.</w:t>
      </w:r>
    </w:p>
    <w:p w14:paraId="52ED2C42" w14:textId="29611A91" w:rsidR="008413CC" w:rsidRPr="008413CC" w:rsidRDefault="008413CC" w:rsidP="008413CC">
      <w:pPr>
        <w:pStyle w:val="1doanvanban"/>
      </w:pPr>
      <w:r>
        <w:t xml:space="preserve">Từ những điều trên, cùng những khiếm khuyết chưa hoàn thiện đang tồn tại trong website MiechCenter.vn, việc thực hiện dự án của đề tài </w:t>
      </w:r>
      <w:r w:rsidRPr="008413CC">
        <w:rPr>
          <w:b/>
          <w:bCs/>
        </w:rPr>
        <w:t>“XÂY DỰNG WEBSITE MITECHCENTER.VN SỬ DỤNG ASP.NET CORE”</w:t>
      </w:r>
      <w:r>
        <w:t xml:space="preserve"> là điều vô cùng cần thiết và thực tế trong lúc này.</w:t>
      </w:r>
    </w:p>
    <w:p w14:paraId="7E6B3C49" w14:textId="41BC6A9F" w:rsidR="006940F7" w:rsidRDefault="006940F7" w:rsidP="00020FA1">
      <w:pPr>
        <w:pStyle w:val="1tenmuclon"/>
      </w:pPr>
      <w:bookmarkStart w:id="70" w:name="_Toc39134483"/>
      <w:r>
        <w:t>4.2. Đối tượng sử dụng</w:t>
      </w:r>
      <w:bookmarkEnd w:id="70"/>
    </w:p>
    <w:p w14:paraId="14A29DBA" w14:textId="2711E9F3" w:rsidR="00B158A0" w:rsidRDefault="00B158A0" w:rsidP="00B158A0">
      <w:pPr>
        <w:pStyle w:val="1doanvanban"/>
      </w:pPr>
      <w:r>
        <w:t xml:space="preserve">Với mục đích sử dụng là cung cấp từ phía quản lý cũng như truyền tải thông tin đến khách hàng hoặc học viên,… hay các đối tượng có nhu cầu tìm hiểu về Trung Tâm CNTT &amp; NN – Trường ĐH Thông Tin Liên Lạc, nên </w:t>
      </w:r>
      <w:r w:rsidR="00C76FD8">
        <w:t>W</w:t>
      </w:r>
      <w:r>
        <w:t>ebsite sẽ chia ra làm hai phần cho hai đối tượng, đó là:</w:t>
      </w:r>
    </w:p>
    <w:p w14:paraId="089E2F7F" w14:textId="478BDBBB" w:rsidR="00B158A0" w:rsidRDefault="00B158A0" w:rsidP="00B158A0">
      <w:pPr>
        <w:pStyle w:val="1doanvanban"/>
      </w:pPr>
      <w:r>
        <w:t xml:space="preserve">- Quản trị viên: Cho phép quản lý </w:t>
      </w:r>
      <w:r w:rsidR="00C76FD8">
        <w:t>W</w:t>
      </w:r>
      <w:r>
        <w:t>ebsite, đăng và truyền tải thông tin đến người dùng.</w:t>
      </w:r>
    </w:p>
    <w:p w14:paraId="5D4C950B" w14:textId="19F4F5F1" w:rsidR="00216D3D" w:rsidRDefault="00216D3D" w:rsidP="00B158A0">
      <w:pPr>
        <w:pStyle w:val="1doanvanban"/>
      </w:pPr>
      <w:r>
        <w:t>- Người dùng: Bao gồm khách hàng hoặc học viên,… hay các đối tượng có nhu cầu tìm hiểu về Trung Tâm CNTT &amp; NN – Trường ĐH Thông Tin Liên Lạc</w:t>
      </w:r>
      <w:r w:rsidR="003278D3">
        <w:t>, cho phép họ xem thông tin được truyền tải, thông tin liên hệ hoặc để lại lời nhắn,…</w:t>
      </w:r>
    </w:p>
    <w:p w14:paraId="289F094F" w14:textId="3DB151CA" w:rsidR="00991E07" w:rsidRDefault="006940F7" w:rsidP="00020FA1">
      <w:pPr>
        <w:pStyle w:val="1tenmuclon"/>
      </w:pPr>
      <w:bookmarkStart w:id="71" w:name="_Toc39134484"/>
      <w:r>
        <w:t xml:space="preserve">4.3. </w:t>
      </w:r>
      <w:r w:rsidR="00991E07">
        <w:t>Hệ thống chức năng</w:t>
      </w:r>
      <w:bookmarkEnd w:id="71"/>
    </w:p>
    <w:p w14:paraId="368F48B2" w14:textId="2A2DF8CC" w:rsidR="006F43E3" w:rsidRDefault="00991E07" w:rsidP="00020FA1">
      <w:pPr>
        <w:pStyle w:val="1tenmucvua"/>
      </w:pPr>
      <w:bookmarkStart w:id="72" w:name="_Toc39134485"/>
      <w:r>
        <w:t>4.3.1. Về phía người dùng</w:t>
      </w:r>
      <w:bookmarkEnd w:id="72"/>
    </w:p>
    <w:p w14:paraId="04166C51" w14:textId="347F0137" w:rsidR="006F43E3" w:rsidRDefault="006F43E3" w:rsidP="006F43E3">
      <w:pPr>
        <w:pStyle w:val="1doanvanban"/>
      </w:pPr>
      <w:r>
        <w:t>Xây dụng website có khả năng hỗ trợ người dùng ghé thăm với các yêu cầu sau đây:</w:t>
      </w:r>
    </w:p>
    <w:p w14:paraId="075E6AC8" w14:textId="40CC3AE2" w:rsidR="006F43E3" w:rsidRDefault="006F43E3" w:rsidP="006F43E3">
      <w:pPr>
        <w:pStyle w:val="1doanvanban"/>
      </w:pPr>
      <w:r>
        <w:lastRenderedPageBreak/>
        <w:t xml:space="preserve">- Website hỗ trợ </w:t>
      </w:r>
      <w:r w:rsidR="002B59E7">
        <w:t>R</w:t>
      </w:r>
      <w:r>
        <w:t>esponsive trên các thiết bị phổ biến của người dùng.</w:t>
      </w:r>
    </w:p>
    <w:p w14:paraId="21D86672" w14:textId="3D29CB35" w:rsidR="00A134F7" w:rsidRDefault="00A134F7" w:rsidP="006F43E3">
      <w:pPr>
        <w:pStyle w:val="1doanvanban"/>
      </w:pPr>
      <w:r>
        <w:t>- Trang chủ có các mục: Danh sách dịch vụ, chương trình đào tạo, tin tức mới, đối tác, slide về các mục giới thiệu.</w:t>
      </w:r>
    </w:p>
    <w:p w14:paraId="770FD323" w14:textId="1ECACA67" w:rsidR="00A134F7" w:rsidRDefault="00A134F7" w:rsidP="006F43E3">
      <w:pPr>
        <w:pStyle w:val="1doanvanban"/>
      </w:pPr>
      <w:r>
        <w:t>- Footer cần có: Thông tư về quyết định thành lập trung tâm, địa chỉ liên hệ, hộp toại hiển thị like fanpage.</w:t>
      </w:r>
    </w:p>
    <w:p w14:paraId="64C390BB" w14:textId="0749ACE9" w:rsidR="006E04DF" w:rsidRDefault="006E04DF" w:rsidP="006F43E3">
      <w:pPr>
        <w:pStyle w:val="1doanvanban"/>
      </w:pPr>
      <w:r>
        <w:t>- Cần có trang giới thiệu về Mitech Center</w:t>
      </w:r>
      <w:r w:rsidR="00DC284B">
        <w:t>.</w:t>
      </w:r>
    </w:p>
    <w:p w14:paraId="328629B2" w14:textId="307B29B5" w:rsidR="006E04DF" w:rsidRDefault="006E04DF" w:rsidP="006F43E3">
      <w:pPr>
        <w:pStyle w:val="1doanvanban"/>
      </w:pPr>
      <w:r>
        <w:t>- Cần có trang liên hệ</w:t>
      </w:r>
      <w:r w:rsidR="00DC284B">
        <w:t>.</w:t>
      </w:r>
    </w:p>
    <w:p w14:paraId="16461D3B" w14:textId="7FFBCE08" w:rsidR="006E04DF" w:rsidRDefault="006E04DF" w:rsidP="006F43E3">
      <w:pPr>
        <w:pStyle w:val="1doanvanban"/>
      </w:pPr>
      <w:r>
        <w:t>- Trang danh sách các khóa học</w:t>
      </w:r>
      <w:r w:rsidR="00DC284B">
        <w:t>.</w:t>
      </w:r>
    </w:p>
    <w:p w14:paraId="4F46D54D" w14:textId="7A1BFB78" w:rsidR="006E04DF" w:rsidRDefault="006E04DF" w:rsidP="006F43E3">
      <w:pPr>
        <w:pStyle w:val="1doanvanban"/>
      </w:pPr>
      <w:r>
        <w:t>- Danh mục tin tức</w:t>
      </w:r>
      <w:r w:rsidR="00DC284B">
        <w:t>.</w:t>
      </w:r>
    </w:p>
    <w:p w14:paraId="636A7BF2" w14:textId="477D9A80" w:rsidR="00991E07" w:rsidRDefault="00991E07" w:rsidP="00020FA1">
      <w:pPr>
        <w:pStyle w:val="1tenmucvua"/>
      </w:pPr>
      <w:bookmarkStart w:id="73" w:name="_Toc39134486"/>
      <w:r>
        <w:t>4.3.2. Về phía trang quản lý</w:t>
      </w:r>
      <w:bookmarkEnd w:id="73"/>
    </w:p>
    <w:p w14:paraId="09D624F4" w14:textId="480F791F" w:rsidR="00652543" w:rsidRDefault="00652543" w:rsidP="00652543">
      <w:pPr>
        <w:pStyle w:val="1doanvanban"/>
      </w:pPr>
      <w:r>
        <w:t>Xây dựng được trang quản lý có các chức năng như sau:</w:t>
      </w:r>
    </w:p>
    <w:p w14:paraId="14A66BB6" w14:textId="56707C86" w:rsidR="00652543" w:rsidRDefault="000F4852" w:rsidP="00652543">
      <w:pPr>
        <w:pStyle w:val="1doanvanban"/>
      </w:pPr>
      <w:r>
        <w:t xml:space="preserve">- Chỉnh sửa được các thành phần cơ bản tại trang chủ: Carousel, các nội dung </w:t>
      </w:r>
      <w:r w:rsidR="00613DAB">
        <w:t>văn bản.</w:t>
      </w:r>
    </w:p>
    <w:p w14:paraId="2C4E6C5D" w14:textId="1E8B2075" w:rsidR="000F4852" w:rsidRDefault="000F4852" w:rsidP="00652543">
      <w:pPr>
        <w:pStyle w:val="1doanvanban"/>
      </w:pPr>
      <w:r>
        <w:t>- Tạo các danh mục của tin tức và khóa học</w:t>
      </w:r>
      <w:r w:rsidR="00DC284B">
        <w:t>.</w:t>
      </w:r>
    </w:p>
    <w:p w14:paraId="70DE3830" w14:textId="5A68F7B4" w:rsidR="000F4852" w:rsidRDefault="000F4852" w:rsidP="00652543">
      <w:pPr>
        <w:pStyle w:val="1doanvanban"/>
      </w:pPr>
      <w:r>
        <w:t>- Thêm bài viết</w:t>
      </w:r>
      <w:r w:rsidR="00DC284B">
        <w:t>.</w:t>
      </w:r>
    </w:p>
    <w:p w14:paraId="686ACFA3" w14:textId="07F38E02" w:rsidR="000F4852" w:rsidRDefault="000F4852" w:rsidP="00652543">
      <w:pPr>
        <w:pStyle w:val="1doanvanban"/>
      </w:pPr>
      <w:r>
        <w:t>- Thêm khóa học</w:t>
      </w:r>
      <w:r w:rsidR="00DC284B">
        <w:t>.</w:t>
      </w:r>
    </w:p>
    <w:p w14:paraId="520B6E1C" w14:textId="259B9F7F" w:rsidR="000F4852" w:rsidRDefault="000F4852" w:rsidP="000F4852">
      <w:pPr>
        <w:pStyle w:val="1doanvanban"/>
      </w:pPr>
      <w:r>
        <w:t>- Thêm chương trình đào tạo</w:t>
      </w:r>
      <w:r w:rsidR="00DC284B">
        <w:t>.</w:t>
      </w:r>
    </w:p>
    <w:p w14:paraId="62981E05" w14:textId="5E428A86" w:rsidR="00633DEF" w:rsidRDefault="00633DEF" w:rsidP="00897404">
      <w:pPr>
        <w:pStyle w:val="1doanvanban"/>
      </w:pPr>
      <w:r>
        <w:t>- Kiểm tra tin nhắn liên hệ từ khách hàng thông qua website</w:t>
      </w:r>
      <w:r w:rsidR="00DC284B">
        <w:t>.</w:t>
      </w:r>
    </w:p>
    <w:p w14:paraId="3B3A7A11" w14:textId="7C3C625E" w:rsidR="00991E07" w:rsidRDefault="00991E07" w:rsidP="00020FA1">
      <w:pPr>
        <w:pStyle w:val="1tenmuclon"/>
      </w:pPr>
      <w:bookmarkStart w:id="74" w:name="_Toc39134487"/>
      <w:r>
        <w:t>4.4. Kiến trúc và thiết kế ứng dụng website</w:t>
      </w:r>
      <w:bookmarkEnd w:id="74"/>
    </w:p>
    <w:p w14:paraId="28577896" w14:textId="2A01F44C" w:rsidR="00991E07" w:rsidRDefault="00991E07" w:rsidP="00020FA1">
      <w:pPr>
        <w:pStyle w:val="1tenmucvua"/>
      </w:pPr>
      <w:bookmarkStart w:id="75" w:name="_Toc39134488"/>
      <w:r>
        <w:t>4.4.1. Sơ đồ luồng dữ liệu</w:t>
      </w:r>
      <w:bookmarkEnd w:id="75"/>
    </w:p>
    <w:p w14:paraId="58A5B3C5" w14:textId="77777777" w:rsidR="002D76DA" w:rsidRDefault="007651C6" w:rsidP="002D76DA">
      <w:pPr>
        <w:pStyle w:val="1tenmucnho"/>
      </w:pPr>
      <w:r>
        <w:t xml:space="preserve">a) Mức </w:t>
      </w:r>
      <w:r w:rsidR="00C12768">
        <w:t>khung</w:t>
      </w:r>
      <w:r w:rsidR="002D65C9">
        <w:t xml:space="preserve"> </w:t>
      </w:r>
      <w:r w:rsidR="002D65C9" w:rsidRPr="002D76DA">
        <w:t>cảnh</w:t>
      </w:r>
    </w:p>
    <w:p w14:paraId="791B7B58" w14:textId="75444F5E" w:rsidR="007651C6" w:rsidRDefault="002D65C9" w:rsidP="00B80456">
      <w:pPr>
        <w:ind w:firstLine="0"/>
      </w:pPr>
      <w:r w:rsidRPr="002D76DA">
        <w:rPr>
          <w:noProof/>
        </w:rPr>
        <w:drawing>
          <wp:inline distT="0" distB="0" distL="0" distR="0" wp14:anchorId="16F33211" wp14:editId="1842B4B3">
            <wp:extent cx="5760085" cy="9569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1019" cy="970377"/>
                    </a:xfrm>
                    <a:prstGeom prst="rect">
                      <a:avLst/>
                    </a:prstGeom>
                    <a:noFill/>
                    <a:ln>
                      <a:noFill/>
                    </a:ln>
                  </pic:spPr>
                </pic:pic>
              </a:graphicData>
            </a:graphic>
          </wp:inline>
        </w:drawing>
      </w:r>
    </w:p>
    <w:p w14:paraId="79C780A4" w14:textId="615AD073" w:rsidR="00EA425A" w:rsidRDefault="00EA425A" w:rsidP="00EA425A">
      <w:pPr>
        <w:pStyle w:val="1hinhve"/>
      </w:pPr>
      <w:bookmarkStart w:id="76" w:name="_Toc39134530"/>
      <w:r>
        <w:t>Hình 4.7. Sơ đồ dữ liệu mức khung cảnh</w:t>
      </w:r>
      <w:bookmarkEnd w:id="76"/>
    </w:p>
    <w:p w14:paraId="1FD817B3" w14:textId="77777777" w:rsidR="00DC284B" w:rsidRDefault="00DC284B">
      <w:pPr>
        <w:rPr>
          <w:bCs/>
          <w:i/>
          <w:iCs/>
          <w:noProof/>
          <w:szCs w:val="20"/>
          <w:lang w:val="en-US"/>
        </w:rPr>
      </w:pPr>
      <w:r>
        <w:br w:type="page"/>
      </w:r>
    </w:p>
    <w:p w14:paraId="0C4DBFB2" w14:textId="0DD0D716" w:rsidR="00DB21E9" w:rsidRDefault="00C45BAA" w:rsidP="00C45BAA">
      <w:pPr>
        <w:pStyle w:val="1tenmucnho"/>
      </w:pPr>
      <w:r>
        <w:lastRenderedPageBreak/>
        <w:t>b) Mức</w:t>
      </w:r>
      <w:r w:rsidR="00F44EE1">
        <w:t xml:space="preserve"> đỉnh</w:t>
      </w:r>
    </w:p>
    <w:p w14:paraId="24CC7349" w14:textId="4125B50E" w:rsidR="001435B0" w:rsidRDefault="00EA425A" w:rsidP="00DC47CA">
      <w:pPr>
        <w:pStyle w:val="1tenmucnho"/>
        <w:ind w:firstLine="0"/>
        <w:jc w:val="center"/>
        <w:rPr>
          <w:i w:val="0"/>
          <w:iCs w:val="0"/>
        </w:rPr>
      </w:pPr>
      <w:r>
        <w:drawing>
          <wp:inline distT="0" distB="0" distL="0" distR="0" wp14:anchorId="0B02F284" wp14:editId="19C23077">
            <wp:extent cx="5693196" cy="7581014"/>
            <wp:effectExtent l="0" t="0" r="317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232" cy="7660958"/>
                    </a:xfrm>
                    <a:prstGeom prst="rect">
                      <a:avLst/>
                    </a:prstGeom>
                    <a:noFill/>
                    <a:ln>
                      <a:noFill/>
                    </a:ln>
                  </pic:spPr>
                </pic:pic>
              </a:graphicData>
            </a:graphic>
          </wp:inline>
        </w:drawing>
      </w:r>
    </w:p>
    <w:p w14:paraId="64C65300" w14:textId="677C759F" w:rsidR="00DB21E9" w:rsidRDefault="0059077C" w:rsidP="002D76DA">
      <w:pPr>
        <w:pStyle w:val="1hinhve"/>
      </w:pPr>
      <w:bookmarkStart w:id="77" w:name="_Toc39134531"/>
      <w:r>
        <w:t>Hình 4.8. Sơ đồ dữ liệu mức đỉnh</w:t>
      </w:r>
      <w:bookmarkEnd w:id="77"/>
    </w:p>
    <w:p w14:paraId="2CB93C17" w14:textId="77777777" w:rsidR="00DC284B" w:rsidRPr="00DC284B" w:rsidRDefault="00DC284B" w:rsidP="00DC284B">
      <w:pPr>
        <w:ind w:left="720" w:firstLine="0"/>
      </w:pPr>
    </w:p>
    <w:p w14:paraId="5B3DC2A3" w14:textId="0E00087B" w:rsidR="001D3403" w:rsidRDefault="001D3403" w:rsidP="001D3403">
      <w:pPr>
        <w:pStyle w:val="1tenmucnho"/>
      </w:pPr>
      <w:r>
        <w:t>c) Mức dưới đỉnh</w:t>
      </w:r>
    </w:p>
    <w:p w14:paraId="325204D7" w14:textId="16FAA967" w:rsidR="001D3403" w:rsidRDefault="00985663" w:rsidP="001D3403">
      <w:pPr>
        <w:pStyle w:val="1tenmucnho"/>
        <w:ind w:firstLine="0"/>
        <w:jc w:val="center"/>
      </w:pPr>
      <w:r>
        <w:lastRenderedPageBreak/>
        <w:drawing>
          <wp:inline distT="0" distB="0" distL="0" distR="0" wp14:anchorId="6FF46844" wp14:editId="5009EEC6">
            <wp:extent cx="5760085" cy="38030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3803015"/>
                    </a:xfrm>
                    <a:prstGeom prst="rect">
                      <a:avLst/>
                    </a:prstGeom>
                    <a:noFill/>
                    <a:ln>
                      <a:noFill/>
                    </a:ln>
                  </pic:spPr>
                </pic:pic>
              </a:graphicData>
            </a:graphic>
          </wp:inline>
        </w:drawing>
      </w:r>
    </w:p>
    <w:p w14:paraId="17DA22D4" w14:textId="5C1E47B1" w:rsidR="002F1371" w:rsidRDefault="002F1371" w:rsidP="002F1371">
      <w:pPr>
        <w:pStyle w:val="1hinhve"/>
      </w:pPr>
      <w:r>
        <w:t>Hình 4.9. Sơ đồ dữ liệu mức dưới đỉnh</w:t>
      </w:r>
    </w:p>
    <w:p w14:paraId="02BBF1FB" w14:textId="24FCC129" w:rsidR="00991E07" w:rsidRDefault="00991E07" w:rsidP="00020FA1">
      <w:pPr>
        <w:pStyle w:val="1tenmucvua"/>
      </w:pPr>
      <w:bookmarkStart w:id="78" w:name="_Toc39134489"/>
      <w:r>
        <w:t>4.4.2. Sơ đồ quan hệ thực thể</w:t>
      </w:r>
      <w:bookmarkEnd w:id="78"/>
    </w:p>
    <w:p w14:paraId="0F8AF573" w14:textId="04EBB8AF" w:rsidR="007949B0" w:rsidRDefault="007949B0" w:rsidP="00B5201D">
      <w:pPr>
        <w:ind w:firstLine="0"/>
        <w:jc w:val="center"/>
      </w:pPr>
      <w:r>
        <w:rPr>
          <w:noProof/>
        </w:rPr>
        <w:drawing>
          <wp:inline distT="0" distB="0" distL="0" distR="0" wp14:anchorId="6E18635F" wp14:editId="62408B22">
            <wp:extent cx="5756899"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7475" cy="3234075"/>
                    </a:xfrm>
                    <a:prstGeom prst="rect">
                      <a:avLst/>
                    </a:prstGeom>
                  </pic:spPr>
                </pic:pic>
              </a:graphicData>
            </a:graphic>
          </wp:inline>
        </w:drawing>
      </w:r>
    </w:p>
    <w:p w14:paraId="6218D409" w14:textId="72B999D3" w:rsidR="008773EC" w:rsidRDefault="008773EC" w:rsidP="008773EC">
      <w:pPr>
        <w:pStyle w:val="1hinhve"/>
      </w:pPr>
      <w:r>
        <w:t>Hình 4.10. Sơ đồ quan hệ thực thể</w:t>
      </w:r>
    </w:p>
    <w:p w14:paraId="554F21A5" w14:textId="77777777" w:rsidR="009924A9" w:rsidRPr="009924A9" w:rsidRDefault="009924A9" w:rsidP="009924A9">
      <w:pPr>
        <w:ind w:left="720" w:firstLine="0"/>
      </w:pPr>
    </w:p>
    <w:p w14:paraId="28BBCC7F" w14:textId="7E7E3448" w:rsidR="00991E07" w:rsidRDefault="00991E07" w:rsidP="00020FA1">
      <w:pPr>
        <w:pStyle w:val="1tenmucvua"/>
      </w:pPr>
      <w:bookmarkStart w:id="79" w:name="_Toc39134490"/>
      <w:r>
        <w:lastRenderedPageBreak/>
        <w:t xml:space="preserve">4.4.3. </w:t>
      </w:r>
      <w:bookmarkEnd w:id="79"/>
      <w:r w:rsidR="00075D45">
        <w:t>Bảng từ điển dữ liệu (DD)</w:t>
      </w:r>
    </w:p>
    <w:p w14:paraId="5159B053" w14:textId="33382E1C" w:rsidR="00B5201D" w:rsidRDefault="00B5201D" w:rsidP="00B5201D">
      <w:pPr>
        <w:pStyle w:val="1tenmucnho"/>
      </w:pPr>
      <w:r>
        <w:t xml:space="preserve">a) </w:t>
      </w:r>
      <w:r w:rsidR="00FB524C" w:rsidRPr="00FB524C">
        <w:t>AboutUs</w:t>
      </w:r>
    </w:p>
    <w:p w14:paraId="51CA1758" w14:textId="43EE52B4" w:rsidR="00FB524C" w:rsidRDefault="00FB524C" w:rsidP="00FB524C">
      <w:pPr>
        <w:pStyle w:val="1BangBieu"/>
      </w:pPr>
      <w:r>
        <w:t>Bảng 4.</w:t>
      </w:r>
      <w:r>
        <w:rPr>
          <w:lang w:val="en-US"/>
        </w:rPr>
        <w:t>1</w:t>
      </w:r>
      <w:r>
        <w:t xml:space="preserve">. </w:t>
      </w:r>
      <w:r w:rsidRPr="00FB524C">
        <w:t>AboutUs</w:t>
      </w:r>
    </w:p>
    <w:tbl>
      <w:tblPr>
        <w:tblStyle w:val="TableGrid"/>
        <w:tblW w:w="0" w:type="auto"/>
        <w:jc w:val="center"/>
        <w:tblLook w:val="04A0" w:firstRow="1" w:lastRow="0" w:firstColumn="1" w:lastColumn="0" w:noHBand="0" w:noVBand="1"/>
      </w:tblPr>
      <w:tblGrid>
        <w:gridCol w:w="876"/>
        <w:gridCol w:w="1510"/>
        <w:gridCol w:w="1774"/>
        <w:gridCol w:w="1510"/>
        <w:gridCol w:w="1510"/>
        <w:gridCol w:w="1511"/>
      </w:tblGrid>
      <w:tr w:rsidR="00B5201D" w14:paraId="27F11A0D" w14:textId="77777777" w:rsidTr="00FB524C">
        <w:trPr>
          <w:jc w:val="center"/>
        </w:trPr>
        <w:tc>
          <w:tcPr>
            <w:tcW w:w="876" w:type="dxa"/>
            <w:vAlign w:val="center"/>
          </w:tcPr>
          <w:p w14:paraId="60322DA5" w14:textId="0B47D1DD" w:rsidR="00B5201D" w:rsidRPr="00FB524C" w:rsidRDefault="00FB524C" w:rsidP="00FB524C">
            <w:pPr>
              <w:ind w:left="22" w:firstLine="0"/>
              <w:jc w:val="center"/>
            </w:pPr>
            <w:r w:rsidRPr="00FB524C">
              <w:t>STT</w:t>
            </w:r>
          </w:p>
        </w:tc>
        <w:tc>
          <w:tcPr>
            <w:tcW w:w="1510" w:type="dxa"/>
            <w:vAlign w:val="center"/>
          </w:tcPr>
          <w:p w14:paraId="000E0762" w14:textId="53306E66" w:rsidR="00B5201D" w:rsidRPr="00FB524C" w:rsidRDefault="00FB524C" w:rsidP="00FB524C">
            <w:pPr>
              <w:ind w:left="22" w:firstLine="0"/>
              <w:jc w:val="center"/>
            </w:pPr>
            <w:r w:rsidRPr="00FB524C">
              <w:t>Thuộc tính</w:t>
            </w:r>
          </w:p>
        </w:tc>
        <w:tc>
          <w:tcPr>
            <w:tcW w:w="1774" w:type="dxa"/>
            <w:vAlign w:val="center"/>
          </w:tcPr>
          <w:p w14:paraId="353DF86B" w14:textId="06B18804" w:rsidR="00B5201D" w:rsidRPr="00FB524C" w:rsidRDefault="00FB524C" w:rsidP="00FB524C">
            <w:pPr>
              <w:ind w:left="22" w:firstLine="0"/>
              <w:jc w:val="center"/>
            </w:pPr>
            <w:r w:rsidRPr="00FB524C">
              <w:t>Kiểu dữ liệu</w:t>
            </w:r>
          </w:p>
        </w:tc>
        <w:tc>
          <w:tcPr>
            <w:tcW w:w="1510" w:type="dxa"/>
            <w:vAlign w:val="center"/>
          </w:tcPr>
          <w:p w14:paraId="256FF518" w14:textId="2AC50485" w:rsidR="00B5201D" w:rsidRPr="00FB524C" w:rsidRDefault="00FB524C" w:rsidP="00FB524C">
            <w:pPr>
              <w:ind w:left="22" w:firstLine="0"/>
              <w:jc w:val="center"/>
            </w:pPr>
            <w:r w:rsidRPr="00FB524C">
              <w:t>Kích thước</w:t>
            </w:r>
          </w:p>
        </w:tc>
        <w:tc>
          <w:tcPr>
            <w:tcW w:w="1510" w:type="dxa"/>
            <w:vAlign w:val="center"/>
          </w:tcPr>
          <w:p w14:paraId="531A6120" w14:textId="541605C5" w:rsidR="00B5201D" w:rsidRPr="00FB524C" w:rsidRDefault="00FB524C" w:rsidP="00FB524C">
            <w:pPr>
              <w:ind w:left="22" w:firstLine="0"/>
              <w:jc w:val="center"/>
            </w:pPr>
            <w:r w:rsidRPr="00FB524C">
              <w:t>Ràng buộc</w:t>
            </w:r>
          </w:p>
        </w:tc>
        <w:tc>
          <w:tcPr>
            <w:tcW w:w="1511" w:type="dxa"/>
            <w:vAlign w:val="center"/>
          </w:tcPr>
          <w:p w14:paraId="360CE670" w14:textId="1679FA7C" w:rsidR="00B5201D" w:rsidRPr="00FB524C" w:rsidRDefault="00FB524C" w:rsidP="00FB524C">
            <w:pPr>
              <w:ind w:left="22" w:firstLine="0"/>
              <w:jc w:val="center"/>
            </w:pPr>
            <w:r w:rsidRPr="00FB524C">
              <w:t>Ghi chú</w:t>
            </w:r>
          </w:p>
        </w:tc>
      </w:tr>
      <w:tr w:rsidR="00B5201D" w14:paraId="7C8ED8A1" w14:textId="77777777" w:rsidTr="00FB524C">
        <w:trPr>
          <w:jc w:val="center"/>
        </w:trPr>
        <w:tc>
          <w:tcPr>
            <w:tcW w:w="876" w:type="dxa"/>
            <w:vAlign w:val="center"/>
          </w:tcPr>
          <w:p w14:paraId="67812383" w14:textId="450FDA77" w:rsidR="00B5201D" w:rsidRPr="009D2C4A" w:rsidRDefault="009D2C4A" w:rsidP="00FB524C">
            <w:pPr>
              <w:ind w:left="22" w:firstLine="0"/>
              <w:jc w:val="center"/>
              <w:rPr>
                <w:lang w:val="en-US"/>
              </w:rPr>
            </w:pPr>
            <w:r>
              <w:rPr>
                <w:lang w:val="en-US"/>
              </w:rPr>
              <w:t>1</w:t>
            </w:r>
          </w:p>
        </w:tc>
        <w:tc>
          <w:tcPr>
            <w:tcW w:w="1510" w:type="dxa"/>
            <w:vAlign w:val="center"/>
          </w:tcPr>
          <w:p w14:paraId="603C3AAB" w14:textId="25BBE1E6" w:rsidR="00B5201D" w:rsidRPr="00FB524C" w:rsidRDefault="00A37E2B" w:rsidP="00FB524C">
            <w:pPr>
              <w:ind w:left="22" w:firstLine="0"/>
              <w:jc w:val="left"/>
            </w:pPr>
            <w:r w:rsidRPr="00A37E2B">
              <w:t>auId</w:t>
            </w:r>
          </w:p>
        </w:tc>
        <w:tc>
          <w:tcPr>
            <w:tcW w:w="1774" w:type="dxa"/>
            <w:vAlign w:val="center"/>
          </w:tcPr>
          <w:p w14:paraId="01A3A969" w14:textId="2E4293AD" w:rsidR="00B5201D" w:rsidRPr="00FB524C" w:rsidRDefault="00A37E2B" w:rsidP="00FB524C">
            <w:pPr>
              <w:ind w:left="22" w:firstLine="0"/>
              <w:jc w:val="left"/>
            </w:pPr>
            <w:r w:rsidRPr="00A37E2B">
              <w:t>int</w:t>
            </w:r>
          </w:p>
        </w:tc>
        <w:tc>
          <w:tcPr>
            <w:tcW w:w="1510" w:type="dxa"/>
            <w:vAlign w:val="center"/>
          </w:tcPr>
          <w:p w14:paraId="7EA6DB36" w14:textId="77777777" w:rsidR="00B5201D" w:rsidRPr="00FB524C" w:rsidRDefault="00B5201D" w:rsidP="009D2C4A">
            <w:pPr>
              <w:ind w:left="22" w:firstLine="0"/>
              <w:jc w:val="center"/>
            </w:pPr>
          </w:p>
        </w:tc>
        <w:tc>
          <w:tcPr>
            <w:tcW w:w="1510" w:type="dxa"/>
            <w:vAlign w:val="center"/>
          </w:tcPr>
          <w:p w14:paraId="62349E0D" w14:textId="15928B9F" w:rsidR="00B5201D" w:rsidRPr="00A37E2B" w:rsidRDefault="00A37E2B" w:rsidP="009D2C4A">
            <w:pPr>
              <w:ind w:left="22" w:firstLine="0"/>
              <w:jc w:val="center"/>
              <w:rPr>
                <w:lang w:val="en-US"/>
              </w:rPr>
            </w:pPr>
            <w:r>
              <w:rPr>
                <w:lang w:val="en-US"/>
              </w:rPr>
              <w:t>PK</w:t>
            </w:r>
          </w:p>
        </w:tc>
        <w:tc>
          <w:tcPr>
            <w:tcW w:w="1511" w:type="dxa"/>
            <w:vAlign w:val="center"/>
          </w:tcPr>
          <w:p w14:paraId="17A052A2" w14:textId="0AE74578" w:rsidR="00B5201D" w:rsidRPr="00A37E2B" w:rsidRDefault="00A37E2B" w:rsidP="00FB524C">
            <w:pPr>
              <w:ind w:left="22" w:firstLine="0"/>
              <w:jc w:val="left"/>
              <w:rPr>
                <w:lang w:val="en-US"/>
              </w:rPr>
            </w:pPr>
            <w:r>
              <w:rPr>
                <w:lang w:val="en-US"/>
              </w:rPr>
              <w:t>Not null, Identity</w:t>
            </w:r>
          </w:p>
        </w:tc>
      </w:tr>
      <w:tr w:rsidR="00B5201D" w14:paraId="7C3A856F" w14:textId="77777777" w:rsidTr="00FB524C">
        <w:trPr>
          <w:jc w:val="center"/>
        </w:trPr>
        <w:tc>
          <w:tcPr>
            <w:tcW w:w="876" w:type="dxa"/>
            <w:vAlign w:val="center"/>
          </w:tcPr>
          <w:p w14:paraId="0F199925" w14:textId="0C3CDF6D" w:rsidR="00B5201D" w:rsidRPr="009D2C4A" w:rsidRDefault="009D2C4A" w:rsidP="00FB524C">
            <w:pPr>
              <w:ind w:left="22" w:firstLine="0"/>
              <w:jc w:val="center"/>
              <w:rPr>
                <w:lang w:val="en-US"/>
              </w:rPr>
            </w:pPr>
            <w:r>
              <w:rPr>
                <w:lang w:val="en-US"/>
              </w:rPr>
              <w:t>2</w:t>
            </w:r>
          </w:p>
        </w:tc>
        <w:tc>
          <w:tcPr>
            <w:tcW w:w="1510" w:type="dxa"/>
            <w:vAlign w:val="center"/>
          </w:tcPr>
          <w:p w14:paraId="6414CF45" w14:textId="6DB7EFE2" w:rsidR="00B5201D" w:rsidRPr="00FB524C" w:rsidRDefault="00A37E2B" w:rsidP="00FB524C">
            <w:pPr>
              <w:ind w:left="22" w:firstLine="0"/>
              <w:jc w:val="left"/>
            </w:pPr>
            <w:r w:rsidRPr="00A37E2B">
              <w:t>auTitle</w:t>
            </w:r>
          </w:p>
        </w:tc>
        <w:tc>
          <w:tcPr>
            <w:tcW w:w="1774" w:type="dxa"/>
            <w:vAlign w:val="center"/>
          </w:tcPr>
          <w:p w14:paraId="0D607811" w14:textId="610B4A9B" w:rsidR="00B5201D" w:rsidRPr="00FB524C" w:rsidRDefault="00A37E2B" w:rsidP="00FB524C">
            <w:pPr>
              <w:ind w:left="22" w:firstLine="0"/>
              <w:jc w:val="left"/>
            </w:pPr>
            <w:r w:rsidRPr="00A37E2B">
              <w:t>nvarchar</w:t>
            </w:r>
          </w:p>
        </w:tc>
        <w:tc>
          <w:tcPr>
            <w:tcW w:w="1510" w:type="dxa"/>
            <w:vAlign w:val="center"/>
          </w:tcPr>
          <w:p w14:paraId="48EACA2A" w14:textId="6DB0C309" w:rsidR="00B5201D" w:rsidRPr="00A37E2B" w:rsidRDefault="00A37E2B" w:rsidP="009D2C4A">
            <w:pPr>
              <w:ind w:left="22" w:firstLine="0"/>
              <w:jc w:val="center"/>
              <w:rPr>
                <w:lang w:val="en-US"/>
              </w:rPr>
            </w:pPr>
            <w:r>
              <w:rPr>
                <w:lang w:val="en-US"/>
              </w:rPr>
              <w:t>MAX</w:t>
            </w:r>
          </w:p>
        </w:tc>
        <w:tc>
          <w:tcPr>
            <w:tcW w:w="1510" w:type="dxa"/>
            <w:vAlign w:val="center"/>
          </w:tcPr>
          <w:p w14:paraId="725A8A9E" w14:textId="77777777" w:rsidR="00B5201D" w:rsidRPr="00FB524C" w:rsidRDefault="00B5201D" w:rsidP="009D2C4A">
            <w:pPr>
              <w:ind w:left="22" w:firstLine="0"/>
              <w:jc w:val="center"/>
            </w:pPr>
          </w:p>
        </w:tc>
        <w:tc>
          <w:tcPr>
            <w:tcW w:w="1511" w:type="dxa"/>
            <w:vAlign w:val="center"/>
          </w:tcPr>
          <w:p w14:paraId="1684B5AE" w14:textId="58A652A1" w:rsidR="00B5201D" w:rsidRPr="00A37E2B" w:rsidRDefault="00A37E2B" w:rsidP="00FB524C">
            <w:pPr>
              <w:ind w:left="22" w:firstLine="0"/>
              <w:jc w:val="left"/>
              <w:rPr>
                <w:lang w:val="en-US"/>
              </w:rPr>
            </w:pPr>
            <w:r>
              <w:rPr>
                <w:lang w:val="en-US"/>
              </w:rPr>
              <w:t>Null</w:t>
            </w:r>
          </w:p>
        </w:tc>
      </w:tr>
      <w:tr w:rsidR="00B5201D" w14:paraId="5D673285" w14:textId="77777777" w:rsidTr="00FB524C">
        <w:trPr>
          <w:jc w:val="center"/>
        </w:trPr>
        <w:tc>
          <w:tcPr>
            <w:tcW w:w="876" w:type="dxa"/>
            <w:vAlign w:val="center"/>
          </w:tcPr>
          <w:p w14:paraId="6C1E007D" w14:textId="1654040F" w:rsidR="00B5201D" w:rsidRPr="009D2C4A" w:rsidRDefault="009D2C4A" w:rsidP="00FB524C">
            <w:pPr>
              <w:ind w:left="22" w:firstLine="0"/>
              <w:jc w:val="center"/>
              <w:rPr>
                <w:lang w:val="en-US"/>
              </w:rPr>
            </w:pPr>
            <w:r>
              <w:rPr>
                <w:lang w:val="en-US"/>
              </w:rPr>
              <w:t>3</w:t>
            </w:r>
          </w:p>
        </w:tc>
        <w:tc>
          <w:tcPr>
            <w:tcW w:w="1510" w:type="dxa"/>
            <w:vAlign w:val="center"/>
          </w:tcPr>
          <w:p w14:paraId="56059D57" w14:textId="107E2366" w:rsidR="00B5201D" w:rsidRPr="00FB524C" w:rsidRDefault="00A37E2B" w:rsidP="00FB524C">
            <w:pPr>
              <w:ind w:left="22" w:firstLine="0"/>
              <w:jc w:val="left"/>
            </w:pPr>
            <w:r w:rsidRPr="00A37E2B">
              <w:t>auContent</w:t>
            </w:r>
          </w:p>
        </w:tc>
        <w:tc>
          <w:tcPr>
            <w:tcW w:w="1774" w:type="dxa"/>
            <w:vAlign w:val="center"/>
          </w:tcPr>
          <w:p w14:paraId="3071FC08" w14:textId="46BC3269" w:rsidR="00B5201D" w:rsidRPr="00FB524C" w:rsidRDefault="00A37E2B" w:rsidP="00FB524C">
            <w:pPr>
              <w:ind w:left="22" w:firstLine="0"/>
              <w:jc w:val="left"/>
            </w:pPr>
            <w:r w:rsidRPr="00A37E2B">
              <w:t>nvarchar</w:t>
            </w:r>
          </w:p>
        </w:tc>
        <w:tc>
          <w:tcPr>
            <w:tcW w:w="1510" w:type="dxa"/>
            <w:vAlign w:val="center"/>
          </w:tcPr>
          <w:p w14:paraId="1FDE8830" w14:textId="01F39843" w:rsidR="00B5201D" w:rsidRPr="00A37E2B" w:rsidRDefault="00A37E2B" w:rsidP="009D2C4A">
            <w:pPr>
              <w:ind w:left="22" w:firstLine="0"/>
              <w:jc w:val="center"/>
              <w:rPr>
                <w:lang w:val="en-US"/>
              </w:rPr>
            </w:pPr>
            <w:r>
              <w:rPr>
                <w:lang w:val="en-US"/>
              </w:rPr>
              <w:t>MAX</w:t>
            </w:r>
          </w:p>
        </w:tc>
        <w:tc>
          <w:tcPr>
            <w:tcW w:w="1510" w:type="dxa"/>
            <w:vAlign w:val="center"/>
          </w:tcPr>
          <w:p w14:paraId="371B65A4" w14:textId="77777777" w:rsidR="00B5201D" w:rsidRPr="00FB524C" w:rsidRDefault="00B5201D" w:rsidP="009D2C4A">
            <w:pPr>
              <w:ind w:left="22" w:firstLine="0"/>
              <w:jc w:val="center"/>
            </w:pPr>
          </w:p>
        </w:tc>
        <w:tc>
          <w:tcPr>
            <w:tcW w:w="1511" w:type="dxa"/>
            <w:vAlign w:val="center"/>
          </w:tcPr>
          <w:p w14:paraId="31171401" w14:textId="5DAE6CBE" w:rsidR="00B5201D" w:rsidRPr="00A37E2B" w:rsidRDefault="00A37E2B" w:rsidP="00FB524C">
            <w:pPr>
              <w:ind w:left="22" w:firstLine="0"/>
              <w:jc w:val="left"/>
              <w:rPr>
                <w:lang w:val="en-US"/>
              </w:rPr>
            </w:pPr>
            <w:r>
              <w:rPr>
                <w:lang w:val="en-US"/>
              </w:rPr>
              <w:t>Null</w:t>
            </w:r>
          </w:p>
        </w:tc>
      </w:tr>
      <w:tr w:rsidR="00A37E2B" w14:paraId="36C5411F" w14:textId="77777777" w:rsidTr="00FB524C">
        <w:trPr>
          <w:jc w:val="center"/>
        </w:trPr>
        <w:tc>
          <w:tcPr>
            <w:tcW w:w="876" w:type="dxa"/>
            <w:vAlign w:val="center"/>
          </w:tcPr>
          <w:p w14:paraId="6C565F0E" w14:textId="302C746A" w:rsidR="00A37E2B" w:rsidRPr="009D2C4A" w:rsidRDefault="009D2C4A" w:rsidP="00FB524C">
            <w:pPr>
              <w:ind w:left="22" w:firstLine="0"/>
              <w:jc w:val="center"/>
              <w:rPr>
                <w:lang w:val="en-US"/>
              </w:rPr>
            </w:pPr>
            <w:r>
              <w:rPr>
                <w:lang w:val="en-US"/>
              </w:rPr>
              <w:t>4</w:t>
            </w:r>
          </w:p>
        </w:tc>
        <w:tc>
          <w:tcPr>
            <w:tcW w:w="1510" w:type="dxa"/>
            <w:vAlign w:val="center"/>
          </w:tcPr>
          <w:p w14:paraId="48898895" w14:textId="315022C2" w:rsidR="00A37E2B" w:rsidRPr="00A37E2B" w:rsidRDefault="00A37E2B" w:rsidP="00FB524C">
            <w:pPr>
              <w:ind w:left="22" w:firstLine="0"/>
              <w:jc w:val="left"/>
            </w:pPr>
            <w:r w:rsidRPr="00A37E2B">
              <w:t>uId</w:t>
            </w:r>
          </w:p>
        </w:tc>
        <w:tc>
          <w:tcPr>
            <w:tcW w:w="1774" w:type="dxa"/>
            <w:vAlign w:val="center"/>
          </w:tcPr>
          <w:p w14:paraId="5F499691" w14:textId="513B831F" w:rsidR="00A37E2B" w:rsidRPr="00FB524C" w:rsidRDefault="00A37E2B" w:rsidP="00FB524C">
            <w:pPr>
              <w:ind w:left="22" w:firstLine="0"/>
              <w:jc w:val="left"/>
            </w:pPr>
            <w:r w:rsidRPr="00A37E2B">
              <w:t>int</w:t>
            </w:r>
          </w:p>
        </w:tc>
        <w:tc>
          <w:tcPr>
            <w:tcW w:w="1510" w:type="dxa"/>
            <w:vAlign w:val="center"/>
          </w:tcPr>
          <w:p w14:paraId="25221BBC" w14:textId="77777777" w:rsidR="00A37E2B" w:rsidRPr="00FB524C" w:rsidRDefault="00A37E2B" w:rsidP="009D2C4A">
            <w:pPr>
              <w:ind w:left="22" w:firstLine="0"/>
              <w:jc w:val="center"/>
            </w:pPr>
          </w:p>
        </w:tc>
        <w:tc>
          <w:tcPr>
            <w:tcW w:w="1510" w:type="dxa"/>
            <w:vAlign w:val="center"/>
          </w:tcPr>
          <w:p w14:paraId="288EB3B8" w14:textId="6CB42A82" w:rsidR="00A37E2B" w:rsidRPr="00A37E2B" w:rsidRDefault="00A37E2B" w:rsidP="009D2C4A">
            <w:pPr>
              <w:ind w:left="22" w:firstLine="0"/>
              <w:jc w:val="center"/>
              <w:rPr>
                <w:lang w:val="en-US"/>
              </w:rPr>
            </w:pPr>
            <w:r>
              <w:rPr>
                <w:lang w:val="en-US"/>
              </w:rPr>
              <w:t>FK</w:t>
            </w:r>
            <w:r w:rsidR="00515574">
              <w:rPr>
                <w:lang w:val="en-US"/>
              </w:rPr>
              <w:t>, refs to User</w:t>
            </w:r>
          </w:p>
        </w:tc>
        <w:tc>
          <w:tcPr>
            <w:tcW w:w="1511" w:type="dxa"/>
            <w:vAlign w:val="center"/>
          </w:tcPr>
          <w:p w14:paraId="05916B12" w14:textId="1928B74F" w:rsidR="00A37E2B" w:rsidRPr="00A37E2B" w:rsidRDefault="00A37E2B" w:rsidP="00FB524C">
            <w:pPr>
              <w:ind w:left="22" w:firstLine="0"/>
              <w:jc w:val="left"/>
              <w:rPr>
                <w:lang w:val="en-US"/>
              </w:rPr>
            </w:pPr>
            <w:r>
              <w:rPr>
                <w:lang w:val="en-US"/>
              </w:rPr>
              <w:t>Not null</w:t>
            </w:r>
          </w:p>
        </w:tc>
      </w:tr>
      <w:tr w:rsidR="00A37E2B" w14:paraId="0734314A" w14:textId="77777777" w:rsidTr="00FB524C">
        <w:trPr>
          <w:jc w:val="center"/>
        </w:trPr>
        <w:tc>
          <w:tcPr>
            <w:tcW w:w="876" w:type="dxa"/>
            <w:vAlign w:val="center"/>
          </w:tcPr>
          <w:p w14:paraId="0D825CA0" w14:textId="347ACC7E" w:rsidR="00A37E2B" w:rsidRPr="009D2C4A" w:rsidRDefault="009D2C4A" w:rsidP="00FB524C">
            <w:pPr>
              <w:ind w:left="22" w:firstLine="0"/>
              <w:jc w:val="center"/>
              <w:rPr>
                <w:lang w:val="en-US"/>
              </w:rPr>
            </w:pPr>
            <w:r>
              <w:rPr>
                <w:lang w:val="en-US"/>
              </w:rPr>
              <w:t>5</w:t>
            </w:r>
          </w:p>
        </w:tc>
        <w:tc>
          <w:tcPr>
            <w:tcW w:w="1510" w:type="dxa"/>
            <w:vAlign w:val="center"/>
          </w:tcPr>
          <w:p w14:paraId="5D282EA7" w14:textId="4EF351CD" w:rsidR="00A37E2B" w:rsidRPr="00A37E2B" w:rsidRDefault="00A37E2B" w:rsidP="00FB524C">
            <w:pPr>
              <w:ind w:left="22" w:firstLine="0"/>
              <w:jc w:val="left"/>
            </w:pPr>
            <w:r w:rsidRPr="00A37E2B">
              <w:t>createAt</w:t>
            </w:r>
          </w:p>
        </w:tc>
        <w:tc>
          <w:tcPr>
            <w:tcW w:w="1774" w:type="dxa"/>
            <w:vAlign w:val="center"/>
          </w:tcPr>
          <w:p w14:paraId="6992B646" w14:textId="456B7B22" w:rsidR="00A37E2B" w:rsidRPr="00FB524C" w:rsidRDefault="00A37E2B" w:rsidP="00FB524C">
            <w:pPr>
              <w:ind w:left="22" w:firstLine="0"/>
              <w:jc w:val="left"/>
            </w:pPr>
            <w:r w:rsidRPr="00A37E2B">
              <w:t>datetime2</w:t>
            </w:r>
          </w:p>
        </w:tc>
        <w:tc>
          <w:tcPr>
            <w:tcW w:w="1510" w:type="dxa"/>
            <w:vAlign w:val="center"/>
          </w:tcPr>
          <w:p w14:paraId="3C679411" w14:textId="7924FFB4" w:rsidR="00A37E2B" w:rsidRPr="00A37E2B" w:rsidRDefault="00A37E2B" w:rsidP="009D2C4A">
            <w:pPr>
              <w:ind w:left="22" w:firstLine="0"/>
              <w:jc w:val="center"/>
              <w:rPr>
                <w:lang w:val="en-US"/>
              </w:rPr>
            </w:pPr>
            <w:r>
              <w:rPr>
                <w:lang w:val="en-US"/>
              </w:rPr>
              <w:t>7</w:t>
            </w:r>
          </w:p>
        </w:tc>
        <w:tc>
          <w:tcPr>
            <w:tcW w:w="1510" w:type="dxa"/>
            <w:vAlign w:val="center"/>
          </w:tcPr>
          <w:p w14:paraId="6CA81495" w14:textId="77777777" w:rsidR="00A37E2B" w:rsidRPr="00FB524C" w:rsidRDefault="00A37E2B" w:rsidP="009D2C4A">
            <w:pPr>
              <w:ind w:left="22" w:firstLine="0"/>
              <w:jc w:val="center"/>
            </w:pPr>
          </w:p>
        </w:tc>
        <w:tc>
          <w:tcPr>
            <w:tcW w:w="1511" w:type="dxa"/>
            <w:vAlign w:val="center"/>
          </w:tcPr>
          <w:p w14:paraId="072A921E" w14:textId="7E229723" w:rsidR="00A37E2B" w:rsidRPr="00A37E2B" w:rsidRDefault="00A37E2B" w:rsidP="00FB524C">
            <w:pPr>
              <w:ind w:left="22" w:firstLine="0"/>
              <w:jc w:val="left"/>
              <w:rPr>
                <w:lang w:val="en-US"/>
              </w:rPr>
            </w:pPr>
            <w:r>
              <w:rPr>
                <w:lang w:val="en-US"/>
              </w:rPr>
              <w:t>Not null</w:t>
            </w:r>
          </w:p>
        </w:tc>
      </w:tr>
      <w:tr w:rsidR="00A37E2B" w14:paraId="462B7EA4" w14:textId="77777777" w:rsidTr="00FB524C">
        <w:trPr>
          <w:jc w:val="center"/>
        </w:trPr>
        <w:tc>
          <w:tcPr>
            <w:tcW w:w="876" w:type="dxa"/>
            <w:vAlign w:val="center"/>
          </w:tcPr>
          <w:p w14:paraId="416E7FE7" w14:textId="6603CA46" w:rsidR="00A37E2B" w:rsidRPr="009D2C4A" w:rsidRDefault="009D2C4A" w:rsidP="00FB524C">
            <w:pPr>
              <w:ind w:left="22" w:firstLine="0"/>
              <w:jc w:val="center"/>
              <w:rPr>
                <w:lang w:val="en-US"/>
              </w:rPr>
            </w:pPr>
            <w:r>
              <w:rPr>
                <w:lang w:val="en-US"/>
              </w:rPr>
              <w:t>6</w:t>
            </w:r>
          </w:p>
        </w:tc>
        <w:tc>
          <w:tcPr>
            <w:tcW w:w="1510" w:type="dxa"/>
            <w:vAlign w:val="center"/>
          </w:tcPr>
          <w:p w14:paraId="472D8F85" w14:textId="1692950F" w:rsidR="00A37E2B" w:rsidRPr="00A37E2B" w:rsidRDefault="00A37E2B" w:rsidP="00FB524C">
            <w:pPr>
              <w:ind w:left="22" w:firstLine="0"/>
              <w:jc w:val="left"/>
            </w:pPr>
            <w:r w:rsidRPr="00A37E2B">
              <w:t>updateAt</w:t>
            </w:r>
          </w:p>
        </w:tc>
        <w:tc>
          <w:tcPr>
            <w:tcW w:w="1774" w:type="dxa"/>
            <w:vAlign w:val="center"/>
          </w:tcPr>
          <w:p w14:paraId="39E7A98C" w14:textId="55FB3C78" w:rsidR="00A37E2B" w:rsidRPr="00FB524C" w:rsidRDefault="00A37E2B" w:rsidP="00FB524C">
            <w:pPr>
              <w:ind w:left="22" w:firstLine="0"/>
              <w:jc w:val="left"/>
            </w:pPr>
            <w:r w:rsidRPr="00A37E2B">
              <w:t>datetime2</w:t>
            </w:r>
          </w:p>
        </w:tc>
        <w:tc>
          <w:tcPr>
            <w:tcW w:w="1510" w:type="dxa"/>
            <w:vAlign w:val="center"/>
          </w:tcPr>
          <w:p w14:paraId="07603D99" w14:textId="3A73CABA" w:rsidR="00A37E2B" w:rsidRPr="009D2C4A" w:rsidRDefault="009D2C4A" w:rsidP="009D2C4A">
            <w:pPr>
              <w:ind w:left="22" w:firstLine="0"/>
              <w:jc w:val="center"/>
              <w:rPr>
                <w:lang w:val="en-US"/>
              </w:rPr>
            </w:pPr>
            <w:r>
              <w:rPr>
                <w:lang w:val="en-US"/>
              </w:rPr>
              <w:t>7</w:t>
            </w:r>
          </w:p>
        </w:tc>
        <w:tc>
          <w:tcPr>
            <w:tcW w:w="1510" w:type="dxa"/>
            <w:vAlign w:val="center"/>
          </w:tcPr>
          <w:p w14:paraId="1227D2FA" w14:textId="77777777" w:rsidR="00A37E2B" w:rsidRPr="00FB524C" w:rsidRDefault="00A37E2B" w:rsidP="009D2C4A">
            <w:pPr>
              <w:ind w:left="22" w:firstLine="0"/>
              <w:jc w:val="center"/>
            </w:pPr>
          </w:p>
        </w:tc>
        <w:tc>
          <w:tcPr>
            <w:tcW w:w="1511" w:type="dxa"/>
            <w:vAlign w:val="center"/>
          </w:tcPr>
          <w:p w14:paraId="1CD583BC" w14:textId="6F786B74" w:rsidR="00A37E2B" w:rsidRPr="00A37E2B" w:rsidRDefault="00A37E2B" w:rsidP="00FB524C">
            <w:pPr>
              <w:ind w:left="22" w:firstLine="0"/>
              <w:jc w:val="left"/>
              <w:rPr>
                <w:lang w:val="en-US"/>
              </w:rPr>
            </w:pPr>
            <w:r>
              <w:rPr>
                <w:lang w:val="en-US"/>
              </w:rPr>
              <w:t>Not null</w:t>
            </w:r>
          </w:p>
        </w:tc>
      </w:tr>
    </w:tbl>
    <w:p w14:paraId="7A88DC85" w14:textId="3C8C5984" w:rsidR="00FB524C" w:rsidRDefault="00FB524C" w:rsidP="00FB524C">
      <w:pPr>
        <w:pStyle w:val="1tenmucnho"/>
      </w:pPr>
      <w:bookmarkStart w:id="80" w:name="_Toc39134491"/>
      <w:r>
        <w:t xml:space="preserve">b) </w:t>
      </w:r>
      <w:r w:rsidR="00EA2274" w:rsidRPr="00EA2274">
        <w:t>Course</w:t>
      </w:r>
    </w:p>
    <w:p w14:paraId="6F80DEF0" w14:textId="43259E7C" w:rsidR="00FB524C" w:rsidRDefault="00FB524C" w:rsidP="00FB524C">
      <w:pPr>
        <w:pStyle w:val="1BangBieu"/>
      </w:pPr>
      <w:r>
        <w:t>Bảng 4</w:t>
      </w:r>
      <w:r w:rsidR="00EA2274">
        <w:rPr>
          <w:lang w:val="en-US"/>
        </w:rPr>
        <w:t>.2</w:t>
      </w:r>
      <w:r>
        <w:t xml:space="preserve">. </w:t>
      </w:r>
      <w:r w:rsidR="00EA2274" w:rsidRPr="00EA2274">
        <w:t>Course</w:t>
      </w:r>
    </w:p>
    <w:tbl>
      <w:tblPr>
        <w:tblStyle w:val="TableGrid"/>
        <w:tblW w:w="9212" w:type="dxa"/>
        <w:jc w:val="center"/>
        <w:tblLook w:val="04A0" w:firstRow="1" w:lastRow="0" w:firstColumn="1" w:lastColumn="0" w:noHBand="0" w:noVBand="1"/>
      </w:tblPr>
      <w:tblGrid>
        <w:gridCol w:w="869"/>
        <w:gridCol w:w="1964"/>
        <w:gridCol w:w="1756"/>
        <w:gridCol w:w="1635"/>
        <w:gridCol w:w="1494"/>
        <w:gridCol w:w="1494"/>
      </w:tblGrid>
      <w:tr w:rsidR="00515574" w14:paraId="5D9DC2FE" w14:textId="77777777" w:rsidTr="00BD239C">
        <w:trPr>
          <w:jc w:val="center"/>
        </w:trPr>
        <w:tc>
          <w:tcPr>
            <w:tcW w:w="869" w:type="dxa"/>
            <w:vAlign w:val="center"/>
          </w:tcPr>
          <w:p w14:paraId="3DF58A82" w14:textId="77777777" w:rsidR="00FB524C" w:rsidRPr="00FB524C" w:rsidRDefault="00FB524C" w:rsidP="00FA2FD5">
            <w:pPr>
              <w:ind w:left="22" w:firstLine="0"/>
              <w:jc w:val="center"/>
            </w:pPr>
            <w:r w:rsidRPr="00FB524C">
              <w:t>STT</w:t>
            </w:r>
          </w:p>
        </w:tc>
        <w:tc>
          <w:tcPr>
            <w:tcW w:w="1964" w:type="dxa"/>
            <w:vAlign w:val="center"/>
          </w:tcPr>
          <w:p w14:paraId="0FCF77AB" w14:textId="77777777" w:rsidR="00FB524C" w:rsidRPr="00FB524C" w:rsidRDefault="00FB524C" w:rsidP="00FA2FD5">
            <w:pPr>
              <w:ind w:left="22" w:firstLine="0"/>
              <w:jc w:val="center"/>
            </w:pPr>
            <w:r w:rsidRPr="00FB524C">
              <w:t>Thuộc tính</w:t>
            </w:r>
          </w:p>
        </w:tc>
        <w:tc>
          <w:tcPr>
            <w:tcW w:w="1756" w:type="dxa"/>
            <w:vAlign w:val="center"/>
          </w:tcPr>
          <w:p w14:paraId="252E97D1" w14:textId="77777777" w:rsidR="00FB524C" w:rsidRPr="00FB524C" w:rsidRDefault="00FB524C" w:rsidP="00FA2FD5">
            <w:pPr>
              <w:ind w:left="22" w:firstLine="0"/>
              <w:jc w:val="center"/>
            </w:pPr>
            <w:r w:rsidRPr="00FB524C">
              <w:t>Kiểu dữ liệu</w:t>
            </w:r>
          </w:p>
        </w:tc>
        <w:tc>
          <w:tcPr>
            <w:tcW w:w="1635" w:type="dxa"/>
            <w:vAlign w:val="center"/>
          </w:tcPr>
          <w:p w14:paraId="0782E55A" w14:textId="77777777" w:rsidR="00FB524C" w:rsidRPr="00FB524C" w:rsidRDefault="00FB524C" w:rsidP="00FA2FD5">
            <w:pPr>
              <w:ind w:left="22" w:firstLine="0"/>
              <w:jc w:val="center"/>
            </w:pPr>
            <w:r w:rsidRPr="00FB524C">
              <w:t>Kích thước</w:t>
            </w:r>
          </w:p>
        </w:tc>
        <w:tc>
          <w:tcPr>
            <w:tcW w:w="1494" w:type="dxa"/>
            <w:vAlign w:val="center"/>
          </w:tcPr>
          <w:p w14:paraId="43A5588E" w14:textId="77777777" w:rsidR="00FB524C" w:rsidRPr="00FB524C" w:rsidRDefault="00FB524C" w:rsidP="00FA2FD5">
            <w:pPr>
              <w:ind w:left="22" w:firstLine="0"/>
              <w:jc w:val="center"/>
            </w:pPr>
            <w:r w:rsidRPr="00FB524C">
              <w:t>Ràng buộc</w:t>
            </w:r>
          </w:p>
        </w:tc>
        <w:tc>
          <w:tcPr>
            <w:tcW w:w="1494" w:type="dxa"/>
            <w:vAlign w:val="center"/>
          </w:tcPr>
          <w:p w14:paraId="39431588" w14:textId="77777777" w:rsidR="00FB524C" w:rsidRPr="00FB524C" w:rsidRDefault="00FB524C" w:rsidP="00FA2FD5">
            <w:pPr>
              <w:ind w:left="22" w:firstLine="0"/>
              <w:jc w:val="center"/>
            </w:pPr>
            <w:r w:rsidRPr="00FB524C">
              <w:t>Ghi chú</w:t>
            </w:r>
          </w:p>
        </w:tc>
      </w:tr>
      <w:tr w:rsidR="00515574" w14:paraId="25B80C7D" w14:textId="77777777" w:rsidTr="00BD239C">
        <w:trPr>
          <w:jc w:val="center"/>
        </w:trPr>
        <w:tc>
          <w:tcPr>
            <w:tcW w:w="869" w:type="dxa"/>
            <w:vAlign w:val="center"/>
          </w:tcPr>
          <w:p w14:paraId="084E7A25" w14:textId="329971B9" w:rsidR="00FB524C" w:rsidRPr="00E729AE" w:rsidRDefault="00E729AE" w:rsidP="00FA2FD5">
            <w:pPr>
              <w:ind w:left="22" w:firstLine="0"/>
              <w:jc w:val="center"/>
              <w:rPr>
                <w:lang w:val="en-US"/>
              </w:rPr>
            </w:pPr>
            <w:r>
              <w:rPr>
                <w:lang w:val="en-US"/>
              </w:rPr>
              <w:t>1</w:t>
            </w:r>
          </w:p>
        </w:tc>
        <w:tc>
          <w:tcPr>
            <w:tcW w:w="1964" w:type="dxa"/>
            <w:vAlign w:val="center"/>
          </w:tcPr>
          <w:p w14:paraId="45B0982F" w14:textId="6864A79D" w:rsidR="00FB524C" w:rsidRPr="00FB524C" w:rsidRDefault="00D97EE2" w:rsidP="00FA2FD5">
            <w:pPr>
              <w:ind w:left="22" w:firstLine="0"/>
              <w:jc w:val="left"/>
            </w:pPr>
            <w:r w:rsidRPr="00D97EE2">
              <w:t>cId</w:t>
            </w:r>
          </w:p>
        </w:tc>
        <w:tc>
          <w:tcPr>
            <w:tcW w:w="1756" w:type="dxa"/>
            <w:vAlign w:val="center"/>
          </w:tcPr>
          <w:p w14:paraId="22CB2C80" w14:textId="027B9B12" w:rsidR="00FB524C" w:rsidRPr="00FB524C" w:rsidRDefault="00515574" w:rsidP="00FA2FD5">
            <w:pPr>
              <w:ind w:left="22" w:firstLine="0"/>
              <w:jc w:val="left"/>
            </w:pPr>
            <w:r w:rsidRPr="00515574">
              <w:t>int</w:t>
            </w:r>
          </w:p>
        </w:tc>
        <w:tc>
          <w:tcPr>
            <w:tcW w:w="1635" w:type="dxa"/>
            <w:vAlign w:val="center"/>
          </w:tcPr>
          <w:p w14:paraId="6776F3C7" w14:textId="77777777" w:rsidR="00FB524C" w:rsidRPr="00FB524C" w:rsidRDefault="00FB524C" w:rsidP="00515574">
            <w:pPr>
              <w:ind w:left="22" w:firstLine="0"/>
              <w:jc w:val="center"/>
            </w:pPr>
          </w:p>
        </w:tc>
        <w:tc>
          <w:tcPr>
            <w:tcW w:w="1494" w:type="dxa"/>
            <w:vAlign w:val="center"/>
          </w:tcPr>
          <w:p w14:paraId="59730BDB" w14:textId="76E2D64F" w:rsidR="00FB524C" w:rsidRPr="00515574" w:rsidRDefault="00515574" w:rsidP="00515574">
            <w:pPr>
              <w:ind w:left="22" w:firstLine="0"/>
              <w:jc w:val="center"/>
              <w:rPr>
                <w:lang w:val="en-US"/>
              </w:rPr>
            </w:pPr>
            <w:r>
              <w:rPr>
                <w:lang w:val="en-US"/>
              </w:rPr>
              <w:t>PK</w:t>
            </w:r>
          </w:p>
        </w:tc>
        <w:tc>
          <w:tcPr>
            <w:tcW w:w="1494" w:type="dxa"/>
            <w:vAlign w:val="center"/>
          </w:tcPr>
          <w:p w14:paraId="2D9AC659" w14:textId="72AF8D05" w:rsidR="00FB524C" w:rsidRPr="00515574" w:rsidRDefault="00515574" w:rsidP="00FA2FD5">
            <w:pPr>
              <w:ind w:left="22" w:firstLine="0"/>
              <w:jc w:val="left"/>
              <w:rPr>
                <w:lang w:val="en-US"/>
              </w:rPr>
            </w:pPr>
            <w:r>
              <w:rPr>
                <w:lang w:val="en-US"/>
              </w:rPr>
              <w:t>Not null, Identity</w:t>
            </w:r>
          </w:p>
        </w:tc>
      </w:tr>
      <w:tr w:rsidR="00515574" w14:paraId="32E6D13D" w14:textId="77777777" w:rsidTr="00BD239C">
        <w:trPr>
          <w:jc w:val="center"/>
        </w:trPr>
        <w:tc>
          <w:tcPr>
            <w:tcW w:w="869" w:type="dxa"/>
            <w:vAlign w:val="center"/>
          </w:tcPr>
          <w:p w14:paraId="20C3EE2E" w14:textId="43AC896B" w:rsidR="00FB524C" w:rsidRPr="00E729AE" w:rsidRDefault="00E729AE" w:rsidP="00FA2FD5">
            <w:pPr>
              <w:ind w:left="22" w:firstLine="0"/>
              <w:jc w:val="center"/>
              <w:rPr>
                <w:lang w:val="en-US"/>
              </w:rPr>
            </w:pPr>
            <w:r>
              <w:rPr>
                <w:lang w:val="en-US"/>
              </w:rPr>
              <w:t>2</w:t>
            </w:r>
          </w:p>
        </w:tc>
        <w:tc>
          <w:tcPr>
            <w:tcW w:w="1964" w:type="dxa"/>
            <w:vAlign w:val="center"/>
          </w:tcPr>
          <w:p w14:paraId="17951B3A" w14:textId="5D252F5B" w:rsidR="00FB524C" w:rsidRPr="00FB524C" w:rsidRDefault="00D97EE2" w:rsidP="00FA2FD5">
            <w:pPr>
              <w:ind w:left="22" w:firstLine="0"/>
              <w:jc w:val="left"/>
            </w:pPr>
            <w:r w:rsidRPr="00D97EE2">
              <w:t>tId</w:t>
            </w:r>
          </w:p>
        </w:tc>
        <w:tc>
          <w:tcPr>
            <w:tcW w:w="1756" w:type="dxa"/>
            <w:vAlign w:val="center"/>
          </w:tcPr>
          <w:p w14:paraId="4E42429B" w14:textId="4FD23113" w:rsidR="00FB524C" w:rsidRPr="00FB524C" w:rsidRDefault="00515574" w:rsidP="00FA2FD5">
            <w:pPr>
              <w:ind w:left="22" w:firstLine="0"/>
              <w:jc w:val="left"/>
            </w:pPr>
            <w:r w:rsidRPr="00515574">
              <w:t>int</w:t>
            </w:r>
          </w:p>
        </w:tc>
        <w:tc>
          <w:tcPr>
            <w:tcW w:w="1635" w:type="dxa"/>
            <w:vAlign w:val="center"/>
          </w:tcPr>
          <w:p w14:paraId="5F021989" w14:textId="77777777" w:rsidR="00FB524C" w:rsidRPr="00FB524C" w:rsidRDefault="00FB524C" w:rsidP="00515574">
            <w:pPr>
              <w:ind w:left="22" w:firstLine="0"/>
              <w:jc w:val="center"/>
            </w:pPr>
          </w:p>
        </w:tc>
        <w:tc>
          <w:tcPr>
            <w:tcW w:w="1494" w:type="dxa"/>
            <w:vAlign w:val="center"/>
          </w:tcPr>
          <w:p w14:paraId="6E9A85D1" w14:textId="7B2E6722" w:rsidR="00FB524C" w:rsidRPr="00515574" w:rsidRDefault="00515574" w:rsidP="00515574">
            <w:pPr>
              <w:ind w:left="22" w:firstLine="0"/>
              <w:jc w:val="center"/>
              <w:rPr>
                <w:lang w:val="en-US"/>
              </w:rPr>
            </w:pPr>
            <w:r>
              <w:rPr>
                <w:lang w:val="en-US"/>
              </w:rPr>
              <w:t>FK, refs to Teacher</w:t>
            </w:r>
          </w:p>
        </w:tc>
        <w:tc>
          <w:tcPr>
            <w:tcW w:w="1494" w:type="dxa"/>
            <w:vAlign w:val="center"/>
          </w:tcPr>
          <w:p w14:paraId="390C9617" w14:textId="07C7D78C" w:rsidR="00FB524C" w:rsidRPr="00963FE5" w:rsidRDefault="00963FE5" w:rsidP="00FA2FD5">
            <w:pPr>
              <w:ind w:left="22" w:firstLine="0"/>
              <w:jc w:val="left"/>
              <w:rPr>
                <w:lang w:val="en-US"/>
              </w:rPr>
            </w:pPr>
            <w:r>
              <w:rPr>
                <w:lang w:val="en-US"/>
              </w:rPr>
              <w:t>Not null</w:t>
            </w:r>
          </w:p>
        </w:tc>
      </w:tr>
      <w:tr w:rsidR="00515574" w14:paraId="6A05B047" w14:textId="77777777" w:rsidTr="00BD239C">
        <w:trPr>
          <w:jc w:val="center"/>
        </w:trPr>
        <w:tc>
          <w:tcPr>
            <w:tcW w:w="869" w:type="dxa"/>
            <w:vAlign w:val="center"/>
          </w:tcPr>
          <w:p w14:paraId="5BF5E5AE" w14:textId="4D20A516" w:rsidR="00FB524C" w:rsidRPr="00E729AE" w:rsidRDefault="00E729AE" w:rsidP="00FA2FD5">
            <w:pPr>
              <w:ind w:left="22" w:firstLine="0"/>
              <w:jc w:val="center"/>
              <w:rPr>
                <w:lang w:val="en-US"/>
              </w:rPr>
            </w:pPr>
            <w:r>
              <w:rPr>
                <w:lang w:val="en-US"/>
              </w:rPr>
              <w:t>3</w:t>
            </w:r>
          </w:p>
        </w:tc>
        <w:tc>
          <w:tcPr>
            <w:tcW w:w="1964" w:type="dxa"/>
            <w:vAlign w:val="center"/>
          </w:tcPr>
          <w:p w14:paraId="037919DC" w14:textId="510DC109" w:rsidR="00FB524C" w:rsidRPr="00FB524C" w:rsidRDefault="00D97EE2" w:rsidP="00FA2FD5">
            <w:pPr>
              <w:ind w:left="22" w:firstLine="0"/>
              <w:jc w:val="left"/>
            </w:pPr>
            <w:r w:rsidRPr="00D97EE2">
              <w:t>cName</w:t>
            </w:r>
          </w:p>
        </w:tc>
        <w:tc>
          <w:tcPr>
            <w:tcW w:w="1756" w:type="dxa"/>
            <w:vAlign w:val="center"/>
          </w:tcPr>
          <w:p w14:paraId="57E1B1A3" w14:textId="6DE5B162" w:rsidR="00FB524C" w:rsidRPr="00FB524C" w:rsidRDefault="00515574" w:rsidP="00FA2FD5">
            <w:pPr>
              <w:ind w:left="22" w:firstLine="0"/>
              <w:jc w:val="left"/>
            </w:pPr>
            <w:r w:rsidRPr="00515574">
              <w:t>nvarchar</w:t>
            </w:r>
          </w:p>
        </w:tc>
        <w:tc>
          <w:tcPr>
            <w:tcW w:w="1635" w:type="dxa"/>
            <w:vAlign w:val="center"/>
          </w:tcPr>
          <w:p w14:paraId="08689435" w14:textId="3020C8FD" w:rsidR="00FB524C" w:rsidRPr="00515574" w:rsidRDefault="00515574" w:rsidP="00515574">
            <w:pPr>
              <w:ind w:left="22" w:firstLine="0"/>
              <w:jc w:val="center"/>
              <w:rPr>
                <w:lang w:val="en-US"/>
              </w:rPr>
            </w:pPr>
            <w:r>
              <w:rPr>
                <w:lang w:val="en-US"/>
              </w:rPr>
              <w:t>MAX</w:t>
            </w:r>
          </w:p>
        </w:tc>
        <w:tc>
          <w:tcPr>
            <w:tcW w:w="1494" w:type="dxa"/>
            <w:vAlign w:val="center"/>
          </w:tcPr>
          <w:p w14:paraId="2F0A6E80" w14:textId="77777777" w:rsidR="00FB524C" w:rsidRPr="00FB524C" w:rsidRDefault="00FB524C" w:rsidP="00515574">
            <w:pPr>
              <w:ind w:left="22" w:firstLine="0"/>
              <w:jc w:val="center"/>
            </w:pPr>
          </w:p>
        </w:tc>
        <w:tc>
          <w:tcPr>
            <w:tcW w:w="1494" w:type="dxa"/>
            <w:vAlign w:val="center"/>
          </w:tcPr>
          <w:p w14:paraId="3E3DF5A6" w14:textId="0E8AC2C8" w:rsidR="00FB524C" w:rsidRPr="00963FE5" w:rsidRDefault="00963FE5" w:rsidP="00FA2FD5">
            <w:pPr>
              <w:ind w:left="22" w:firstLine="0"/>
              <w:jc w:val="left"/>
              <w:rPr>
                <w:lang w:val="en-US"/>
              </w:rPr>
            </w:pPr>
            <w:r>
              <w:rPr>
                <w:lang w:val="en-US"/>
              </w:rPr>
              <w:t>Null</w:t>
            </w:r>
          </w:p>
        </w:tc>
      </w:tr>
      <w:tr w:rsidR="00D97EE2" w14:paraId="3EBC916D" w14:textId="77777777" w:rsidTr="00BD239C">
        <w:trPr>
          <w:jc w:val="center"/>
        </w:trPr>
        <w:tc>
          <w:tcPr>
            <w:tcW w:w="869" w:type="dxa"/>
            <w:vAlign w:val="center"/>
          </w:tcPr>
          <w:p w14:paraId="230B4170" w14:textId="786A2750" w:rsidR="00D97EE2" w:rsidRPr="00E729AE" w:rsidRDefault="00E729AE" w:rsidP="00FA2FD5">
            <w:pPr>
              <w:ind w:left="22" w:firstLine="0"/>
              <w:jc w:val="center"/>
              <w:rPr>
                <w:lang w:val="en-US"/>
              </w:rPr>
            </w:pPr>
            <w:r>
              <w:rPr>
                <w:lang w:val="en-US"/>
              </w:rPr>
              <w:t>4</w:t>
            </w:r>
          </w:p>
        </w:tc>
        <w:tc>
          <w:tcPr>
            <w:tcW w:w="1964" w:type="dxa"/>
            <w:vAlign w:val="center"/>
          </w:tcPr>
          <w:p w14:paraId="01DA351E" w14:textId="2874E6FD" w:rsidR="00D97EE2" w:rsidRPr="00FB524C" w:rsidRDefault="00D97EE2" w:rsidP="00FA2FD5">
            <w:pPr>
              <w:ind w:left="22" w:firstLine="0"/>
              <w:jc w:val="left"/>
            </w:pPr>
            <w:r w:rsidRPr="00D97EE2">
              <w:t>cPrice</w:t>
            </w:r>
          </w:p>
        </w:tc>
        <w:tc>
          <w:tcPr>
            <w:tcW w:w="1756" w:type="dxa"/>
            <w:vAlign w:val="center"/>
          </w:tcPr>
          <w:p w14:paraId="2B3461B1" w14:textId="28DA62E6" w:rsidR="00D97EE2" w:rsidRPr="00FB524C" w:rsidRDefault="00515574" w:rsidP="00FA2FD5">
            <w:pPr>
              <w:ind w:left="22" w:firstLine="0"/>
              <w:jc w:val="left"/>
            </w:pPr>
            <w:r w:rsidRPr="00515574">
              <w:t>real</w:t>
            </w:r>
          </w:p>
        </w:tc>
        <w:tc>
          <w:tcPr>
            <w:tcW w:w="1635" w:type="dxa"/>
            <w:vAlign w:val="center"/>
          </w:tcPr>
          <w:p w14:paraId="13949A13" w14:textId="77777777" w:rsidR="00D97EE2" w:rsidRPr="00FB524C" w:rsidRDefault="00D97EE2" w:rsidP="00515574">
            <w:pPr>
              <w:ind w:left="22" w:firstLine="0"/>
              <w:jc w:val="center"/>
            </w:pPr>
          </w:p>
        </w:tc>
        <w:tc>
          <w:tcPr>
            <w:tcW w:w="1494" w:type="dxa"/>
            <w:vAlign w:val="center"/>
          </w:tcPr>
          <w:p w14:paraId="46E77C0E" w14:textId="77777777" w:rsidR="00D97EE2" w:rsidRPr="00FB524C" w:rsidRDefault="00D97EE2" w:rsidP="00515574">
            <w:pPr>
              <w:ind w:left="22" w:firstLine="0"/>
              <w:jc w:val="center"/>
            </w:pPr>
          </w:p>
        </w:tc>
        <w:tc>
          <w:tcPr>
            <w:tcW w:w="1494" w:type="dxa"/>
            <w:vAlign w:val="center"/>
          </w:tcPr>
          <w:p w14:paraId="398F04EC" w14:textId="1BD430F3" w:rsidR="00D97EE2" w:rsidRPr="00963FE5" w:rsidRDefault="00963FE5" w:rsidP="00FA2FD5">
            <w:pPr>
              <w:ind w:left="22" w:firstLine="0"/>
              <w:jc w:val="left"/>
              <w:rPr>
                <w:lang w:val="en-US"/>
              </w:rPr>
            </w:pPr>
            <w:r>
              <w:rPr>
                <w:lang w:val="en-US"/>
              </w:rPr>
              <w:t>Not null</w:t>
            </w:r>
          </w:p>
        </w:tc>
      </w:tr>
      <w:tr w:rsidR="00D97EE2" w14:paraId="74CB904E" w14:textId="77777777" w:rsidTr="00BD239C">
        <w:trPr>
          <w:jc w:val="center"/>
        </w:trPr>
        <w:tc>
          <w:tcPr>
            <w:tcW w:w="869" w:type="dxa"/>
            <w:vAlign w:val="center"/>
          </w:tcPr>
          <w:p w14:paraId="3BCA2F81" w14:textId="2A69BB36" w:rsidR="00D97EE2" w:rsidRPr="00E729AE" w:rsidRDefault="00E729AE" w:rsidP="00FA2FD5">
            <w:pPr>
              <w:ind w:left="22" w:firstLine="0"/>
              <w:jc w:val="center"/>
              <w:rPr>
                <w:lang w:val="en-US"/>
              </w:rPr>
            </w:pPr>
            <w:r>
              <w:rPr>
                <w:lang w:val="en-US"/>
              </w:rPr>
              <w:t>5</w:t>
            </w:r>
          </w:p>
        </w:tc>
        <w:tc>
          <w:tcPr>
            <w:tcW w:w="1964" w:type="dxa"/>
            <w:vAlign w:val="center"/>
          </w:tcPr>
          <w:p w14:paraId="568D43CD" w14:textId="68FC8030" w:rsidR="00D97EE2" w:rsidRPr="00FB524C" w:rsidRDefault="00D97EE2" w:rsidP="00FA2FD5">
            <w:pPr>
              <w:ind w:left="22" w:firstLine="0"/>
              <w:jc w:val="left"/>
            </w:pPr>
            <w:r w:rsidRPr="00D97EE2">
              <w:t>cLearningTime</w:t>
            </w:r>
          </w:p>
        </w:tc>
        <w:tc>
          <w:tcPr>
            <w:tcW w:w="1756" w:type="dxa"/>
            <w:vAlign w:val="center"/>
          </w:tcPr>
          <w:p w14:paraId="046EFB73" w14:textId="750E3162" w:rsidR="00D97EE2" w:rsidRPr="00FB524C" w:rsidRDefault="00515574" w:rsidP="00FA2FD5">
            <w:pPr>
              <w:ind w:left="22" w:firstLine="0"/>
              <w:jc w:val="left"/>
            </w:pPr>
            <w:r w:rsidRPr="00515574">
              <w:t>nvarchar</w:t>
            </w:r>
          </w:p>
        </w:tc>
        <w:tc>
          <w:tcPr>
            <w:tcW w:w="1635" w:type="dxa"/>
            <w:vAlign w:val="center"/>
          </w:tcPr>
          <w:p w14:paraId="30B11470" w14:textId="2DBA9C63" w:rsidR="00D97EE2" w:rsidRPr="00FB524C" w:rsidRDefault="00515574" w:rsidP="00515574">
            <w:pPr>
              <w:ind w:left="22" w:firstLine="0"/>
              <w:jc w:val="center"/>
            </w:pPr>
            <w:r>
              <w:rPr>
                <w:lang w:val="en-US"/>
              </w:rPr>
              <w:t>MAX</w:t>
            </w:r>
          </w:p>
        </w:tc>
        <w:tc>
          <w:tcPr>
            <w:tcW w:w="1494" w:type="dxa"/>
            <w:vAlign w:val="center"/>
          </w:tcPr>
          <w:p w14:paraId="1469E63B" w14:textId="77777777" w:rsidR="00D97EE2" w:rsidRPr="00FB524C" w:rsidRDefault="00D97EE2" w:rsidP="00515574">
            <w:pPr>
              <w:ind w:left="22" w:firstLine="0"/>
              <w:jc w:val="center"/>
            </w:pPr>
          </w:p>
        </w:tc>
        <w:tc>
          <w:tcPr>
            <w:tcW w:w="1494" w:type="dxa"/>
            <w:vAlign w:val="center"/>
          </w:tcPr>
          <w:p w14:paraId="3DB21B3C" w14:textId="3B290C80" w:rsidR="00D97EE2" w:rsidRPr="00963FE5" w:rsidRDefault="00963FE5" w:rsidP="00FA2FD5">
            <w:pPr>
              <w:ind w:left="22" w:firstLine="0"/>
              <w:jc w:val="left"/>
              <w:rPr>
                <w:lang w:val="en-US"/>
              </w:rPr>
            </w:pPr>
            <w:r>
              <w:rPr>
                <w:lang w:val="en-US"/>
              </w:rPr>
              <w:t>Null</w:t>
            </w:r>
          </w:p>
        </w:tc>
      </w:tr>
      <w:tr w:rsidR="00D97EE2" w14:paraId="5EA201D7" w14:textId="77777777" w:rsidTr="00BD239C">
        <w:trPr>
          <w:jc w:val="center"/>
        </w:trPr>
        <w:tc>
          <w:tcPr>
            <w:tcW w:w="869" w:type="dxa"/>
            <w:vAlign w:val="center"/>
          </w:tcPr>
          <w:p w14:paraId="5351DAC4" w14:textId="6A068E8D" w:rsidR="00D97EE2" w:rsidRPr="00E729AE" w:rsidRDefault="00E729AE" w:rsidP="00FA2FD5">
            <w:pPr>
              <w:ind w:left="22" w:firstLine="0"/>
              <w:jc w:val="center"/>
              <w:rPr>
                <w:lang w:val="en-US"/>
              </w:rPr>
            </w:pPr>
            <w:r>
              <w:rPr>
                <w:lang w:val="en-US"/>
              </w:rPr>
              <w:t>6</w:t>
            </w:r>
          </w:p>
        </w:tc>
        <w:tc>
          <w:tcPr>
            <w:tcW w:w="1964" w:type="dxa"/>
            <w:vAlign w:val="center"/>
          </w:tcPr>
          <w:p w14:paraId="0642790F" w14:textId="3944677A" w:rsidR="00D97EE2" w:rsidRPr="00FB524C" w:rsidRDefault="00D97EE2" w:rsidP="00FA2FD5">
            <w:pPr>
              <w:ind w:left="22" w:firstLine="0"/>
              <w:jc w:val="left"/>
            </w:pPr>
            <w:r w:rsidRPr="00D97EE2">
              <w:t>cDescription</w:t>
            </w:r>
          </w:p>
        </w:tc>
        <w:tc>
          <w:tcPr>
            <w:tcW w:w="1756" w:type="dxa"/>
            <w:vAlign w:val="center"/>
          </w:tcPr>
          <w:p w14:paraId="3F2ADE7C" w14:textId="6EC4ABF8" w:rsidR="00D97EE2" w:rsidRPr="00FB524C" w:rsidRDefault="00515574" w:rsidP="00FA2FD5">
            <w:pPr>
              <w:ind w:left="22" w:firstLine="0"/>
              <w:jc w:val="left"/>
            </w:pPr>
            <w:r w:rsidRPr="00515574">
              <w:t>nvarchar</w:t>
            </w:r>
          </w:p>
        </w:tc>
        <w:tc>
          <w:tcPr>
            <w:tcW w:w="1635" w:type="dxa"/>
            <w:vAlign w:val="center"/>
          </w:tcPr>
          <w:p w14:paraId="6AA61110" w14:textId="6B0E5056" w:rsidR="00D97EE2" w:rsidRPr="00FB524C" w:rsidRDefault="00515574" w:rsidP="00515574">
            <w:pPr>
              <w:ind w:left="22" w:firstLine="0"/>
              <w:jc w:val="center"/>
            </w:pPr>
            <w:r>
              <w:rPr>
                <w:lang w:val="en-US"/>
              </w:rPr>
              <w:t>MAX</w:t>
            </w:r>
          </w:p>
        </w:tc>
        <w:tc>
          <w:tcPr>
            <w:tcW w:w="1494" w:type="dxa"/>
            <w:vAlign w:val="center"/>
          </w:tcPr>
          <w:p w14:paraId="7FE980BB" w14:textId="77777777" w:rsidR="00D97EE2" w:rsidRPr="00FB524C" w:rsidRDefault="00D97EE2" w:rsidP="00515574">
            <w:pPr>
              <w:ind w:left="22" w:firstLine="0"/>
              <w:jc w:val="center"/>
            </w:pPr>
          </w:p>
        </w:tc>
        <w:tc>
          <w:tcPr>
            <w:tcW w:w="1494" w:type="dxa"/>
            <w:vAlign w:val="center"/>
          </w:tcPr>
          <w:p w14:paraId="3BFC71AE" w14:textId="442B537A" w:rsidR="00D97EE2" w:rsidRPr="00963FE5" w:rsidRDefault="00963FE5" w:rsidP="00FA2FD5">
            <w:pPr>
              <w:ind w:left="22" w:firstLine="0"/>
              <w:jc w:val="left"/>
              <w:rPr>
                <w:lang w:val="en-US"/>
              </w:rPr>
            </w:pPr>
            <w:r>
              <w:rPr>
                <w:lang w:val="en-US"/>
              </w:rPr>
              <w:t>Null</w:t>
            </w:r>
          </w:p>
        </w:tc>
      </w:tr>
      <w:tr w:rsidR="00D97EE2" w14:paraId="79ED0F6B" w14:textId="77777777" w:rsidTr="00BD239C">
        <w:trPr>
          <w:jc w:val="center"/>
        </w:trPr>
        <w:tc>
          <w:tcPr>
            <w:tcW w:w="869" w:type="dxa"/>
            <w:vAlign w:val="center"/>
          </w:tcPr>
          <w:p w14:paraId="3341F37A" w14:textId="1897A405" w:rsidR="00D97EE2" w:rsidRPr="00E729AE" w:rsidRDefault="00E729AE" w:rsidP="00FA2FD5">
            <w:pPr>
              <w:ind w:left="22" w:firstLine="0"/>
              <w:jc w:val="center"/>
              <w:rPr>
                <w:lang w:val="en-US"/>
              </w:rPr>
            </w:pPr>
            <w:r>
              <w:rPr>
                <w:lang w:val="en-US"/>
              </w:rPr>
              <w:lastRenderedPageBreak/>
              <w:t>7</w:t>
            </w:r>
          </w:p>
        </w:tc>
        <w:tc>
          <w:tcPr>
            <w:tcW w:w="1964" w:type="dxa"/>
            <w:vAlign w:val="center"/>
          </w:tcPr>
          <w:p w14:paraId="04265994" w14:textId="0A71EE73" w:rsidR="00D97EE2" w:rsidRPr="00FB524C" w:rsidRDefault="00515574" w:rsidP="00FA2FD5">
            <w:pPr>
              <w:ind w:left="22" w:firstLine="0"/>
              <w:jc w:val="left"/>
            </w:pPr>
            <w:r w:rsidRPr="00515574">
              <w:t>cDetail</w:t>
            </w:r>
          </w:p>
        </w:tc>
        <w:tc>
          <w:tcPr>
            <w:tcW w:w="1756" w:type="dxa"/>
            <w:vAlign w:val="center"/>
          </w:tcPr>
          <w:p w14:paraId="4E473677" w14:textId="70F6C2DC" w:rsidR="00D97EE2" w:rsidRPr="00FB524C" w:rsidRDefault="00515574" w:rsidP="00FA2FD5">
            <w:pPr>
              <w:ind w:left="22" w:firstLine="0"/>
              <w:jc w:val="left"/>
            </w:pPr>
            <w:r w:rsidRPr="00515574">
              <w:t>nvarchar</w:t>
            </w:r>
          </w:p>
        </w:tc>
        <w:tc>
          <w:tcPr>
            <w:tcW w:w="1635" w:type="dxa"/>
            <w:vAlign w:val="center"/>
          </w:tcPr>
          <w:p w14:paraId="1D0159CF" w14:textId="1F2CF34C" w:rsidR="00D97EE2" w:rsidRPr="00FB524C" w:rsidRDefault="00515574" w:rsidP="00515574">
            <w:pPr>
              <w:ind w:left="22" w:firstLine="0"/>
              <w:jc w:val="center"/>
            </w:pPr>
            <w:r>
              <w:rPr>
                <w:lang w:val="en-US"/>
              </w:rPr>
              <w:t>MAX</w:t>
            </w:r>
          </w:p>
        </w:tc>
        <w:tc>
          <w:tcPr>
            <w:tcW w:w="1494" w:type="dxa"/>
            <w:vAlign w:val="center"/>
          </w:tcPr>
          <w:p w14:paraId="57DF2739" w14:textId="77777777" w:rsidR="00D97EE2" w:rsidRPr="00FB524C" w:rsidRDefault="00D97EE2" w:rsidP="00515574">
            <w:pPr>
              <w:ind w:left="22" w:firstLine="0"/>
              <w:jc w:val="center"/>
            </w:pPr>
          </w:p>
        </w:tc>
        <w:tc>
          <w:tcPr>
            <w:tcW w:w="1494" w:type="dxa"/>
            <w:vAlign w:val="center"/>
          </w:tcPr>
          <w:p w14:paraId="26F0AB6C" w14:textId="6F982537" w:rsidR="00D97EE2" w:rsidRPr="00963FE5" w:rsidRDefault="00963FE5" w:rsidP="00FA2FD5">
            <w:pPr>
              <w:ind w:left="22" w:firstLine="0"/>
              <w:jc w:val="left"/>
              <w:rPr>
                <w:lang w:val="en-US"/>
              </w:rPr>
            </w:pPr>
            <w:r>
              <w:rPr>
                <w:lang w:val="en-US"/>
              </w:rPr>
              <w:t>Null</w:t>
            </w:r>
          </w:p>
        </w:tc>
      </w:tr>
      <w:tr w:rsidR="00D97EE2" w14:paraId="5CC0ED32" w14:textId="77777777" w:rsidTr="00BD239C">
        <w:trPr>
          <w:jc w:val="center"/>
        </w:trPr>
        <w:tc>
          <w:tcPr>
            <w:tcW w:w="869" w:type="dxa"/>
            <w:vAlign w:val="center"/>
          </w:tcPr>
          <w:p w14:paraId="6F835B3E" w14:textId="0C7C23C5" w:rsidR="00D97EE2" w:rsidRPr="00E729AE" w:rsidRDefault="00E729AE" w:rsidP="00FA2FD5">
            <w:pPr>
              <w:ind w:left="22" w:firstLine="0"/>
              <w:jc w:val="center"/>
              <w:rPr>
                <w:lang w:val="en-US"/>
              </w:rPr>
            </w:pPr>
            <w:r>
              <w:rPr>
                <w:lang w:val="en-US"/>
              </w:rPr>
              <w:t>8</w:t>
            </w:r>
          </w:p>
        </w:tc>
        <w:tc>
          <w:tcPr>
            <w:tcW w:w="1964" w:type="dxa"/>
            <w:vAlign w:val="center"/>
          </w:tcPr>
          <w:p w14:paraId="1D504CEA" w14:textId="026B8C48" w:rsidR="00D97EE2" w:rsidRPr="00FB524C" w:rsidRDefault="00515574" w:rsidP="00FA2FD5">
            <w:pPr>
              <w:ind w:left="22" w:firstLine="0"/>
              <w:jc w:val="left"/>
            </w:pPr>
            <w:r w:rsidRPr="00515574">
              <w:t>cSchedule</w:t>
            </w:r>
          </w:p>
        </w:tc>
        <w:tc>
          <w:tcPr>
            <w:tcW w:w="1756" w:type="dxa"/>
            <w:vAlign w:val="center"/>
          </w:tcPr>
          <w:p w14:paraId="2CA37C5C" w14:textId="6AEBD8C5" w:rsidR="00D97EE2" w:rsidRPr="00FB524C" w:rsidRDefault="00515574" w:rsidP="00FA2FD5">
            <w:pPr>
              <w:ind w:left="22" w:firstLine="0"/>
              <w:jc w:val="left"/>
            </w:pPr>
            <w:r w:rsidRPr="00515574">
              <w:t>nvarchar</w:t>
            </w:r>
          </w:p>
        </w:tc>
        <w:tc>
          <w:tcPr>
            <w:tcW w:w="1635" w:type="dxa"/>
            <w:vAlign w:val="center"/>
          </w:tcPr>
          <w:p w14:paraId="16E6969D" w14:textId="1A7E6E6C" w:rsidR="00D97EE2" w:rsidRPr="00FB524C" w:rsidRDefault="00515574" w:rsidP="00515574">
            <w:pPr>
              <w:ind w:left="22" w:firstLine="0"/>
              <w:jc w:val="center"/>
            </w:pPr>
            <w:r>
              <w:rPr>
                <w:lang w:val="en-US"/>
              </w:rPr>
              <w:t>MAX</w:t>
            </w:r>
          </w:p>
        </w:tc>
        <w:tc>
          <w:tcPr>
            <w:tcW w:w="1494" w:type="dxa"/>
            <w:vAlign w:val="center"/>
          </w:tcPr>
          <w:p w14:paraId="272CB990" w14:textId="77777777" w:rsidR="00D97EE2" w:rsidRPr="00FB524C" w:rsidRDefault="00D97EE2" w:rsidP="00515574">
            <w:pPr>
              <w:ind w:left="22" w:firstLine="0"/>
              <w:jc w:val="center"/>
            </w:pPr>
          </w:p>
        </w:tc>
        <w:tc>
          <w:tcPr>
            <w:tcW w:w="1494" w:type="dxa"/>
            <w:vAlign w:val="center"/>
          </w:tcPr>
          <w:p w14:paraId="79D78973" w14:textId="3E178899" w:rsidR="00D97EE2" w:rsidRPr="00963FE5" w:rsidRDefault="00963FE5" w:rsidP="00FA2FD5">
            <w:pPr>
              <w:ind w:left="22" w:firstLine="0"/>
              <w:jc w:val="left"/>
              <w:rPr>
                <w:lang w:val="en-US"/>
              </w:rPr>
            </w:pPr>
            <w:r>
              <w:rPr>
                <w:lang w:val="en-US"/>
              </w:rPr>
              <w:t>Null</w:t>
            </w:r>
          </w:p>
        </w:tc>
      </w:tr>
      <w:tr w:rsidR="00D97EE2" w14:paraId="23050B58" w14:textId="77777777" w:rsidTr="00BD239C">
        <w:trPr>
          <w:jc w:val="center"/>
        </w:trPr>
        <w:tc>
          <w:tcPr>
            <w:tcW w:w="869" w:type="dxa"/>
            <w:vAlign w:val="center"/>
          </w:tcPr>
          <w:p w14:paraId="55BED230" w14:textId="1174E8C7" w:rsidR="00D97EE2" w:rsidRPr="00E729AE" w:rsidRDefault="00E729AE" w:rsidP="00FA2FD5">
            <w:pPr>
              <w:ind w:left="22" w:firstLine="0"/>
              <w:jc w:val="center"/>
              <w:rPr>
                <w:lang w:val="en-US"/>
              </w:rPr>
            </w:pPr>
            <w:r>
              <w:rPr>
                <w:lang w:val="en-US"/>
              </w:rPr>
              <w:t>9</w:t>
            </w:r>
          </w:p>
        </w:tc>
        <w:tc>
          <w:tcPr>
            <w:tcW w:w="1964" w:type="dxa"/>
            <w:vAlign w:val="center"/>
          </w:tcPr>
          <w:p w14:paraId="14926278" w14:textId="4C589CE7" w:rsidR="00D97EE2" w:rsidRPr="00FB524C" w:rsidRDefault="00515574" w:rsidP="00FA2FD5">
            <w:pPr>
              <w:ind w:left="22" w:firstLine="0"/>
              <w:jc w:val="left"/>
            </w:pPr>
            <w:r w:rsidRPr="00515574">
              <w:t>createAt</w:t>
            </w:r>
          </w:p>
        </w:tc>
        <w:tc>
          <w:tcPr>
            <w:tcW w:w="1756" w:type="dxa"/>
            <w:vAlign w:val="center"/>
          </w:tcPr>
          <w:p w14:paraId="4ED83FB4" w14:textId="061BFCFD" w:rsidR="00D97EE2" w:rsidRPr="00FB524C" w:rsidRDefault="00515574" w:rsidP="00FA2FD5">
            <w:pPr>
              <w:ind w:left="22" w:firstLine="0"/>
              <w:jc w:val="left"/>
            </w:pPr>
            <w:r w:rsidRPr="00515574">
              <w:t>datetime2</w:t>
            </w:r>
          </w:p>
        </w:tc>
        <w:tc>
          <w:tcPr>
            <w:tcW w:w="1635" w:type="dxa"/>
            <w:vAlign w:val="center"/>
          </w:tcPr>
          <w:p w14:paraId="5910B960" w14:textId="4304DE4B" w:rsidR="00D97EE2" w:rsidRPr="00515574" w:rsidRDefault="00515574" w:rsidP="00515574">
            <w:pPr>
              <w:ind w:left="22" w:firstLine="0"/>
              <w:jc w:val="center"/>
              <w:rPr>
                <w:lang w:val="en-US"/>
              </w:rPr>
            </w:pPr>
            <w:r>
              <w:rPr>
                <w:lang w:val="en-US"/>
              </w:rPr>
              <w:t>7</w:t>
            </w:r>
          </w:p>
        </w:tc>
        <w:tc>
          <w:tcPr>
            <w:tcW w:w="1494" w:type="dxa"/>
            <w:vAlign w:val="center"/>
          </w:tcPr>
          <w:p w14:paraId="71A481AC" w14:textId="77777777" w:rsidR="00D97EE2" w:rsidRPr="00FB524C" w:rsidRDefault="00D97EE2" w:rsidP="00515574">
            <w:pPr>
              <w:ind w:left="22" w:firstLine="0"/>
              <w:jc w:val="center"/>
            </w:pPr>
          </w:p>
        </w:tc>
        <w:tc>
          <w:tcPr>
            <w:tcW w:w="1494" w:type="dxa"/>
            <w:vAlign w:val="center"/>
          </w:tcPr>
          <w:p w14:paraId="4F0F8F9B" w14:textId="4744C608" w:rsidR="00D97EE2" w:rsidRPr="00963FE5" w:rsidRDefault="00963FE5" w:rsidP="00FA2FD5">
            <w:pPr>
              <w:ind w:left="22" w:firstLine="0"/>
              <w:jc w:val="left"/>
              <w:rPr>
                <w:lang w:val="en-US"/>
              </w:rPr>
            </w:pPr>
            <w:r>
              <w:rPr>
                <w:lang w:val="en-US"/>
              </w:rPr>
              <w:t>Not null</w:t>
            </w:r>
          </w:p>
        </w:tc>
      </w:tr>
      <w:tr w:rsidR="00D97EE2" w14:paraId="4FD40B78" w14:textId="77777777" w:rsidTr="00BD239C">
        <w:trPr>
          <w:jc w:val="center"/>
        </w:trPr>
        <w:tc>
          <w:tcPr>
            <w:tcW w:w="869" w:type="dxa"/>
            <w:vAlign w:val="center"/>
          </w:tcPr>
          <w:p w14:paraId="5AFC5137" w14:textId="6664051D" w:rsidR="00D97EE2" w:rsidRPr="00E729AE" w:rsidRDefault="00E729AE" w:rsidP="00FA2FD5">
            <w:pPr>
              <w:ind w:left="22" w:firstLine="0"/>
              <w:jc w:val="center"/>
              <w:rPr>
                <w:lang w:val="en-US"/>
              </w:rPr>
            </w:pPr>
            <w:r>
              <w:rPr>
                <w:lang w:val="en-US"/>
              </w:rPr>
              <w:t>10</w:t>
            </w:r>
          </w:p>
        </w:tc>
        <w:tc>
          <w:tcPr>
            <w:tcW w:w="1964" w:type="dxa"/>
            <w:vAlign w:val="center"/>
          </w:tcPr>
          <w:p w14:paraId="1CC49801" w14:textId="3AD4AA98" w:rsidR="00D97EE2" w:rsidRPr="00FB524C" w:rsidRDefault="00515574" w:rsidP="00FA2FD5">
            <w:pPr>
              <w:ind w:left="22" w:firstLine="0"/>
              <w:jc w:val="left"/>
            </w:pPr>
            <w:r w:rsidRPr="00515574">
              <w:t>updateAt</w:t>
            </w:r>
          </w:p>
        </w:tc>
        <w:tc>
          <w:tcPr>
            <w:tcW w:w="1756" w:type="dxa"/>
            <w:vAlign w:val="center"/>
          </w:tcPr>
          <w:p w14:paraId="3D081CDB" w14:textId="7C8CDCF0" w:rsidR="00D97EE2" w:rsidRPr="00FB524C" w:rsidRDefault="00515574" w:rsidP="00FA2FD5">
            <w:pPr>
              <w:ind w:left="22" w:firstLine="0"/>
              <w:jc w:val="left"/>
            </w:pPr>
            <w:r w:rsidRPr="00515574">
              <w:t>datetime2</w:t>
            </w:r>
          </w:p>
        </w:tc>
        <w:tc>
          <w:tcPr>
            <w:tcW w:w="1635" w:type="dxa"/>
            <w:vAlign w:val="center"/>
          </w:tcPr>
          <w:p w14:paraId="7B47C3C3" w14:textId="2CD0CDDF" w:rsidR="00D97EE2" w:rsidRPr="00515574" w:rsidRDefault="00515574" w:rsidP="00515574">
            <w:pPr>
              <w:ind w:left="22" w:firstLine="0"/>
              <w:jc w:val="center"/>
              <w:rPr>
                <w:lang w:val="en-US"/>
              </w:rPr>
            </w:pPr>
            <w:r>
              <w:rPr>
                <w:lang w:val="en-US"/>
              </w:rPr>
              <w:t>7</w:t>
            </w:r>
          </w:p>
        </w:tc>
        <w:tc>
          <w:tcPr>
            <w:tcW w:w="1494" w:type="dxa"/>
            <w:vAlign w:val="center"/>
          </w:tcPr>
          <w:p w14:paraId="0B2E179D" w14:textId="77777777" w:rsidR="00D97EE2" w:rsidRPr="00FB524C" w:rsidRDefault="00D97EE2" w:rsidP="00515574">
            <w:pPr>
              <w:ind w:left="22" w:firstLine="0"/>
              <w:jc w:val="center"/>
            </w:pPr>
          </w:p>
        </w:tc>
        <w:tc>
          <w:tcPr>
            <w:tcW w:w="1494" w:type="dxa"/>
            <w:vAlign w:val="center"/>
          </w:tcPr>
          <w:p w14:paraId="024C9A9C" w14:textId="6B50CFB8" w:rsidR="00D97EE2" w:rsidRPr="00963FE5" w:rsidRDefault="00963FE5" w:rsidP="00FA2FD5">
            <w:pPr>
              <w:ind w:left="22" w:firstLine="0"/>
              <w:jc w:val="left"/>
              <w:rPr>
                <w:lang w:val="en-US"/>
              </w:rPr>
            </w:pPr>
            <w:r>
              <w:rPr>
                <w:lang w:val="en-US"/>
              </w:rPr>
              <w:t>Not null</w:t>
            </w:r>
          </w:p>
        </w:tc>
      </w:tr>
    </w:tbl>
    <w:p w14:paraId="77487EDD" w14:textId="3FC2D82A" w:rsidR="00FB524C" w:rsidRDefault="00FB524C" w:rsidP="00FB524C">
      <w:pPr>
        <w:pStyle w:val="1tenmucnho"/>
      </w:pPr>
      <w:r>
        <w:t xml:space="preserve">c) </w:t>
      </w:r>
      <w:r w:rsidR="000C0161" w:rsidRPr="000C0161">
        <w:t>Feedback</w:t>
      </w:r>
    </w:p>
    <w:p w14:paraId="3337D3C8" w14:textId="32D11EFD" w:rsidR="00FB524C" w:rsidRDefault="00FB524C" w:rsidP="00FB524C">
      <w:pPr>
        <w:pStyle w:val="1BangBieu"/>
      </w:pPr>
      <w:r>
        <w:t>Bảng 4.</w:t>
      </w:r>
      <w:r w:rsidR="0027450F">
        <w:rPr>
          <w:lang w:val="en-US"/>
        </w:rPr>
        <w:t>3</w:t>
      </w:r>
      <w:r>
        <w:t xml:space="preserve">. </w:t>
      </w:r>
      <w:r w:rsidR="001E1785" w:rsidRPr="001E1785">
        <w:t>Feedback</w:t>
      </w:r>
    </w:p>
    <w:tbl>
      <w:tblPr>
        <w:tblStyle w:val="TableGrid"/>
        <w:tblW w:w="9243" w:type="dxa"/>
        <w:jc w:val="center"/>
        <w:tblLook w:val="04A0" w:firstRow="1" w:lastRow="0" w:firstColumn="1" w:lastColumn="0" w:noHBand="0" w:noVBand="1"/>
      </w:tblPr>
      <w:tblGrid>
        <w:gridCol w:w="864"/>
        <w:gridCol w:w="2089"/>
        <w:gridCol w:w="1734"/>
        <w:gridCol w:w="1635"/>
        <w:gridCol w:w="1447"/>
        <w:gridCol w:w="1474"/>
      </w:tblGrid>
      <w:tr w:rsidR="00FB524C" w14:paraId="3B228B8C" w14:textId="77777777" w:rsidTr="00BD239C">
        <w:trPr>
          <w:jc w:val="center"/>
        </w:trPr>
        <w:tc>
          <w:tcPr>
            <w:tcW w:w="864" w:type="dxa"/>
            <w:vAlign w:val="center"/>
          </w:tcPr>
          <w:p w14:paraId="7FC45DEB" w14:textId="77777777" w:rsidR="00FB524C" w:rsidRPr="00FB524C" w:rsidRDefault="00FB524C" w:rsidP="00FA2FD5">
            <w:pPr>
              <w:ind w:left="22" w:firstLine="0"/>
              <w:jc w:val="center"/>
            </w:pPr>
            <w:r w:rsidRPr="00FB524C">
              <w:t>STT</w:t>
            </w:r>
          </w:p>
        </w:tc>
        <w:tc>
          <w:tcPr>
            <w:tcW w:w="2089" w:type="dxa"/>
            <w:vAlign w:val="center"/>
          </w:tcPr>
          <w:p w14:paraId="2B53FE67" w14:textId="77777777" w:rsidR="00FB524C" w:rsidRPr="00FB524C" w:rsidRDefault="00FB524C" w:rsidP="00FA2FD5">
            <w:pPr>
              <w:ind w:left="22" w:firstLine="0"/>
              <w:jc w:val="center"/>
            </w:pPr>
            <w:r w:rsidRPr="00FB524C">
              <w:t>Thuộc tính</w:t>
            </w:r>
          </w:p>
        </w:tc>
        <w:tc>
          <w:tcPr>
            <w:tcW w:w="1734" w:type="dxa"/>
            <w:vAlign w:val="center"/>
          </w:tcPr>
          <w:p w14:paraId="50537CF9" w14:textId="77777777" w:rsidR="00FB524C" w:rsidRPr="00FB524C" w:rsidRDefault="00FB524C" w:rsidP="00FA2FD5">
            <w:pPr>
              <w:ind w:left="22" w:firstLine="0"/>
              <w:jc w:val="center"/>
            </w:pPr>
            <w:r w:rsidRPr="00FB524C">
              <w:t>Kiểu dữ liệu</w:t>
            </w:r>
          </w:p>
        </w:tc>
        <w:tc>
          <w:tcPr>
            <w:tcW w:w="1635" w:type="dxa"/>
            <w:vAlign w:val="center"/>
          </w:tcPr>
          <w:p w14:paraId="2DEE4835" w14:textId="77777777" w:rsidR="00FB524C" w:rsidRPr="00FB524C" w:rsidRDefault="00FB524C" w:rsidP="00FA2FD5">
            <w:pPr>
              <w:ind w:left="22" w:firstLine="0"/>
              <w:jc w:val="center"/>
            </w:pPr>
            <w:r w:rsidRPr="00FB524C">
              <w:t>Kích thước</w:t>
            </w:r>
          </w:p>
        </w:tc>
        <w:tc>
          <w:tcPr>
            <w:tcW w:w="1447" w:type="dxa"/>
            <w:vAlign w:val="center"/>
          </w:tcPr>
          <w:p w14:paraId="2954D460" w14:textId="77777777" w:rsidR="00FB524C" w:rsidRPr="00FB524C" w:rsidRDefault="00FB524C" w:rsidP="00FA2FD5">
            <w:pPr>
              <w:ind w:left="22" w:firstLine="0"/>
              <w:jc w:val="center"/>
            </w:pPr>
            <w:r w:rsidRPr="00FB524C">
              <w:t>Ràng buộc</w:t>
            </w:r>
          </w:p>
        </w:tc>
        <w:tc>
          <w:tcPr>
            <w:tcW w:w="1474" w:type="dxa"/>
            <w:vAlign w:val="center"/>
          </w:tcPr>
          <w:p w14:paraId="3664266A" w14:textId="77777777" w:rsidR="00FB524C" w:rsidRPr="00FB524C" w:rsidRDefault="00FB524C" w:rsidP="00FA2FD5">
            <w:pPr>
              <w:ind w:left="22" w:firstLine="0"/>
              <w:jc w:val="center"/>
            </w:pPr>
            <w:r w:rsidRPr="00FB524C">
              <w:t>Ghi chú</w:t>
            </w:r>
          </w:p>
        </w:tc>
      </w:tr>
      <w:tr w:rsidR="00FB524C" w14:paraId="7AF1CC79" w14:textId="77777777" w:rsidTr="00BD239C">
        <w:trPr>
          <w:jc w:val="center"/>
        </w:trPr>
        <w:tc>
          <w:tcPr>
            <w:tcW w:w="864" w:type="dxa"/>
            <w:vAlign w:val="center"/>
          </w:tcPr>
          <w:p w14:paraId="375047EF" w14:textId="556F5280" w:rsidR="00FB524C" w:rsidRPr="00060F44" w:rsidRDefault="00060F44" w:rsidP="00FA2FD5">
            <w:pPr>
              <w:ind w:left="22" w:firstLine="0"/>
              <w:jc w:val="center"/>
              <w:rPr>
                <w:lang w:val="en-US"/>
              </w:rPr>
            </w:pPr>
            <w:r>
              <w:rPr>
                <w:lang w:val="en-US"/>
              </w:rPr>
              <w:t>1</w:t>
            </w:r>
          </w:p>
        </w:tc>
        <w:tc>
          <w:tcPr>
            <w:tcW w:w="2089" w:type="dxa"/>
            <w:vAlign w:val="center"/>
          </w:tcPr>
          <w:p w14:paraId="1DE48001" w14:textId="5A4BF28E" w:rsidR="00FB524C" w:rsidRPr="00FB524C" w:rsidRDefault="00D46F8A" w:rsidP="00FA2FD5">
            <w:pPr>
              <w:ind w:left="22" w:firstLine="0"/>
              <w:jc w:val="left"/>
            </w:pPr>
            <w:r w:rsidRPr="00D46F8A">
              <w:t>fId</w:t>
            </w:r>
          </w:p>
        </w:tc>
        <w:tc>
          <w:tcPr>
            <w:tcW w:w="1734" w:type="dxa"/>
            <w:vAlign w:val="center"/>
          </w:tcPr>
          <w:p w14:paraId="620F7A95" w14:textId="0E8AEDF1" w:rsidR="00FB524C" w:rsidRPr="00FB524C" w:rsidRDefault="00D46F8A" w:rsidP="00FA2FD5">
            <w:pPr>
              <w:ind w:left="22" w:firstLine="0"/>
              <w:jc w:val="left"/>
            </w:pPr>
            <w:r w:rsidRPr="00515574">
              <w:t>int</w:t>
            </w:r>
          </w:p>
        </w:tc>
        <w:tc>
          <w:tcPr>
            <w:tcW w:w="1635" w:type="dxa"/>
            <w:vAlign w:val="center"/>
          </w:tcPr>
          <w:p w14:paraId="06DE8644" w14:textId="77777777" w:rsidR="00FB524C" w:rsidRPr="00FB524C" w:rsidRDefault="00FB524C" w:rsidP="003A3C95">
            <w:pPr>
              <w:ind w:left="22" w:firstLine="0"/>
              <w:jc w:val="center"/>
            </w:pPr>
          </w:p>
        </w:tc>
        <w:tc>
          <w:tcPr>
            <w:tcW w:w="1447" w:type="dxa"/>
            <w:vAlign w:val="center"/>
          </w:tcPr>
          <w:p w14:paraId="21D193E8" w14:textId="4A221CA0" w:rsidR="00FB524C" w:rsidRPr="00B00FBC" w:rsidRDefault="00B00FBC" w:rsidP="006A745F">
            <w:pPr>
              <w:ind w:left="22" w:firstLine="0"/>
              <w:jc w:val="center"/>
              <w:rPr>
                <w:lang w:val="en-US"/>
              </w:rPr>
            </w:pPr>
            <w:r>
              <w:rPr>
                <w:lang w:val="en-US"/>
              </w:rPr>
              <w:t>PK</w:t>
            </w:r>
          </w:p>
        </w:tc>
        <w:tc>
          <w:tcPr>
            <w:tcW w:w="1474" w:type="dxa"/>
            <w:vAlign w:val="center"/>
          </w:tcPr>
          <w:p w14:paraId="0023DD6A" w14:textId="0C693C49" w:rsidR="00FB524C" w:rsidRPr="00FB524C" w:rsidRDefault="00D46F8A" w:rsidP="00FA2FD5">
            <w:pPr>
              <w:ind w:left="22" w:firstLine="0"/>
              <w:jc w:val="left"/>
            </w:pPr>
            <w:r>
              <w:rPr>
                <w:lang w:val="en-US"/>
              </w:rPr>
              <w:t>Not null, Identity</w:t>
            </w:r>
          </w:p>
        </w:tc>
      </w:tr>
      <w:tr w:rsidR="00FB524C" w14:paraId="168FD518" w14:textId="77777777" w:rsidTr="00BD239C">
        <w:trPr>
          <w:jc w:val="center"/>
        </w:trPr>
        <w:tc>
          <w:tcPr>
            <w:tcW w:w="864" w:type="dxa"/>
            <w:vAlign w:val="center"/>
          </w:tcPr>
          <w:p w14:paraId="293E3B2A" w14:textId="2ABCED8A" w:rsidR="00FB524C" w:rsidRPr="00060F44" w:rsidRDefault="00060F44" w:rsidP="00FA2FD5">
            <w:pPr>
              <w:ind w:left="22" w:firstLine="0"/>
              <w:jc w:val="center"/>
              <w:rPr>
                <w:lang w:val="en-US"/>
              </w:rPr>
            </w:pPr>
            <w:r>
              <w:rPr>
                <w:lang w:val="en-US"/>
              </w:rPr>
              <w:t>2</w:t>
            </w:r>
          </w:p>
        </w:tc>
        <w:tc>
          <w:tcPr>
            <w:tcW w:w="2089" w:type="dxa"/>
            <w:vAlign w:val="center"/>
          </w:tcPr>
          <w:p w14:paraId="53709033" w14:textId="50D2EE2C" w:rsidR="00FB524C" w:rsidRPr="00FB524C" w:rsidRDefault="00D46F8A" w:rsidP="00FA2FD5">
            <w:pPr>
              <w:ind w:left="22" w:firstLine="0"/>
              <w:jc w:val="left"/>
            </w:pPr>
            <w:r w:rsidRPr="00D46F8A">
              <w:t>fFullname</w:t>
            </w:r>
          </w:p>
        </w:tc>
        <w:tc>
          <w:tcPr>
            <w:tcW w:w="1734" w:type="dxa"/>
            <w:vAlign w:val="center"/>
          </w:tcPr>
          <w:p w14:paraId="2058DB7B" w14:textId="02D6FD5D" w:rsidR="00FB524C" w:rsidRPr="00FB524C" w:rsidRDefault="00D46F8A" w:rsidP="00FA2FD5">
            <w:pPr>
              <w:ind w:left="22" w:firstLine="0"/>
              <w:jc w:val="left"/>
            </w:pPr>
            <w:r w:rsidRPr="00515574">
              <w:t>int</w:t>
            </w:r>
          </w:p>
        </w:tc>
        <w:tc>
          <w:tcPr>
            <w:tcW w:w="1635" w:type="dxa"/>
            <w:vAlign w:val="center"/>
          </w:tcPr>
          <w:p w14:paraId="0BE8C731" w14:textId="77777777" w:rsidR="00FB524C" w:rsidRPr="00FB524C" w:rsidRDefault="00FB524C" w:rsidP="003A3C95">
            <w:pPr>
              <w:ind w:left="22" w:firstLine="0"/>
              <w:jc w:val="center"/>
            </w:pPr>
          </w:p>
        </w:tc>
        <w:tc>
          <w:tcPr>
            <w:tcW w:w="1447" w:type="dxa"/>
            <w:vAlign w:val="center"/>
          </w:tcPr>
          <w:p w14:paraId="7C2E5D8B" w14:textId="77777777" w:rsidR="00FB524C" w:rsidRPr="00FB524C" w:rsidRDefault="00FB524C" w:rsidP="006A745F">
            <w:pPr>
              <w:ind w:left="22" w:firstLine="0"/>
              <w:jc w:val="center"/>
            </w:pPr>
          </w:p>
        </w:tc>
        <w:tc>
          <w:tcPr>
            <w:tcW w:w="1474" w:type="dxa"/>
            <w:vAlign w:val="center"/>
          </w:tcPr>
          <w:p w14:paraId="19C786EC" w14:textId="4F82E941" w:rsidR="00FB524C" w:rsidRPr="00FB524C" w:rsidRDefault="00652083" w:rsidP="00FA2FD5">
            <w:pPr>
              <w:ind w:left="22" w:firstLine="0"/>
              <w:jc w:val="left"/>
            </w:pPr>
            <w:r>
              <w:rPr>
                <w:lang w:val="en-US"/>
              </w:rPr>
              <w:t>Not null</w:t>
            </w:r>
          </w:p>
        </w:tc>
      </w:tr>
      <w:tr w:rsidR="00FB524C" w14:paraId="5CE44546" w14:textId="77777777" w:rsidTr="00BD239C">
        <w:trPr>
          <w:jc w:val="center"/>
        </w:trPr>
        <w:tc>
          <w:tcPr>
            <w:tcW w:w="864" w:type="dxa"/>
            <w:vAlign w:val="center"/>
          </w:tcPr>
          <w:p w14:paraId="26EEA687" w14:textId="2CF19655" w:rsidR="00FB524C" w:rsidRPr="00060F44" w:rsidRDefault="00060F44" w:rsidP="00FA2FD5">
            <w:pPr>
              <w:ind w:left="22" w:firstLine="0"/>
              <w:jc w:val="center"/>
              <w:rPr>
                <w:lang w:val="en-US"/>
              </w:rPr>
            </w:pPr>
            <w:r>
              <w:rPr>
                <w:lang w:val="en-US"/>
              </w:rPr>
              <w:t>3</w:t>
            </w:r>
          </w:p>
        </w:tc>
        <w:tc>
          <w:tcPr>
            <w:tcW w:w="2089" w:type="dxa"/>
            <w:vAlign w:val="center"/>
          </w:tcPr>
          <w:p w14:paraId="2C775459" w14:textId="140CB219" w:rsidR="00FB524C" w:rsidRPr="00FB524C" w:rsidRDefault="00D46F8A" w:rsidP="00FA2FD5">
            <w:pPr>
              <w:ind w:left="22" w:firstLine="0"/>
              <w:jc w:val="left"/>
            </w:pPr>
            <w:r w:rsidRPr="00D46F8A">
              <w:t>fAddress</w:t>
            </w:r>
          </w:p>
        </w:tc>
        <w:tc>
          <w:tcPr>
            <w:tcW w:w="1734" w:type="dxa"/>
            <w:vAlign w:val="center"/>
          </w:tcPr>
          <w:p w14:paraId="78EBA2DC" w14:textId="55E3310B" w:rsidR="00FB524C" w:rsidRPr="00FB524C" w:rsidRDefault="00D46F8A" w:rsidP="00FA2FD5">
            <w:pPr>
              <w:ind w:left="22" w:firstLine="0"/>
              <w:jc w:val="left"/>
            </w:pPr>
            <w:r w:rsidRPr="00515574">
              <w:t>nvarchar</w:t>
            </w:r>
          </w:p>
        </w:tc>
        <w:tc>
          <w:tcPr>
            <w:tcW w:w="1635" w:type="dxa"/>
            <w:vAlign w:val="center"/>
          </w:tcPr>
          <w:p w14:paraId="02D3CB89" w14:textId="778945B1" w:rsidR="00FB524C" w:rsidRPr="00FB524C" w:rsidRDefault="00D46F8A" w:rsidP="003A3C95">
            <w:pPr>
              <w:ind w:left="22" w:firstLine="0"/>
              <w:jc w:val="center"/>
            </w:pPr>
            <w:r>
              <w:rPr>
                <w:lang w:val="en-US"/>
              </w:rPr>
              <w:t>MAX</w:t>
            </w:r>
          </w:p>
        </w:tc>
        <w:tc>
          <w:tcPr>
            <w:tcW w:w="1447" w:type="dxa"/>
            <w:vAlign w:val="center"/>
          </w:tcPr>
          <w:p w14:paraId="1233F2C1" w14:textId="77777777" w:rsidR="00FB524C" w:rsidRPr="00FB524C" w:rsidRDefault="00FB524C" w:rsidP="006A745F">
            <w:pPr>
              <w:ind w:left="22" w:firstLine="0"/>
              <w:jc w:val="center"/>
            </w:pPr>
          </w:p>
        </w:tc>
        <w:tc>
          <w:tcPr>
            <w:tcW w:w="1474" w:type="dxa"/>
            <w:vAlign w:val="center"/>
          </w:tcPr>
          <w:p w14:paraId="6DF4A17E" w14:textId="5BAB9658" w:rsidR="00FB524C" w:rsidRPr="00652083" w:rsidRDefault="00652083" w:rsidP="00FA2FD5">
            <w:pPr>
              <w:ind w:left="22" w:firstLine="0"/>
              <w:jc w:val="left"/>
              <w:rPr>
                <w:lang w:val="en-US"/>
              </w:rPr>
            </w:pPr>
            <w:r>
              <w:rPr>
                <w:lang w:val="en-US"/>
              </w:rPr>
              <w:t>Null</w:t>
            </w:r>
          </w:p>
        </w:tc>
      </w:tr>
      <w:tr w:rsidR="00D46F8A" w14:paraId="2854F0FC" w14:textId="77777777" w:rsidTr="00BD239C">
        <w:trPr>
          <w:jc w:val="center"/>
        </w:trPr>
        <w:tc>
          <w:tcPr>
            <w:tcW w:w="864" w:type="dxa"/>
            <w:vAlign w:val="center"/>
          </w:tcPr>
          <w:p w14:paraId="0F7F2B9C" w14:textId="4B21147E" w:rsidR="00D46F8A" w:rsidRPr="00060F44" w:rsidRDefault="00060F44" w:rsidP="00FA2FD5">
            <w:pPr>
              <w:ind w:left="22" w:firstLine="0"/>
              <w:jc w:val="center"/>
              <w:rPr>
                <w:lang w:val="en-US"/>
              </w:rPr>
            </w:pPr>
            <w:r>
              <w:rPr>
                <w:lang w:val="en-US"/>
              </w:rPr>
              <w:t>4</w:t>
            </w:r>
          </w:p>
        </w:tc>
        <w:tc>
          <w:tcPr>
            <w:tcW w:w="2089" w:type="dxa"/>
            <w:vAlign w:val="center"/>
          </w:tcPr>
          <w:p w14:paraId="1CB8AD88" w14:textId="3C6BF110" w:rsidR="00D46F8A" w:rsidRPr="00D46F8A" w:rsidRDefault="00D46F8A" w:rsidP="00FA2FD5">
            <w:pPr>
              <w:ind w:left="22" w:firstLine="0"/>
              <w:jc w:val="left"/>
            </w:pPr>
            <w:r w:rsidRPr="00D46F8A">
              <w:t>fPhone</w:t>
            </w:r>
          </w:p>
        </w:tc>
        <w:tc>
          <w:tcPr>
            <w:tcW w:w="1734" w:type="dxa"/>
            <w:vAlign w:val="center"/>
          </w:tcPr>
          <w:p w14:paraId="73E5F42C" w14:textId="07DD58F1" w:rsidR="00D46F8A" w:rsidRPr="00FB524C" w:rsidRDefault="00D46F8A" w:rsidP="00FA2FD5">
            <w:pPr>
              <w:ind w:left="22" w:firstLine="0"/>
              <w:jc w:val="left"/>
            </w:pPr>
            <w:r w:rsidRPr="00515574">
              <w:t>nvarchar</w:t>
            </w:r>
          </w:p>
        </w:tc>
        <w:tc>
          <w:tcPr>
            <w:tcW w:w="1635" w:type="dxa"/>
            <w:vAlign w:val="center"/>
          </w:tcPr>
          <w:p w14:paraId="57D53DE9" w14:textId="6424EC47" w:rsidR="00D46F8A" w:rsidRPr="00FB524C" w:rsidRDefault="00D46F8A" w:rsidP="003A3C95">
            <w:pPr>
              <w:ind w:left="22" w:firstLine="0"/>
              <w:jc w:val="center"/>
            </w:pPr>
            <w:r>
              <w:rPr>
                <w:lang w:val="en-US"/>
              </w:rPr>
              <w:t>MAX</w:t>
            </w:r>
          </w:p>
        </w:tc>
        <w:tc>
          <w:tcPr>
            <w:tcW w:w="1447" w:type="dxa"/>
            <w:vAlign w:val="center"/>
          </w:tcPr>
          <w:p w14:paraId="2AB4EC49" w14:textId="77777777" w:rsidR="00D46F8A" w:rsidRPr="00FB524C" w:rsidRDefault="00D46F8A" w:rsidP="006A745F">
            <w:pPr>
              <w:ind w:left="22" w:firstLine="0"/>
              <w:jc w:val="center"/>
            </w:pPr>
          </w:p>
        </w:tc>
        <w:tc>
          <w:tcPr>
            <w:tcW w:w="1474" w:type="dxa"/>
            <w:vAlign w:val="center"/>
          </w:tcPr>
          <w:p w14:paraId="79D981C9" w14:textId="651C3489" w:rsidR="00D46F8A" w:rsidRPr="00FB524C" w:rsidRDefault="00652083" w:rsidP="00FA2FD5">
            <w:pPr>
              <w:ind w:left="22" w:firstLine="0"/>
              <w:jc w:val="left"/>
            </w:pPr>
            <w:r>
              <w:rPr>
                <w:lang w:val="en-US"/>
              </w:rPr>
              <w:t>Null</w:t>
            </w:r>
          </w:p>
        </w:tc>
      </w:tr>
      <w:tr w:rsidR="00D46F8A" w14:paraId="6940CF34" w14:textId="77777777" w:rsidTr="00BD239C">
        <w:trPr>
          <w:jc w:val="center"/>
        </w:trPr>
        <w:tc>
          <w:tcPr>
            <w:tcW w:w="864" w:type="dxa"/>
            <w:vAlign w:val="center"/>
          </w:tcPr>
          <w:p w14:paraId="237032FA" w14:textId="4F1C08E7" w:rsidR="00D46F8A" w:rsidRPr="00060F44" w:rsidRDefault="00060F44" w:rsidP="00FA2FD5">
            <w:pPr>
              <w:ind w:left="22" w:firstLine="0"/>
              <w:jc w:val="center"/>
              <w:rPr>
                <w:lang w:val="en-US"/>
              </w:rPr>
            </w:pPr>
            <w:r>
              <w:rPr>
                <w:lang w:val="en-US"/>
              </w:rPr>
              <w:t>5</w:t>
            </w:r>
          </w:p>
        </w:tc>
        <w:tc>
          <w:tcPr>
            <w:tcW w:w="2089" w:type="dxa"/>
            <w:vAlign w:val="center"/>
          </w:tcPr>
          <w:p w14:paraId="22605AE4" w14:textId="7A4B8837" w:rsidR="00D46F8A" w:rsidRPr="00D46F8A" w:rsidRDefault="00D46F8A" w:rsidP="00FA2FD5">
            <w:pPr>
              <w:ind w:left="22" w:firstLine="0"/>
              <w:jc w:val="left"/>
            </w:pPr>
            <w:r w:rsidRPr="00D46F8A">
              <w:t>fEmail</w:t>
            </w:r>
          </w:p>
        </w:tc>
        <w:tc>
          <w:tcPr>
            <w:tcW w:w="1734" w:type="dxa"/>
            <w:vAlign w:val="center"/>
          </w:tcPr>
          <w:p w14:paraId="658BADE6" w14:textId="51A9BA91" w:rsidR="00D46F8A" w:rsidRPr="00FB524C" w:rsidRDefault="00D46F8A" w:rsidP="00FA2FD5">
            <w:pPr>
              <w:ind w:left="22" w:firstLine="0"/>
              <w:jc w:val="left"/>
            </w:pPr>
            <w:r w:rsidRPr="00515574">
              <w:t>nvarchar</w:t>
            </w:r>
          </w:p>
        </w:tc>
        <w:tc>
          <w:tcPr>
            <w:tcW w:w="1635" w:type="dxa"/>
            <w:vAlign w:val="center"/>
          </w:tcPr>
          <w:p w14:paraId="3A9B3EED" w14:textId="56A0713C" w:rsidR="00D46F8A" w:rsidRPr="00FB524C" w:rsidRDefault="00D46F8A" w:rsidP="003A3C95">
            <w:pPr>
              <w:ind w:left="22" w:firstLine="0"/>
              <w:jc w:val="center"/>
            </w:pPr>
            <w:r>
              <w:rPr>
                <w:lang w:val="en-US"/>
              </w:rPr>
              <w:t>MAX</w:t>
            </w:r>
          </w:p>
        </w:tc>
        <w:tc>
          <w:tcPr>
            <w:tcW w:w="1447" w:type="dxa"/>
            <w:vAlign w:val="center"/>
          </w:tcPr>
          <w:p w14:paraId="70C9D2ED" w14:textId="77777777" w:rsidR="00D46F8A" w:rsidRPr="00FB524C" w:rsidRDefault="00D46F8A" w:rsidP="006A745F">
            <w:pPr>
              <w:ind w:left="22" w:firstLine="0"/>
              <w:jc w:val="center"/>
            </w:pPr>
          </w:p>
        </w:tc>
        <w:tc>
          <w:tcPr>
            <w:tcW w:w="1474" w:type="dxa"/>
            <w:vAlign w:val="center"/>
          </w:tcPr>
          <w:p w14:paraId="09ADBD38" w14:textId="47D8CA68" w:rsidR="00D46F8A" w:rsidRPr="00FB524C" w:rsidRDefault="00652083" w:rsidP="00FA2FD5">
            <w:pPr>
              <w:ind w:left="22" w:firstLine="0"/>
              <w:jc w:val="left"/>
            </w:pPr>
            <w:r>
              <w:rPr>
                <w:lang w:val="en-US"/>
              </w:rPr>
              <w:t>Null</w:t>
            </w:r>
          </w:p>
        </w:tc>
      </w:tr>
      <w:tr w:rsidR="00D46F8A" w14:paraId="392DA0A4" w14:textId="77777777" w:rsidTr="00BD239C">
        <w:trPr>
          <w:jc w:val="center"/>
        </w:trPr>
        <w:tc>
          <w:tcPr>
            <w:tcW w:w="864" w:type="dxa"/>
            <w:vAlign w:val="center"/>
          </w:tcPr>
          <w:p w14:paraId="586FA584" w14:textId="018E6BAD" w:rsidR="00D46F8A" w:rsidRPr="00060F44" w:rsidRDefault="00060F44" w:rsidP="00FA2FD5">
            <w:pPr>
              <w:ind w:left="22" w:firstLine="0"/>
              <w:jc w:val="center"/>
              <w:rPr>
                <w:lang w:val="en-US"/>
              </w:rPr>
            </w:pPr>
            <w:r>
              <w:rPr>
                <w:lang w:val="en-US"/>
              </w:rPr>
              <w:t>6</w:t>
            </w:r>
          </w:p>
        </w:tc>
        <w:tc>
          <w:tcPr>
            <w:tcW w:w="2089" w:type="dxa"/>
            <w:vAlign w:val="center"/>
          </w:tcPr>
          <w:p w14:paraId="4E2D8BD3" w14:textId="2BA0DBC7" w:rsidR="00D46F8A" w:rsidRPr="00D46F8A" w:rsidRDefault="00D46F8A" w:rsidP="00FA2FD5">
            <w:pPr>
              <w:ind w:left="22" w:firstLine="0"/>
              <w:jc w:val="left"/>
            </w:pPr>
            <w:r w:rsidRPr="00D46F8A">
              <w:t>fContent</w:t>
            </w:r>
          </w:p>
        </w:tc>
        <w:tc>
          <w:tcPr>
            <w:tcW w:w="1734" w:type="dxa"/>
            <w:vAlign w:val="center"/>
          </w:tcPr>
          <w:p w14:paraId="4459F372" w14:textId="52BB7C1E" w:rsidR="00D46F8A" w:rsidRPr="00FB524C" w:rsidRDefault="00D46F8A" w:rsidP="00FA2FD5">
            <w:pPr>
              <w:ind w:left="22" w:firstLine="0"/>
              <w:jc w:val="left"/>
            </w:pPr>
            <w:r w:rsidRPr="00515574">
              <w:t>nvarchar</w:t>
            </w:r>
          </w:p>
        </w:tc>
        <w:tc>
          <w:tcPr>
            <w:tcW w:w="1635" w:type="dxa"/>
            <w:vAlign w:val="center"/>
          </w:tcPr>
          <w:p w14:paraId="49DD356E" w14:textId="6C0B4A42" w:rsidR="00D46F8A" w:rsidRPr="00D46F8A" w:rsidRDefault="00D46F8A" w:rsidP="003A3C95">
            <w:pPr>
              <w:ind w:left="22" w:firstLine="0"/>
              <w:jc w:val="center"/>
              <w:rPr>
                <w:lang w:val="en-US"/>
              </w:rPr>
            </w:pPr>
            <w:r>
              <w:rPr>
                <w:lang w:val="en-US"/>
              </w:rPr>
              <w:t>MAX</w:t>
            </w:r>
          </w:p>
        </w:tc>
        <w:tc>
          <w:tcPr>
            <w:tcW w:w="1447" w:type="dxa"/>
            <w:vAlign w:val="center"/>
          </w:tcPr>
          <w:p w14:paraId="46578EB5" w14:textId="77777777" w:rsidR="00D46F8A" w:rsidRPr="00FB524C" w:rsidRDefault="00D46F8A" w:rsidP="006A745F">
            <w:pPr>
              <w:ind w:left="22" w:firstLine="0"/>
              <w:jc w:val="center"/>
            </w:pPr>
          </w:p>
        </w:tc>
        <w:tc>
          <w:tcPr>
            <w:tcW w:w="1474" w:type="dxa"/>
            <w:vAlign w:val="center"/>
          </w:tcPr>
          <w:p w14:paraId="280A961D" w14:textId="62D9C807" w:rsidR="00D46F8A" w:rsidRPr="00FB524C" w:rsidRDefault="00652083" w:rsidP="00FA2FD5">
            <w:pPr>
              <w:ind w:left="22" w:firstLine="0"/>
              <w:jc w:val="left"/>
            </w:pPr>
            <w:r>
              <w:rPr>
                <w:lang w:val="en-US"/>
              </w:rPr>
              <w:t>Null</w:t>
            </w:r>
          </w:p>
        </w:tc>
      </w:tr>
      <w:tr w:rsidR="00D46F8A" w14:paraId="4E77FE82" w14:textId="77777777" w:rsidTr="00BD239C">
        <w:trPr>
          <w:jc w:val="center"/>
        </w:trPr>
        <w:tc>
          <w:tcPr>
            <w:tcW w:w="864" w:type="dxa"/>
            <w:vAlign w:val="center"/>
          </w:tcPr>
          <w:p w14:paraId="27DFCB94" w14:textId="4FC57296" w:rsidR="00D46F8A" w:rsidRPr="00060F44" w:rsidRDefault="00060F44" w:rsidP="00FA2FD5">
            <w:pPr>
              <w:ind w:left="22" w:firstLine="0"/>
              <w:jc w:val="center"/>
              <w:rPr>
                <w:lang w:val="en-US"/>
              </w:rPr>
            </w:pPr>
            <w:r>
              <w:rPr>
                <w:lang w:val="en-US"/>
              </w:rPr>
              <w:t>7</w:t>
            </w:r>
          </w:p>
        </w:tc>
        <w:tc>
          <w:tcPr>
            <w:tcW w:w="2089" w:type="dxa"/>
            <w:vAlign w:val="center"/>
          </w:tcPr>
          <w:p w14:paraId="4F91B1C6" w14:textId="3177B52A" w:rsidR="00D46F8A" w:rsidRPr="00D46F8A" w:rsidRDefault="00D46F8A" w:rsidP="00FA2FD5">
            <w:pPr>
              <w:ind w:left="22" w:firstLine="0"/>
              <w:jc w:val="left"/>
            </w:pPr>
            <w:r w:rsidRPr="00D46F8A">
              <w:t>fReplyByUserId</w:t>
            </w:r>
          </w:p>
        </w:tc>
        <w:tc>
          <w:tcPr>
            <w:tcW w:w="1734" w:type="dxa"/>
            <w:vAlign w:val="center"/>
          </w:tcPr>
          <w:p w14:paraId="235DDDEF" w14:textId="4C397D7D" w:rsidR="00D46F8A" w:rsidRPr="00D46F8A" w:rsidRDefault="00D46F8A" w:rsidP="00FA2FD5">
            <w:pPr>
              <w:ind w:left="22" w:firstLine="0"/>
              <w:jc w:val="left"/>
              <w:rPr>
                <w:lang w:val="en-US"/>
              </w:rPr>
            </w:pPr>
            <w:r>
              <w:rPr>
                <w:lang w:val="en-US"/>
              </w:rPr>
              <w:t>int</w:t>
            </w:r>
          </w:p>
        </w:tc>
        <w:tc>
          <w:tcPr>
            <w:tcW w:w="1635" w:type="dxa"/>
            <w:vAlign w:val="center"/>
          </w:tcPr>
          <w:p w14:paraId="6317EDF8" w14:textId="77777777" w:rsidR="00D46F8A" w:rsidRPr="00FB524C" w:rsidRDefault="00D46F8A" w:rsidP="003A3C95">
            <w:pPr>
              <w:ind w:left="22" w:firstLine="0"/>
              <w:jc w:val="center"/>
            </w:pPr>
          </w:p>
        </w:tc>
        <w:tc>
          <w:tcPr>
            <w:tcW w:w="1447" w:type="dxa"/>
            <w:vAlign w:val="center"/>
          </w:tcPr>
          <w:p w14:paraId="28111C43" w14:textId="57238842" w:rsidR="00D46F8A" w:rsidRPr="003339BE" w:rsidRDefault="003339BE" w:rsidP="006A745F">
            <w:pPr>
              <w:ind w:left="22" w:firstLine="0"/>
              <w:jc w:val="center"/>
              <w:rPr>
                <w:lang w:val="en-US"/>
              </w:rPr>
            </w:pPr>
            <w:r>
              <w:rPr>
                <w:lang w:val="en-US"/>
              </w:rPr>
              <w:t>FK</w:t>
            </w:r>
            <w:r w:rsidR="006A745F">
              <w:rPr>
                <w:lang w:val="en-US"/>
              </w:rPr>
              <w:t>, refs to User</w:t>
            </w:r>
          </w:p>
        </w:tc>
        <w:tc>
          <w:tcPr>
            <w:tcW w:w="1474" w:type="dxa"/>
            <w:vAlign w:val="center"/>
          </w:tcPr>
          <w:p w14:paraId="3375EFA9" w14:textId="57DBA2FC" w:rsidR="00D46F8A" w:rsidRPr="00FB524C" w:rsidRDefault="00652083" w:rsidP="00FA2FD5">
            <w:pPr>
              <w:ind w:left="22" w:firstLine="0"/>
              <w:jc w:val="left"/>
            </w:pPr>
            <w:r>
              <w:rPr>
                <w:lang w:val="en-US"/>
              </w:rPr>
              <w:t>Null</w:t>
            </w:r>
          </w:p>
        </w:tc>
      </w:tr>
      <w:tr w:rsidR="00D46F8A" w14:paraId="227FFE6D" w14:textId="77777777" w:rsidTr="00BD239C">
        <w:trPr>
          <w:jc w:val="center"/>
        </w:trPr>
        <w:tc>
          <w:tcPr>
            <w:tcW w:w="864" w:type="dxa"/>
            <w:vAlign w:val="center"/>
          </w:tcPr>
          <w:p w14:paraId="5E002C09" w14:textId="64C9BACF" w:rsidR="00D46F8A" w:rsidRPr="00060F44" w:rsidRDefault="00060F44" w:rsidP="00FA2FD5">
            <w:pPr>
              <w:ind w:left="22" w:firstLine="0"/>
              <w:jc w:val="center"/>
              <w:rPr>
                <w:lang w:val="en-US"/>
              </w:rPr>
            </w:pPr>
            <w:r>
              <w:rPr>
                <w:lang w:val="en-US"/>
              </w:rPr>
              <w:t>8</w:t>
            </w:r>
          </w:p>
        </w:tc>
        <w:tc>
          <w:tcPr>
            <w:tcW w:w="2089" w:type="dxa"/>
            <w:vAlign w:val="center"/>
          </w:tcPr>
          <w:p w14:paraId="47A641FE" w14:textId="5640B169" w:rsidR="00D46F8A" w:rsidRPr="00D46F8A" w:rsidRDefault="00D46F8A" w:rsidP="00FA2FD5">
            <w:pPr>
              <w:ind w:left="22" w:firstLine="0"/>
              <w:jc w:val="left"/>
            </w:pPr>
            <w:r w:rsidRPr="00D46F8A">
              <w:t>createAt</w:t>
            </w:r>
          </w:p>
        </w:tc>
        <w:tc>
          <w:tcPr>
            <w:tcW w:w="1734" w:type="dxa"/>
            <w:vAlign w:val="center"/>
          </w:tcPr>
          <w:p w14:paraId="503E7641" w14:textId="4DC73B0D" w:rsidR="00D46F8A" w:rsidRPr="00FB524C" w:rsidRDefault="00D46F8A" w:rsidP="00FA2FD5">
            <w:pPr>
              <w:ind w:left="22" w:firstLine="0"/>
              <w:jc w:val="left"/>
            </w:pPr>
            <w:r w:rsidRPr="00D46F8A">
              <w:t>datetime2</w:t>
            </w:r>
          </w:p>
        </w:tc>
        <w:tc>
          <w:tcPr>
            <w:tcW w:w="1635" w:type="dxa"/>
            <w:vAlign w:val="center"/>
          </w:tcPr>
          <w:p w14:paraId="074B724F" w14:textId="30A6F2F2" w:rsidR="00D46F8A" w:rsidRPr="00D46F8A" w:rsidRDefault="00D46F8A" w:rsidP="003A3C95">
            <w:pPr>
              <w:ind w:left="22" w:firstLine="0"/>
              <w:jc w:val="center"/>
              <w:rPr>
                <w:lang w:val="en-US"/>
              </w:rPr>
            </w:pPr>
            <w:r>
              <w:rPr>
                <w:lang w:val="en-US"/>
              </w:rPr>
              <w:t>7</w:t>
            </w:r>
          </w:p>
        </w:tc>
        <w:tc>
          <w:tcPr>
            <w:tcW w:w="1447" w:type="dxa"/>
            <w:vAlign w:val="center"/>
          </w:tcPr>
          <w:p w14:paraId="746CFA3E" w14:textId="77777777" w:rsidR="00D46F8A" w:rsidRPr="00FB524C" w:rsidRDefault="00D46F8A" w:rsidP="006A745F">
            <w:pPr>
              <w:ind w:left="22" w:firstLine="0"/>
              <w:jc w:val="center"/>
            </w:pPr>
          </w:p>
        </w:tc>
        <w:tc>
          <w:tcPr>
            <w:tcW w:w="1474" w:type="dxa"/>
            <w:vAlign w:val="center"/>
          </w:tcPr>
          <w:p w14:paraId="13C9098C" w14:textId="67654459" w:rsidR="00D46F8A" w:rsidRPr="00652083" w:rsidRDefault="00652083" w:rsidP="00FA2FD5">
            <w:pPr>
              <w:ind w:left="22" w:firstLine="0"/>
              <w:jc w:val="left"/>
              <w:rPr>
                <w:lang w:val="en-US"/>
              </w:rPr>
            </w:pPr>
            <w:r>
              <w:rPr>
                <w:lang w:val="en-US"/>
              </w:rPr>
              <w:t>Not null</w:t>
            </w:r>
          </w:p>
        </w:tc>
      </w:tr>
      <w:tr w:rsidR="00D46F8A" w14:paraId="7DA66236" w14:textId="77777777" w:rsidTr="00BD239C">
        <w:trPr>
          <w:jc w:val="center"/>
        </w:trPr>
        <w:tc>
          <w:tcPr>
            <w:tcW w:w="864" w:type="dxa"/>
            <w:vAlign w:val="center"/>
          </w:tcPr>
          <w:p w14:paraId="6EDD0FF8" w14:textId="2A108618" w:rsidR="00D46F8A" w:rsidRPr="00060F44" w:rsidRDefault="00060F44" w:rsidP="00FA2FD5">
            <w:pPr>
              <w:ind w:left="22" w:firstLine="0"/>
              <w:jc w:val="center"/>
              <w:rPr>
                <w:lang w:val="en-US"/>
              </w:rPr>
            </w:pPr>
            <w:r>
              <w:rPr>
                <w:lang w:val="en-US"/>
              </w:rPr>
              <w:t>9</w:t>
            </w:r>
          </w:p>
        </w:tc>
        <w:tc>
          <w:tcPr>
            <w:tcW w:w="2089" w:type="dxa"/>
            <w:vAlign w:val="center"/>
          </w:tcPr>
          <w:p w14:paraId="31BA87CB" w14:textId="7444F14C" w:rsidR="00D46F8A" w:rsidRPr="00D46F8A" w:rsidRDefault="00D46F8A" w:rsidP="00FA2FD5">
            <w:pPr>
              <w:ind w:left="22" w:firstLine="0"/>
              <w:jc w:val="left"/>
            </w:pPr>
            <w:r w:rsidRPr="00D46F8A">
              <w:t>updateAt</w:t>
            </w:r>
          </w:p>
        </w:tc>
        <w:tc>
          <w:tcPr>
            <w:tcW w:w="1734" w:type="dxa"/>
            <w:vAlign w:val="center"/>
          </w:tcPr>
          <w:p w14:paraId="5BF84365" w14:textId="0799C1A8" w:rsidR="00D46F8A" w:rsidRPr="00FB524C" w:rsidRDefault="00D46F8A" w:rsidP="00FA2FD5">
            <w:pPr>
              <w:ind w:left="22" w:firstLine="0"/>
              <w:jc w:val="left"/>
            </w:pPr>
            <w:r w:rsidRPr="00D46F8A">
              <w:t>datetime2</w:t>
            </w:r>
          </w:p>
        </w:tc>
        <w:tc>
          <w:tcPr>
            <w:tcW w:w="1635" w:type="dxa"/>
            <w:vAlign w:val="center"/>
          </w:tcPr>
          <w:p w14:paraId="5E3E72ED" w14:textId="0FC2E823" w:rsidR="00D46F8A" w:rsidRPr="00D46F8A" w:rsidRDefault="00D46F8A" w:rsidP="003A3C95">
            <w:pPr>
              <w:ind w:left="22" w:firstLine="0"/>
              <w:jc w:val="center"/>
              <w:rPr>
                <w:lang w:val="en-US"/>
              </w:rPr>
            </w:pPr>
            <w:r>
              <w:rPr>
                <w:lang w:val="en-US"/>
              </w:rPr>
              <w:t>7</w:t>
            </w:r>
          </w:p>
        </w:tc>
        <w:tc>
          <w:tcPr>
            <w:tcW w:w="1447" w:type="dxa"/>
            <w:vAlign w:val="center"/>
          </w:tcPr>
          <w:p w14:paraId="1CCBC3E5" w14:textId="77777777" w:rsidR="00D46F8A" w:rsidRPr="00FB524C" w:rsidRDefault="00D46F8A" w:rsidP="006A745F">
            <w:pPr>
              <w:ind w:left="22" w:firstLine="0"/>
              <w:jc w:val="center"/>
            </w:pPr>
          </w:p>
        </w:tc>
        <w:tc>
          <w:tcPr>
            <w:tcW w:w="1474" w:type="dxa"/>
            <w:vAlign w:val="center"/>
          </w:tcPr>
          <w:p w14:paraId="5026DAD8" w14:textId="0AF775D3" w:rsidR="00D46F8A" w:rsidRPr="00652083" w:rsidRDefault="00652083" w:rsidP="00FA2FD5">
            <w:pPr>
              <w:ind w:left="22" w:firstLine="0"/>
              <w:jc w:val="left"/>
              <w:rPr>
                <w:lang w:val="en-US"/>
              </w:rPr>
            </w:pPr>
            <w:r>
              <w:rPr>
                <w:lang w:val="en-US"/>
              </w:rPr>
              <w:t>Not null</w:t>
            </w:r>
          </w:p>
        </w:tc>
      </w:tr>
    </w:tbl>
    <w:p w14:paraId="3C427ADA" w14:textId="6AB74D53" w:rsidR="00FB524C" w:rsidRDefault="00FB524C" w:rsidP="00FB524C">
      <w:pPr>
        <w:pStyle w:val="1tenmucnho"/>
      </w:pPr>
      <w:r>
        <w:t xml:space="preserve">d) </w:t>
      </w:r>
      <w:r w:rsidR="008C4DBE">
        <w:t>News</w:t>
      </w:r>
    </w:p>
    <w:p w14:paraId="5D6FD0AA" w14:textId="1A08F921" w:rsidR="00FB524C" w:rsidRDefault="00FB524C" w:rsidP="00FB524C">
      <w:pPr>
        <w:pStyle w:val="1BangBieu"/>
      </w:pPr>
      <w:r>
        <w:t>Bảng 4.</w:t>
      </w:r>
      <w:r w:rsidR="008C4DBE">
        <w:rPr>
          <w:lang w:val="en-US"/>
        </w:rPr>
        <w:t>4</w:t>
      </w:r>
      <w:r>
        <w:t xml:space="preserve">. </w:t>
      </w:r>
      <w:r w:rsidR="008C4DBE">
        <w:t>News</w:t>
      </w:r>
    </w:p>
    <w:tbl>
      <w:tblPr>
        <w:tblStyle w:val="TableGrid"/>
        <w:tblW w:w="9297" w:type="dxa"/>
        <w:jc w:val="center"/>
        <w:tblLook w:val="04A0" w:firstRow="1" w:lastRow="0" w:firstColumn="1" w:lastColumn="0" w:noHBand="0" w:noVBand="1"/>
      </w:tblPr>
      <w:tblGrid>
        <w:gridCol w:w="847"/>
        <w:gridCol w:w="1918"/>
        <w:gridCol w:w="1687"/>
        <w:gridCol w:w="1621"/>
        <w:gridCol w:w="1794"/>
        <w:gridCol w:w="1430"/>
      </w:tblGrid>
      <w:tr w:rsidR="003A0205" w14:paraId="10C70D8E" w14:textId="77777777" w:rsidTr="00BD239C">
        <w:trPr>
          <w:jc w:val="center"/>
        </w:trPr>
        <w:tc>
          <w:tcPr>
            <w:tcW w:w="847" w:type="dxa"/>
            <w:vAlign w:val="center"/>
          </w:tcPr>
          <w:p w14:paraId="25A4F0F0" w14:textId="77777777" w:rsidR="00FB524C" w:rsidRPr="00FB524C" w:rsidRDefault="00FB524C" w:rsidP="00FA2FD5">
            <w:pPr>
              <w:ind w:left="22" w:firstLine="0"/>
              <w:jc w:val="center"/>
            </w:pPr>
            <w:r w:rsidRPr="00FB524C">
              <w:t>STT</w:t>
            </w:r>
          </w:p>
        </w:tc>
        <w:tc>
          <w:tcPr>
            <w:tcW w:w="1918" w:type="dxa"/>
            <w:vAlign w:val="center"/>
          </w:tcPr>
          <w:p w14:paraId="43BBDF3C" w14:textId="77777777" w:rsidR="00FB524C" w:rsidRPr="00FB524C" w:rsidRDefault="00FB524C" w:rsidP="00FA2FD5">
            <w:pPr>
              <w:ind w:left="22" w:firstLine="0"/>
              <w:jc w:val="center"/>
            </w:pPr>
            <w:r w:rsidRPr="00FB524C">
              <w:t>Thuộc tính</w:t>
            </w:r>
          </w:p>
        </w:tc>
        <w:tc>
          <w:tcPr>
            <w:tcW w:w="1687" w:type="dxa"/>
            <w:vAlign w:val="center"/>
          </w:tcPr>
          <w:p w14:paraId="196FD58B" w14:textId="77777777" w:rsidR="00FB524C" w:rsidRPr="00FB524C" w:rsidRDefault="00FB524C" w:rsidP="00FA2FD5">
            <w:pPr>
              <w:ind w:left="22" w:firstLine="0"/>
              <w:jc w:val="center"/>
            </w:pPr>
            <w:r w:rsidRPr="00FB524C">
              <w:t>Kiểu dữ liệu</w:t>
            </w:r>
          </w:p>
        </w:tc>
        <w:tc>
          <w:tcPr>
            <w:tcW w:w="1621" w:type="dxa"/>
            <w:vAlign w:val="center"/>
          </w:tcPr>
          <w:p w14:paraId="725FF9AE" w14:textId="77777777" w:rsidR="00FB524C" w:rsidRPr="00FB524C" w:rsidRDefault="00FB524C" w:rsidP="00FA2FD5">
            <w:pPr>
              <w:ind w:left="22" w:firstLine="0"/>
              <w:jc w:val="center"/>
            </w:pPr>
            <w:r w:rsidRPr="00FB524C">
              <w:t>Kích thước</w:t>
            </w:r>
          </w:p>
        </w:tc>
        <w:tc>
          <w:tcPr>
            <w:tcW w:w="1794" w:type="dxa"/>
            <w:vAlign w:val="center"/>
          </w:tcPr>
          <w:p w14:paraId="66FA6D4A" w14:textId="77777777" w:rsidR="00FB524C" w:rsidRPr="00FB524C" w:rsidRDefault="00FB524C" w:rsidP="00FA2FD5">
            <w:pPr>
              <w:ind w:left="22" w:firstLine="0"/>
              <w:jc w:val="center"/>
            </w:pPr>
            <w:r w:rsidRPr="00FB524C">
              <w:t>Ràng buộc</w:t>
            </w:r>
          </w:p>
        </w:tc>
        <w:tc>
          <w:tcPr>
            <w:tcW w:w="1430" w:type="dxa"/>
            <w:vAlign w:val="center"/>
          </w:tcPr>
          <w:p w14:paraId="303F8B12" w14:textId="77777777" w:rsidR="00FB524C" w:rsidRPr="00FB524C" w:rsidRDefault="00FB524C" w:rsidP="00FA2FD5">
            <w:pPr>
              <w:ind w:left="22" w:firstLine="0"/>
              <w:jc w:val="center"/>
            </w:pPr>
            <w:r w:rsidRPr="00FB524C">
              <w:t>Ghi chú</w:t>
            </w:r>
          </w:p>
        </w:tc>
      </w:tr>
      <w:tr w:rsidR="003A0205" w14:paraId="610DA222" w14:textId="77777777" w:rsidTr="00BD239C">
        <w:trPr>
          <w:jc w:val="center"/>
        </w:trPr>
        <w:tc>
          <w:tcPr>
            <w:tcW w:w="847" w:type="dxa"/>
            <w:vAlign w:val="center"/>
          </w:tcPr>
          <w:p w14:paraId="3F5FB629" w14:textId="732EB07D" w:rsidR="00FB524C" w:rsidRPr="004226F3" w:rsidRDefault="004226F3" w:rsidP="00FA2FD5">
            <w:pPr>
              <w:ind w:left="22" w:firstLine="0"/>
              <w:jc w:val="center"/>
              <w:rPr>
                <w:lang w:val="en-US"/>
              </w:rPr>
            </w:pPr>
            <w:r>
              <w:rPr>
                <w:lang w:val="en-US"/>
              </w:rPr>
              <w:lastRenderedPageBreak/>
              <w:t>1</w:t>
            </w:r>
          </w:p>
        </w:tc>
        <w:tc>
          <w:tcPr>
            <w:tcW w:w="1918" w:type="dxa"/>
            <w:vAlign w:val="center"/>
          </w:tcPr>
          <w:p w14:paraId="55DC17DD" w14:textId="773CE7E8" w:rsidR="00FB524C" w:rsidRPr="00FB524C" w:rsidRDefault="003A0205" w:rsidP="00FA2FD5">
            <w:pPr>
              <w:ind w:left="22" w:firstLine="0"/>
              <w:jc w:val="left"/>
            </w:pPr>
            <w:r w:rsidRPr="003A0205">
              <w:t>nId</w:t>
            </w:r>
          </w:p>
        </w:tc>
        <w:tc>
          <w:tcPr>
            <w:tcW w:w="1687" w:type="dxa"/>
            <w:vAlign w:val="center"/>
          </w:tcPr>
          <w:p w14:paraId="778C525F" w14:textId="49C9F3FE" w:rsidR="00FB524C" w:rsidRPr="00FB524C" w:rsidRDefault="003A0205" w:rsidP="00FA2FD5">
            <w:pPr>
              <w:ind w:left="22" w:firstLine="0"/>
              <w:jc w:val="left"/>
            </w:pPr>
            <w:r w:rsidRPr="003A0205">
              <w:t>int</w:t>
            </w:r>
          </w:p>
        </w:tc>
        <w:tc>
          <w:tcPr>
            <w:tcW w:w="1621" w:type="dxa"/>
            <w:vAlign w:val="center"/>
          </w:tcPr>
          <w:p w14:paraId="5D410597" w14:textId="77777777" w:rsidR="00FB524C" w:rsidRPr="00FB524C" w:rsidRDefault="00FB524C" w:rsidP="003A0205">
            <w:pPr>
              <w:ind w:left="22" w:firstLine="0"/>
              <w:jc w:val="center"/>
            </w:pPr>
          </w:p>
        </w:tc>
        <w:tc>
          <w:tcPr>
            <w:tcW w:w="1794" w:type="dxa"/>
            <w:vAlign w:val="center"/>
          </w:tcPr>
          <w:p w14:paraId="22804E18" w14:textId="27A58B75" w:rsidR="00FB524C" w:rsidRPr="003A0205" w:rsidRDefault="003A0205" w:rsidP="007A2371">
            <w:pPr>
              <w:ind w:left="22" w:firstLine="0"/>
              <w:jc w:val="center"/>
              <w:rPr>
                <w:lang w:val="en-US"/>
              </w:rPr>
            </w:pPr>
            <w:r>
              <w:rPr>
                <w:lang w:val="en-US"/>
              </w:rPr>
              <w:t>PK</w:t>
            </w:r>
          </w:p>
        </w:tc>
        <w:tc>
          <w:tcPr>
            <w:tcW w:w="1430" w:type="dxa"/>
            <w:vAlign w:val="center"/>
          </w:tcPr>
          <w:p w14:paraId="2F40B933" w14:textId="0EBCD5D4" w:rsidR="00FB524C" w:rsidRPr="007A2371" w:rsidRDefault="007A2371" w:rsidP="00FA2FD5">
            <w:pPr>
              <w:ind w:left="22" w:firstLine="0"/>
              <w:jc w:val="left"/>
              <w:rPr>
                <w:lang w:val="en-US"/>
              </w:rPr>
            </w:pPr>
            <w:r>
              <w:rPr>
                <w:lang w:val="en-US"/>
              </w:rPr>
              <w:t>Not null</w:t>
            </w:r>
            <w:r w:rsidR="002B1973">
              <w:rPr>
                <w:lang w:val="en-US"/>
              </w:rPr>
              <w:t>, Identity</w:t>
            </w:r>
          </w:p>
        </w:tc>
      </w:tr>
      <w:tr w:rsidR="003A0205" w14:paraId="575489CE" w14:textId="77777777" w:rsidTr="00BD239C">
        <w:trPr>
          <w:jc w:val="center"/>
        </w:trPr>
        <w:tc>
          <w:tcPr>
            <w:tcW w:w="847" w:type="dxa"/>
            <w:vAlign w:val="center"/>
          </w:tcPr>
          <w:p w14:paraId="6311CC90" w14:textId="6135A83D" w:rsidR="00FB524C" w:rsidRPr="004226F3" w:rsidRDefault="004226F3" w:rsidP="00FA2FD5">
            <w:pPr>
              <w:ind w:left="22" w:firstLine="0"/>
              <w:jc w:val="center"/>
              <w:rPr>
                <w:lang w:val="en-US"/>
              </w:rPr>
            </w:pPr>
            <w:r>
              <w:rPr>
                <w:lang w:val="en-US"/>
              </w:rPr>
              <w:t>2</w:t>
            </w:r>
          </w:p>
        </w:tc>
        <w:tc>
          <w:tcPr>
            <w:tcW w:w="1918" w:type="dxa"/>
            <w:vAlign w:val="center"/>
          </w:tcPr>
          <w:p w14:paraId="3CE1A4D4" w14:textId="3354BFA1" w:rsidR="00FB524C" w:rsidRPr="00FB524C" w:rsidRDefault="003A0205" w:rsidP="00FA2FD5">
            <w:pPr>
              <w:ind w:left="22" w:firstLine="0"/>
              <w:jc w:val="left"/>
            </w:pPr>
            <w:r w:rsidRPr="003A0205">
              <w:t>ncId</w:t>
            </w:r>
          </w:p>
        </w:tc>
        <w:tc>
          <w:tcPr>
            <w:tcW w:w="1687" w:type="dxa"/>
            <w:vAlign w:val="center"/>
          </w:tcPr>
          <w:p w14:paraId="377D1DCD" w14:textId="3CAFB8C7" w:rsidR="00FB524C" w:rsidRPr="00FB524C" w:rsidRDefault="003A0205" w:rsidP="00FA2FD5">
            <w:pPr>
              <w:ind w:left="22" w:firstLine="0"/>
              <w:jc w:val="left"/>
            </w:pPr>
            <w:r w:rsidRPr="003A0205">
              <w:t>int</w:t>
            </w:r>
          </w:p>
        </w:tc>
        <w:tc>
          <w:tcPr>
            <w:tcW w:w="1621" w:type="dxa"/>
            <w:vAlign w:val="center"/>
          </w:tcPr>
          <w:p w14:paraId="55ED1192" w14:textId="77777777" w:rsidR="00FB524C" w:rsidRPr="00FB524C" w:rsidRDefault="00FB524C" w:rsidP="003A0205">
            <w:pPr>
              <w:ind w:left="22" w:firstLine="0"/>
              <w:jc w:val="center"/>
            </w:pPr>
          </w:p>
        </w:tc>
        <w:tc>
          <w:tcPr>
            <w:tcW w:w="1794" w:type="dxa"/>
            <w:vAlign w:val="center"/>
          </w:tcPr>
          <w:p w14:paraId="02C7EE8D" w14:textId="73A59702" w:rsidR="00FB524C" w:rsidRPr="003A0205" w:rsidRDefault="003A0205" w:rsidP="007A2371">
            <w:pPr>
              <w:ind w:left="22" w:firstLine="0"/>
              <w:jc w:val="center"/>
              <w:rPr>
                <w:lang w:val="en-US"/>
              </w:rPr>
            </w:pPr>
            <w:r>
              <w:rPr>
                <w:lang w:val="en-US"/>
              </w:rPr>
              <w:t>FK, refs to NewCategory</w:t>
            </w:r>
          </w:p>
        </w:tc>
        <w:tc>
          <w:tcPr>
            <w:tcW w:w="1430" w:type="dxa"/>
            <w:vAlign w:val="center"/>
          </w:tcPr>
          <w:p w14:paraId="4B1748E6" w14:textId="64DB6C7E" w:rsidR="00FB524C" w:rsidRPr="00FB524C" w:rsidRDefault="007A2371" w:rsidP="00FA2FD5">
            <w:pPr>
              <w:ind w:left="22" w:firstLine="0"/>
              <w:jc w:val="left"/>
            </w:pPr>
            <w:r>
              <w:rPr>
                <w:lang w:val="en-US"/>
              </w:rPr>
              <w:t>Not null</w:t>
            </w:r>
          </w:p>
        </w:tc>
      </w:tr>
      <w:tr w:rsidR="003A0205" w14:paraId="451FAB45" w14:textId="77777777" w:rsidTr="00BD239C">
        <w:trPr>
          <w:jc w:val="center"/>
        </w:trPr>
        <w:tc>
          <w:tcPr>
            <w:tcW w:w="847" w:type="dxa"/>
            <w:vAlign w:val="center"/>
          </w:tcPr>
          <w:p w14:paraId="6137840B" w14:textId="62841DAD" w:rsidR="00FB524C" w:rsidRPr="004226F3" w:rsidRDefault="004226F3" w:rsidP="00FA2FD5">
            <w:pPr>
              <w:ind w:left="22" w:firstLine="0"/>
              <w:jc w:val="center"/>
              <w:rPr>
                <w:lang w:val="en-US"/>
              </w:rPr>
            </w:pPr>
            <w:r>
              <w:rPr>
                <w:lang w:val="en-US"/>
              </w:rPr>
              <w:t>3</w:t>
            </w:r>
          </w:p>
        </w:tc>
        <w:tc>
          <w:tcPr>
            <w:tcW w:w="1918" w:type="dxa"/>
            <w:vAlign w:val="center"/>
          </w:tcPr>
          <w:p w14:paraId="29D17C87" w14:textId="7AE78420" w:rsidR="00FB524C" w:rsidRPr="00FB524C" w:rsidRDefault="003A0205" w:rsidP="00FA2FD5">
            <w:pPr>
              <w:ind w:left="22" w:firstLine="0"/>
              <w:jc w:val="left"/>
            </w:pPr>
            <w:r w:rsidRPr="003A0205">
              <w:t>uId</w:t>
            </w:r>
          </w:p>
        </w:tc>
        <w:tc>
          <w:tcPr>
            <w:tcW w:w="1687" w:type="dxa"/>
            <w:vAlign w:val="center"/>
          </w:tcPr>
          <w:p w14:paraId="64A31B69" w14:textId="1EBFB828" w:rsidR="00FB524C" w:rsidRPr="00FB524C" w:rsidRDefault="003A0205" w:rsidP="00FA2FD5">
            <w:pPr>
              <w:ind w:left="22" w:firstLine="0"/>
              <w:jc w:val="left"/>
            </w:pPr>
            <w:r w:rsidRPr="003A0205">
              <w:t>int</w:t>
            </w:r>
          </w:p>
        </w:tc>
        <w:tc>
          <w:tcPr>
            <w:tcW w:w="1621" w:type="dxa"/>
            <w:vAlign w:val="center"/>
          </w:tcPr>
          <w:p w14:paraId="605F7936" w14:textId="77777777" w:rsidR="00FB524C" w:rsidRPr="00FB524C" w:rsidRDefault="00FB524C" w:rsidP="003A0205">
            <w:pPr>
              <w:ind w:left="22" w:firstLine="0"/>
              <w:jc w:val="center"/>
            </w:pPr>
          </w:p>
        </w:tc>
        <w:tc>
          <w:tcPr>
            <w:tcW w:w="1794" w:type="dxa"/>
            <w:vAlign w:val="center"/>
          </w:tcPr>
          <w:p w14:paraId="49BA064D" w14:textId="11A53826" w:rsidR="00FB524C" w:rsidRPr="003A0205" w:rsidRDefault="003A0205" w:rsidP="007A2371">
            <w:pPr>
              <w:ind w:left="22" w:firstLine="0"/>
              <w:jc w:val="center"/>
              <w:rPr>
                <w:lang w:val="en-US"/>
              </w:rPr>
            </w:pPr>
            <w:r>
              <w:rPr>
                <w:lang w:val="en-US"/>
              </w:rPr>
              <w:t>FK, refs to User</w:t>
            </w:r>
          </w:p>
        </w:tc>
        <w:tc>
          <w:tcPr>
            <w:tcW w:w="1430" w:type="dxa"/>
            <w:vAlign w:val="center"/>
          </w:tcPr>
          <w:p w14:paraId="00909137" w14:textId="50DE021A" w:rsidR="00FB524C" w:rsidRPr="00FB524C" w:rsidRDefault="007A2371" w:rsidP="00FA2FD5">
            <w:pPr>
              <w:ind w:left="22" w:firstLine="0"/>
              <w:jc w:val="left"/>
            </w:pPr>
            <w:r>
              <w:rPr>
                <w:lang w:val="en-US"/>
              </w:rPr>
              <w:t>Not null</w:t>
            </w:r>
          </w:p>
        </w:tc>
      </w:tr>
      <w:tr w:rsidR="003A0205" w14:paraId="7B98989F" w14:textId="77777777" w:rsidTr="00BD239C">
        <w:trPr>
          <w:jc w:val="center"/>
        </w:trPr>
        <w:tc>
          <w:tcPr>
            <w:tcW w:w="847" w:type="dxa"/>
            <w:vAlign w:val="center"/>
          </w:tcPr>
          <w:p w14:paraId="150FE713" w14:textId="017356CF" w:rsidR="003A0205" w:rsidRPr="004226F3" w:rsidRDefault="004226F3" w:rsidP="00FA2FD5">
            <w:pPr>
              <w:ind w:left="22" w:firstLine="0"/>
              <w:jc w:val="center"/>
              <w:rPr>
                <w:lang w:val="en-US"/>
              </w:rPr>
            </w:pPr>
            <w:r>
              <w:rPr>
                <w:lang w:val="en-US"/>
              </w:rPr>
              <w:t>4</w:t>
            </w:r>
          </w:p>
        </w:tc>
        <w:tc>
          <w:tcPr>
            <w:tcW w:w="1918" w:type="dxa"/>
            <w:vAlign w:val="center"/>
          </w:tcPr>
          <w:p w14:paraId="1E2079EE" w14:textId="545D46D5" w:rsidR="003A0205" w:rsidRPr="00FB524C" w:rsidRDefault="003A0205" w:rsidP="00FA2FD5">
            <w:pPr>
              <w:ind w:left="22" w:firstLine="0"/>
              <w:jc w:val="left"/>
            </w:pPr>
            <w:r w:rsidRPr="003A0205">
              <w:t>nTitle</w:t>
            </w:r>
          </w:p>
        </w:tc>
        <w:tc>
          <w:tcPr>
            <w:tcW w:w="1687" w:type="dxa"/>
            <w:vAlign w:val="center"/>
          </w:tcPr>
          <w:p w14:paraId="5EF25183" w14:textId="02EAEE13" w:rsidR="003A0205" w:rsidRPr="00FB524C" w:rsidRDefault="003A0205" w:rsidP="00FA2FD5">
            <w:pPr>
              <w:ind w:left="22" w:firstLine="0"/>
              <w:jc w:val="left"/>
            </w:pPr>
            <w:r w:rsidRPr="003A0205">
              <w:t>nvarchar</w:t>
            </w:r>
          </w:p>
        </w:tc>
        <w:tc>
          <w:tcPr>
            <w:tcW w:w="1621" w:type="dxa"/>
            <w:vAlign w:val="center"/>
          </w:tcPr>
          <w:p w14:paraId="112DF552" w14:textId="2116820D" w:rsidR="003A0205" w:rsidRPr="00FB524C" w:rsidRDefault="003A0205" w:rsidP="003A0205">
            <w:pPr>
              <w:ind w:left="22" w:firstLine="0"/>
              <w:jc w:val="center"/>
            </w:pPr>
            <w:r w:rsidRPr="003A0205">
              <w:t>MAX</w:t>
            </w:r>
          </w:p>
        </w:tc>
        <w:tc>
          <w:tcPr>
            <w:tcW w:w="1794" w:type="dxa"/>
            <w:vAlign w:val="center"/>
          </w:tcPr>
          <w:p w14:paraId="2B28FF64" w14:textId="77777777" w:rsidR="003A0205" w:rsidRPr="00FB524C" w:rsidRDefault="003A0205" w:rsidP="007A2371">
            <w:pPr>
              <w:ind w:left="22" w:firstLine="0"/>
              <w:jc w:val="center"/>
            </w:pPr>
          </w:p>
        </w:tc>
        <w:tc>
          <w:tcPr>
            <w:tcW w:w="1430" w:type="dxa"/>
            <w:vAlign w:val="center"/>
          </w:tcPr>
          <w:p w14:paraId="5EDA666F" w14:textId="7DE62C67" w:rsidR="003A0205" w:rsidRPr="007A2371" w:rsidRDefault="007A2371" w:rsidP="00FA2FD5">
            <w:pPr>
              <w:ind w:left="22" w:firstLine="0"/>
              <w:jc w:val="left"/>
              <w:rPr>
                <w:lang w:val="en-US"/>
              </w:rPr>
            </w:pPr>
            <w:r>
              <w:rPr>
                <w:lang w:val="en-US"/>
              </w:rPr>
              <w:t>Null</w:t>
            </w:r>
          </w:p>
        </w:tc>
      </w:tr>
      <w:tr w:rsidR="003A0205" w14:paraId="045314EE" w14:textId="77777777" w:rsidTr="00BD239C">
        <w:trPr>
          <w:jc w:val="center"/>
        </w:trPr>
        <w:tc>
          <w:tcPr>
            <w:tcW w:w="847" w:type="dxa"/>
            <w:vAlign w:val="center"/>
          </w:tcPr>
          <w:p w14:paraId="3E4E19FE" w14:textId="40D5F853" w:rsidR="003A0205" w:rsidRPr="004226F3" w:rsidRDefault="004226F3" w:rsidP="00FA2FD5">
            <w:pPr>
              <w:ind w:left="22" w:firstLine="0"/>
              <w:jc w:val="center"/>
              <w:rPr>
                <w:lang w:val="en-US"/>
              </w:rPr>
            </w:pPr>
            <w:r>
              <w:rPr>
                <w:lang w:val="en-US"/>
              </w:rPr>
              <w:t>5</w:t>
            </w:r>
          </w:p>
        </w:tc>
        <w:tc>
          <w:tcPr>
            <w:tcW w:w="1918" w:type="dxa"/>
            <w:vAlign w:val="center"/>
          </w:tcPr>
          <w:p w14:paraId="5547F7D8" w14:textId="01932529" w:rsidR="003A0205" w:rsidRPr="00FB524C" w:rsidRDefault="003A0205" w:rsidP="00FA2FD5">
            <w:pPr>
              <w:ind w:left="22" w:firstLine="0"/>
              <w:jc w:val="left"/>
            </w:pPr>
            <w:r w:rsidRPr="003A0205">
              <w:t>nDescription</w:t>
            </w:r>
          </w:p>
        </w:tc>
        <w:tc>
          <w:tcPr>
            <w:tcW w:w="1687" w:type="dxa"/>
            <w:vAlign w:val="center"/>
          </w:tcPr>
          <w:p w14:paraId="44FBF9C0" w14:textId="55F3BC1B" w:rsidR="003A0205" w:rsidRPr="00FB524C" w:rsidRDefault="003A0205" w:rsidP="00FA2FD5">
            <w:pPr>
              <w:ind w:left="22" w:firstLine="0"/>
              <w:jc w:val="left"/>
            </w:pPr>
            <w:r w:rsidRPr="003A0205">
              <w:t>nvarchar</w:t>
            </w:r>
          </w:p>
        </w:tc>
        <w:tc>
          <w:tcPr>
            <w:tcW w:w="1621" w:type="dxa"/>
            <w:vAlign w:val="center"/>
          </w:tcPr>
          <w:p w14:paraId="11A92441" w14:textId="1D1A9915" w:rsidR="003A0205" w:rsidRPr="00FB524C" w:rsidRDefault="003A0205" w:rsidP="003A0205">
            <w:pPr>
              <w:ind w:left="22" w:firstLine="0"/>
              <w:jc w:val="center"/>
            </w:pPr>
            <w:r w:rsidRPr="003A0205">
              <w:t>MAX</w:t>
            </w:r>
          </w:p>
        </w:tc>
        <w:tc>
          <w:tcPr>
            <w:tcW w:w="1794" w:type="dxa"/>
            <w:vAlign w:val="center"/>
          </w:tcPr>
          <w:p w14:paraId="20E07B80" w14:textId="77777777" w:rsidR="003A0205" w:rsidRPr="00FB524C" w:rsidRDefault="003A0205" w:rsidP="007A2371">
            <w:pPr>
              <w:ind w:left="22" w:firstLine="0"/>
              <w:jc w:val="center"/>
            </w:pPr>
          </w:p>
        </w:tc>
        <w:tc>
          <w:tcPr>
            <w:tcW w:w="1430" w:type="dxa"/>
            <w:vAlign w:val="center"/>
          </w:tcPr>
          <w:p w14:paraId="5EEEA594" w14:textId="37DCBAB4" w:rsidR="003A0205" w:rsidRPr="00FB524C" w:rsidRDefault="007A2371" w:rsidP="00FA2FD5">
            <w:pPr>
              <w:ind w:left="22" w:firstLine="0"/>
              <w:jc w:val="left"/>
            </w:pPr>
            <w:r>
              <w:rPr>
                <w:lang w:val="en-US"/>
              </w:rPr>
              <w:t>Null</w:t>
            </w:r>
          </w:p>
        </w:tc>
      </w:tr>
      <w:tr w:rsidR="003A0205" w14:paraId="5DF25DEF" w14:textId="77777777" w:rsidTr="00BD239C">
        <w:trPr>
          <w:jc w:val="center"/>
        </w:trPr>
        <w:tc>
          <w:tcPr>
            <w:tcW w:w="847" w:type="dxa"/>
            <w:vAlign w:val="center"/>
          </w:tcPr>
          <w:p w14:paraId="399FEA4E" w14:textId="6BA459AC" w:rsidR="003A0205" w:rsidRPr="004226F3" w:rsidRDefault="004226F3" w:rsidP="00FA2FD5">
            <w:pPr>
              <w:ind w:left="22" w:firstLine="0"/>
              <w:jc w:val="center"/>
              <w:rPr>
                <w:lang w:val="en-US"/>
              </w:rPr>
            </w:pPr>
            <w:r>
              <w:rPr>
                <w:lang w:val="en-US"/>
              </w:rPr>
              <w:t>6</w:t>
            </w:r>
          </w:p>
        </w:tc>
        <w:tc>
          <w:tcPr>
            <w:tcW w:w="1918" w:type="dxa"/>
            <w:vAlign w:val="center"/>
          </w:tcPr>
          <w:p w14:paraId="46EC7BC4" w14:textId="182AD25C" w:rsidR="003A0205" w:rsidRPr="00FB524C" w:rsidRDefault="003A0205" w:rsidP="00FA2FD5">
            <w:pPr>
              <w:ind w:left="22" w:firstLine="0"/>
              <w:jc w:val="left"/>
            </w:pPr>
            <w:r w:rsidRPr="003A0205">
              <w:t>nContent</w:t>
            </w:r>
          </w:p>
        </w:tc>
        <w:tc>
          <w:tcPr>
            <w:tcW w:w="1687" w:type="dxa"/>
            <w:vAlign w:val="center"/>
          </w:tcPr>
          <w:p w14:paraId="7954E857" w14:textId="0F2C27CF" w:rsidR="003A0205" w:rsidRPr="00FB524C" w:rsidRDefault="003A0205" w:rsidP="00FA2FD5">
            <w:pPr>
              <w:ind w:left="22" w:firstLine="0"/>
              <w:jc w:val="left"/>
            </w:pPr>
            <w:r w:rsidRPr="003A0205">
              <w:t>nvarchar</w:t>
            </w:r>
          </w:p>
        </w:tc>
        <w:tc>
          <w:tcPr>
            <w:tcW w:w="1621" w:type="dxa"/>
            <w:vAlign w:val="center"/>
          </w:tcPr>
          <w:p w14:paraId="49623F27" w14:textId="2AE23AB0" w:rsidR="003A0205" w:rsidRPr="00FB524C" w:rsidRDefault="003A0205" w:rsidP="003A0205">
            <w:pPr>
              <w:ind w:left="22" w:firstLine="0"/>
              <w:jc w:val="center"/>
            </w:pPr>
            <w:r w:rsidRPr="003A0205">
              <w:t>MAX</w:t>
            </w:r>
          </w:p>
        </w:tc>
        <w:tc>
          <w:tcPr>
            <w:tcW w:w="1794" w:type="dxa"/>
            <w:vAlign w:val="center"/>
          </w:tcPr>
          <w:p w14:paraId="591D8439" w14:textId="77777777" w:rsidR="003A0205" w:rsidRPr="00FB524C" w:rsidRDefault="003A0205" w:rsidP="007A2371">
            <w:pPr>
              <w:ind w:left="22" w:firstLine="0"/>
              <w:jc w:val="center"/>
            </w:pPr>
          </w:p>
        </w:tc>
        <w:tc>
          <w:tcPr>
            <w:tcW w:w="1430" w:type="dxa"/>
            <w:vAlign w:val="center"/>
          </w:tcPr>
          <w:p w14:paraId="5C665C5E" w14:textId="29F35C51" w:rsidR="003A0205" w:rsidRPr="00FB524C" w:rsidRDefault="007A2371" w:rsidP="00FA2FD5">
            <w:pPr>
              <w:ind w:left="22" w:firstLine="0"/>
              <w:jc w:val="left"/>
            </w:pPr>
            <w:r>
              <w:rPr>
                <w:lang w:val="en-US"/>
              </w:rPr>
              <w:t>Null</w:t>
            </w:r>
          </w:p>
        </w:tc>
      </w:tr>
      <w:tr w:rsidR="003A0205" w14:paraId="60EC26C3" w14:textId="77777777" w:rsidTr="00BD239C">
        <w:trPr>
          <w:jc w:val="center"/>
        </w:trPr>
        <w:tc>
          <w:tcPr>
            <w:tcW w:w="847" w:type="dxa"/>
            <w:vAlign w:val="center"/>
          </w:tcPr>
          <w:p w14:paraId="7C4C5C3B" w14:textId="1B1118C4" w:rsidR="003A0205" w:rsidRPr="004226F3" w:rsidRDefault="004226F3" w:rsidP="00FA2FD5">
            <w:pPr>
              <w:ind w:left="22" w:firstLine="0"/>
              <w:jc w:val="center"/>
              <w:rPr>
                <w:lang w:val="en-US"/>
              </w:rPr>
            </w:pPr>
            <w:r>
              <w:rPr>
                <w:lang w:val="en-US"/>
              </w:rPr>
              <w:t>7</w:t>
            </w:r>
          </w:p>
        </w:tc>
        <w:tc>
          <w:tcPr>
            <w:tcW w:w="1918" w:type="dxa"/>
            <w:vAlign w:val="center"/>
          </w:tcPr>
          <w:p w14:paraId="187B4D28" w14:textId="1A98D646" w:rsidR="003A0205" w:rsidRPr="00FB524C" w:rsidRDefault="003A0205" w:rsidP="00FA2FD5">
            <w:pPr>
              <w:ind w:left="22" w:firstLine="0"/>
              <w:jc w:val="left"/>
            </w:pPr>
            <w:r w:rsidRPr="003A0205">
              <w:t>nTags</w:t>
            </w:r>
          </w:p>
        </w:tc>
        <w:tc>
          <w:tcPr>
            <w:tcW w:w="1687" w:type="dxa"/>
            <w:vAlign w:val="center"/>
          </w:tcPr>
          <w:p w14:paraId="4D4BA59D" w14:textId="741C6F15" w:rsidR="003A0205" w:rsidRPr="00FB524C" w:rsidRDefault="003A0205" w:rsidP="00FA2FD5">
            <w:pPr>
              <w:ind w:left="22" w:firstLine="0"/>
              <w:jc w:val="left"/>
            </w:pPr>
            <w:r w:rsidRPr="003A0205">
              <w:t>nvarchar</w:t>
            </w:r>
          </w:p>
        </w:tc>
        <w:tc>
          <w:tcPr>
            <w:tcW w:w="1621" w:type="dxa"/>
            <w:vAlign w:val="center"/>
          </w:tcPr>
          <w:p w14:paraId="6A1D46B5" w14:textId="48AD8C1D" w:rsidR="003A0205" w:rsidRPr="00FB524C" w:rsidRDefault="003A0205" w:rsidP="003A0205">
            <w:pPr>
              <w:ind w:left="22" w:firstLine="0"/>
              <w:jc w:val="center"/>
            </w:pPr>
            <w:r w:rsidRPr="003A0205">
              <w:t>MAX</w:t>
            </w:r>
          </w:p>
        </w:tc>
        <w:tc>
          <w:tcPr>
            <w:tcW w:w="1794" w:type="dxa"/>
            <w:vAlign w:val="center"/>
          </w:tcPr>
          <w:p w14:paraId="002E8352" w14:textId="77777777" w:rsidR="003A0205" w:rsidRPr="00FB524C" w:rsidRDefault="003A0205" w:rsidP="007A2371">
            <w:pPr>
              <w:ind w:left="22" w:firstLine="0"/>
              <w:jc w:val="center"/>
            </w:pPr>
          </w:p>
        </w:tc>
        <w:tc>
          <w:tcPr>
            <w:tcW w:w="1430" w:type="dxa"/>
            <w:vAlign w:val="center"/>
          </w:tcPr>
          <w:p w14:paraId="1370940B" w14:textId="7829497E" w:rsidR="003A0205" w:rsidRPr="00FB524C" w:rsidRDefault="007A2371" w:rsidP="00FA2FD5">
            <w:pPr>
              <w:ind w:left="22" w:firstLine="0"/>
              <w:jc w:val="left"/>
            </w:pPr>
            <w:r>
              <w:rPr>
                <w:lang w:val="en-US"/>
              </w:rPr>
              <w:t>Null</w:t>
            </w:r>
          </w:p>
        </w:tc>
      </w:tr>
      <w:tr w:rsidR="003A0205" w14:paraId="594FED07" w14:textId="77777777" w:rsidTr="00BD239C">
        <w:trPr>
          <w:jc w:val="center"/>
        </w:trPr>
        <w:tc>
          <w:tcPr>
            <w:tcW w:w="847" w:type="dxa"/>
            <w:vAlign w:val="center"/>
          </w:tcPr>
          <w:p w14:paraId="26633024" w14:textId="79EFE5A6" w:rsidR="003A0205" w:rsidRPr="004226F3" w:rsidRDefault="004226F3" w:rsidP="00FA2FD5">
            <w:pPr>
              <w:ind w:left="22" w:firstLine="0"/>
              <w:jc w:val="center"/>
              <w:rPr>
                <w:lang w:val="en-US"/>
              </w:rPr>
            </w:pPr>
            <w:r>
              <w:rPr>
                <w:lang w:val="en-US"/>
              </w:rPr>
              <w:t>8</w:t>
            </w:r>
          </w:p>
        </w:tc>
        <w:tc>
          <w:tcPr>
            <w:tcW w:w="1918" w:type="dxa"/>
            <w:vAlign w:val="center"/>
          </w:tcPr>
          <w:p w14:paraId="463AAA7F" w14:textId="1AF7DFB2" w:rsidR="003A0205" w:rsidRPr="00FB524C" w:rsidRDefault="003A0205" w:rsidP="00FA2FD5">
            <w:pPr>
              <w:ind w:left="22" w:firstLine="0"/>
              <w:jc w:val="left"/>
            </w:pPr>
            <w:r w:rsidRPr="003A0205">
              <w:t>nFeatureImage</w:t>
            </w:r>
          </w:p>
        </w:tc>
        <w:tc>
          <w:tcPr>
            <w:tcW w:w="1687" w:type="dxa"/>
            <w:vAlign w:val="center"/>
          </w:tcPr>
          <w:p w14:paraId="53ABA6AC" w14:textId="1431C7F0" w:rsidR="003A0205" w:rsidRPr="00FB524C" w:rsidRDefault="003A0205" w:rsidP="00FA2FD5">
            <w:pPr>
              <w:ind w:left="22" w:firstLine="0"/>
              <w:jc w:val="left"/>
            </w:pPr>
            <w:r w:rsidRPr="003A0205">
              <w:t>nvarchar</w:t>
            </w:r>
          </w:p>
        </w:tc>
        <w:tc>
          <w:tcPr>
            <w:tcW w:w="1621" w:type="dxa"/>
            <w:vAlign w:val="center"/>
          </w:tcPr>
          <w:p w14:paraId="7B25FAD5" w14:textId="6FE21232" w:rsidR="003A0205" w:rsidRPr="00FB524C" w:rsidRDefault="003A0205" w:rsidP="003A0205">
            <w:pPr>
              <w:ind w:left="22" w:firstLine="0"/>
              <w:jc w:val="center"/>
            </w:pPr>
            <w:r w:rsidRPr="003A0205">
              <w:t>MAX</w:t>
            </w:r>
          </w:p>
        </w:tc>
        <w:tc>
          <w:tcPr>
            <w:tcW w:w="1794" w:type="dxa"/>
            <w:vAlign w:val="center"/>
          </w:tcPr>
          <w:p w14:paraId="7B14C239" w14:textId="77777777" w:rsidR="003A0205" w:rsidRPr="00FB524C" w:rsidRDefault="003A0205" w:rsidP="007A2371">
            <w:pPr>
              <w:ind w:left="22" w:firstLine="0"/>
              <w:jc w:val="center"/>
            </w:pPr>
          </w:p>
        </w:tc>
        <w:tc>
          <w:tcPr>
            <w:tcW w:w="1430" w:type="dxa"/>
            <w:vAlign w:val="center"/>
          </w:tcPr>
          <w:p w14:paraId="666C06DB" w14:textId="62F55E35" w:rsidR="003A0205" w:rsidRPr="00FB524C" w:rsidRDefault="007A2371" w:rsidP="00FA2FD5">
            <w:pPr>
              <w:ind w:left="22" w:firstLine="0"/>
              <w:jc w:val="left"/>
            </w:pPr>
            <w:r>
              <w:rPr>
                <w:lang w:val="en-US"/>
              </w:rPr>
              <w:t>Null</w:t>
            </w:r>
          </w:p>
        </w:tc>
      </w:tr>
      <w:tr w:rsidR="003A0205" w14:paraId="046B6447" w14:textId="77777777" w:rsidTr="00BD239C">
        <w:trPr>
          <w:jc w:val="center"/>
        </w:trPr>
        <w:tc>
          <w:tcPr>
            <w:tcW w:w="847" w:type="dxa"/>
            <w:vAlign w:val="center"/>
          </w:tcPr>
          <w:p w14:paraId="3337171C" w14:textId="034A1854" w:rsidR="003A0205" w:rsidRPr="004226F3" w:rsidRDefault="004226F3" w:rsidP="00FA2FD5">
            <w:pPr>
              <w:ind w:left="22" w:firstLine="0"/>
              <w:jc w:val="center"/>
              <w:rPr>
                <w:lang w:val="en-US"/>
              </w:rPr>
            </w:pPr>
            <w:r>
              <w:rPr>
                <w:lang w:val="en-US"/>
              </w:rPr>
              <w:t>9</w:t>
            </w:r>
          </w:p>
        </w:tc>
        <w:tc>
          <w:tcPr>
            <w:tcW w:w="1918" w:type="dxa"/>
            <w:vAlign w:val="center"/>
          </w:tcPr>
          <w:p w14:paraId="637E4B36" w14:textId="14F76460" w:rsidR="003A0205" w:rsidRPr="00FB524C" w:rsidRDefault="003A0205" w:rsidP="00FA2FD5">
            <w:pPr>
              <w:ind w:left="22" w:firstLine="0"/>
              <w:jc w:val="left"/>
            </w:pPr>
            <w:r w:rsidRPr="003A0205">
              <w:t>createAt</w:t>
            </w:r>
          </w:p>
        </w:tc>
        <w:tc>
          <w:tcPr>
            <w:tcW w:w="1687" w:type="dxa"/>
            <w:vAlign w:val="center"/>
          </w:tcPr>
          <w:p w14:paraId="7F183FBD" w14:textId="3A97E6DE" w:rsidR="003A0205" w:rsidRPr="00FB524C" w:rsidRDefault="003A0205" w:rsidP="00FA2FD5">
            <w:pPr>
              <w:ind w:left="22" w:firstLine="0"/>
              <w:jc w:val="left"/>
            </w:pPr>
            <w:r w:rsidRPr="003A0205">
              <w:t>datetime2</w:t>
            </w:r>
          </w:p>
        </w:tc>
        <w:tc>
          <w:tcPr>
            <w:tcW w:w="1621" w:type="dxa"/>
            <w:vAlign w:val="center"/>
          </w:tcPr>
          <w:p w14:paraId="60522FCB" w14:textId="4EE10106" w:rsidR="003A0205" w:rsidRPr="003A0205" w:rsidRDefault="003A0205" w:rsidP="003A0205">
            <w:pPr>
              <w:ind w:left="22" w:firstLine="0"/>
              <w:jc w:val="center"/>
              <w:rPr>
                <w:lang w:val="en-US"/>
              </w:rPr>
            </w:pPr>
            <w:r>
              <w:rPr>
                <w:lang w:val="en-US"/>
              </w:rPr>
              <w:t>7</w:t>
            </w:r>
          </w:p>
        </w:tc>
        <w:tc>
          <w:tcPr>
            <w:tcW w:w="1794" w:type="dxa"/>
            <w:vAlign w:val="center"/>
          </w:tcPr>
          <w:p w14:paraId="4C005B95" w14:textId="77777777" w:rsidR="003A0205" w:rsidRPr="00FB524C" w:rsidRDefault="003A0205" w:rsidP="007A2371">
            <w:pPr>
              <w:ind w:left="22" w:firstLine="0"/>
              <w:jc w:val="center"/>
            </w:pPr>
          </w:p>
        </w:tc>
        <w:tc>
          <w:tcPr>
            <w:tcW w:w="1430" w:type="dxa"/>
            <w:vAlign w:val="center"/>
          </w:tcPr>
          <w:p w14:paraId="44C63EFE" w14:textId="70038199" w:rsidR="003A0205" w:rsidRPr="00FB524C" w:rsidRDefault="007A2371" w:rsidP="00FA2FD5">
            <w:pPr>
              <w:ind w:left="22" w:firstLine="0"/>
              <w:jc w:val="left"/>
            </w:pPr>
            <w:r>
              <w:rPr>
                <w:lang w:val="en-US"/>
              </w:rPr>
              <w:t>Not null</w:t>
            </w:r>
          </w:p>
        </w:tc>
      </w:tr>
      <w:tr w:rsidR="003A0205" w14:paraId="307D5879" w14:textId="77777777" w:rsidTr="00BD239C">
        <w:trPr>
          <w:jc w:val="center"/>
        </w:trPr>
        <w:tc>
          <w:tcPr>
            <w:tcW w:w="847" w:type="dxa"/>
            <w:vAlign w:val="center"/>
          </w:tcPr>
          <w:p w14:paraId="3E2C98EF" w14:textId="234F8F1D" w:rsidR="003A0205" w:rsidRPr="004226F3" w:rsidRDefault="004226F3" w:rsidP="00FA2FD5">
            <w:pPr>
              <w:ind w:left="22" w:firstLine="0"/>
              <w:jc w:val="center"/>
              <w:rPr>
                <w:lang w:val="en-US"/>
              </w:rPr>
            </w:pPr>
            <w:r>
              <w:rPr>
                <w:lang w:val="en-US"/>
              </w:rPr>
              <w:t>10</w:t>
            </w:r>
          </w:p>
        </w:tc>
        <w:tc>
          <w:tcPr>
            <w:tcW w:w="1918" w:type="dxa"/>
            <w:vAlign w:val="center"/>
          </w:tcPr>
          <w:p w14:paraId="4FF3EA9B" w14:textId="2B8247D1" w:rsidR="003A0205" w:rsidRPr="00FB524C" w:rsidRDefault="003A0205" w:rsidP="00FA2FD5">
            <w:pPr>
              <w:ind w:left="22" w:firstLine="0"/>
              <w:jc w:val="left"/>
            </w:pPr>
            <w:r w:rsidRPr="003A0205">
              <w:t>updateAt</w:t>
            </w:r>
          </w:p>
        </w:tc>
        <w:tc>
          <w:tcPr>
            <w:tcW w:w="1687" w:type="dxa"/>
            <w:vAlign w:val="center"/>
          </w:tcPr>
          <w:p w14:paraId="5B7C17B8" w14:textId="5637F28D" w:rsidR="003A0205" w:rsidRPr="00FB524C" w:rsidRDefault="003A0205" w:rsidP="00FA2FD5">
            <w:pPr>
              <w:ind w:left="22" w:firstLine="0"/>
              <w:jc w:val="left"/>
            </w:pPr>
            <w:r w:rsidRPr="003A0205">
              <w:t>datetime2</w:t>
            </w:r>
          </w:p>
        </w:tc>
        <w:tc>
          <w:tcPr>
            <w:tcW w:w="1621" w:type="dxa"/>
            <w:vAlign w:val="center"/>
          </w:tcPr>
          <w:p w14:paraId="42A6DEC3" w14:textId="28F11C92" w:rsidR="003A0205" w:rsidRPr="003A0205" w:rsidRDefault="003A0205" w:rsidP="003A0205">
            <w:pPr>
              <w:ind w:left="22" w:firstLine="0"/>
              <w:jc w:val="center"/>
              <w:rPr>
                <w:lang w:val="en-US"/>
              </w:rPr>
            </w:pPr>
            <w:r>
              <w:rPr>
                <w:lang w:val="en-US"/>
              </w:rPr>
              <w:t>7</w:t>
            </w:r>
          </w:p>
        </w:tc>
        <w:tc>
          <w:tcPr>
            <w:tcW w:w="1794" w:type="dxa"/>
            <w:vAlign w:val="center"/>
          </w:tcPr>
          <w:p w14:paraId="16BCAE6B" w14:textId="77777777" w:rsidR="003A0205" w:rsidRPr="00FB524C" w:rsidRDefault="003A0205" w:rsidP="007A2371">
            <w:pPr>
              <w:ind w:left="22" w:firstLine="0"/>
              <w:jc w:val="center"/>
            </w:pPr>
          </w:p>
        </w:tc>
        <w:tc>
          <w:tcPr>
            <w:tcW w:w="1430" w:type="dxa"/>
            <w:vAlign w:val="center"/>
          </w:tcPr>
          <w:p w14:paraId="5F7BEE99" w14:textId="518FC8D6" w:rsidR="003A0205" w:rsidRPr="00FB524C" w:rsidRDefault="007A2371" w:rsidP="00FA2FD5">
            <w:pPr>
              <w:ind w:left="22" w:firstLine="0"/>
              <w:jc w:val="left"/>
            </w:pPr>
            <w:r>
              <w:rPr>
                <w:lang w:val="en-US"/>
              </w:rPr>
              <w:t>Not null</w:t>
            </w:r>
          </w:p>
        </w:tc>
      </w:tr>
    </w:tbl>
    <w:p w14:paraId="6AFA4A0F" w14:textId="5E490BA0" w:rsidR="00FB524C" w:rsidRDefault="00FB524C" w:rsidP="00FB524C">
      <w:pPr>
        <w:pStyle w:val="1tenmucnho"/>
      </w:pPr>
      <w:r>
        <w:t xml:space="preserve">e) </w:t>
      </w:r>
      <w:r w:rsidR="00536B44" w:rsidRPr="00536B44">
        <w:t>NewsCategory</w:t>
      </w:r>
    </w:p>
    <w:p w14:paraId="1EF81E82" w14:textId="2B4D3868" w:rsidR="00FB524C" w:rsidRDefault="00FB524C" w:rsidP="00FB524C">
      <w:pPr>
        <w:pStyle w:val="1BangBieu"/>
      </w:pPr>
      <w:r>
        <w:t>Bảng 4.</w:t>
      </w:r>
      <w:r w:rsidR="00536B44">
        <w:rPr>
          <w:lang w:val="en-US"/>
        </w:rPr>
        <w:t>5</w:t>
      </w:r>
      <w:r>
        <w:t xml:space="preserve">. </w:t>
      </w:r>
      <w:r w:rsidR="00536B44" w:rsidRPr="00536B44">
        <w:t>NewsCategory</w:t>
      </w:r>
    </w:p>
    <w:tbl>
      <w:tblPr>
        <w:tblStyle w:val="TableGrid"/>
        <w:tblW w:w="0" w:type="auto"/>
        <w:jc w:val="center"/>
        <w:tblLook w:val="04A0" w:firstRow="1" w:lastRow="0" w:firstColumn="1" w:lastColumn="0" w:noHBand="0" w:noVBand="1"/>
      </w:tblPr>
      <w:tblGrid>
        <w:gridCol w:w="876"/>
        <w:gridCol w:w="1809"/>
        <w:gridCol w:w="1774"/>
        <w:gridCol w:w="1510"/>
        <w:gridCol w:w="1510"/>
        <w:gridCol w:w="1511"/>
      </w:tblGrid>
      <w:tr w:rsidR="00FB524C" w14:paraId="33AFDA7E" w14:textId="77777777" w:rsidTr="00FA2FD5">
        <w:trPr>
          <w:jc w:val="center"/>
        </w:trPr>
        <w:tc>
          <w:tcPr>
            <w:tcW w:w="876" w:type="dxa"/>
            <w:vAlign w:val="center"/>
          </w:tcPr>
          <w:p w14:paraId="2FB71AD9" w14:textId="77777777" w:rsidR="00FB524C" w:rsidRPr="00FB524C" w:rsidRDefault="00FB524C" w:rsidP="00FA2FD5">
            <w:pPr>
              <w:ind w:left="22" w:firstLine="0"/>
              <w:jc w:val="center"/>
            </w:pPr>
            <w:r w:rsidRPr="00FB524C">
              <w:t>STT</w:t>
            </w:r>
          </w:p>
        </w:tc>
        <w:tc>
          <w:tcPr>
            <w:tcW w:w="1510" w:type="dxa"/>
            <w:vAlign w:val="center"/>
          </w:tcPr>
          <w:p w14:paraId="1E8DC476" w14:textId="77777777" w:rsidR="00FB524C" w:rsidRPr="00FB524C" w:rsidRDefault="00FB524C" w:rsidP="00FA2FD5">
            <w:pPr>
              <w:ind w:left="22" w:firstLine="0"/>
              <w:jc w:val="center"/>
            </w:pPr>
            <w:r w:rsidRPr="00FB524C">
              <w:t>Thuộc tính</w:t>
            </w:r>
          </w:p>
        </w:tc>
        <w:tc>
          <w:tcPr>
            <w:tcW w:w="1774" w:type="dxa"/>
            <w:vAlign w:val="center"/>
          </w:tcPr>
          <w:p w14:paraId="3FB69D3D" w14:textId="77777777" w:rsidR="00FB524C" w:rsidRPr="00FB524C" w:rsidRDefault="00FB524C" w:rsidP="00FA2FD5">
            <w:pPr>
              <w:ind w:left="22" w:firstLine="0"/>
              <w:jc w:val="center"/>
            </w:pPr>
            <w:r w:rsidRPr="00FB524C">
              <w:t>Kiểu dữ liệu</w:t>
            </w:r>
          </w:p>
        </w:tc>
        <w:tc>
          <w:tcPr>
            <w:tcW w:w="1510" w:type="dxa"/>
            <w:vAlign w:val="center"/>
          </w:tcPr>
          <w:p w14:paraId="5BBAF3BE" w14:textId="77777777" w:rsidR="00FB524C" w:rsidRPr="00FB524C" w:rsidRDefault="00FB524C" w:rsidP="00FA2FD5">
            <w:pPr>
              <w:ind w:left="22" w:firstLine="0"/>
              <w:jc w:val="center"/>
            </w:pPr>
            <w:r w:rsidRPr="00FB524C">
              <w:t>Kích thước</w:t>
            </w:r>
          </w:p>
        </w:tc>
        <w:tc>
          <w:tcPr>
            <w:tcW w:w="1510" w:type="dxa"/>
            <w:vAlign w:val="center"/>
          </w:tcPr>
          <w:p w14:paraId="2E259DE9" w14:textId="77777777" w:rsidR="00FB524C" w:rsidRPr="00FB524C" w:rsidRDefault="00FB524C" w:rsidP="00FA2FD5">
            <w:pPr>
              <w:ind w:left="22" w:firstLine="0"/>
              <w:jc w:val="center"/>
            </w:pPr>
            <w:r w:rsidRPr="00FB524C">
              <w:t>Ràng buộc</w:t>
            </w:r>
          </w:p>
        </w:tc>
        <w:tc>
          <w:tcPr>
            <w:tcW w:w="1511" w:type="dxa"/>
            <w:vAlign w:val="center"/>
          </w:tcPr>
          <w:p w14:paraId="7427BDF8" w14:textId="77777777" w:rsidR="00FB524C" w:rsidRPr="00FB524C" w:rsidRDefault="00FB524C" w:rsidP="00FA2FD5">
            <w:pPr>
              <w:ind w:left="22" w:firstLine="0"/>
              <w:jc w:val="center"/>
            </w:pPr>
            <w:r w:rsidRPr="00FB524C">
              <w:t>Ghi chú</w:t>
            </w:r>
          </w:p>
        </w:tc>
      </w:tr>
      <w:tr w:rsidR="00FB524C" w14:paraId="59C83E26" w14:textId="77777777" w:rsidTr="00FA2FD5">
        <w:trPr>
          <w:jc w:val="center"/>
        </w:trPr>
        <w:tc>
          <w:tcPr>
            <w:tcW w:w="876" w:type="dxa"/>
            <w:vAlign w:val="center"/>
          </w:tcPr>
          <w:p w14:paraId="7C5DCFF0" w14:textId="3A2345FA" w:rsidR="00FB524C" w:rsidRPr="00D77059" w:rsidRDefault="00D77059" w:rsidP="00FA2FD5">
            <w:pPr>
              <w:ind w:left="22" w:firstLine="0"/>
              <w:jc w:val="center"/>
              <w:rPr>
                <w:lang w:val="en-US"/>
              </w:rPr>
            </w:pPr>
            <w:r>
              <w:rPr>
                <w:lang w:val="en-US"/>
              </w:rPr>
              <w:t>1</w:t>
            </w:r>
          </w:p>
        </w:tc>
        <w:tc>
          <w:tcPr>
            <w:tcW w:w="1510" w:type="dxa"/>
            <w:vAlign w:val="center"/>
          </w:tcPr>
          <w:p w14:paraId="35FF24EC" w14:textId="369AA3EA" w:rsidR="00FB524C" w:rsidRPr="00FB524C" w:rsidRDefault="00D77059" w:rsidP="00FA2FD5">
            <w:pPr>
              <w:ind w:left="22" w:firstLine="0"/>
              <w:jc w:val="left"/>
            </w:pPr>
            <w:r w:rsidRPr="00D77059">
              <w:t>ncId</w:t>
            </w:r>
          </w:p>
        </w:tc>
        <w:tc>
          <w:tcPr>
            <w:tcW w:w="1774" w:type="dxa"/>
            <w:vAlign w:val="center"/>
          </w:tcPr>
          <w:p w14:paraId="18383998" w14:textId="5239B424" w:rsidR="00FB524C" w:rsidRPr="00FB524C" w:rsidRDefault="00D77059" w:rsidP="00FA2FD5">
            <w:pPr>
              <w:ind w:left="22" w:firstLine="0"/>
              <w:jc w:val="left"/>
            </w:pPr>
            <w:r w:rsidRPr="00D77059">
              <w:t>int</w:t>
            </w:r>
          </w:p>
        </w:tc>
        <w:tc>
          <w:tcPr>
            <w:tcW w:w="1510" w:type="dxa"/>
            <w:vAlign w:val="center"/>
          </w:tcPr>
          <w:p w14:paraId="4006371D" w14:textId="77777777" w:rsidR="00FB524C" w:rsidRPr="00FB524C" w:rsidRDefault="00FB524C" w:rsidP="00D77059">
            <w:pPr>
              <w:ind w:left="22" w:firstLine="0"/>
              <w:jc w:val="center"/>
            </w:pPr>
          </w:p>
        </w:tc>
        <w:tc>
          <w:tcPr>
            <w:tcW w:w="1510" w:type="dxa"/>
            <w:vAlign w:val="center"/>
          </w:tcPr>
          <w:p w14:paraId="497D2488" w14:textId="5F40D594" w:rsidR="00FB524C" w:rsidRPr="00D77059" w:rsidRDefault="00D77059" w:rsidP="002B1973">
            <w:pPr>
              <w:ind w:left="22" w:firstLine="0"/>
              <w:jc w:val="center"/>
              <w:rPr>
                <w:lang w:val="en-US"/>
              </w:rPr>
            </w:pPr>
            <w:r>
              <w:rPr>
                <w:lang w:val="en-US"/>
              </w:rPr>
              <w:t>PK</w:t>
            </w:r>
          </w:p>
        </w:tc>
        <w:tc>
          <w:tcPr>
            <w:tcW w:w="1511" w:type="dxa"/>
            <w:vAlign w:val="center"/>
          </w:tcPr>
          <w:p w14:paraId="60EF5CCE" w14:textId="3D7C536D" w:rsidR="00FB524C" w:rsidRPr="002B1973" w:rsidRDefault="002B1973" w:rsidP="00FA2FD5">
            <w:pPr>
              <w:ind w:left="22" w:firstLine="0"/>
              <w:jc w:val="left"/>
              <w:rPr>
                <w:lang w:val="en-US"/>
              </w:rPr>
            </w:pPr>
            <w:r>
              <w:rPr>
                <w:lang w:val="en-US"/>
              </w:rPr>
              <w:t>Not</w:t>
            </w:r>
            <w:r w:rsidR="00AA1359">
              <w:rPr>
                <w:lang w:val="en-US"/>
              </w:rPr>
              <w:t xml:space="preserve"> null, Identity</w:t>
            </w:r>
          </w:p>
        </w:tc>
      </w:tr>
      <w:tr w:rsidR="00FB524C" w14:paraId="3D9F13D2" w14:textId="77777777" w:rsidTr="00FA2FD5">
        <w:trPr>
          <w:jc w:val="center"/>
        </w:trPr>
        <w:tc>
          <w:tcPr>
            <w:tcW w:w="876" w:type="dxa"/>
            <w:vAlign w:val="center"/>
          </w:tcPr>
          <w:p w14:paraId="7205268C" w14:textId="764052AC" w:rsidR="00FB524C" w:rsidRPr="00D77059" w:rsidRDefault="00D77059" w:rsidP="00FA2FD5">
            <w:pPr>
              <w:ind w:left="22" w:firstLine="0"/>
              <w:jc w:val="center"/>
              <w:rPr>
                <w:lang w:val="en-US"/>
              </w:rPr>
            </w:pPr>
            <w:r>
              <w:rPr>
                <w:lang w:val="en-US"/>
              </w:rPr>
              <w:t>2</w:t>
            </w:r>
          </w:p>
        </w:tc>
        <w:tc>
          <w:tcPr>
            <w:tcW w:w="1510" w:type="dxa"/>
            <w:vAlign w:val="center"/>
          </w:tcPr>
          <w:p w14:paraId="4AA4B488" w14:textId="632F142D" w:rsidR="00FB524C" w:rsidRPr="00FB524C" w:rsidRDefault="00D77059" w:rsidP="00FA2FD5">
            <w:pPr>
              <w:ind w:left="22" w:firstLine="0"/>
              <w:jc w:val="left"/>
            </w:pPr>
            <w:r w:rsidRPr="00D77059">
              <w:t>ncName</w:t>
            </w:r>
          </w:p>
        </w:tc>
        <w:tc>
          <w:tcPr>
            <w:tcW w:w="1774" w:type="dxa"/>
            <w:vAlign w:val="center"/>
          </w:tcPr>
          <w:p w14:paraId="2BAE9FFF" w14:textId="4DED4BB2" w:rsidR="00FB524C" w:rsidRPr="00FB524C" w:rsidRDefault="00D77059" w:rsidP="00FA2FD5">
            <w:pPr>
              <w:ind w:left="22" w:firstLine="0"/>
              <w:jc w:val="left"/>
            </w:pPr>
            <w:r w:rsidRPr="00D77059">
              <w:t>nvarchar</w:t>
            </w:r>
          </w:p>
        </w:tc>
        <w:tc>
          <w:tcPr>
            <w:tcW w:w="1510" w:type="dxa"/>
            <w:vAlign w:val="center"/>
          </w:tcPr>
          <w:p w14:paraId="653CC443" w14:textId="68AA65B0" w:rsidR="00FB524C" w:rsidRPr="00D77059" w:rsidRDefault="00D77059" w:rsidP="00D77059">
            <w:pPr>
              <w:ind w:left="22" w:firstLine="0"/>
              <w:jc w:val="center"/>
              <w:rPr>
                <w:lang w:val="en-US"/>
              </w:rPr>
            </w:pPr>
            <w:r>
              <w:rPr>
                <w:lang w:val="en-US"/>
              </w:rPr>
              <w:t>MAX</w:t>
            </w:r>
          </w:p>
        </w:tc>
        <w:tc>
          <w:tcPr>
            <w:tcW w:w="1510" w:type="dxa"/>
            <w:vAlign w:val="center"/>
          </w:tcPr>
          <w:p w14:paraId="67423B3E" w14:textId="77777777" w:rsidR="00FB524C" w:rsidRPr="00FB524C" w:rsidRDefault="00FB524C" w:rsidP="002B1973">
            <w:pPr>
              <w:ind w:left="22" w:firstLine="0"/>
              <w:jc w:val="center"/>
            </w:pPr>
          </w:p>
        </w:tc>
        <w:tc>
          <w:tcPr>
            <w:tcW w:w="1511" w:type="dxa"/>
            <w:vAlign w:val="center"/>
          </w:tcPr>
          <w:p w14:paraId="72E7B1DB" w14:textId="2AA3D6FD" w:rsidR="00FB524C" w:rsidRPr="00EA01E6" w:rsidRDefault="00EA01E6" w:rsidP="00FA2FD5">
            <w:pPr>
              <w:ind w:left="22" w:firstLine="0"/>
              <w:jc w:val="left"/>
              <w:rPr>
                <w:lang w:val="en-US"/>
              </w:rPr>
            </w:pPr>
            <w:r>
              <w:rPr>
                <w:lang w:val="en-US"/>
              </w:rPr>
              <w:t>Null</w:t>
            </w:r>
          </w:p>
        </w:tc>
      </w:tr>
      <w:tr w:rsidR="00FB524C" w14:paraId="4B2001C8" w14:textId="77777777" w:rsidTr="00FA2FD5">
        <w:trPr>
          <w:jc w:val="center"/>
        </w:trPr>
        <w:tc>
          <w:tcPr>
            <w:tcW w:w="876" w:type="dxa"/>
            <w:vAlign w:val="center"/>
          </w:tcPr>
          <w:p w14:paraId="1AC84379" w14:textId="1CB07BEF" w:rsidR="00FB524C" w:rsidRPr="00D77059" w:rsidRDefault="00D77059" w:rsidP="00FA2FD5">
            <w:pPr>
              <w:ind w:left="22" w:firstLine="0"/>
              <w:jc w:val="center"/>
              <w:rPr>
                <w:lang w:val="en-US"/>
              </w:rPr>
            </w:pPr>
            <w:r>
              <w:rPr>
                <w:lang w:val="en-US"/>
              </w:rPr>
              <w:t>3</w:t>
            </w:r>
          </w:p>
        </w:tc>
        <w:tc>
          <w:tcPr>
            <w:tcW w:w="1510" w:type="dxa"/>
            <w:vAlign w:val="center"/>
          </w:tcPr>
          <w:p w14:paraId="0FD126D1" w14:textId="6C029C34" w:rsidR="00FB524C" w:rsidRPr="00FB524C" w:rsidRDefault="00D77059" w:rsidP="00FA2FD5">
            <w:pPr>
              <w:ind w:left="22" w:firstLine="0"/>
              <w:jc w:val="left"/>
            </w:pPr>
            <w:r w:rsidRPr="00D77059">
              <w:t>ncDescription</w:t>
            </w:r>
          </w:p>
        </w:tc>
        <w:tc>
          <w:tcPr>
            <w:tcW w:w="1774" w:type="dxa"/>
            <w:vAlign w:val="center"/>
          </w:tcPr>
          <w:p w14:paraId="65CAD9B2" w14:textId="2927F35C" w:rsidR="00FB524C" w:rsidRPr="00FB524C" w:rsidRDefault="00D77059" w:rsidP="00FA2FD5">
            <w:pPr>
              <w:ind w:left="22" w:firstLine="0"/>
              <w:jc w:val="left"/>
            </w:pPr>
            <w:r w:rsidRPr="00D77059">
              <w:t>nvarchar</w:t>
            </w:r>
          </w:p>
        </w:tc>
        <w:tc>
          <w:tcPr>
            <w:tcW w:w="1510" w:type="dxa"/>
            <w:vAlign w:val="center"/>
          </w:tcPr>
          <w:p w14:paraId="320E5D3A" w14:textId="272E4443" w:rsidR="00FB524C" w:rsidRPr="00D77059" w:rsidRDefault="00D77059" w:rsidP="00D77059">
            <w:pPr>
              <w:ind w:left="22" w:firstLine="0"/>
              <w:jc w:val="center"/>
              <w:rPr>
                <w:lang w:val="en-US"/>
              </w:rPr>
            </w:pPr>
            <w:r>
              <w:rPr>
                <w:lang w:val="en-US"/>
              </w:rPr>
              <w:t>MAX</w:t>
            </w:r>
          </w:p>
        </w:tc>
        <w:tc>
          <w:tcPr>
            <w:tcW w:w="1510" w:type="dxa"/>
            <w:vAlign w:val="center"/>
          </w:tcPr>
          <w:p w14:paraId="6C1B528F" w14:textId="77777777" w:rsidR="00FB524C" w:rsidRPr="00FB524C" w:rsidRDefault="00FB524C" w:rsidP="002B1973">
            <w:pPr>
              <w:ind w:left="22" w:firstLine="0"/>
              <w:jc w:val="center"/>
            </w:pPr>
          </w:p>
        </w:tc>
        <w:tc>
          <w:tcPr>
            <w:tcW w:w="1511" w:type="dxa"/>
            <w:vAlign w:val="center"/>
          </w:tcPr>
          <w:p w14:paraId="6F3B25A4" w14:textId="5CD785E1" w:rsidR="00FB524C" w:rsidRPr="00EA01E6" w:rsidRDefault="00EA01E6" w:rsidP="00FA2FD5">
            <w:pPr>
              <w:ind w:left="22" w:firstLine="0"/>
              <w:jc w:val="left"/>
              <w:rPr>
                <w:lang w:val="en-US"/>
              </w:rPr>
            </w:pPr>
            <w:r>
              <w:rPr>
                <w:lang w:val="en-US"/>
              </w:rPr>
              <w:t>Null</w:t>
            </w:r>
          </w:p>
        </w:tc>
      </w:tr>
      <w:tr w:rsidR="00D77059" w14:paraId="5538368C" w14:textId="77777777" w:rsidTr="00FA2FD5">
        <w:trPr>
          <w:jc w:val="center"/>
        </w:trPr>
        <w:tc>
          <w:tcPr>
            <w:tcW w:w="876" w:type="dxa"/>
            <w:vAlign w:val="center"/>
          </w:tcPr>
          <w:p w14:paraId="41D89C7C" w14:textId="398F4595" w:rsidR="00D77059" w:rsidRPr="00D77059" w:rsidRDefault="00D77059" w:rsidP="00FA2FD5">
            <w:pPr>
              <w:ind w:left="22" w:firstLine="0"/>
              <w:jc w:val="center"/>
              <w:rPr>
                <w:lang w:val="en-US"/>
              </w:rPr>
            </w:pPr>
            <w:r>
              <w:rPr>
                <w:lang w:val="en-US"/>
              </w:rPr>
              <w:t>4</w:t>
            </w:r>
          </w:p>
        </w:tc>
        <w:tc>
          <w:tcPr>
            <w:tcW w:w="1510" w:type="dxa"/>
            <w:vAlign w:val="center"/>
          </w:tcPr>
          <w:p w14:paraId="2DF80828" w14:textId="38F5CBBB" w:rsidR="00D77059" w:rsidRPr="00D77059" w:rsidRDefault="00D77059" w:rsidP="00FA2FD5">
            <w:pPr>
              <w:ind w:left="22" w:firstLine="0"/>
              <w:jc w:val="left"/>
            </w:pPr>
            <w:r w:rsidRPr="00D77059">
              <w:t>createAt</w:t>
            </w:r>
          </w:p>
        </w:tc>
        <w:tc>
          <w:tcPr>
            <w:tcW w:w="1774" w:type="dxa"/>
            <w:vAlign w:val="center"/>
          </w:tcPr>
          <w:p w14:paraId="1F5DA878" w14:textId="3383A86F" w:rsidR="00D77059" w:rsidRPr="00FB524C" w:rsidRDefault="00D77059" w:rsidP="00FA2FD5">
            <w:pPr>
              <w:ind w:left="22" w:firstLine="0"/>
              <w:jc w:val="left"/>
            </w:pPr>
            <w:r w:rsidRPr="00D77059">
              <w:t>datetime2</w:t>
            </w:r>
          </w:p>
        </w:tc>
        <w:tc>
          <w:tcPr>
            <w:tcW w:w="1510" w:type="dxa"/>
            <w:vAlign w:val="center"/>
          </w:tcPr>
          <w:p w14:paraId="6714D770" w14:textId="34FD9781" w:rsidR="00D77059" w:rsidRPr="00D77059" w:rsidRDefault="00D77059" w:rsidP="00D77059">
            <w:pPr>
              <w:ind w:left="22" w:firstLine="0"/>
              <w:jc w:val="center"/>
              <w:rPr>
                <w:lang w:val="en-US"/>
              </w:rPr>
            </w:pPr>
            <w:r>
              <w:rPr>
                <w:lang w:val="en-US"/>
              </w:rPr>
              <w:t>7</w:t>
            </w:r>
          </w:p>
        </w:tc>
        <w:tc>
          <w:tcPr>
            <w:tcW w:w="1510" w:type="dxa"/>
            <w:vAlign w:val="center"/>
          </w:tcPr>
          <w:p w14:paraId="2599C758" w14:textId="77777777" w:rsidR="00D77059" w:rsidRPr="00FB524C" w:rsidRDefault="00D77059" w:rsidP="002B1973">
            <w:pPr>
              <w:ind w:left="22" w:firstLine="0"/>
              <w:jc w:val="center"/>
            </w:pPr>
          </w:p>
        </w:tc>
        <w:tc>
          <w:tcPr>
            <w:tcW w:w="1511" w:type="dxa"/>
            <w:vAlign w:val="center"/>
          </w:tcPr>
          <w:p w14:paraId="178144C7" w14:textId="7576D33D" w:rsidR="00D77059" w:rsidRPr="00EA01E6" w:rsidRDefault="00EA01E6" w:rsidP="00FA2FD5">
            <w:pPr>
              <w:ind w:left="22" w:firstLine="0"/>
              <w:jc w:val="left"/>
              <w:rPr>
                <w:lang w:val="en-US"/>
              </w:rPr>
            </w:pPr>
            <w:r>
              <w:rPr>
                <w:lang w:val="en-US"/>
              </w:rPr>
              <w:t>Not null</w:t>
            </w:r>
          </w:p>
        </w:tc>
      </w:tr>
      <w:tr w:rsidR="00D77059" w14:paraId="31A0D6FA" w14:textId="77777777" w:rsidTr="00FA2FD5">
        <w:trPr>
          <w:jc w:val="center"/>
        </w:trPr>
        <w:tc>
          <w:tcPr>
            <w:tcW w:w="876" w:type="dxa"/>
            <w:vAlign w:val="center"/>
          </w:tcPr>
          <w:p w14:paraId="3C08659A" w14:textId="486D4317" w:rsidR="00D77059" w:rsidRPr="00D77059" w:rsidRDefault="00D77059" w:rsidP="00FA2FD5">
            <w:pPr>
              <w:ind w:left="22" w:firstLine="0"/>
              <w:jc w:val="center"/>
              <w:rPr>
                <w:lang w:val="en-US"/>
              </w:rPr>
            </w:pPr>
            <w:r>
              <w:rPr>
                <w:lang w:val="en-US"/>
              </w:rPr>
              <w:t>5</w:t>
            </w:r>
          </w:p>
        </w:tc>
        <w:tc>
          <w:tcPr>
            <w:tcW w:w="1510" w:type="dxa"/>
            <w:vAlign w:val="center"/>
          </w:tcPr>
          <w:p w14:paraId="292E8C47" w14:textId="44620696" w:rsidR="00D77059" w:rsidRPr="00D77059" w:rsidRDefault="00D77059" w:rsidP="00FA2FD5">
            <w:pPr>
              <w:ind w:left="22" w:firstLine="0"/>
              <w:jc w:val="left"/>
            </w:pPr>
            <w:r w:rsidRPr="00D77059">
              <w:t>updateAt</w:t>
            </w:r>
          </w:p>
        </w:tc>
        <w:tc>
          <w:tcPr>
            <w:tcW w:w="1774" w:type="dxa"/>
            <w:vAlign w:val="center"/>
          </w:tcPr>
          <w:p w14:paraId="79C856A2" w14:textId="3949B107" w:rsidR="00D77059" w:rsidRPr="00FB524C" w:rsidRDefault="00D77059" w:rsidP="00FA2FD5">
            <w:pPr>
              <w:ind w:left="22" w:firstLine="0"/>
              <w:jc w:val="left"/>
            </w:pPr>
            <w:r w:rsidRPr="00D77059">
              <w:t>datetime2</w:t>
            </w:r>
          </w:p>
        </w:tc>
        <w:tc>
          <w:tcPr>
            <w:tcW w:w="1510" w:type="dxa"/>
            <w:vAlign w:val="center"/>
          </w:tcPr>
          <w:p w14:paraId="15B072B3" w14:textId="7FAA0F8B" w:rsidR="00D77059" w:rsidRPr="00D77059" w:rsidRDefault="00D77059" w:rsidP="00D77059">
            <w:pPr>
              <w:ind w:left="22" w:firstLine="0"/>
              <w:jc w:val="center"/>
              <w:rPr>
                <w:lang w:val="en-US"/>
              </w:rPr>
            </w:pPr>
            <w:r>
              <w:rPr>
                <w:lang w:val="en-US"/>
              </w:rPr>
              <w:t>7</w:t>
            </w:r>
          </w:p>
        </w:tc>
        <w:tc>
          <w:tcPr>
            <w:tcW w:w="1510" w:type="dxa"/>
            <w:vAlign w:val="center"/>
          </w:tcPr>
          <w:p w14:paraId="2D2CFB98" w14:textId="77777777" w:rsidR="00D77059" w:rsidRPr="00FB524C" w:rsidRDefault="00D77059" w:rsidP="002B1973">
            <w:pPr>
              <w:ind w:left="22" w:firstLine="0"/>
              <w:jc w:val="center"/>
            </w:pPr>
          </w:p>
        </w:tc>
        <w:tc>
          <w:tcPr>
            <w:tcW w:w="1511" w:type="dxa"/>
            <w:vAlign w:val="center"/>
          </w:tcPr>
          <w:p w14:paraId="31BCC365" w14:textId="4E551A21" w:rsidR="00D77059" w:rsidRPr="00FB524C" w:rsidRDefault="00EA01E6" w:rsidP="00FA2FD5">
            <w:pPr>
              <w:ind w:left="22" w:firstLine="0"/>
              <w:jc w:val="left"/>
            </w:pPr>
            <w:r>
              <w:rPr>
                <w:lang w:val="en-US"/>
              </w:rPr>
              <w:t>Not null</w:t>
            </w:r>
          </w:p>
        </w:tc>
      </w:tr>
    </w:tbl>
    <w:p w14:paraId="25F14394" w14:textId="656C1204" w:rsidR="00FB524C" w:rsidRDefault="00FB524C" w:rsidP="00FB524C">
      <w:pPr>
        <w:pStyle w:val="1tenmucnho"/>
      </w:pPr>
      <w:r>
        <w:t xml:space="preserve">f) </w:t>
      </w:r>
      <w:r w:rsidR="003665EC" w:rsidRPr="003665EC">
        <w:t>StaticElement</w:t>
      </w:r>
    </w:p>
    <w:p w14:paraId="33BA4A26" w14:textId="01B0E227" w:rsidR="00FB524C" w:rsidRDefault="00FB524C" w:rsidP="00FB524C">
      <w:pPr>
        <w:pStyle w:val="1BangBieu"/>
      </w:pPr>
      <w:r>
        <w:lastRenderedPageBreak/>
        <w:t>Bảng 4</w:t>
      </w:r>
      <w:r w:rsidR="003665EC">
        <w:rPr>
          <w:lang w:val="en-US"/>
        </w:rPr>
        <w:t>.5</w:t>
      </w:r>
      <w:r>
        <w:t xml:space="preserve">. </w:t>
      </w:r>
      <w:r w:rsidR="003665EC" w:rsidRPr="003665EC">
        <w:t>StaticElement</w:t>
      </w:r>
    </w:p>
    <w:tbl>
      <w:tblPr>
        <w:tblStyle w:val="TableGrid"/>
        <w:tblW w:w="0" w:type="auto"/>
        <w:jc w:val="center"/>
        <w:tblLook w:val="04A0" w:firstRow="1" w:lastRow="0" w:firstColumn="1" w:lastColumn="0" w:noHBand="0" w:noVBand="1"/>
      </w:tblPr>
      <w:tblGrid>
        <w:gridCol w:w="876"/>
        <w:gridCol w:w="1669"/>
        <w:gridCol w:w="1774"/>
        <w:gridCol w:w="1510"/>
        <w:gridCol w:w="1510"/>
        <w:gridCol w:w="1511"/>
      </w:tblGrid>
      <w:tr w:rsidR="00FB524C" w14:paraId="30373CFC" w14:textId="77777777" w:rsidTr="00FA2FD5">
        <w:trPr>
          <w:jc w:val="center"/>
        </w:trPr>
        <w:tc>
          <w:tcPr>
            <w:tcW w:w="876" w:type="dxa"/>
            <w:vAlign w:val="center"/>
          </w:tcPr>
          <w:p w14:paraId="0CBB754A" w14:textId="77777777" w:rsidR="00FB524C" w:rsidRPr="00FB524C" w:rsidRDefault="00FB524C" w:rsidP="00FA2FD5">
            <w:pPr>
              <w:ind w:left="22" w:firstLine="0"/>
              <w:jc w:val="center"/>
            </w:pPr>
            <w:r w:rsidRPr="00FB524C">
              <w:t>STT</w:t>
            </w:r>
          </w:p>
        </w:tc>
        <w:tc>
          <w:tcPr>
            <w:tcW w:w="1510" w:type="dxa"/>
            <w:vAlign w:val="center"/>
          </w:tcPr>
          <w:p w14:paraId="0E8F576D" w14:textId="77777777" w:rsidR="00FB524C" w:rsidRPr="00FB524C" w:rsidRDefault="00FB524C" w:rsidP="00FA2FD5">
            <w:pPr>
              <w:ind w:left="22" w:firstLine="0"/>
              <w:jc w:val="center"/>
            </w:pPr>
            <w:r w:rsidRPr="00FB524C">
              <w:t>Thuộc tính</w:t>
            </w:r>
          </w:p>
        </w:tc>
        <w:tc>
          <w:tcPr>
            <w:tcW w:w="1774" w:type="dxa"/>
            <w:vAlign w:val="center"/>
          </w:tcPr>
          <w:p w14:paraId="2C19A546" w14:textId="77777777" w:rsidR="00FB524C" w:rsidRPr="00FB524C" w:rsidRDefault="00FB524C" w:rsidP="00FA2FD5">
            <w:pPr>
              <w:ind w:left="22" w:firstLine="0"/>
              <w:jc w:val="center"/>
            </w:pPr>
            <w:r w:rsidRPr="00FB524C">
              <w:t>Kiểu dữ liệu</w:t>
            </w:r>
          </w:p>
        </w:tc>
        <w:tc>
          <w:tcPr>
            <w:tcW w:w="1510" w:type="dxa"/>
            <w:vAlign w:val="center"/>
          </w:tcPr>
          <w:p w14:paraId="6EE63C81" w14:textId="77777777" w:rsidR="00FB524C" w:rsidRPr="00FB524C" w:rsidRDefault="00FB524C" w:rsidP="00FA2FD5">
            <w:pPr>
              <w:ind w:left="22" w:firstLine="0"/>
              <w:jc w:val="center"/>
            </w:pPr>
            <w:r w:rsidRPr="00FB524C">
              <w:t>Kích thước</w:t>
            </w:r>
          </w:p>
        </w:tc>
        <w:tc>
          <w:tcPr>
            <w:tcW w:w="1510" w:type="dxa"/>
            <w:vAlign w:val="center"/>
          </w:tcPr>
          <w:p w14:paraId="11AC050C" w14:textId="77777777" w:rsidR="00FB524C" w:rsidRPr="00FB524C" w:rsidRDefault="00FB524C" w:rsidP="00FA2FD5">
            <w:pPr>
              <w:ind w:left="22" w:firstLine="0"/>
              <w:jc w:val="center"/>
            </w:pPr>
            <w:r w:rsidRPr="00FB524C">
              <w:t>Ràng buộc</w:t>
            </w:r>
          </w:p>
        </w:tc>
        <w:tc>
          <w:tcPr>
            <w:tcW w:w="1511" w:type="dxa"/>
            <w:vAlign w:val="center"/>
          </w:tcPr>
          <w:p w14:paraId="0F4A4B4B" w14:textId="77777777" w:rsidR="00FB524C" w:rsidRPr="00FB524C" w:rsidRDefault="00FB524C" w:rsidP="00FA2FD5">
            <w:pPr>
              <w:ind w:left="22" w:firstLine="0"/>
              <w:jc w:val="center"/>
            </w:pPr>
            <w:r w:rsidRPr="00FB524C">
              <w:t>Ghi chú</w:t>
            </w:r>
          </w:p>
        </w:tc>
      </w:tr>
      <w:tr w:rsidR="00FB524C" w14:paraId="398A9DEB" w14:textId="77777777" w:rsidTr="00FA2FD5">
        <w:trPr>
          <w:jc w:val="center"/>
        </w:trPr>
        <w:tc>
          <w:tcPr>
            <w:tcW w:w="876" w:type="dxa"/>
            <w:vAlign w:val="center"/>
          </w:tcPr>
          <w:p w14:paraId="522B66FD" w14:textId="25A076BA" w:rsidR="00FB524C" w:rsidRPr="00E2539E" w:rsidRDefault="00E2539E" w:rsidP="00FA2FD5">
            <w:pPr>
              <w:ind w:left="22" w:firstLine="0"/>
              <w:jc w:val="center"/>
              <w:rPr>
                <w:lang w:val="en-US"/>
              </w:rPr>
            </w:pPr>
            <w:r>
              <w:rPr>
                <w:lang w:val="en-US"/>
              </w:rPr>
              <w:t>1</w:t>
            </w:r>
          </w:p>
        </w:tc>
        <w:tc>
          <w:tcPr>
            <w:tcW w:w="1510" w:type="dxa"/>
            <w:vAlign w:val="center"/>
          </w:tcPr>
          <w:p w14:paraId="661AD0C6" w14:textId="24074925" w:rsidR="00FB524C" w:rsidRPr="00FB524C" w:rsidRDefault="00CE450A" w:rsidP="00FA2FD5">
            <w:pPr>
              <w:ind w:left="22" w:firstLine="0"/>
              <w:jc w:val="left"/>
            </w:pPr>
            <w:r w:rsidRPr="00CE450A">
              <w:t>eId</w:t>
            </w:r>
          </w:p>
        </w:tc>
        <w:tc>
          <w:tcPr>
            <w:tcW w:w="1774" w:type="dxa"/>
            <w:vAlign w:val="center"/>
          </w:tcPr>
          <w:p w14:paraId="2DC8261B" w14:textId="13534A4C" w:rsidR="00FB524C" w:rsidRPr="00FB524C" w:rsidRDefault="00CE450A" w:rsidP="00FA2FD5">
            <w:pPr>
              <w:ind w:left="22" w:firstLine="0"/>
              <w:jc w:val="left"/>
            </w:pPr>
            <w:r w:rsidRPr="00CE450A">
              <w:t>int</w:t>
            </w:r>
          </w:p>
        </w:tc>
        <w:tc>
          <w:tcPr>
            <w:tcW w:w="1510" w:type="dxa"/>
            <w:vAlign w:val="center"/>
          </w:tcPr>
          <w:p w14:paraId="726A9C0B" w14:textId="77777777" w:rsidR="00FB524C" w:rsidRPr="00FB524C" w:rsidRDefault="00FB524C" w:rsidP="00CE450A">
            <w:pPr>
              <w:ind w:left="22" w:firstLine="0"/>
              <w:jc w:val="center"/>
            </w:pPr>
          </w:p>
        </w:tc>
        <w:tc>
          <w:tcPr>
            <w:tcW w:w="1510" w:type="dxa"/>
            <w:vAlign w:val="center"/>
          </w:tcPr>
          <w:p w14:paraId="7EF141B6" w14:textId="7BA852DC" w:rsidR="00FB524C" w:rsidRPr="00CE450A" w:rsidRDefault="00CE450A" w:rsidP="00CE450A">
            <w:pPr>
              <w:ind w:left="22" w:firstLine="0"/>
              <w:jc w:val="center"/>
              <w:rPr>
                <w:lang w:val="en-US"/>
              </w:rPr>
            </w:pPr>
            <w:r>
              <w:rPr>
                <w:lang w:val="en-US"/>
              </w:rPr>
              <w:t>PK</w:t>
            </w:r>
          </w:p>
        </w:tc>
        <w:tc>
          <w:tcPr>
            <w:tcW w:w="1511" w:type="dxa"/>
            <w:vAlign w:val="center"/>
          </w:tcPr>
          <w:p w14:paraId="0872DCBB" w14:textId="50A7E59A" w:rsidR="00FB524C" w:rsidRPr="00CE450A" w:rsidRDefault="00CE450A" w:rsidP="00FA2FD5">
            <w:pPr>
              <w:ind w:left="22" w:firstLine="0"/>
              <w:jc w:val="left"/>
              <w:rPr>
                <w:lang w:val="en-US"/>
              </w:rPr>
            </w:pPr>
            <w:r>
              <w:rPr>
                <w:lang w:val="en-US"/>
              </w:rPr>
              <w:t>Not null, Identity</w:t>
            </w:r>
          </w:p>
        </w:tc>
      </w:tr>
      <w:tr w:rsidR="00FB524C" w14:paraId="0EBB99B6" w14:textId="77777777" w:rsidTr="00FA2FD5">
        <w:trPr>
          <w:jc w:val="center"/>
        </w:trPr>
        <w:tc>
          <w:tcPr>
            <w:tcW w:w="876" w:type="dxa"/>
            <w:vAlign w:val="center"/>
          </w:tcPr>
          <w:p w14:paraId="15D90BC0" w14:textId="17F77BC3" w:rsidR="00FB524C" w:rsidRPr="00E2539E" w:rsidRDefault="00E2539E" w:rsidP="00FA2FD5">
            <w:pPr>
              <w:ind w:left="22" w:firstLine="0"/>
              <w:jc w:val="center"/>
              <w:rPr>
                <w:lang w:val="en-US"/>
              </w:rPr>
            </w:pPr>
            <w:r>
              <w:rPr>
                <w:lang w:val="en-US"/>
              </w:rPr>
              <w:t>2</w:t>
            </w:r>
          </w:p>
        </w:tc>
        <w:tc>
          <w:tcPr>
            <w:tcW w:w="1510" w:type="dxa"/>
            <w:vAlign w:val="center"/>
          </w:tcPr>
          <w:p w14:paraId="42A49440" w14:textId="7C345729" w:rsidR="00FB524C" w:rsidRPr="00FB524C" w:rsidRDefault="00CE450A" w:rsidP="00FA2FD5">
            <w:pPr>
              <w:ind w:left="22" w:firstLine="0"/>
              <w:jc w:val="left"/>
            </w:pPr>
            <w:r w:rsidRPr="00CE450A">
              <w:t>eKey</w:t>
            </w:r>
          </w:p>
        </w:tc>
        <w:tc>
          <w:tcPr>
            <w:tcW w:w="1774" w:type="dxa"/>
            <w:vAlign w:val="center"/>
          </w:tcPr>
          <w:p w14:paraId="3ED82A60" w14:textId="2A16721D" w:rsidR="00FB524C" w:rsidRPr="00FB524C" w:rsidRDefault="00CE450A" w:rsidP="00FA2FD5">
            <w:pPr>
              <w:ind w:left="22" w:firstLine="0"/>
              <w:jc w:val="left"/>
            </w:pPr>
            <w:r w:rsidRPr="00CE450A">
              <w:t>nvarchar</w:t>
            </w:r>
          </w:p>
        </w:tc>
        <w:tc>
          <w:tcPr>
            <w:tcW w:w="1510" w:type="dxa"/>
            <w:vAlign w:val="center"/>
          </w:tcPr>
          <w:p w14:paraId="05DE7786" w14:textId="2C210FD5" w:rsidR="00FB524C" w:rsidRPr="00CE450A" w:rsidRDefault="00CE450A" w:rsidP="00CE450A">
            <w:pPr>
              <w:ind w:left="22" w:firstLine="0"/>
              <w:jc w:val="center"/>
              <w:rPr>
                <w:lang w:val="en-US"/>
              </w:rPr>
            </w:pPr>
            <w:r>
              <w:rPr>
                <w:lang w:val="en-US"/>
              </w:rPr>
              <w:t>MAX</w:t>
            </w:r>
          </w:p>
        </w:tc>
        <w:tc>
          <w:tcPr>
            <w:tcW w:w="1510" w:type="dxa"/>
            <w:vAlign w:val="center"/>
          </w:tcPr>
          <w:p w14:paraId="429C1091" w14:textId="77777777" w:rsidR="00FB524C" w:rsidRPr="00FB524C" w:rsidRDefault="00FB524C" w:rsidP="00FA2FD5">
            <w:pPr>
              <w:ind w:left="22" w:firstLine="0"/>
              <w:jc w:val="left"/>
            </w:pPr>
          </w:p>
        </w:tc>
        <w:tc>
          <w:tcPr>
            <w:tcW w:w="1511" w:type="dxa"/>
            <w:vAlign w:val="center"/>
          </w:tcPr>
          <w:p w14:paraId="7834700D" w14:textId="0CF8F419" w:rsidR="00FB524C" w:rsidRPr="00B05755" w:rsidRDefault="00B05755" w:rsidP="00FA2FD5">
            <w:pPr>
              <w:ind w:left="22" w:firstLine="0"/>
              <w:jc w:val="left"/>
              <w:rPr>
                <w:lang w:val="en-US"/>
              </w:rPr>
            </w:pPr>
            <w:r>
              <w:rPr>
                <w:lang w:val="en-US"/>
              </w:rPr>
              <w:t>Null</w:t>
            </w:r>
          </w:p>
        </w:tc>
      </w:tr>
      <w:tr w:rsidR="00FB524C" w14:paraId="5193AF62" w14:textId="77777777" w:rsidTr="00FA2FD5">
        <w:trPr>
          <w:jc w:val="center"/>
        </w:trPr>
        <w:tc>
          <w:tcPr>
            <w:tcW w:w="876" w:type="dxa"/>
            <w:vAlign w:val="center"/>
          </w:tcPr>
          <w:p w14:paraId="4E049FAD" w14:textId="0C53B88B" w:rsidR="00FB524C" w:rsidRPr="00E2539E" w:rsidRDefault="00E2539E" w:rsidP="00FA2FD5">
            <w:pPr>
              <w:ind w:left="22" w:firstLine="0"/>
              <w:jc w:val="center"/>
              <w:rPr>
                <w:lang w:val="en-US"/>
              </w:rPr>
            </w:pPr>
            <w:r>
              <w:rPr>
                <w:lang w:val="en-US"/>
              </w:rPr>
              <w:t>3</w:t>
            </w:r>
          </w:p>
        </w:tc>
        <w:tc>
          <w:tcPr>
            <w:tcW w:w="1510" w:type="dxa"/>
            <w:vAlign w:val="center"/>
          </w:tcPr>
          <w:p w14:paraId="226E9168" w14:textId="243F973A" w:rsidR="00FB524C" w:rsidRPr="00FB524C" w:rsidRDefault="00CE450A" w:rsidP="00FA2FD5">
            <w:pPr>
              <w:ind w:left="22" w:firstLine="0"/>
              <w:jc w:val="left"/>
            </w:pPr>
            <w:r w:rsidRPr="00CE450A">
              <w:t>eData</w:t>
            </w:r>
          </w:p>
        </w:tc>
        <w:tc>
          <w:tcPr>
            <w:tcW w:w="1774" w:type="dxa"/>
            <w:vAlign w:val="center"/>
          </w:tcPr>
          <w:p w14:paraId="06CD094B" w14:textId="3B12480B" w:rsidR="00FB524C" w:rsidRPr="00FB524C" w:rsidRDefault="00CE450A" w:rsidP="00FA2FD5">
            <w:pPr>
              <w:ind w:left="22" w:firstLine="0"/>
              <w:jc w:val="left"/>
            </w:pPr>
            <w:r w:rsidRPr="00CE450A">
              <w:t>nvarchar</w:t>
            </w:r>
          </w:p>
        </w:tc>
        <w:tc>
          <w:tcPr>
            <w:tcW w:w="1510" w:type="dxa"/>
            <w:vAlign w:val="center"/>
          </w:tcPr>
          <w:p w14:paraId="02EA32CE" w14:textId="4F29D80C" w:rsidR="00FB524C" w:rsidRPr="00FB524C" w:rsidRDefault="00CE450A" w:rsidP="00CE450A">
            <w:pPr>
              <w:ind w:left="22" w:firstLine="0"/>
              <w:jc w:val="center"/>
            </w:pPr>
            <w:r>
              <w:rPr>
                <w:lang w:val="en-US"/>
              </w:rPr>
              <w:t>MAX</w:t>
            </w:r>
          </w:p>
        </w:tc>
        <w:tc>
          <w:tcPr>
            <w:tcW w:w="1510" w:type="dxa"/>
            <w:vAlign w:val="center"/>
          </w:tcPr>
          <w:p w14:paraId="6DABB0EC" w14:textId="77777777" w:rsidR="00FB524C" w:rsidRPr="00FB524C" w:rsidRDefault="00FB524C" w:rsidP="00FA2FD5">
            <w:pPr>
              <w:ind w:left="22" w:firstLine="0"/>
              <w:jc w:val="left"/>
            </w:pPr>
          </w:p>
        </w:tc>
        <w:tc>
          <w:tcPr>
            <w:tcW w:w="1511" w:type="dxa"/>
            <w:vAlign w:val="center"/>
          </w:tcPr>
          <w:p w14:paraId="6EAF2E64" w14:textId="3BEE9EB7" w:rsidR="00FB524C" w:rsidRPr="00B05755" w:rsidRDefault="00B05755" w:rsidP="00FA2FD5">
            <w:pPr>
              <w:ind w:left="22" w:firstLine="0"/>
              <w:jc w:val="left"/>
              <w:rPr>
                <w:lang w:val="en-US"/>
              </w:rPr>
            </w:pPr>
            <w:r>
              <w:rPr>
                <w:lang w:val="en-US"/>
              </w:rPr>
              <w:t>Null</w:t>
            </w:r>
          </w:p>
        </w:tc>
      </w:tr>
      <w:tr w:rsidR="00CE450A" w14:paraId="0DEAB2F4" w14:textId="77777777" w:rsidTr="00FA2FD5">
        <w:trPr>
          <w:jc w:val="center"/>
        </w:trPr>
        <w:tc>
          <w:tcPr>
            <w:tcW w:w="876" w:type="dxa"/>
            <w:vAlign w:val="center"/>
          </w:tcPr>
          <w:p w14:paraId="459BE7B4" w14:textId="02DB51AA" w:rsidR="00CE450A" w:rsidRPr="00E2539E" w:rsidRDefault="00E2539E" w:rsidP="00FA2FD5">
            <w:pPr>
              <w:ind w:left="22" w:firstLine="0"/>
              <w:jc w:val="center"/>
              <w:rPr>
                <w:lang w:val="en-US"/>
              </w:rPr>
            </w:pPr>
            <w:r>
              <w:rPr>
                <w:lang w:val="en-US"/>
              </w:rPr>
              <w:t>4</w:t>
            </w:r>
          </w:p>
        </w:tc>
        <w:tc>
          <w:tcPr>
            <w:tcW w:w="1510" w:type="dxa"/>
            <w:vAlign w:val="center"/>
          </w:tcPr>
          <w:p w14:paraId="0914B398" w14:textId="282E8BC3" w:rsidR="00CE450A" w:rsidRPr="00CE450A" w:rsidRDefault="00CE450A" w:rsidP="00FA2FD5">
            <w:pPr>
              <w:ind w:left="22" w:firstLine="0"/>
              <w:jc w:val="left"/>
            </w:pPr>
            <w:r w:rsidRPr="00CE450A">
              <w:t>eDescription</w:t>
            </w:r>
          </w:p>
        </w:tc>
        <w:tc>
          <w:tcPr>
            <w:tcW w:w="1774" w:type="dxa"/>
            <w:vAlign w:val="center"/>
          </w:tcPr>
          <w:p w14:paraId="7A3A8177" w14:textId="402B5FD7" w:rsidR="00CE450A" w:rsidRPr="00FB524C" w:rsidRDefault="00CE450A" w:rsidP="00FA2FD5">
            <w:pPr>
              <w:ind w:left="22" w:firstLine="0"/>
              <w:jc w:val="left"/>
            </w:pPr>
            <w:r w:rsidRPr="00CE450A">
              <w:t>nvarchar</w:t>
            </w:r>
          </w:p>
        </w:tc>
        <w:tc>
          <w:tcPr>
            <w:tcW w:w="1510" w:type="dxa"/>
            <w:vAlign w:val="center"/>
          </w:tcPr>
          <w:p w14:paraId="3185BBBA" w14:textId="13523368" w:rsidR="00CE450A" w:rsidRPr="00FB524C" w:rsidRDefault="00CE450A" w:rsidP="00CE450A">
            <w:pPr>
              <w:ind w:left="22" w:firstLine="0"/>
              <w:jc w:val="center"/>
            </w:pPr>
            <w:r>
              <w:rPr>
                <w:lang w:val="en-US"/>
              </w:rPr>
              <w:t>MAX</w:t>
            </w:r>
          </w:p>
        </w:tc>
        <w:tc>
          <w:tcPr>
            <w:tcW w:w="1510" w:type="dxa"/>
            <w:vAlign w:val="center"/>
          </w:tcPr>
          <w:p w14:paraId="727F8E08" w14:textId="77777777" w:rsidR="00CE450A" w:rsidRPr="00FB524C" w:rsidRDefault="00CE450A" w:rsidP="00FA2FD5">
            <w:pPr>
              <w:ind w:left="22" w:firstLine="0"/>
              <w:jc w:val="left"/>
            </w:pPr>
          </w:p>
        </w:tc>
        <w:tc>
          <w:tcPr>
            <w:tcW w:w="1511" w:type="dxa"/>
            <w:vAlign w:val="center"/>
          </w:tcPr>
          <w:p w14:paraId="2278C357" w14:textId="28DE3E4B" w:rsidR="00CE450A" w:rsidRPr="00B05755" w:rsidRDefault="00B05755" w:rsidP="00FA2FD5">
            <w:pPr>
              <w:ind w:left="22" w:firstLine="0"/>
              <w:jc w:val="left"/>
              <w:rPr>
                <w:lang w:val="en-US"/>
              </w:rPr>
            </w:pPr>
            <w:r>
              <w:rPr>
                <w:lang w:val="en-US"/>
              </w:rPr>
              <w:t>Null</w:t>
            </w:r>
          </w:p>
        </w:tc>
      </w:tr>
      <w:tr w:rsidR="00CE450A" w14:paraId="67AA2A29" w14:textId="77777777" w:rsidTr="00FA2FD5">
        <w:trPr>
          <w:jc w:val="center"/>
        </w:trPr>
        <w:tc>
          <w:tcPr>
            <w:tcW w:w="876" w:type="dxa"/>
            <w:vAlign w:val="center"/>
          </w:tcPr>
          <w:p w14:paraId="1D3BF1F8" w14:textId="32D89DD5" w:rsidR="00CE450A" w:rsidRPr="00E2539E" w:rsidRDefault="00E2539E" w:rsidP="00FA2FD5">
            <w:pPr>
              <w:ind w:left="22" w:firstLine="0"/>
              <w:jc w:val="center"/>
              <w:rPr>
                <w:lang w:val="en-US"/>
              </w:rPr>
            </w:pPr>
            <w:r>
              <w:rPr>
                <w:lang w:val="en-US"/>
              </w:rPr>
              <w:t>5</w:t>
            </w:r>
          </w:p>
        </w:tc>
        <w:tc>
          <w:tcPr>
            <w:tcW w:w="1510" w:type="dxa"/>
            <w:vAlign w:val="center"/>
          </w:tcPr>
          <w:p w14:paraId="1FBE74FD" w14:textId="211CC8A3" w:rsidR="00CE450A" w:rsidRPr="00CE450A" w:rsidRDefault="00CE450A" w:rsidP="00FA2FD5">
            <w:pPr>
              <w:ind w:left="22" w:firstLine="0"/>
              <w:jc w:val="left"/>
            </w:pPr>
            <w:r w:rsidRPr="00CE450A">
              <w:t>createAt</w:t>
            </w:r>
          </w:p>
        </w:tc>
        <w:tc>
          <w:tcPr>
            <w:tcW w:w="1774" w:type="dxa"/>
            <w:vAlign w:val="center"/>
          </w:tcPr>
          <w:p w14:paraId="689AC2BC" w14:textId="55268983" w:rsidR="00CE450A" w:rsidRPr="00FB524C" w:rsidRDefault="00CE450A" w:rsidP="00FA2FD5">
            <w:pPr>
              <w:ind w:left="22" w:firstLine="0"/>
              <w:jc w:val="left"/>
            </w:pPr>
            <w:r w:rsidRPr="00CE450A">
              <w:t>datetime2</w:t>
            </w:r>
          </w:p>
        </w:tc>
        <w:tc>
          <w:tcPr>
            <w:tcW w:w="1510" w:type="dxa"/>
            <w:vAlign w:val="center"/>
          </w:tcPr>
          <w:p w14:paraId="142D8250" w14:textId="05D56DB4" w:rsidR="00CE450A" w:rsidRPr="00CE450A" w:rsidRDefault="00CE450A" w:rsidP="00CE450A">
            <w:pPr>
              <w:ind w:left="22" w:firstLine="0"/>
              <w:jc w:val="center"/>
              <w:rPr>
                <w:lang w:val="en-US"/>
              </w:rPr>
            </w:pPr>
            <w:r>
              <w:rPr>
                <w:lang w:val="en-US"/>
              </w:rPr>
              <w:t>7</w:t>
            </w:r>
          </w:p>
        </w:tc>
        <w:tc>
          <w:tcPr>
            <w:tcW w:w="1510" w:type="dxa"/>
            <w:vAlign w:val="center"/>
          </w:tcPr>
          <w:p w14:paraId="30ECECA3" w14:textId="77777777" w:rsidR="00CE450A" w:rsidRPr="00FB524C" w:rsidRDefault="00CE450A" w:rsidP="00FA2FD5">
            <w:pPr>
              <w:ind w:left="22" w:firstLine="0"/>
              <w:jc w:val="left"/>
            </w:pPr>
          </w:p>
        </w:tc>
        <w:tc>
          <w:tcPr>
            <w:tcW w:w="1511" w:type="dxa"/>
            <w:vAlign w:val="center"/>
          </w:tcPr>
          <w:p w14:paraId="0C3EFE30" w14:textId="596B38EF" w:rsidR="00CE450A" w:rsidRPr="00107CED" w:rsidRDefault="00107CED" w:rsidP="00FA2FD5">
            <w:pPr>
              <w:ind w:left="22" w:firstLine="0"/>
              <w:jc w:val="left"/>
              <w:rPr>
                <w:lang w:val="en-US"/>
              </w:rPr>
            </w:pPr>
            <w:r>
              <w:rPr>
                <w:lang w:val="en-US"/>
              </w:rPr>
              <w:t>Not null</w:t>
            </w:r>
          </w:p>
        </w:tc>
      </w:tr>
      <w:tr w:rsidR="00CE450A" w14:paraId="204DD635" w14:textId="77777777" w:rsidTr="00FA2FD5">
        <w:trPr>
          <w:jc w:val="center"/>
        </w:trPr>
        <w:tc>
          <w:tcPr>
            <w:tcW w:w="876" w:type="dxa"/>
            <w:vAlign w:val="center"/>
          </w:tcPr>
          <w:p w14:paraId="5E87275E" w14:textId="3B2BBB44" w:rsidR="00CE450A" w:rsidRPr="00E2539E" w:rsidRDefault="00E2539E" w:rsidP="00FA2FD5">
            <w:pPr>
              <w:ind w:left="22" w:firstLine="0"/>
              <w:jc w:val="center"/>
              <w:rPr>
                <w:lang w:val="en-US"/>
              </w:rPr>
            </w:pPr>
            <w:r>
              <w:rPr>
                <w:lang w:val="en-US"/>
              </w:rPr>
              <w:t>6</w:t>
            </w:r>
          </w:p>
        </w:tc>
        <w:tc>
          <w:tcPr>
            <w:tcW w:w="1510" w:type="dxa"/>
            <w:vAlign w:val="center"/>
          </w:tcPr>
          <w:p w14:paraId="01FE379E" w14:textId="1855C49A" w:rsidR="00CE450A" w:rsidRPr="00CE450A" w:rsidRDefault="00CE450A" w:rsidP="00FA2FD5">
            <w:pPr>
              <w:ind w:left="22" w:firstLine="0"/>
              <w:jc w:val="left"/>
            </w:pPr>
            <w:r w:rsidRPr="00CE450A">
              <w:t>updateAt</w:t>
            </w:r>
          </w:p>
        </w:tc>
        <w:tc>
          <w:tcPr>
            <w:tcW w:w="1774" w:type="dxa"/>
            <w:vAlign w:val="center"/>
          </w:tcPr>
          <w:p w14:paraId="10A85330" w14:textId="72084B30" w:rsidR="00CE450A" w:rsidRPr="00FB524C" w:rsidRDefault="00CE450A" w:rsidP="00FA2FD5">
            <w:pPr>
              <w:ind w:left="22" w:firstLine="0"/>
              <w:jc w:val="left"/>
            </w:pPr>
            <w:r w:rsidRPr="00CE450A">
              <w:t>datetime2</w:t>
            </w:r>
          </w:p>
        </w:tc>
        <w:tc>
          <w:tcPr>
            <w:tcW w:w="1510" w:type="dxa"/>
            <w:vAlign w:val="center"/>
          </w:tcPr>
          <w:p w14:paraId="248C010E" w14:textId="67DE3D2C" w:rsidR="00CE450A" w:rsidRPr="00CE450A" w:rsidRDefault="00CE450A" w:rsidP="00CE450A">
            <w:pPr>
              <w:ind w:left="22" w:firstLine="0"/>
              <w:jc w:val="center"/>
              <w:rPr>
                <w:lang w:val="en-US"/>
              </w:rPr>
            </w:pPr>
            <w:r>
              <w:rPr>
                <w:lang w:val="en-US"/>
              </w:rPr>
              <w:t>7</w:t>
            </w:r>
          </w:p>
        </w:tc>
        <w:tc>
          <w:tcPr>
            <w:tcW w:w="1510" w:type="dxa"/>
            <w:vAlign w:val="center"/>
          </w:tcPr>
          <w:p w14:paraId="2A112B70" w14:textId="77777777" w:rsidR="00CE450A" w:rsidRPr="00FB524C" w:rsidRDefault="00CE450A" w:rsidP="00FA2FD5">
            <w:pPr>
              <w:ind w:left="22" w:firstLine="0"/>
              <w:jc w:val="left"/>
            </w:pPr>
          </w:p>
        </w:tc>
        <w:tc>
          <w:tcPr>
            <w:tcW w:w="1511" w:type="dxa"/>
            <w:vAlign w:val="center"/>
          </w:tcPr>
          <w:p w14:paraId="6FBC27C0" w14:textId="498C6994" w:rsidR="00CE450A" w:rsidRPr="00107CED" w:rsidRDefault="00107CED" w:rsidP="00FA2FD5">
            <w:pPr>
              <w:ind w:left="22" w:firstLine="0"/>
              <w:jc w:val="left"/>
              <w:rPr>
                <w:lang w:val="en-US"/>
              </w:rPr>
            </w:pPr>
            <w:r>
              <w:rPr>
                <w:lang w:val="en-US"/>
              </w:rPr>
              <w:t>Not null</w:t>
            </w:r>
          </w:p>
        </w:tc>
      </w:tr>
    </w:tbl>
    <w:p w14:paraId="29BC2296" w14:textId="00F04DF7" w:rsidR="00FB524C" w:rsidRDefault="00FB524C" w:rsidP="00FB524C">
      <w:pPr>
        <w:pStyle w:val="1tenmucnho"/>
      </w:pPr>
      <w:r>
        <w:t xml:space="preserve">g) </w:t>
      </w:r>
      <w:r w:rsidR="00825842" w:rsidRPr="00825842">
        <w:t>Teacher</w:t>
      </w:r>
    </w:p>
    <w:p w14:paraId="3187A21E" w14:textId="43AF6695" w:rsidR="00FB524C" w:rsidRDefault="00FB524C" w:rsidP="00FB524C">
      <w:pPr>
        <w:pStyle w:val="1BangBieu"/>
      </w:pPr>
      <w:r>
        <w:t>Bảng 4.</w:t>
      </w:r>
      <w:r w:rsidR="00825842">
        <w:rPr>
          <w:lang w:val="en-US"/>
        </w:rPr>
        <w:t>6</w:t>
      </w:r>
      <w:r>
        <w:t xml:space="preserve">. </w:t>
      </w:r>
      <w:r w:rsidR="00825842" w:rsidRPr="00825842">
        <w:t>Teacher</w:t>
      </w:r>
    </w:p>
    <w:tbl>
      <w:tblPr>
        <w:tblStyle w:val="TableGrid"/>
        <w:tblW w:w="0" w:type="auto"/>
        <w:jc w:val="center"/>
        <w:tblLook w:val="04A0" w:firstRow="1" w:lastRow="0" w:firstColumn="1" w:lastColumn="0" w:noHBand="0" w:noVBand="1"/>
      </w:tblPr>
      <w:tblGrid>
        <w:gridCol w:w="876"/>
        <w:gridCol w:w="1856"/>
        <w:gridCol w:w="1774"/>
        <w:gridCol w:w="1510"/>
        <w:gridCol w:w="1510"/>
        <w:gridCol w:w="1511"/>
      </w:tblGrid>
      <w:tr w:rsidR="00FB524C" w14:paraId="45629AEA" w14:textId="77777777" w:rsidTr="00FA2FD5">
        <w:trPr>
          <w:jc w:val="center"/>
        </w:trPr>
        <w:tc>
          <w:tcPr>
            <w:tcW w:w="876" w:type="dxa"/>
            <w:vAlign w:val="center"/>
          </w:tcPr>
          <w:p w14:paraId="3B6339A2" w14:textId="77777777" w:rsidR="00FB524C" w:rsidRPr="00FB524C" w:rsidRDefault="00FB524C" w:rsidP="00FA2FD5">
            <w:pPr>
              <w:ind w:left="22" w:firstLine="0"/>
              <w:jc w:val="center"/>
            </w:pPr>
            <w:r w:rsidRPr="00FB524C">
              <w:t>STT</w:t>
            </w:r>
          </w:p>
        </w:tc>
        <w:tc>
          <w:tcPr>
            <w:tcW w:w="1510" w:type="dxa"/>
            <w:vAlign w:val="center"/>
          </w:tcPr>
          <w:p w14:paraId="68A6C26F" w14:textId="77777777" w:rsidR="00FB524C" w:rsidRPr="00FB524C" w:rsidRDefault="00FB524C" w:rsidP="00FA2FD5">
            <w:pPr>
              <w:ind w:left="22" w:firstLine="0"/>
              <w:jc w:val="center"/>
            </w:pPr>
            <w:r w:rsidRPr="00FB524C">
              <w:t>Thuộc tính</w:t>
            </w:r>
          </w:p>
        </w:tc>
        <w:tc>
          <w:tcPr>
            <w:tcW w:w="1774" w:type="dxa"/>
            <w:vAlign w:val="center"/>
          </w:tcPr>
          <w:p w14:paraId="607DFA35" w14:textId="77777777" w:rsidR="00FB524C" w:rsidRPr="00FB524C" w:rsidRDefault="00FB524C" w:rsidP="00FA2FD5">
            <w:pPr>
              <w:ind w:left="22" w:firstLine="0"/>
              <w:jc w:val="center"/>
            </w:pPr>
            <w:r w:rsidRPr="00FB524C">
              <w:t>Kiểu dữ liệu</w:t>
            </w:r>
          </w:p>
        </w:tc>
        <w:tc>
          <w:tcPr>
            <w:tcW w:w="1510" w:type="dxa"/>
            <w:vAlign w:val="center"/>
          </w:tcPr>
          <w:p w14:paraId="5BF4B3F2" w14:textId="77777777" w:rsidR="00FB524C" w:rsidRPr="00FB524C" w:rsidRDefault="00FB524C" w:rsidP="00FA2FD5">
            <w:pPr>
              <w:ind w:left="22" w:firstLine="0"/>
              <w:jc w:val="center"/>
            </w:pPr>
            <w:r w:rsidRPr="00FB524C">
              <w:t>Kích thước</w:t>
            </w:r>
          </w:p>
        </w:tc>
        <w:tc>
          <w:tcPr>
            <w:tcW w:w="1510" w:type="dxa"/>
            <w:vAlign w:val="center"/>
          </w:tcPr>
          <w:p w14:paraId="55A82BF2" w14:textId="77777777" w:rsidR="00FB524C" w:rsidRPr="00FB524C" w:rsidRDefault="00FB524C" w:rsidP="00FA2FD5">
            <w:pPr>
              <w:ind w:left="22" w:firstLine="0"/>
              <w:jc w:val="center"/>
            </w:pPr>
            <w:r w:rsidRPr="00FB524C">
              <w:t>Ràng buộc</w:t>
            </w:r>
          </w:p>
        </w:tc>
        <w:tc>
          <w:tcPr>
            <w:tcW w:w="1511" w:type="dxa"/>
            <w:vAlign w:val="center"/>
          </w:tcPr>
          <w:p w14:paraId="2FAAC55F" w14:textId="77777777" w:rsidR="00FB524C" w:rsidRPr="00FB524C" w:rsidRDefault="00FB524C" w:rsidP="00FA2FD5">
            <w:pPr>
              <w:ind w:left="22" w:firstLine="0"/>
              <w:jc w:val="center"/>
            </w:pPr>
            <w:r w:rsidRPr="00FB524C">
              <w:t>Ghi chú</w:t>
            </w:r>
          </w:p>
        </w:tc>
      </w:tr>
      <w:tr w:rsidR="00FB524C" w14:paraId="6E2363EC" w14:textId="77777777" w:rsidTr="00FA2FD5">
        <w:trPr>
          <w:jc w:val="center"/>
        </w:trPr>
        <w:tc>
          <w:tcPr>
            <w:tcW w:w="876" w:type="dxa"/>
            <w:vAlign w:val="center"/>
          </w:tcPr>
          <w:p w14:paraId="72DDCED5" w14:textId="27A75FAB" w:rsidR="00FB524C" w:rsidRPr="00B21177" w:rsidRDefault="00B21177" w:rsidP="00FA2FD5">
            <w:pPr>
              <w:ind w:left="22" w:firstLine="0"/>
              <w:jc w:val="center"/>
              <w:rPr>
                <w:lang w:val="en-US"/>
              </w:rPr>
            </w:pPr>
            <w:r>
              <w:rPr>
                <w:lang w:val="en-US"/>
              </w:rPr>
              <w:t>1</w:t>
            </w:r>
          </w:p>
        </w:tc>
        <w:tc>
          <w:tcPr>
            <w:tcW w:w="1510" w:type="dxa"/>
            <w:vAlign w:val="center"/>
          </w:tcPr>
          <w:p w14:paraId="4254BAB0" w14:textId="189F4348" w:rsidR="00FB524C" w:rsidRPr="00FB524C" w:rsidRDefault="004A4662" w:rsidP="00FA2FD5">
            <w:pPr>
              <w:ind w:left="22" w:firstLine="0"/>
              <w:jc w:val="left"/>
            </w:pPr>
            <w:r w:rsidRPr="004A4662">
              <w:t>tId</w:t>
            </w:r>
          </w:p>
        </w:tc>
        <w:tc>
          <w:tcPr>
            <w:tcW w:w="1774" w:type="dxa"/>
            <w:vAlign w:val="center"/>
          </w:tcPr>
          <w:p w14:paraId="478ACEC6" w14:textId="56A4A975" w:rsidR="00FB524C" w:rsidRPr="00FB524C" w:rsidRDefault="004A4662" w:rsidP="00FA2FD5">
            <w:pPr>
              <w:ind w:left="22" w:firstLine="0"/>
              <w:jc w:val="left"/>
            </w:pPr>
            <w:r w:rsidRPr="004A4662">
              <w:t>int</w:t>
            </w:r>
          </w:p>
        </w:tc>
        <w:tc>
          <w:tcPr>
            <w:tcW w:w="1510" w:type="dxa"/>
            <w:vAlign w:val="center"/>
          </w:tcPr>
          <w:p w14:paraId="332B5DCB" w14:textId="77777777" w:rsidR="00FB524C" w:rsidRPr="00FB524C" w:rsidRDefault="00FB524C" w:rsidP="00FA2FD5">
            <w:pPr>
              <w:ind w:left="22" w:firstLine="0"/>
              <w:jc w:val="left"/>
            </w:pPr>
          </w:p>
        </w:tc>
        <w:tc>
          <w:tcPr>
            <w:tcW w:w="1510" w:type="dxa"/>
            <w:vAlign w:val="center"/>
          </w:tcPr>
          <w:p w14:paraId="21BA02C0" w14:textId="3371B700" w:rsidR="00FB524C" w:rsidRPr="004A4662" w:rsidRDefault="004A4662" w:rsidP="00BB506D">
            <w:pPr>
              <w:ind w:left="22" w:firstLine="0"/>
              <w:jc w:val="center"/>
              <w:rPr>
                <w:lang w:val="en-US"/>
              </w:rPr>
            </w:pPr>
            <w:r>
              <w:rPr>
                <w:lang w:val="en-US"/>
              </w:rPr>
              <w:t>PK</w:t>
            </w:r>
          </w:p>
        </w:tc>
        <w:tc>
          <w:tcPr>
            <w:tcW w:w="1511" w:type="dxa"/>
            <w:vAlign w:val="center"/>
          </w:tcPr>
          <w:p w14:paraId="78083698" w14:textId="39326C31" w:rsidR="00FB524C" w:rsidRPr="00D03B10" w:rsidRDefault="00D03B10" w:rsidP="00FA2FD5">
            <w:pPr>
              <w:ind w:left="22" w:firstLine="0"/>
              <w:jc w:val="left"/>
              <w:rPr>
                <w:lang w:val="en-US"/>
              </w:rPr>
            </w:pPr>
            <w:r>
              <w:rPr>
                <w:lang w:val="en-US"/>
              </w:rPr>
              <w:t>Not null, Identity</w:t>
            </w:r>
          </w:p>
        </w:tc>
      </w:tr>
      <w:tr w:rsidR="00FB524C" w14:paraId="25ABBDC2" w14:textId="77777777" w:rsidTr="00FA2FD5">
        <w:trPr>
          <w:jc w:val="center"/>
        </w:trPr>
        <w:tc>
          <w:tcPr>
            <w:tcW w:w="876" w:type="dxa"/>
            <w:vAlign w:val="center"/>
          </w:tcPr>
          <w:p w14:paraId="5EBD3491" w14:textId="5B0DF34B" w:rsidR="00FB524C" w:rsidRPr="00B21177" w:rsidRDefault="00B21177" w:rsidP="00FA2FD5">
            <w:pPr>
              <w:ind w:left="22" w:firstLine="0"/>
              <w:jc w:val="center"/>
              <w:rPr>
                <w:lang w:val="en-US"/>
              </w:rPr>
            </w:pPr>
            <w:r>
              <w:rPr>
                <w:lang w:val="en-US"/>
              </w:rPr>
              <w:t>2</w:t>
            </w:r>
          </w:p>
        </w:tc>
        <w:tc>
          <w:tcPr>
            <w:tcW w:w="1510" w:type="dxa"/>
            <w:vAlign w:val="center"/>
          </w:tcPr>
          <w:p w14:paraId="1B9684CE" w14:textId="5BD8D441" w:rsidR="00FB524C" w:rsidRPr="00FB524C" w:rsidRDefault="004A4662" w:rsidP="00FA2FD5">
            <w:pPr>
              <w:ind w:left="22" w:firstLine="0"/>
              <w:jc w:val="left"/>
            </w:pPr>
            <w:r w:rsidRPr="004A4662">
              <w:t>tDisplayName</w:t>
            </w:r>
          </w:p>
        </w:tc>
        <w:tc>
          <w:tcPr>
            <w:tcW w:w="1774" w:type="dxa"/>
            <w:vAlign w:val="center"/>
          </w:tcPr>
          <w:p w14:paraId="78719C6A" w14:textId="041978A9" w:rsidR="00FB524C" w:rsidRPr="00FB524C" w:rsidRDefault="004A4662" w:rsidP="00FA2FD5">
            <w:pPr>
              <w:ind w:left="22" w:firstLine="0"/>
              <w:jc w:val="left"/>
            </w:pPr>
            <w:r w:rsidRPr="004A4662">
              <w:t>nvarchar</w:t>
            </w:r>
          </w:p>
        </w:tc>
        <w:tc>
          <w:tcPr>
            <w:tcW w:w="1510" w:type="dxa"/>
            <w:vAlign w:val="center"/>
          </w:tcPr>
          <w:p w14:paraId="398A7695" w14:textId="4004EBBF" w:rsidR="00FB524C" w:rsidRPr="004A4662" w:rsidRDefault="004A4662" w:rsidP="00BB506D">
            <w:pPr>
              <w:ind w:left="22" w:firstLine="0"/>
              <w:jc w:val="center"/>
              <w:rPr>
                <w:lang w:val="en-US"/>
              </w:rPr>
            </w:pPr>
            <w:r>
              <w:rPr>
                <w:lang w:val="en-US"/>
              </w:rPr>
              <w:t>MAX</w:t>
            </w:r>
          </w:p>
        </w:tc>
        <w:tc>
          <w:tcPr>
            <w:tcW w:w="1510" w:type="dxa"/>
            <w:vAlign w:val="center"/>
          </w:tcPr>
          <w:p w14:paraId="0FF41783" w14:textId="77777777" w:rsidR="00FB524C" w:rsidRPr="00FB524C" w:rsidRDefault="00FB524C" w:rsidP="00FA2FD5">
            <w:pPr>
              <w:ind w:left="22" w:firstLine="0"/>
              <w:jc w:val="left"/>
            </w:pPr>
          </w:p>
        </w:tc>
        <w:tc>
          <w:tcPr>
            <w:tcW w:w="1511" w:type="dxa"/>
            <w:vAlign w:val="center"/>
          </w:tcPr>
          <w:p w14:paraId="2236A6DA" w14:textId="7F924CB9" w:rsidR="00FB524C" w:rsidRPr="00D03B10" w:rsidRDefault="00D03B10" w:rsidP="00FA2FD5">
            <w:pPr>
              <w:ind w:left="22" w:firstLine="0"/>
              <w:jc w:val="left"/>
              <w:rPr>
                <w:lang w:val="en-US"/>
              </w:rPr>
            </w:pPr>
            <w:r>
              <w:rPr>
                <w:lang w:val="en-US"/>
              </w:rPr>
              <w:t>Null</w:t>
            </w:r>
          </w:p>
        </w:tc>
      </w:tr>
      <w:tr w:rsidR="00FB524C" w14:paraId="2AB6E648" w14:textId="77777777" w:rsidTr="00FA2FD5">
        <w:trPr>
          <w:jc w:val="center"/>
        </w:trPr>
        <w:tc>
          <w:tcPr>
            <w:tcW w:w="876" w:type="dxa"/>
            <w:vAlign w:val="center"/>
          </w:tcPr>
          <w:p w14:paraId="489B76AB" w14:textId="413B6BB9" w:rsidR="00FB524C" w:rsidRPr="00B21177" w:rsidRDefault="00B21177" w:rsidP="00FA2FD5">
            <w:pPr>
              <w:ind w:left="22" w:firstLine="0"/>
              <w:jc w:val="center"/>
              <w:rPr>
                <w:lang w:val="en-US"/>
              </w:rPr>
            </w:pPr>
            <w:r>
              <w:rPr>
                <w:lang w:val="en-US"/>
              </w:rPr>
              <w:t>3</w:t>
            </w:r>
          </w:p>
        </w:tc>
        <w:tc>
          <w:tcPr>
            <w:tcW w:w="1510" w:type="dxa"/>
            <w:vAlign w:val="center"/>
          </w:tcPr>
          <w:p w14:paraId="0F246AFF" w14:textId="2D7A8CDB" w:rsidR="00FB524C" w:rsidRPr="00FB524C" w:rsidRDefault="004A4662" w:rsidP="00FA2FD5">
            <w:pPr>
              <w:ind w:left="22" w:firstLine="0"/>
              <w:jc w:val="left"/>
            </w:pPr>
            <w:r w:rsidRPr="004A4662">
              <w:t>tAvatar</w:t>
            </w:r>
          </w:p>
        </w:tc>
        <w:tc>
          <w:tcPr>
            <w:tcW w:w="1774" w:type="dxa"/>
            <w:vAlign w:val="center"/>
          </w:tcPr>
          <w:p w14:paraId="03296932" w14:textId="0345FE5E" w:rsidR="00FB524C" w:rsidRPr="00FB524C" w:rsidRDefault="004A4662" w:rsidP="00FA2FD5">
            <w:pPr>
              <w:ind w:left="22" w:firstLine="0"/>
              <w:jc w:val="left"/>
            </w:pPr>
            <w:r w:rsidRPr="004A4662">
              <w:t>nvarchar</w:t>
            </w:r>
          </w:p>
        </w:tc>
        <w:tc>
          <w:tcPr>
            <w:tcW w:w="1510" w:type="dxa"/>
            <w:vAlign w:val="center"/>
          </w:tcPr>
          <w:p w14:paraId="66B54B40" w14:textId="32744F9A" w:rsidR="00FB524C" w:rsidRPr="004A4662" w:rsidRDefault="004A4662" w:rsidP="00BB506D">
            <w:pPr>
              <w:ind w:left="22" w:firstLine="0"/>
              <w:jc w:val="center"/>
              <w:rPr>
                <w:lang w:val="en-US"/>
              </w:rPr>
            </w:pPr>
            <w:r>
              <w:rPr>
                <w:lang w:val="en-US"/>
              </w:rPr>
              <w:t>MAX</w:t>
            </w:r>
          </w:p>
        </w:tc>
        <w:tc>
          <w:tcPr>
            <w:tcW w:w="1510" w:type="dxa"/>
            <w:vAlign w:val="center"/>
          </w:tcPr>
          <w:p w14:paraId="5414B6E9" w14:textId="77777777" w:rsidR="00FB524C" w:rsidRPr="00FB524C" w:rsidRDefault="00FB524C" w:rsidP="00FA2FD5">
            <w:pPr>
              <w:ind w:left="22" w:firstLine="0"/>
              <w:jc w:val="left"/>
            </w:pPr>
          </w:p>
        </w:tc>
        <w:tc>
          <w:tcPr>
            <w:tcW w:w="1511" w:type="dxa"/>
            <w:vAlign w:val="center"/>
          </w:tcPr>
          <w:p w14:paraId="39B9DF43" w14:textId="16B4BFF2" w:rsidR="00FB524C" w:rsidRPr="00D03B10" w:rsidRDefault="00D03B10" w:rsidP="00FA2FD5">
            <w:pPr>
              <w:ind w:left="22" w:firstLine="0"/>
              <w:jc w:val="left"/>
              <w:rPr>
                <w:lang w:val="en-US"/>
              </w:rPr>
            </w:pPr>
            <w:r>
              <w:rPr>
                <w:lang w:val="en-US"/>
              </w:rPr>
              <w:t>Null</w:t>
            </w:r>
          </w:p>
        </w:tc>
      </w:tr>
      <w:tr w:rsidR="004A4662" w14:paraId="4B3C2A4F" w14:textId="77777777" w:rsidTr="00FA2FD5">
        <w:trPr>
          <w:jc w:val="center"/>
        </w:trPr>
        <w:tc>
          <w:tcPr>
            <w:tcW w:w="876" w:type="dxa"/>
            <w:vAlign w:val="center"/>
          </w:tcPr>
          <w:p w14:paraId="1BE26280" w14:textId="1FA06C21" w:rsidR="004A4662" w:rsidRPr="00B21177" w:rsidRDefault="00B21177" w:rsidP="00FA2FD5">
            <w:pPr>
              <w:ind w:left="22" w:firstLine="0"/>
              <w:jc w:val="center"/>
              <w:rPr>
                <w:lang w:val="en-US"/>
              </w:rPr>
            </w:pPr>
            <w:r>
              <w:rPr>
                <w:lang w:val="en-US"/>
              </w:rPr>
              <w:t>4</w:t>
            </w:r>
          </w:p>
        </w:tc>
        <w:tc>
          <w:tcPr>
            <w:tcW w:w="1510" w:type="dxa"/>
            <w:vAlign w:val="center"/>
          </w:tcPr>
          <w:p w14:paraId="56E983FE" w14:textId="05ED09A0" w:rsidR="004A4662" w:rsidRPr="004A4662" w:rsidRDefault="004A4662" w:rsidP="00FA2FD5">
            <w:pPr>
              <w:ind w:left="22" w:firstLine="0"/>
              <w:jc w:val="left"/>
            </w:pPr>
            <w:r w:rsidRPr="004A4662">
              <w:t>createAt</w:t>
            </w:r>
          </w:p>
        </w:tc>
        <w:tc>
          <w:tcPr>
            <w:tcW w:w="1774" w:type="dxa"/>
            <w:vAlign w:val="center"/>
          </w:tcPr>
          <w:p w14:paraId="577989A7" w14:textId="490BB268" w:rsidR="004A4662" w:rsidRPr="00FB524C" w:rsidRDefault="004A4662" w:rsidP="00FA2FD5">
            <w:pPr>
              <w:ind w:left="22" w:firstLine="0"/>
              <w:jc w:val="left"/>
            </w:pPr>
            <w:r w:rsidRPr="004A4662">
              <w:t>datetime2</w:t>
            </w:r>
          </w:p>
        </w:tc>
        <w:tc>
          <w:tcPr>
            <w:tcW w:w="1510" w:type="dxa"/>
            <w:vAlign w:val="center"/>
          </w:tcPr>
          <w:p w14:paraId="6CA2B876" w14:textId="17D4E4E4" w:rsidR="004A4662" w:rsidRPr="004A4662" w:rsidRDefault="004A4662" w:rsidP="00BB506D">
            <w:pPr>
              <w:ind w:left="22" w:firstLine="0"/>
              <w:jc w:val="center"/>
              <w:rPr>
                <w:lang w:val="en-US"/>
              </w:rPr>
            </w:pPr>
            <w:r>
              <w:rPr>
                <w:lang w:val="en-US"/>
              </w:rPr>
              <w:t>7</w:t>
            </w:r>
          </w:p>
        </w:tc>
        <w:tc>
          <w:tcPr>
            <w:tcW w:w="1510" w:type="dxa"/>
            <w:vAlign w:val="center"/>
          </w:tcPr>
          <w:p w14:paraId="398B7D2E" w14:textId="77777777" w:rsidR="004A4662" w:rsidRPr="00FB524C" w:rsidRDefault="004A4662" w:rsidP="00FA2FD5">
            <w:pPr>
              <w:ind w:left="22" w:firstLine="0"/>
              <w:jc w:val="left"/>
            </w:pPr>
          </w:p>
        </w:tc>
        <w:tc>
          <w:tcPr>
            <w:tcW w:w="1511" w:type="dxa"/>
            <w:vAlign w:val="center"/>
          </w:tcPr>
          <w:p w14:paraId="374E205C" w14:textId="1E1BC08B" w:rsidR="004A4662" w:rsidRPr="00D03B10" w:rsidRDefault="00D03B10" w:rsidP="00FA2FD5">
            <w:pPr>
              <w:ind w:left="22" w:firstLine="0"/>
              <w:jc w:val="left"/>
              <w:rPr>
                <w:lang w:val="en-US"/>
              </w:rPr>
            </w:pPr>
            <w:r>
              <w:rPr>
                <w:lang w:val="en-US"/>
              </w:rPr>
              <w:t>Not null</w:t>
            </w:r>
          </w:p>
        </w:tc>
      </w:tr>
      <w:tr w:rsidR="004A4662" w14:paraId="1887F78E" w14:textId="77777777" w:rsidTr="00FA2FD5">
        <w:trPr>
          <w:jc w:val="center"/>
        </w:trPr>
        <w:tc>
          <w:tcPr>
            <w:tcW w:w="876" w:type="dxa"/>
            <w:vAlign w:val="center"/>
          </w:tcPr>
          <w:p w14:paraId="5B117F74" w14:textId="6860F23F" w:rsidR="004A4662" w:rsidRPr="00B21177" w:rsidRDefault="00B21177" w:rsidP="00FA2FD5">
            <w:pPr>
              <w:ind w:left="22" w:firstLine="0"/>
              <w:jc w:val="center"/>
              <w:rPr>
                <w:lang w:val="en-US"/>
              </w:rPr>
            </w:pPr>
            <w:r>
              <w:rPr>
                <w:lang w:val="en-US"/>
              </w:rPr>
              <w:t>5</w:t>
            </w:r>
          </w:p>
        </w:tc>
        <w:tc>
          <w:tcPr>
            <w:tcW w:w="1510" w:type="dxa"/>
            <w:vAlign w:val="center"/>
          </w:tcPr>
          <w:p w14:paraId="49535A09" w14:textId="4A0F4C14" w:rsidR="004A4662" w:rsidRPr="004A4662" w:rsidRDefault="004A4662" w:rsidP="00FA2FD5">
            <w:pPr>
              <w:ind w:left="22" w:firstLine="0"/>
              <w:jc w:val="left"/>
            </w:pPr>
            <w:r w:rsidRPr="004A4662">
              <w:t>updateAt</w:t>
            </w:r>
          </w:p>
        </w:tc>
        <w:tc>
          <w:tcPr>
            <w:tcW w:w="1774" w:type="dxa"/>
            <w:vAlign w:val="center"/>
          </w:tcPr>
          <w:p w14:paraId="1DB1DD65" w14:textId="2121FD6F" w:rsidR="004A4662" w:rsidRPr="00FB524C" w:rsidRDefault="004A4662" w:rsidP="00FA2FD5">
            <w:pPr>
              <w:ind w:left="22" w:firstLine="0"/>
              <w:jc w:val="left"/>
            </w:pPr>
            <w:r w:rsidRPr="004A4662">
              <w:t>datetime2</w:t>
            </w:r>
          </w:p>
        </w:tc>
        <w:tc>
          <w:tcPr>
            <w:tcW w:w="1510" w:type="dxa"/>
            <w:vAlign w:val="center"/>
          </w:tcPr>
          <w:p w14:paraId="4B87222A" w14:textId="5D5DC4E2" w:rsidR="004A4662" w:rsidRPr="004A4662" w:rsidRDefault="004A4662" w:rsidP="00BB506D">
            <w:pPr>
              <w:ind w:left="22" w:firstLine="0"/>
              <w:jc w:val="center"/>
              <w:rPr>
                <w:lang w:val="en-US"/>
              </w:rPr>
            </w:pPr>
            <w:r>
              <w:rPr>
                <w:lang w:val="en-US"/>
              </w:rPr>
              <w:t>7</w:t>
            </w:r>
          </w:p>
        </w:tc>
        <w:tc>
          <w:tcPr>
            <w:tcW w:w="1510" w:type="dxa"/>
            <w:vAlign w:val="center"/>
          </w:tcPr>
          <w:p w14:paraId="1A36811F" w14:textId="77777777" w:rsidR="004A4662" w:rsidRPr="00FB524C" w:rsidRDefault="004A4662" w:rsidP="00FA2FD5">
            <w:pPr>
              <w:ind w:left="22" w:firstLine="0"/>
              <w:jc w:val="left"/>
            </w:pPr>
          </w:p>
        </w:tc>
        <w:tc>
          <w:tcPr>
            <w:tcW w:w="1511" w:type="dxa"/>
            <w:vAlign w:val="center"/>
          </w:tcPr>
          <w:p w14:paraId="38045043" w14:textId="231863A0" w:rsidR="004A4662" w:rsidRPr="00D03B10" w:rsidRDefault="00D03B10" w:rsidP="00FA2FD5">
            <w:pPr>
              <w:ind w:left="22" w:firstLine="0"/>
              <w:jc w:val="left"/>
              <w:rPr>
                <w:lang w:val="en-US"/>
              </w:rPr>
            </w:pPr>
            <w:r>
              <w:rPr>
                <w:lang w:val="en-US"/>
              </w:rPr>
              <w:t>Not null</w:t>
            </w:r>
          </w:p>
        </w:tc>
      </w:tr>
    </w:tbl>
    <w:p w14:paraId="6ABCFDA2" w14:textId="77777777" w:rsidR="00C964BA" w:rsidRDefault="00C964BA" w:rsidP="00FB524C">
      <w:pPr>
        <w:pStyle w:val="1tenmucnho"/>
      </w:pPr>
    </w:p>
    <w:p w14:paraId="187D58B1" w14:textId="77777777" w:rsidR="00C964BA" w:rsidRDefault="00C964BA">
      <w:pPr>
        <w:rPr>
          <w:bCs/>
          <w:i/>
          <w:iCs/>
          <w:noProof/>
          <w:szCs w:val="20"/>
          <w:lang w:val="en-US"/>
        </w:rPr>
      </w:pPr>
      <w:r>
        <w:br w:type="page"/>
      </w:r>
    </w:p>
    <w:p w14:paraId="45AD22EF" w14:textId="6F5B3140" w:rsidR="00FB524C" w:rsidRDefault="00FB524C" w:rsidP="00FB524C">
      <w:pPr>
        <w:pStyle w:val="1tenmucnho"/>
      </w:pPr>
      <w:r>
        <w:lastRenderedPageBreak/>
        <w:t xml:space="preserve">h) </w:t>
      </w:r>
      <w:r w:rsidR="000C6640" w:rsidRPr="000C6640">
        <w:t>User</w:t>
      </w:r>
    </w:p>
    <w:p w14:paraId="1E220F4E" w14:textId="2684522A" w:rsidR="00FB524C" w:rsidRDefault="00FB524C" w:rsidP="00FB524C">
      <w:pPr>
        <w:pStyle w:val="1BangBieu"/>
      </w:pPr>
      <w:r>
        <w:t>Bảng 4.</w:t>
      </w:r>
      <w:r w:rsidR="000C6640">
        <w:rPr>
          <w:lang w:val="en-US"/>
        </w:rPr>
        <w:t>7</w:t>
      </w:r>
      <w:r>
        <w:t xml:space="preserve">. </w:t>
      </w:r>
      <w:r w:rsidR="000C6640" w:rsidRPr="000C6640">
        <w:t>User</w:t>
      </w:r>
    </w:p>
    <w:tbl>
      <w:tblPr>
        <w:tblStyle w:val="TableGrid"/>
        <w:tblW w:w="9555" w:type="dxa"/>
        <w:jc w:val="center"/>
        <w:tblLook w:val="04A0" w:firstRow="1" w:lastRow="0" w:firstColumn="1" w:lastColumn="0" w:noHBand="0" w:noVBand="1"/>
      </w:tblPr>
      <w:tblGrid>
        <w:gridCol w:w="859"/>
        <w:gridCol w:w="2291"/>
        <w:gridCol w:w="1723"/>
        <w:gridCol w:w="1635"/>
        <w:gridCol w:w="1584"/>
        <w:gridCol w:w="1463"/>
      </w:tblGrid>
      <w:tr w:rsidR="003D2E2C" w14:paraId="03DCF070" w14:textId="77777777" w:rsidTr="00BD239C">
        <w:trPr>
          <w:jc w:val="center"/>
        </w:trPr>
        <w:tc>
          <w:tcPr>
            <w:tcW w:w="859" w:type="dxa"/>
            <w:vAlign w:val="center"/>
          </w:tcPr>
          <w:p w14:paraId="1BB1ED11" w14:textId="77777777" w:rsidR="00FB524C" w:rsidRPr="00FB524C" w:rsidRDefault="00FB524C" w:rsidP="00FA2FD5">
            <w:pPr>
              <w:ind w:left="22" w:firstLine="0"/>
              <w:jc w:val="center"/>
            </w:pPr>
            <w:r w:rsidRPr="00FB524C">
              <w:t>STT</w:t>
            </w:r>
          </w:p>
        </w:tc>
        <w:tc>
          <w:tcPr>
            <w:tcW w:w="2291" w:type="dxa"/>
            <w:vAlign w:val="center"/>
          </w:tcPr>
          <w:p w14:paraId="13E074D4" w14:textId="77777777" w:rsidR="00FB524C" w:rsidRPr="00FB524C" w:rsidRDefault="00FB524C" w:rsidP="00FA2FD5">
            <w:pPr>
              <w:ind w:left="22" w:firstLine="0"/>
              <w:jc w:val="center"/>
            </w:pPr>
            <w:r w:rsidRPr="00FB524C">
              <w:t>Thuộc tính</w:t>
            </w:r>
          </w:p>
        </w:tc>
        <w:tc>
          <w:tcPr>
            <w:tcW w:w="1723" w:type="dxa"/>
            <w:vAlign w:val="center"/>
          </w:tcPr>
          <w:p w14:paraId="24EE9FB7" w14:textId="77777777" w:rsidR="00FB524C" w:rsidRPr="00FB524C" w:rsidRDefault="00FB524C" w:rsidP="00FA2FD5">
            <w:pPr>
              <w:ind w:left="22" w:firstLine="0"/>
              <w:jc w:val="center"/>
            </w:pPr>
            <w:r w:rsidRPr="00FB524C">
              <w:t>Kiểu dữ liệu</w:t>
            </w:r>
          </w:p>
        </w:tc>
        <w:tc>
          <w:tcPr>
            <w:tcW w:w="1635" w:type="dxa"/>
            <w:vAlign w:val="center"/>
          </w:tcPr>
          <w:p w14:paraId="7171F9E2" w14:textId="77777777" w:rsidR="00FB524C" w:rsidRPr="00FB524C" w:rsidRDefault="00FB524C" w:rsidP="00FA2FD5">
            <w:pPr>
              <w:ind w:left="22" w:firstLine="0"/>
              <w:jc w:val="center"/>
            </w:pPr>
            <w:r w:rsidRPr="00FB524C">
              <w:t>Kích thước</w:t>
            </w:r>
          </w:p>
        </w:tc>
        <w:tc>
          <w:tcPr>
            <w:tcW w:w="1584" w:type="dxa"/>
            <w:vAlign w:val="center"/>
          </w:tcPr>
          <w:p w14:paraId="3C8C3B1A" w14:textId="77777777" w:rsidR="00FB524C" w:rsidRPr="00FB524C" w:rsidRDefault="00FB524C" w:rsidP="00FA2FD5">
            <w:pPr>
              <w:ind w:left="22" w:firstLine="0"/>
              <w:jc w:val="center"/>
            </w:pPr>
            <w:r w:rsidRPr="00FB524C">
              <w:t>Ràng buộc</w:t>
            </w:r>
          </w:p>
        </w:tc>
        <w:tc>
          <w:tcPr>
            <w:tcW w:w="1463" w:type="dxa"/>
            <w:vAlign w:val="center"/>
          </w:tcPr>
          <w:p w14:paraId="6AC432C7" w14:textId="77777777" w:rsidR="00FB524C" w:rsidRPr="00FB524C" w:rsidRDefault="00FB524C" w:rsidP="00FA2FD5">
            <w:pPr>
              <w:ind w:left="22" w:firstLine="0"/>
              <w:jc w:val="center"/>
            </w:pPr>
            <w:r w:rsidRPr="00FB524C">
              <w:t>Ghi chú</w:t>
            </w:r>
          </w:p>
        </w:tc>
      </w:tr>
      <w:tr w:rsidR="003D2E2C" w14:paraId="3EA05434" w14:textId="77777777" w:rsidTr="00BD239C">
        <w:trPr>
          <w:jc w:val="center"/>
        </w:trPr>
        <w:tc>
          <w:tcPr>
            <w:tcW w:w="859" w:type="dxa"/>
            <w:vAlign w:val="center"/>
          </w:tcPr>
          <w:p w14:paraId="4E009AA1" w14:textId="42C58417" w:rsidR="00FB524C" w:rsidRPr="00116558" w:rsidRDefault="00116558" w:rsidP="00FA2FD5">
            <w:pPr>
              <w:ind w:left="22" w:firstLine="0"/>
              <w:jc w:val="center"/>
              <w:rPr>
                <w:lang w:val="en-US"/>
              </w:rPr>
            </w:pPr>
            <w:r>
              <w:rPr>
                <w:lang w:val="en-US"/>
              </w:rPr>
              <w:t>1</w:t>
            </w:r>
          </w:p>
        </w:tc>
        <w:tc>
          <w:tcPr>
            <w:tcW w:w="2291" w:type="dxa"/>
            <w:vAlign w:val="center"/>
          </w:tcPr>
          <w:p w14:paraId="0838F732" w14:textId="72D5D56D" w:rsidR="00FB524C" w:rsidRPr="00FB524C" w:rsidRDefault="00116558" w:rsidP="00FA2FD5">
            <w:pPr>
              <w:ind w:left="22" w:firstLine="0"/>
              <w:jc w:val="left"/>
            </w:pPr>
            <w:r w:rsidRPr="00116558">
              <w:t>uId</w:t>
            </w:r>
          </w:p>
        </w:tc>
        <w:tc>
          <w:tcPr>
            <w:tcW w:w="1723" w:type="dxa"/>
            <w:vAlign w:val="center"/>
          </w:tcPr>
          <w:p w14:paraId="0C6FF170" w14:textId="172C2EE8" w:rsidR="00FB524C" w:rsidRPr="00FB524C" w:rsidRDefault="003D2E2C" w:rsidP="00FA2FD5">
            <w:pPr>
              <w:ind w:left="22" w:firstLine="0"/>
              <w:jc w:val="left"/>
            </w:pPr>
            <w:r w:rsidRPr="003D2E2C">
              <w:t>int</w:t>
            </w:r>
          </w:p>
        </w:tc>
        <w:tc>
          <w:tcPr>
            <w:tcW w:w="1635" w:type="dxa"/>
            <w:vAlign w:val="center"/>
          </w:tcPr>
          <w:p w14:paraId="3D8E18F9" w14:textId="77777777" w:rsidR="00FB524C" w:rsidRPr="00FB524C" w:rsidRDefault="00FB524C" w:rsidP="003D2E2C">
            <w:pPr>
              <w:ind w:left="22" w:firstLine="0"/>
              <w:jc w:val="center"/>
            </w:pPr>
          </w:p>
        </w:tc>
        <w:tc>
          <w:tcPr>
            <w:tcW w:w="1584" w:type="dxa"/>
            <w:vAlign w:val="center"/>
          </w:tcPr>
          <w:p w14:paraId="0F60E6A5" w14:textId="5F3DDCB1" w:rsidR="00FB524C" w:rsidRPr="003D2E2C" w:rsidRDefault="003D2E2C" w:rsidP="003D2E2C">
            <w:pPr>
              <w:ind w:left="22" w:firstLine="0"/>
              <w:jc w:val="center"/>
              <w:rPr>
                <w:lang w:val="en-US"/>
              </w:rPr>
            </w:pPr>
            <w:r>
              <w:rPr>
                <w:lang w:val="en-US"/>
              </w:rPr>
              <w:t>PK</w:t>
            </w:r>
          </w:p>
        </w:tc>
        <w:tc>
          <w:tcPr>
            <w:tcW w:w="1463" w:type="dxa"/>
            <w:vAlign w:val="center"/>
          </w:tcPr>
          <w:p w14:paraId="137D07C9" w14:textId="6F9DE18F" w:rsidR="00FB524C" w:rsidRPr="003D2E2C" w:rsidRDefault="003D2E2C" w:rsidP="00FA2FD5">
            <w:pPr>
              <w:ind w:left="22" w:firstLine="0"/>
              <w:jc w:val="left"/>
              <w:rPr>
                <w:lang w:val="en-US"/>
              </w:rPr>
            </w:pPr>
            <w:r>
              <w:rPr>
                <w:lang w:val="en-US"/>
              </w:rPr>
              <w:t>Not null, Identity</w:t>
            </w:r>
          </w:p>
        </w:tc>
      </w:tr>
      <w:tr w:rsidR="003D2E2C" w14:paraId="34DA475C" w14:textId="77777777" w:rsidTr="00BD239C">
        <w:trPr>
          <w:jc w:val="center"/>
        </w:trPr>
        <w:tc>
          <w:tcPr>
            <w:tcW w:w="859" w:type="dxa"/>
            <w:vAlign w:val="center"/>
          </w:tcPr>
          <w:p w14:paraId="27CB32D9" w14:textId="2E692BBE" w:rsidR="00FB524C" w:rsidRPr="00116558" w:rsidRDefault="00116558" w:rsidP="00FA2FD5">
            <w:pPr>
              <w:ind w:left="22" w:firstLine="0"/>
              <w:jc w:val="center"/>
              <w:rPr>
                <w:lang w:val="en-US"/>
              </w:rPr>
            </w:pPr>
            <w:r>
              <w:rPr>
                <w:lang w:val="en-US"/>
              </w:rPr>
              <w:t>2</w:t>
            </w:r>
          </w:p>
        </w:tc>
        <w:tc>
          <w:tcPr>
            <w:tcW w:w="2291" w:type="dxa"/>
            <w:vAlign w:val="center"/>
          </w:tcPr>
          <w:p w14:paraId="396A6E26" w14:textId="0B1E09EA" w:rsidR="00FB524C" w:rsidRPr="00FB524C" w:rsidRDefault="00116558" w:rsidP="00FA2FD5">
            <w:pPr>
              <w:ind w:left="22" w:firstLine="0"/>
              <w:jc w:val="left"/>
            </w:pPr>
            <w:r w:rsidRPr="00116558">
              <w:t>username</w:t>
            </w:r>
          </w:p>
        </w:tc>
        <w:tc>
          <w:tcPr>
            <w:tcW w:w="1723" w:type="dxa"/>
            <w:vAlign w:val="center"/>
          </w:tcPr>
          <w:p w14:paraId="43106DF0" w14:textId="1A58A97F" w:rsidR="00FB524C" w:rsidRPr="00FB524C" w:rsidRDefault="003D2E2C" w:rsidP="00FA2FD5">
            <w:pPr>
              <w:ind w:left="22" w:firstLine="0"/>
              <w:jc w:val="left"/>
            </w:pPr>
            <w:r w:rsidRPr="003D2E2C">
              <w:t>nvarchar</w:t>
            </w:r>
          </w:p>
        </w:tc>
        <w:tc>
          <w:tcPr>
            <w:tcW w:w="1635" w:type="dxa"/>
            <w:vAlign w:val="center"/>
          </w:tcPr>
          <w:p w14:paraId="68566AA0" w14:textId="44427561" w:rsidR="00FB524C" w:rsidRPr="003D2E2C" w:rsidRDefault="003D2E2C" w:rsidP="003D2E2C">
            <w:pPr>
              <w:ind w:left="22" w:firstLine="0"/>
              <w:jc w:val="center"/>
              <w:rPr>
                <w:lang w:val="en-US"/>
              </w:rPr>
            </w:pPr>
            <w:r>
              <w:rPr>
                <w:lang w:val="en-US"/>
              </w:rPr>
              <w:t>MAX</w:t>
            </w:r>
          </w:p>
        </w:tc>
        <w:tc>
          <w:tcPr>
            <w:tcW w:w="1584" w:type="dxa"/>
            <w:vAlign w:val="center"/>
          </w:tcPr>
          <w:p w14:paraId="56455F2E" w14:textId="77777777" w:rsidR="00FB524C" w:rsidRPr="00FB524C" w:rsidRDefault="00FB524C" w:rsidP="00FA2FD5">
            <w:pPr>
              <w:ind w:left="22" w:firstLine="0"/>
              <w:jc w:val="left"/>
            </w:pPr>
          </w:p>
        </w:tc>
        <w:tc>
          <w:tcPr>
            <w:tcW w:w="1463" w:type="dxa"/>
            <w:vAlign w:val="center"/>
          </w:tcPr>
          <w:p w14:paraId="3E61467F" w14:textId="0EBBB964" w:rsidR="00FB524C" w:rsidRPr="00CE6E9E" w:rsidRDefault="00CE6E9E" w:rsidP="00FA2FD5">
            <w:pPr>
              <w:ind w:left="22" w:firstLine="0"/>
              <w:jc w:val="left"/>
              <w:rPr>
                <w:lang w:val="en-US"/>
              </w:rPr>
            </w:pPr>
            <w:r>
              <w:rPr>
                <w:lang w:val="en-US"/>
              </w:rPr>
              <w:t>Null</w:t>
            </w:r>
          </w:p>
        </w:tc>
      </w:tr>
      <w:tr w:rsidR="003D2E2C" w14:paraId="5D7C34E8" w14:textId="77777777" w:rsidTr="00BD239C">
        <w:trPr>
          <w:jc w:val="center"/>
        </w:trPr>
        <w:tc>
          <w:tcPr>
            <w:tcW w:w="859" w:type="dxa"/>
            <w:vAlign w:val="center"/>
          </w:tcPr>
          <w:p w14:paraId="34F06A5E" w14:textId="13BFD325" w:rsidR="00FB524C" w:rsidRPr="00116558" w:rsidRDefault="00116558" w:rsidP="00FA2FD5">
            <w:pPr>
              <w:ind w:left="22" w:firstLine="0"/>
              <w:jc w:val="center"/>
              <w:rPr>
                <w:lang w:val="en-US"/>
              </w:rPr>
            </w:pPr>
            <w:r>
              <w:rPr>
                <w:lang w:val="en-US"/>
              </w:rPr>
              <w:t>3</w:t>
            </w:r>
          </w:p>
        </w:tc>
        <w:tc>
          <w:tcPr>
            <w:tcW w:w="2291" w:type="dxa"/>
            <w:vAlign w:val="center"/>
          </w:tcPr>
          <w:p w14:paraId="062D58BE" w14:textId="37C87F95" w:rsidR="00FB524C" w:rsidRPr="00FB524C" w:rsidRDefault="00116558" w:rsidP="00FA2FD5">
            <w:pPr>
              <w:ind w:left="22" w:firstLine="0"/>
              <w:jc w:val="left"/>
            </w:pPr>
            <w:r w:rsidRPr="00116558">
              <w:t>encryptPassword</w:t>
            </w:r>
          </w:p>
        </w:tc>
        <w:tc>
          <w:tcPr>
            <w:tcW w:w="1723" w:type="dxa"/>
            <w:vAlign w:val="center"/>
          </w:tcPr>
          <w:p w14:paraId="14B2142B" w14:textId="2CCAB9D3" w:rsidR="00FB524C" w:rsidRPr="00FB524C" w:rsidRDefault="003D2E2C" w:rsidP="00FA2FD5">
            <w:pPr>
              <w:ind w:left="22" w:firstLine="0"/>
              <w:jc w:val="left"/>
            </w:pPr>
            <w:r w:rsidRPr="003D2E2C">
              <w:t>nvarchar</w:t>
            </w:r>
          </w:p>
        </w:tc>
        <w:tc>
          <w:tcPr>
            <w:tcW w:w="1635" w:type="dxa"/>
            <w:vAlign w:val="center"/>
          </w:tcPr>
          <w:p w14:paraId="0EBC705E" w14:textId="4E227D00" w:rsidR="00FB524C" w:rsidRPr="00FB524C" w:rsidRDefault="003D2E2C" w:rsidP="003D2E2C">
            <w:pPr>
              <w:ind w:left="22" w:firstLine="0"/>
              <w:jc w:val="center"/>
            </w:pPr>
            <w:r>
              <w:rPr>
                <w:lang w:val="en-US"/>
              </w:rPr>
              <w:t>MAX</w:t>
            </w:r>
          </w:p>
        </w:tc>
        <w:tc>
          <w:tcPr>
            <w:tcW w:w="1584" w:type="dxa"/>
            <w:vAlign w:val="center"/>
          </w:tcPr>
          <w:p w14:paraId="6E2F8935" w14:textId="77777777" w:rsidR="00FB524C" w:rsidRPr="00FB524C" w:rsidRDefault="00FB524C" w:rsidP="00FA2FD5">
            <w:pPr>
              <w:ind w:left="22" w:firstLine="0"/>
              <w:jc w:val="left"/>
            </w:pPr>
          </w:p>
        </w:tc>
        <w:tc>
          <w:tcPr>
            <w:tcW w:w="1463" w:type="dxa"/>
            <w:vAlign w:val="center"/>
          </w:tcPr>
          <w:p w14:paraId="30AFA5E6" w14:textId="3C786921" w:rsidR="00FB524C" w:rsidRPr="00FB524C" w:rsidRDefault="00CE6E9E" w:rsidP="00FA2FD5">
            <w:pPr>
              <w:ind w:left="22" w:firstLine="0"/>
              <w:jc w:val="left"/>
            </w:pPr>
            <w:r>
              <w:rPr>
                <w:lang w:val="en-US"/>
              </w:rPr>
              <w:t>Null</w:t>
            </w:r>
          </w:p>
        </w:tc>
      </w:tr>
      <w:tr w:rsidR="00116558" w14:paraId="097FE6B5" w14:textId="77777777" w:rsidTr="00BD239C">
        <w:trPr>
          <w:jc w:val="center"/>
        </w:trPr>
        <w:tc>
          <w:tcPr>
            <w:tcW w:w="859" w:type="dxa"/>
            <w:vAlign w:val="center"/>
          </w:tcPr>
          <w:p w14:paraId="73657F80" w14:textId="4113F1FB" w:rsidR="00116558" w:rsidRPr="00116558" w:rsidRDefault="00116558" w:rsidP="00FA2FD5">
            <w:pPr>
              <w:ind w:left="22" w:firstLine="0"/>
              <w:jc w:val="center"/>
              <w:rPr>
                <w:lang w:val="en-US"/>
              </w:rPr>
            </w:pPr>
            <w:r>
              <w:rPr>
                <w:lang w:val="en-US"/>
              </w:rPr>
              <w:t>4</w:t>
            </w:r>
          </w:p>
        </w:tc>
        <w:tc>
          <w:tcPr>
            <w:tcW w:w="2291" w:type="dxa"/>
            <w:vAlign w:val="center"/>
          </w:tcPr>
          <w:p w14:paraId="17D93921" w14:textId="3CE88B49" w:rsidR="00116558" w:rsidRPr="00116558" w:rsidRDefault="00116558" w:rsidP="00FA2FD5">
            <w:pPr>
              <w:ind w:left="22" w:firstLine="0"/>
              <w:jc w:val="left"/>
            </w:pPr>
            <w:r w:rsidRPr="00116558">
              <w:t>displayName</w:t>
            </w:r>
          </w:p>
        </w:tc>
        <w:tc>
          <w:tcPr>
            <w:tcW w:w="1723" w:type="dxa"/>
            <w:vAlign w:val="center"/>
          </w:tcPr>
          <w:p w14:paraId="0371628F" w14:textId="38176942" w:rsidR="00116558" w:rsidRPr="00FB524C" w:rsidRDefault="003D2E2C" w:rsidP="00FA2FD5">
            <w:pPr>
              <w:ind w:left="22" w:firstLine="0"/>
              <w:jc w:val="left"/>
            </w:pPr>
            <w:r w:rsidRPr="003D2E2C">
              <w:t>nvarchar</w:t>
            </w:r>
          </w:p>
        </w:tc>
        <w:tc>
          <w:tcPr>
            <w:tcW w:w="1635" w:type="dxa"/>
            <w:vAlign w:val="center"/>
          </w:tcPr>
          <w:p w14:paraId="2FDECAF0" w14:textId="1C224A56" w:rsidR="00116558" w:rsidRPr="00FB524C" w:rsidRDefault="003D2E2C" w:rsidP="003D2E2C">
            <w:pPr>
              <w:ind w:left="22" w:firstLine="0"/>
              <w:jc w:val="center"/>
            </w:pPr>
            <w:r>
              <w:rPr>
                <w:lang w:val="en-US"/>
              </w:rPr>
              <w:t>MAX</w:t>
            </w:r>
          </w:p>
        </w:tc>
        <w:tc>
          <w:tcPr>
            <w:tcW w:w="1584" w:type="dxa"/>
            <w:vAlign w:val="center"/>
          </w:tcPr>
          <w:p w14:paraId="111C1B81" w14:textId="77777777" w:rsidR="00116558" w:rsidRPr="00FB524C" w:rsidRDefault="00116558" w:rsidP="00FA2FD5">
            <w:pPr>
              <w:ind w:left="22" w:firstLine="0"/>
              <w:jc w:val="left"/>
            </w:pPr>
          </w:p>
        </w:tc>
        <w:tc>
          <w:tcPr>
            <w:tcW w:w="1463" w:type="dxa"/>
            <w:vAlign w:val="center"/>
          </w:tcPr>
          <w:p w14:paraId="7E57CDD2" w14:textId="7265DE04" w:rsidR="00116558" w:rsidRPr="00FB524C" w:rsidRDefault="00CE6E9E" w:rsidP="00FA2FD5">
            <w:pPr>
              <w:ind w:left="22" w:firstLine="0"/>
              <w:jc w:val="left"/>
            </w:pPr>
            <w:r>
              <w:rPr>
                <w:lang w:val="en-US"/>
              </w:rPr>
              <w:t>Null</w:t>
            </w:r>
          </w:p>
        </w:tc>
      </w:tr>
      <w:tr w:rsidR="00116558" w14:paraId="4BBCCD1C" w14:textId="77777777" w:rsidTr="00BD239C">
        <w:trPr>
          <w:jc w:val="center"/>
        </w:trPr>
        <w:tc>
          <w:tcPr>
            <w:tcW w:w="859" w:type="dxa"/>
            <w:vAlign w:val="center"/>
          </w:tcPr>
          <w:p w14:paraId="4DF0262F" w14:textId="35370539" w:rsidR="00116558" w:rsidRPr="00116558" w:rsidRDefault="00116558" w:rsidP="00FA2FD5">
            <w:pPr>
              <w:ind w:left="22" w:firstLine="0"/>
              <w:jc w:val="center"/>
              <w:rPr>
                <w:lang w:val="en-US"/>
              </w:rPr>
            </w:pPr>
            <w:r>
              <w:rPr>
                <w:lang w:val="en-US"/>
              </w:rPr>
              <w:t>5</w:t>
            </w:r>
          </w:p>
        </w:tc>
        <w:tc>
          <w:tcPr>
            <w:tcW w:w="2291" w:type="dxa"/>
            <w:vAlign w:val="center"/>
          </w:tcPr>
          <w:p w14:paraId="10F5A820" w14:textId="3748FF7C" w:rsidR="00116558" w:rsidRPr="00116558" w:rsidRDefault="00116558" w:rsidP="00FA2FD5">
            <w:pPr>
              <w:ind w:left="22" w:firstLine="0"/>
              <w:jc w:val="left"/>
            </w:pPr>
            <w:r w:rsidRPr="00116558">
              <w:t>avatar</w:t>
            </w:r>
          </w:p>
        </w:tc>
        <w:tc>
          <w:tcPr>
            <w:tcW w:w="1723" w:type="dxa"/>
            <w:vAlign w:val="center"/>
          </w:tcPr>
          <w:p w14:paraId="3B3F9F4E" w14:textId="0825D430" w:rsidR="00116558" w:rsidRPr="00FB524C" w:rsidRDefault="003D2E2C" w:rsidP="00FA2FD5">
            <w:pPr>
              <w:ind w:left="22" w:firstLine="0"/>
              <w:jc w:val="left"/>
            </w:pPr>
            <w:r w:rsidRPr="003D2E2C">
              <w:t>nvarchar</w:t>
            </w:r>
          </w:p>
        </w:tc>
        <w:tc>
          <w:tcPr>
            <w:tcW w:w="1635" w:type="dxa"/>
            <w:vAlign w:val="center"/>
          </w:tcPr>
          <w:p w14:paraId="12CF3859" w14:textId="6A8A76D8" w:rsidR="00116558" w:rsidRPr="00FB524C" w:rsidRDefault="003D2E2C" w:rsidP="003D2E2C">
            <w:pPr>
              <w:ind w:left="22" w:firstLine="0"/>
              <w:jc w:val="center"/>
            </w:pPr>
            <w:r>
              <w:rPr>
                <w:lang w:val="en-US"/>
              </w:rPr>
              <w:t>MAX</w:t>
            </w:r>
          </w:p>
        </w:tc>
        <w:tc>
          <w:tcPr>
            <w:tcW w:w="1584" w:type="dxa"/>
            <w:vAlign w:val="center"/>
          </w:tcPr>
          <w:p w14:paraId="32B16CF9" w14:textId="77777777" w:rsidR="00116558" w:rsidRPr="00FB524C" w:rsidRDefault="00116558" w:rsidP="00FA2FD5">
            <w:pPr>
              <w:ind w:left="22" w:firstLine="0"/>
              <w:jc w:val="left"/>
            </w:pPr>
          </w:p>
        </w:tc>
        <w:tc>
          <w:tcPr>
            <w:tcW w:w="1463" w:type="dxa"/>
            <w:vAlign w:val="center"/>
          </w:tcPr>
          <w:p w14:paraId="5BAE609A" w14:textId="49034726" w:rsidR="00116558" w:rsidRPr="00FB524C" w:rsidRDefault="00CE6E9E" w:rsidP="00FA2FD5">
            <w:pPr>
              <w:ind w:left="22" w:firstLine="0"/>
              <w:jc w:val="left"/>
            </w:pPr>
            <w:r>
              <w:rPr>
                <w:lang w:val="en-US"/>
              </w:rPr>
              <w:t>Null</w:t>
            </w:r>
          </w:p>
        </w:tc>
      </w:tr>
      <w:tr w:rsidR="00116558" w14:paraId="42F0A6CC" w14:textId="77777777" w:rsidTr="00BD239C">
        <w:trPr>
          <w:jc w:val="center"/>
        </w:trPr>
        <w:tc>
          <w:tcPr>
            <w:tcW w:w="859" w:type="dxa"/>
            <w:vAlign w:val="center"/>
          </w:tcPr>
          <w:p w14:paraId="45E10196" w14:textId="1AD029C9" w:rsidR="00116558" w:rsidRPr="00116558" w:rsidRDefault="00116558" w:rsidP="00FA2FD5">
            <w:pPr>
              <w:ind w:left="22" w:firstLine="0"/>
              <w:jc w:val="center"/>
              <w:rPr>
                <w:lang w:val="en-US"/>
              </w:rPr>
            </w:pPr>
            <w:r>
              <w:rPr>
                <w:lang w:val="en-US"/>
              </w:rPr>
              <w:t>6</w:t>
            </w:r>
          </w:p>
        </w:tc>
        <w:tc>
          <w:tcPr>
            <w:tcW w:w="2291" w:type="dxa"/>
            <w:vAlign w:val="center"/>
          </w:tcPr>
          <w:p w14:paraId="6406B3A7" w14:textId="35C1B4EF" w:rsidR="00116558" w:rsidRPr="00116558" w:rsidRDefault="00116558" w:rsidP="00FA2FD5">
            <w:pPr>
              <w:ind w:left="22" w:firstLine="0"/>
              <w:jc w:val="left"/>
            </w:pPr>
            <w:r w:rsidRPr="00116558">
              <w:t>role</w:t>
            </w:r>
          </w:p>
        </w:tc>
        <w:tc>
          <w:tcPr>
            <w:tcW w:w="1723" w:type="dxa"/>
            <w:vAlign w:val="center"/>
          </w:tcPr>
          <w:p w14:paraId="7026F78A" w14:textId="6449A75E" w:rsidR="00116558" w:rsidRPr="00FB524C" w:rsidRDefault="003D2E2C" w:rsidP="00FA2FD5">
            <w:pPr>
              <w:ind w:left="22" w:firstLine="0"/>
              <w:jc w:val="left"/>
            </w:pPr>
            <w:r w:rsidRPr="003D2E2C">
              <w:t>int</w:t>
            </w:r>
          </w:p>
        </w:tc>
        <w:tc>
          <w:tcPr>
            <w:tcW w:w="1635" w:type="dxa"/>
            <w:vAlign w:val="center"/>
          </w:tcPr>
          <w:p w14:paraId="21F35C3A" w14:textId="77777777" w:rsidR="00116558" w:rsidRPr="00FB524C" w:rsidRDefault="00116558" w:rsidP="003D2E2C">
            <w:pPr>
              <w:ind w:left="22" w:firstLine="0"/>
              <w:jc w:val="center"/>
            </w:pPr>
          </w:p>
        </w:tc>
        <w:tc>
          <w:tcPr>
            <w:tcW w:w="1584" w:type="dxa"/>
            <w:vAlign w:val="center"/>
          </w:tcPr>
          <w:p w14:paraId="1025D08D" w14:textId="77777777" w:rsidR="00116558" w:rsidRPr="00FB524C" w:rsidRDefault="00116558" w:rsidP="00FA2FD5">
            <w:pPr>
              <w:ind w:left="22" w:firstLine="0"/>
              <w:jc w:val="left"/>
            </w:pPr>
          </w:p>
        </w:tc>
        <w:tc>
          <w:tcPr>
            <w:tcW w:w="1463" w:type="dxa"/>
            <w:vAlign w:val="center"/>
          </w:tcPr>
          <w:p w14:paraId="15BE5C89" w14:textId="0C72E4D0" w:rsidR="00116558" w:rsidRPr="00CE6E9E" w:rsidRDefault="00CE6E9E" w:rsidP="00FA2FD5">
            <w:pPr>
              <w:ind w:left="22" w:firstLine="0"/>
              <w:jc w:val="left"/>
              <w:rPr>
                <w:lang w:val="en-US"/>
              </w:rPr>
            </w:pPr>
            <w:r>
              <w:rPr>
                <w:lang w:val="en-US"/>
              </w:rPr>
              <w:t>Not null</w:t>
            </w:r>
          </w:p>
        </w:tc>
      </w:tr>
      <w:tr w:rsidR="00116558" w14:paraId="727915B0" w14:textId="77777777" w:rsidTr="00BD239C">
        <w:trPr>
          <w:jc w:val="center"/>
        </w:trPr>
        <w:tc>
          <w:tcPr>
            <w:tcW w:w="859" w:type="dxa"/>
            <w:vAlign w:val="center"/>
          </w:tcPr>
          <w:p w14:paraId="1604E972" w14:textId="3EDFC1D6" w:rsidR="00116558" w:rsidRPr="00116558" w:rsidRDefault="00116558" w:rsidP="00FA2FD5">
            <w:pPr>
              <w:ind w:left="22" w:firstLine="0"/>
              <w:jc w:val="center"/>
              <w:rPr>
                <w:lang w:val="en-US"/>
              </w:rPr>
            </w:pPr>
            <w:r>
              <w:rPr>
                <w:lang w:val="en-US"/>
              </w:rPr>
              <w:t>7</w:t>
            </w:r>
          </w:p>
        </w:tc>
        <w:tc>
          <w:tcPr>
            <w:tcW w:w="2291" w:type="dxa"/>
            <w:vAlign w:val="center"/>
          </w:tcPr>
          <w:p w14:paraId="557C66FF" w14:textId="7E65593F" w:rsidR="00116558" w:rsidRPr="00116558" w:rsidRDefault="00116558" w:rsidP="00FA2FD5">
            <w:pPr>
              <w:ind w:left="22" w:firstLine="0"/>
              <w:jc w:val="left"/>
            </w:pPr>
            <w:r w:rsidRPr="00116558">
              <w:t>createAt</w:t>
            </w:r>
          </w:p>
        </w:tc>
        <w:tc>
          <w:tcPr>
            <w:tcW w:w="1723" w:type="dxa"/>
            <w:vAlign w:val="center"/>
          </w:tcPr>
          <w:p w14:paraId="20882166" w14:textId="69B6DF6B" w:rsidR="00116558" w:rsidRPr="00FB524C" w:rsidRDefault="003D2E2C" w:rsidP="00FA2FD5">
            <w:pPr>
              <w:ind w:left="22" w:firstLine="0"/>
              <w:jc w:val="left"/>
            </w:pPr>
            <w:r w:rsidRPr="003D2E2C">
              <w:t>datetime2</w:t>
            </w:r>
          </w:p>
        </w:tc>
        <w:tc>
          <w:tcPr>
            <w:tcW w:w="1635" w:type="dxa"/>
            <w:vAlign w:val="center"/>
          </w:tcPr>
          <w:p w14:paraId="21761AF3" w14:textId="5CFE1FBF" w:rsidR="00116558" w:rsidRPr="003D2E2C" w:rsidRDefault="003D2E2C" w:rsidP="003D2E2C">
            <w:pPr>
              <w:ind w:left="22" w:firstLine="0"/>
              <w:jc w:val="center"/>
              <w:rPr>
                <w:lang w:val="en-US"/>
              </w:rPr>
            </w:pPr>
            <w:r>
              <w:rPr>
                <w:lang w:val="en-US"/>
              </w:rPr>
              <w:t>7</w:t>
            </w:r>
          </w:p>
        </w:tc>
        <w:tc>
          <w:tcPr>
            <w:tcW w:w="1584" w:type="dxa"/>
            <w:vAlign w:val="center"/>
          </w:tcPr>
          <w:p w14:paraId="4AF4AE66" w14:textId="77777777" w:rsidR="00116558" w:rsidRPr="00FB524C" w:rsidRDefault="00116558" w:rsidP="00FA2FD5">
            <w:pPr>
              <w:ind w:left="22" w:firstLine="0"/>
              <w:jc w:val="left"/>
            </w:pPr>
          </w:p>
        </w:tc>
        <w:tc>
          <w:tcPr>
            <w:tcW w:w="1463" w:type="dxa"/>
            <w:vAlign w:val="center"/>
          </w:tcPr>
          <w:p w14:paraId="27D35BE5" w14:textId="6E27360E" w:rsidR="00116558" w:rsidRPr="00FB524C" w:rsidRDefault="00CE6E9E" w:rsidP="00FA2FD5">
            <w:pPr>
              <w:ind w:left="22" w:firstLine="0"/>
              <w:jc w:val="left"/>
            </w:pPr>
            <w:r>
              <w:rPr>
                <w:lang w:val="en-US"/>
              </w:rPr>
              <w:t>Not null</w:t>
            </w:r>
          </w:p>
        </w:tc>
      </w:tr>
      <w:tr w:rsidR="00116558" w14:paraId="3BD66B4C" w14:textId="77777777" w:rsidTr="00BD239C">
        <w:trPr>
          <w:jc w:val="center"/>
        </w:trPr>
        <w:tc>
          <w:tcPr>
            <w:tcW w:w="859" w:type="dxa"/>
            <w:vAlign w:val="center"/>
          </w:tcPr>
          <w:p w14:paraId="073FE3E1" w14:textId="291C02F7" w:rsidR="00116558" w:rsidRPr="00116558" w:rsidRDefault="00116558" w:rsidP="00FA2FD5">
            <w:pPr>
              <w:ind w:left="22" w:firstLine="0"/>
              <w:jc w:val="center"/>
              <w:rPr>
                <w:lang w:val="en-US"/>
              </w:rPr>
            </w:pPr>
            <w:r>
              <w:rPr>
                <w:lang w:val="en-US"/>
              </w:rPr>
              <w:t>8</w:t>
            </w:r>
          </w:p>
        </w:tc>
        <w:tc>
          <w:tcPr>
            <w:tcW w:w="2291" w:type="dxa"/>
            <w:vAlign w:val="center"/>
          </w:tcPr>
          <w:p w14:paraId="3915EEBA" w14:textId="4A15D627" w:rsidR="00116558" w:rsidRPr="00116558" w:rsidRDefault="00116558" w:rsidP="00FA2FD5">
            <w:pPr>
              <w:ind w:left="22" w:firstLine="0"/>
              <w:jc w:val="left"/>
            </w:pPr>
            <w:r w:rsidRPr="00116558">
              <w:t>updateAt</w:t>
            </w:r>
          </w:p>
        </w:tc>
        <w:tc>
          <w:tcPr>
            <w:tcW w:w="1723" w:type="dxa"/>
            <w:vAlign w:val="center"/>
          </w:tcPr>
          <w:p w14:paraId="1974340F" w14:textId="2C8FD5CE" w:rsidR="00116558" w:rsidRPr="00FB524C" w:rsidRDefault="003D2E2C" w:rsidP="00FA2FD5">
            <w:pPr>
              <w:ind w:left="22" w:firstLine="0"/>
              <w:jc w:val="left"/>
            </w:pPr>
            <w:r w:rsidRPr="003D2E2C">
              <w:t>datetime2</w:t>
            </w:r>
          </w:p>
        </w:tc>
        <w:tc>
          <w:tcPr>
            <w:tcW w:w="1635" w:type="dxa"/>
            <w:vAlign w:val="center"/>
          </w:tcPr>
          <w:p w14:paraId="19FDD8CD" w14:textId="1C14D614" w:rsidR="00116558" w:rsidRPr="003D2E2C" w:rsidRDefault="003D2E2C" w:rsidP="003D2E2C">
            <w:pPr>
              <w:ind w:left="22" w:firstLine="0"/>
              <w:jc w:val="center"/>
              <w:rPr>
                <w:lang w:val="en-US"/>
              </w:rPr>
            </w:pPr>
            <w:r>
              <w:rPr>
                <w:lang w:val="en-US"/>
              </w:rPr>
              <w:t>7</w:t>
            </w:r>
          </w:p>
        </w:tc>
        <w:tc>
          <w:tcPr>
            <w:tcW w:w="1584" w:type="dxa"/>
            <w:vAlign w:val="center"/>
          </w:tcPr>
          <w:p w14:paraId="3A72F089" w14:textId="77777777" w:rsidR="00116558" w:rsidRPr="00FB524C" w:rsidRDefault="00116558" w:rsidP="00FA2FD5">
            <w:pPr>
              <w:ind w:left="22" w:firstLine="0"/>
              <w:jc w:val="left"/>
            </w:pPr>
          </w:p>
        </w:tc>
        <w:tc>
          <w:tcPr>
            <w:tcW w:w="1463" w:type="dxa"/>
            <w:vAlign w:val="center"/>
          </w:tcPr>
          <w:p w14:paraId="66829D38" w14:textId="6FDECE33" w:rsidR="00116558" w:rsidRPr="00FB524C" w:rsidRDefault="00CE6E9E" w:rsidP="00FA2FD5">
            <w:pPr>
              <w:ind w:left="22" w:firstLine="0"/>
              <w:jc w:val="left"/>
            </w:pPr>
            <w:r>
              <w:rPr>
                <w:lang w:val="en-US"/>
              </w:rPr>
              <w:t>Not null</w:t>
            </w:r>
          </w:p>
        </w:tc>
      </w:tr>
    </w:tbl>
    <w:p w14:paraId="1C54C150" w14:textId="77777777" w:rsidR="00FB524C" w:rsidRPr="00C2676B" w:rsidRDefault="00FB524C" w:rsidP="00C2676B">
      <w:pPr>
        <w:ind w:left="720" w:firstLine="0"/>
      </w:pPr>
    </w:p>
    <w:p w14:paraId="4E977257" w14:textId="7390FD5D" w:rsidR="0026686E" w:rsidRDefault="00991E07" w:rsidP="00020FA1">
      <w:pPr>
        <w:pStyle w:val="1tenmuclon"/>
      </w:pPr>
      <w:r>
        <w:t>4.5. Tiến hành xây dựng website với ASP.NET Core</w:t>
      </w:r>
      <w:bookmarkEnd w:id="80"/>
    </w:p>
    <w:p w14:paraId="609556B2" w14:textId="09142DBD" w:rsidR="004132FD" w:rsidRDefault="004132FD" w:rsidP="00DA4C0A">
      <w:pPr>
        <w:pStyle w:val="1doanvanban"/>
      </w:pPr>
      <w:r>
        <w:t>Vì tính gọn nhẹ và linh hoạt của Visual Studio Code (VSCode) rất thuận lợi cho việc phát triển ứng dụng, đặc biệt là trên những máy có cấu hình yếu như laptop của em, nên khi tiến hành xây dựng website này, em xin trình bày theo quy trình được triển khai trên IDE là VSCode.</w:t>
      </w:r>
    </w:p>
    <w:p w14:paraId="662B67C0" w14:textId="116123C5" w:rsidR="004132FD" w:rsidRDefault="007800C5" w:rsidP="00020FA1">
      <w:pPr>
        <w:pStyle w:val="1tenmucvua"/>
      </w:pPr>
      <w:bookmarkStart w:id="81" w:name="_Toc39134492"/>
      <w:r>
        <w:t>4.5.1. Khởi tạo dự án</w:t>
      </w:r>
      <w:r w:rsidR="0097724B">
        <w:t xml:space="preserve"> </w:t>
      </w:r>
      <w:r w:rsidR="0097724B" w:rsidRPr="00B021A7">
        <w:t>website</w:t>
      </w:r>
      <w:bookmarkEnd w:id="81"/>
    </w:p>
    <w:p w14:paraId="40A20B17" w14:textId="49EECB79" w:rsidR="0097724B" w:rsidRPr="0097724B" w:rsidRDefault="0097724B" w:rsidP="00B021A7">
      <w:pPr>
        <w:pStyle w:val="1tenmucnho"/>
      </w:pPr>
      <w:r>
        <w:t>a) Mở dự án website</w:t>
      </w:r>
    </w:p>
    <w:p w14:paraId="46239359" w14:textId="1967F0AB" w:rsidR="003F338A" w:rsidRDefault="00954A7D" w:rsidP="00B75FBF">
      <w:pPr>
        <w:rPr>
          <w:lang w:val="en-US"/>
        </w:rPr>
      </w:pPr>
      <w:r>
        <w:rPr>
          <w:lang w:val="en-US"/>
        </w:rPr>
        <w:t xml:space="preserve">- </w:t>
      </w:r>
      <w:r w:rsidR="00CC6EA0">
        <w:rPr>
          <w:lang w:val="en-US"/>
        </w:rPr>
        <w:t xml:space="preserve">Bước đầu tiên, chúng </w:t>
      </w:r>
      <w:r w:rsidR="003F338A">
        <w:rPr>
          <w:lang w:val="en-US"/>
        </w:rPr>
        <w:t>ta cần mở VSCode lên</w:t>
      </w:r>
      <w:r w:rsidR="00015CF0">
        <w:rPr>
          <w:lang w:val="en-US"/>
        </w:rPr>
        <w:t>.</w:t>
      </w:r>
    </w:p>
    <w:p w14:paraId="4C9BE93D" w14:textId="3B950F9F" w:rsidR="00714A43" w:rsidRPr="00DF266C" w:rsidRDefault="00DF266C" w:rsidP="00B75FBF">
      <w:pPr>
        <w:rPr>
          <w:lang w:val="en-US"/>
        </w:rPr>
      </w:pPr>
      <w:r>
        <w:rPr>
          <w:lang w:val="en-US"/>
        </w:rPr>
        <w:t xml:space="preserve">- </w:t>
      </w:r>
      <w:r w:rsidR="003F338A" w:rsidRPr="00DF266C">
        <w:rPr>
          <w:lang w:val="en-US"/>
        </w:rPr>
        <w:t xml:space="preserve">Tiếp theo, nhấn vào </w:t>
      </w:r>
      <w:r w:rsidR="003F338A" w:rsidRPr="00DF266C">
        <w:rPr>
          <w:b/>
          <w:bCs/>
          <w:lang w:val="en-US"/>
        </w:rPr>
        <w:t>“File”</w:t>
      </w:r>
      <w:r w:rsidR="003F338A" w:rsidRPr="00DF266C">
        <w:rPr>
          <w:lang w:val="en-US"/>
        </w:rPr>
        <w:t xml:space="preserve"> &gt; </w:t>
      </w:r>
      <w:r w:rsidR="003F338A" w:rsidRPr="00DF266C">
        <w:rPr>
          <w:b/>
          <w:bCs/>
          <w:lang w:val="en-US"/>
        </w:rPr>
        <w:t>“Open Folder”</w:t>
      </w:r>
      <w:r w:rsidR="003F338A" w:rsidRPr="00DF266C">
        <w:rPr>
          <w:lang w:val="en-US"/>
        </w:rPr>
        <w:t xml:space="preserve"> từ thanh công cụ và chọn thư mục sẽ đặt dự án ở đó – cụ thể ở đây là thư mục</w:t>
      </w:r>
      <w:r w:rsidR="003F338A" w:rsidRPr="00DF266C">
        <w:rPr>
          <w:b/>
          <w:bCs/>
          <w:lang w:val="en-US"/>
        </w:rPr>
        <w:t xml:space="preserve"> “F:\MitechCenter.vn”</w:t>
      </w:r>
      <w:r w:rsidR="003F338A" w:rsidRPr="00DF266C">
        <w:rPr>
          <w:lang w:val="en-US"/>
        </w:rPr>
        <w:t xml:space="preserve">, sau đó nhấn </w:t>
      </w:r>
      <w:r w:rsidR="003F338A" w:rsidRPr="00DF266C">
        <w:rPr>
          <w:b/>
          <w:bCs/>
          <w:lang w:val="en-US"/>
        </w:rPr>
        <w:t>“Select Folder”</w:t>
      </w:r>
      <w:r w:rsidR="003F338A" w:rsidRPr="00DF266C">
        <w:rPr>
          <w:lang w:val="en-US"/>
        </w:rPr>
        <w:t>.</w:t>
      </w:r>
    </w:p>
    <w:p w14:paraId="0E8DD92C" w14:textId="77777777" w:rsidR="00A165A4" w:rsidRDefault="00714A43" w:rsidP="004F10A7">
      <w:pPr>
        <w:ind w:firstLine="0"/>
      </w:pPr>
      <w:r>
        <w:rPr>
          <w:noProof/>
        </w:rPr>
        <w:lastRenderedPageBreak/>
        <w:drawing>
          <wp:inline distT="0" distB="0" distL="0" distR="0" wp14:anchorId="34E959A4" wp14:editId="16B1492A">
            <wp:extent cx="5760085" cy="32385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238500"/>
                    </a:xfrm>
                    <a:prstGeom prst="rect">
                      <a:avLst/>
                    </a:prstGeom>
                  </pic:spPr>
                </pic:pic>
              </a:graphicData>
            </a:graphic>
          </wp:inline>
        </w:drawing>
      </w:r>
      <w:r>
        <w:t xml:space="preserve"> </w:t>
      </w:r>
    </w:p>
    <w:p w14:paraId="123B5276" w14:textId="4091ABC8" w:rsidR="0097724B" w:rsidRDefault="00A165A4" w:rsidP="004970A5">
      <w:pPr>
        <w:pStyle w:val="1hinhve"/>
      </w:pPr>
      <w:bookmarkStart w:id="82" w:name="_Toc38397445"/>
      <w:bookmarkStart w:id="83" w:name="_Toc39134532"/>
      <w:r w:rsidRPr="007667DC">
        <w:t xml:space="preserve">Hình </w:t>
      </w:r>
      <w:r w:rsidR="00103C23" w:rsidRPr="007667DC">
        <w:t>4.</w:t>
      </w:r>
      <w:r w:rsidR="00DF5290">
        <w:t>11</w:t>
      </w:r>
      <w:r w:rsidR="00103C23" w:rsidRPr="007667DC">
        <w:t>.</w:t>
      </w:r>
      <w:r w:rsidR="007667DC" w:rsidRPr="007667DC">
        <w:t xml:space="preserve"> Hoàn thành tạo và mở thư mục chứa dự án</w:t>
      </w:r>
      <w:bookmarkEnd w:id="82"/>
      <w:bookmarkEnd w:id="83"/>
    </w:p>
    <w:p w14:paraId="2F8622D1" w14:textId="77777777" w:rsidR="00CF71C6" w:rsidRDefault="00CF71C6" w:rsidP="00B021A7">
      <w:pPr>
        <w:pStyle w:val="1tenmucnho"/>
      </w:pPr>
      <w:r>
        <w:t>b) Khởi tạo dự án .NET Core</w:t>
      </w:r>
    </w:p>
    <w:p w14:paraId="4CC61001" w14:textId="519C8A55" w:rsidR="00015CF0" w:rsidRPr="00015CF0" w:rsidRDefault="00755F01" w:rsidP="00B75FBF">
      <w:pPr>
        <w:rPr>
          <w:b/>
          <w:bCs/>
          <w:lang w:val="en-US"/>
        </w:rPr>
      </w:pPr>
      <w:r>
        <w:rPr>
          <w:lang w:val="en-US"/>
        </w:rPr>
        <w:t xml:space="preserve">- Đầu tiên, cần mở cửa sổ lệnh bằng cách chọn </w:t>
      </w:r>
      <w:r w:rsidRPr="00015CF0">
        <w:rPr>
          <w:b/>
          <w:bCs/>
          <w:lang w:val="en-US"/>
        </w:rPr>
        <w:t>“Terminal”</w:t>
      </w:r>
      <w:r>
        <w:rPr>
          <w:lang w:val="en-US"/>
        </w:rPr>
        <w:t xml:space="preserve"> &gt; </w:t>
      </w:r>
      <w:r w:rsidRPr="00015CF0">
        <w:rPr>
          <w:b/>
          <w:bCs/>
          <w:lang w:val="en-US"/>
        </w:rPr>
        <w:t>“New Termial”</w:t>
      </w:r>
      <w:r w:rsidR="00015CF0" w:rsidRPr="00015CF0">
        <w:rPr>
          <w:lang w:val="en-US"/>
        </w:rPr>
        <w:t>.</w:t>
      </w:r>
    </w:p>
    <w:p w14:paraId="3B786949" w14:textId="7B108FC1" w:rsidR="00090140" w:rsidRDefault="00015CF0" w:rsidP="00B75FBF">
      <w:pPr>
        <w:rPr>
          <w:lang w:val="en-US"/>
        </w:rPr>
      </w:pPr>
      <w:r>
        <w:rPr>
          <w:lang w:val="en-US"/>
        </w:rPr>
        <w:t xml:space="preserve">- Trong cửa sổ lệnh, tiến hành gõ </w:t>
      </w:r>
      <w:r w:rsidRPr="00015CF0">
        <w:rPr>
          <w:b/>
          <w:bCs/>
          <w:lang w:val="en-US"/>
        </w:rPr>
        <w:t xml:space="preserve">“dotnet new </w:t>
      </w:r>
      <w:r w:rsidR="00E64C16">
        <w:rPr>
          <w:b/>
          <w:bCs/>
          <w:lang w:val="en-US"/>
        </w:rPr>
        <w:t>mvc</w:t>
      </w:r>
      <w:r w:rsidRPr="00015CF0">
        <w:rPr>
          <w:b/>
          <w:bCs/>
          <w:lang w:val="en-US"/>
        </w:rPr>
        <w:t>”</w:t>
      </w:r>
      <w:r w:rsidR="00E64C16">
        <w:rPr>
          <w:lang w:val="en-US"/>
        </w:rPr>
        <w:t xml:space="preserve">, vì ở đây chúng ta sẽ tiến hành xây dựng website theo mô hình MVC sử dụng ASP.NET Core nên chúng ta sẽ sử dụng câu lệnh nêu trên. Ngoài ra còn có nhiều câu lệnh hữu ích khách để chúng ta có thể tạo dự án với các lựa chọn như </w:t>
      </w:r>
      <w:r w:rsidR="00E64C16" w:rsidRPr="00E64C16">
        <w:rPr>
          <w:lang w:val="en-US"/>
        </w:rPr>
        <w:t>ASP.NET Core with Angular</w:t>
      </w:r>
      <w:r w:rsidR="00E64C16">
        <w:rPr>
          <w:lang w:val="en-US"/>
        </w:rPr>
        <w:t xml:space="preserve">, React.js với Redux hoặc không,… chi tiết có thể sử dụng lệnh </w:t>
      </w:r>
      <w:r w:rsidR="00E64C16" w:rsidRPr="00E64C16">
        <w:rPr>
          <w:b/>
          <w:bCs/>
          <w:lang w:val="en-US"/>
        </w:rPr>
        <w:t>“dotnet new -h”</w:t>
      </w:r>
    </w:p>
    <w:p w14:paraId="1B54F572" w14:textId="447F54D3" w:rsidR="00AD326B" w:rsidRDefault="00090140" w:rsidP="00B75FBF">
      <w:pPr>
        <w:rPr>
          <w:lang w:val="en-US"/>
        </w:rPr>
      </w:pPr>
      <w:r>
        <w:rPr>
          <w:lang w:val="en-US"/>
        </w:rPr>
        <w:t xml:space="preserve">- </w:t>
      </w:r>
      <w:r w:rsidR="00CA19CE">
        <w:rPr>
          <w:lang w:val="en-US"/>
        </w:rPr>
        <w:t>Khi câu lệnh hoàn thành, chúng ta sẽ có thư mục dự án bao gồm các tệp tin như hình bên dưới</w:t>
      </w:r>
      <w:r w:rsidR="00E11AAD">
        <w:rPr>
          <w:lang w:val="en-US"/>
        </w:rPr>
        <w:t>.</w:t>
      </w:r>
    </w:p>
    <w:p w14:paraId="540BB29D" w14:textId="58876193" w:rsidR="00410BE0" w:rsidRDefault="00410BE0" w:rsidP="008567E3">
      <w:pPr>
        <w:ind w:firstLine="0"/>
        <w:rPr>
          <w:lang w:val="en-US"/>
        </w:rPr>
      </w:pPr>
      <w:r>
        <w:rPr>
          <w:noProof/>
        </w:rPr>
        <w:lastRenderedPageBreak/>
        <mc:AlternateContent>
          <mc:Choice Requires="wps">
            <w:drawing>
              <wp:anchor distT="0" distB="0" distL="114300" distR="114300" simplePos="0" relativeHeight="251664896" behindDoc="0" locked="0" layoutInCell="1" allowOverlap="1" wp14:anchorId="19A96E1C" wp14:editId="7050BE26">
                <wp:simplePos x="0" y="0"/>
                <wp:positionH relativeFrom="column">
                  <wp:posOffset>1140487</wp:posOffset>
                </wp:positionH>
                <wp:positionV relativeFrom="paragraph">
                  <wp:posOffset>1930455</wp:posOffset>
                </wp:positionV>
                <wp:extent cx="1256306" cy="135173"/>
                <wp:effectExtent l="0" t="0" r="20320" b="17780"/>
                <wp:wrapNone/>
                <wp:docPr id="4" name="Rectangle 4"/>
                <wp:cNvGraphicFramePr/>
                <a:graphic xmlns:a="http://schemas.openxmlformats.org/drawingml/2006/main">
                  <a:graphicData uri="http://schemas.microsoft.com/office/word/2010/wordprocessingShape">
                    <wps:wsp>
                      <wps:cNvSpPr/>
                      <wps:spPr>
                        <a:xfrm>
                          <a:off x="0" y="0"/>
                          <a:ext cx="1256306" cy="1351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3FE4A" id="Rectangle 4" o:spid="_x0000_s1026" style="position:absolute;margin-left:89.8pt;margin-top:152pt;width:98.9pt;height:10.6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MSylgIAAIUFAAAOAAAAZHJzL2Uyb0RvYy54bWysVMFu2zAMvQ/YPwi6r7bTpNu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" filled="f" strokecolor="red" strokeweight="1pt"/>
            </w:pict>
          </mc:Fallback>
        </mc:AlternateContent>
      </w:r>
      <w:r>
        <w:rPr>
          <w:noProof/>
        </w:rPr>
        <w:drawing>
          <wp:inline distT="0" distB="0" distL="0" distR="0" wp14:anchorId="216CE0A1" wp14:editId="31BF715C">
            <wp:extent cx="5760085" cy="3238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238500"/>
                    </a:xfrm>
                    <a:prstGeom prst="rect">
                      <a:avLst/>
                    </a:prstGeom>
                  </pic:spPr>
                </pic:pic>
              </a:graphicData>
            </a:graphic>
          </wp:inline>
        </w:drawing>
      </w:r>
    </w:p>
    <w:p w14:paraId="6547AFD5" w14:textId="2F77F3F8" w:rsidR="00E11AAD" w:rsidRDefault="00E11AAD" w:rsidP="004970A5">
      <w:pPr>
        <w:pStyle w:val="1hinhve"/>
      </w:pPr>
      <w:bookmarkStart w:id="84" w:name="_Toc38397446"/>
      <w:bookmarkStart w:id="85" w:name="_Toc39134533"/>
      <w:r>
        <w:t>Hình 4.</w:t>
      </w:r>
      <w:r w:rsidR="00DF5290">
        <w:t>1</w:t>
      </w:r>
      <w:r>
        <w:t>2. Sau khi hoàn tất khởi tạo dự án</w:t>
      </w:r>
      <w:bookmarkEnd w:id="84"/>
      <w:bookmarkEnd w:id="85"/>
    </w:p>
    <w:p w14:paraId="100D1AA5" w14:textId="1FB26D1A" w:rsidR="00E11AAD" w:rsidRDefault="00E11AAD" w:rsidP="00384AE4">
      <w:r>
        <w:t>- Chức năng của các thành phần chính trong dự án trên bao gồm:</w:t>
      </w:r>
    </w:p>
    <w:p w14:paraId="4947A34D" w14:textId="1934F547" w:rsidR="00E11AAD" w:rsidRPr="00E11AAD" w:rsidRDefault="00E11AAD" w:rsidP="00384AE4">
      <w:r>
        <w:t xml:space="preserve">+ </w:t>
      </w:r>
      <w:r w:rsidRPr="0028609B">
        <w:rPr>
          <w:b/>
          <w:bCs/>
        </w:rPr>
        <w:t>Startup.cs</w:t>
      </w:r>
      <w:r w:rsidRPr="00E11AAD">
        <w:t>: Startup class - class cấu hình đường ống request</w:t>
      </w:r>
      <w:r w:rsidR="00844DCB">
        <w:rPr>
          <w:lang w:val="en-US"/>
        </w:rPr>
        <w:t xml:space="preserve">, nơi </w:t>
      </w:r>
      <w:r w:rsidRPr="00E11AAD">
        <w:t>xử lý tất cả requests làm nên ứng dụng.</w:t>
      </w:r>
    </w:p>
    <w:p w14:paraId="5C509DCF" w14:textId="1E3AD6D5" w:rsidR="00E11AAD" w:rsidRPr="00E11AAD" w:rsidRDefault="00E11AAD" w:rsidP="00384AE4">
      <w:r>
        <w:t xml:space="preserve">+ </w:t>
      </w:r>
      <w:r w:rsidRPr="0028609B">
        <w:rPr>
          <w:b/>
          <w:bCs/>
        </w:rPr>
        <w:t>Program.cs</w:t>
      </w:r>
      <w:r w:rsidRPr="00E11AAD">
        <w:t xml:space="preserve">: Class chứa </w:t>
      </w:r>
      <w:r w:rsidR="007B4F8A">
        <w:rPr>
          <w:lang w:val="en-US"/>
        </w:rPr>
        <w:t>hàm main khởi đầu</w:t>
      </w:r>
      <w:r w:rsidRPr="00E11AAD">
        <w:t xml:space="preserve"> của ứng dụng.</w:t>
      </w:r>
    </w:p>
    <w:p w14:paraId="1BC2EA10" w14:textId="487A2564" w:rsidR="00E11AAD" w:rsidRPr="00E11AAD" w:rsidRDefault="00E11AAD" w:rsidP="00384AE4">
      <w:r>
        <w:t xml:space="preserve">+ </w:t>
      </w:r>
      <w:r w:rsidRPr="0028609B">
        <w:rPr>
          <w:b/>
          <w:bCs/>
        </w:rPr>
        <w:t>MitechCenter.vn.csproj</w:t>
      </w:r>
      <w:r w:rsidRPr="00E11AAD">
        <w:t xml:space="preserve">: </w:t>
      </w:r>
      <w:r w:rsidR="004B6DC8">
        <w:rPr>
          <w:lang w:val="en-US"/>
        </w:rPr>
        <w:t>Tệp tin</w:t>
      </w:r>
      <w:r w:rsidRPr="00E11AAD">
        <w:t xml:space="preserve"> dự án định dạng cho những ứng dụng ASP.NET Core. Chứa Project references, Nuget references và các mục liên quan khác.</w:t>
      </w:r>
    </w:p>
    <w:p w14:paraId="1F9A35D1" w14:textId="2BB74961" w:rsidR="00E11AAD" w:rsidRPr="00E11AAD" w:rsidRDefault="00441EA4" w:rsidP="00384AE4">
      <w:r>
        <w:t xml:space="preserve">+ </w:t>
      </w:r>
      <w:r w:rsidR="00E11AAD" w:rsidRPr="0028609B">
        <w:rPr>
          <w:b/>
          <w:bCs/>
        </w:rPr>
        <w:t>application.j</w:t>
      </w:r>
      <w:r w:rsidRPr="0028609B">
        <w:rPr>
          <w:b/>
          <w:bCs/>
        </w:rPr>
        <w:t>s</w:t>
      </w:r>
      <w:r w:rsidR="00E11AAD" w:rsidRPr="0028609B">
        <w:rPr>
          <w:b/>
          <w:bCs/>
        </w:rPr>
        <w:t>on/appsettings.Development.json</w:t>
      </w:r>
      <w:r w:rsidR="00E11AAD" w:rsidRPr="00E11AAD">
        <w:t>: Chứa những cấu hình, thiết lập cơ bản cho ứng dụng.</w:t>
      </w:r>
    </w:p>
    <w:p w14:paraId="16CC0C9C" w14:textId="2565FA79" w:rsidR="00E11AAD" w:rsidRPr="00E11AAD" w:rsidRDefault="00441EA4" w:rsidP="00384AE4">
      <w:r>
        <w:t xml:space="preserve">+ </w:t>
      </w:r>
      <w:r w:rsidR="00E11AAD" w:rsidRPr="0028609B">
        <w:rPr>
          <w:b/>
          <w:bCs/>
        </w:rPr>
        <w:t>Views</w:t>
      </w:r>
      <w:r w:rsidR="00E11AAD" w:rsidRPr="00E11AAD">
        <w:t>: Chứa Razor views. Views là các thành phần để hiển thị giao diện người dùng. Nói chung, UI này hiển thị data model</w:t>
      </w:r>
    </w:p>
    <w:p w14:paraId="4CC92AB6" w14:textId="77777777" w:rsidR="00F90DAF" w:rsidRDefault="00441EA4" w:rsidP="00384AE4">
      <w:pPr>
        <w:rPr>
          <w:lang w:val="en-US"/>
        </w:rPr>
      </w:pPr>
      <w:r>
        <w:t xml:space="preserve">+ </w:t>
      </w:r>
      <w:r w:rsidR="00E11AAD" w:rsidRPr="0028609B">
        <w:rPr>
          <w:b/>
          <w:bCs/>
        </w:rPr>
        <w:t>Controller</w:t>
      </w:r>
      <w:r w:rsidR="00E11AAD" w:rsidRPr="00E11AAD">
        <w:t>: Chứa các MVC controllers, khởi tạo với HomeController.cs.</w:t>
      </w:r>
      <w:r>
        <w:t xml:space="preserve"> </w:t>
      </w:r>
      <w:r w:rsidR="00E11AAD" w:rsidRPr="00E11AAD">
        <w:t>Controllers là các class để xử lý những yêu cầu của trình duyệt</w:t>
      </w:r>
      <w:r w:rsidR="00844DCB">
        <w:rPr>
          <w:lang w:val="en-US"/>
        </w:rPr>
        <w:t>.</w:t>
      </w:r>
    </w:p>
    <w:p w14:paraId="0F7E4A1A" w14:textId="5AB17B09" w:rsidR="00F90DAF" w:rsidRDefault="00F90DAF" w:rsidP="00F90DAF">
      <w:pPr>
        <w:pStyle w:val="1tenmucnho"/>
      </w:pPr>
      <w:r>
        <w:t>c) Chạy thử dự án sau khi khởi tạo</w:t>
      </w:r>
    </w:p>
    <w:p w14:paraId="65C9EC4C" w14:textId="7A694D77" w:rsidR="004D11CB" w:rsidRDefault="004D11CB" w:rsidP="004D11CB">
      <w:pPr>
        <w:rPr>
          <w:lang w:val="en-US"/>
        </w:rPr>
      </w:pPr>
      <w:r>
        <w:rPr>
          <w:lang w:val="en-US"/>
        </w:rPr>
        <w:t xml:space="preserve">- Gõ lệnh </w:t>
      </w:r>
      <w:r w:rsidRPr="004D11CB">
        <w:rPr>
          <w:b/>
          <w:bCs/>
        </w:rPr>
        <w:t xml:space="preserve">“dotnet dev-certs https </w:t>
      </w:r>
      <w:r w:rsidR="00A6479A">
        <w:rPr>
          <w:b/>
          <w:bCs/>
          <w:lang w:val="en-US"/>
        </w:rPr>
        <w:t>--</w:t>
      </w:r>
      <w:r w:rsidRPr="004D11CB">
        <w:rPr>
          <w:b/>
          <w:bCs/>
        </w:rPr>
        <w:t>trust”</w:t>
      </w:r>
      <w:r>
        <w:rPr>
          <w:lang w:val="en-US"/>
        </w:rPr>
        <w:t xml:space="preserve"> để tạo tin tưởng cho phép thực hiện hoàn chỉnh https trên môi trường phát triển.</w:t>
      </w:r>
      <w:r w:rsidR="00540A0C">
        <w:rPr>
          <w:lang w:val="en-US"/>
        </w:rPr>
        <w:t xml:space="preserve"> </w:t>
      </w:r>
      <w:r w:rsidR="001B44C9">
        <w:rPr>
          <w:lang w:val="en-US"/>
        </w:rPr>
        <w:t>Nhấn c</w:t>
      </w:r>
      <w:r w:rsidR="00540A0C">
        <w:rPr>
          <w:lang w:val="en-US"/>
        </w:rPr>
        <w:t>hấp nhận</w:t>
      </w:r>
      <w:r w:rsidR="001B44C9">
        <w:rPr>
          <w:lang w:val="en-US"/>
        </w:rPr>
        <w:t xml:space="preserve"> </w:t>
      </w:r>
      <w:r w:rsidR="001B44C9" w:rsidRPr="001B44C9">
        <w:rPr>
          <w:b/>
          <w:bCs/>
          <w:lang w:val="en-US"/>
        </w:rPr>
        <w:t>“Yes”</w:t>
      </w:r>
      <w:r w:rsidR="001B44C9">
        <w:rPr>
          <w:lang w:val="en-US"/>
        </w:rPr>
        <w:t xml:space="preserve"> trong</w:t>
      </w:r>
      <w:r w:rsidR="00540A0C">
        <w:rPr>
          <w:lang w:val="en-US"/>
        </w:rPr>
        <w:t xml:space="preserve"> hộp thoại như hình dưới để hoàn tất:</w:t>
      </w:r>
    </w:p>
    <w:p w14:paraId="410FD6EB" w14:textId="27135B3D" w:rsidR="00540A0C" w:rsidRDefault="00540A0C" w:rsidP="0057761C">
      <w:pPr>
        <w:ind w:firstLine="0"/>
        <w:jc w:val="center"/>
        <w:rPr>
          <w:lang w:val="en-US"/>
        </w:rPr>
      </w:pPr>
      <w:r>
        <w:rPr>
          <w:noProof/>
        </w:rPr>
        <w:lastRenderedPageBreak/>
        <w:drawing>
          <wp:inline distT="0" distB="0" distL="0" distR="0" wp14:anchorId="1D68A8D6" wp14:editId="1191E91A">
            <wp:extent cx="3990340" cy="3264195"/>
            <wp:effectExtent l="0" t="0" r="0" b="0"/>
            <wp:docPr id="9" name="Picture 9" descr="Security warning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curity warning dialo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95294" cy="3268247"/>
                    </a:xfrm>
                    <a:prstGeom prst="rect">
                      <a:avLst/>
                    </a:prstGeom>
                    <a:noFill/>
                    <a:ln>
                      <a:noFill/>
                    </a:ln>
                  </pic:spPr>
                </pic:pic>
              </a:graphicData>
            </a:graphic>
          </wp:inline>
        </w:drawing>
      </w:r>
    </w:p>
    <w:p w14:paraId="2C9FF8C5" w14:textId="27D7428B" w:rsidR="00540A0C" w:rsidRPr="00540A0C" w:rsidRDefault="00540A0C" w:rsidP="004970A5">
      <w:pPr>
        <w:pStyle w:val="1hinhve"/>
      </w:pPr>
      <w:bookmarkStart w:id="86" w:name="_Toc38397447"/>
      <w:bookmarkStart w:id="87" w:name="_Toc39134534"/>
      <w:r w:rsidRPr="00540A0C">
        <w:t>Hình 4.</w:t>
      </w:r>
      <w:r w:rsidR="00DF5290">
        <w:t>1</w:t>
      </w:r>
      <w:r w:rsidRPr="00540A0C">
        <w:t>3. Cài đặt chứng chỉ https cho môi trường phát triển</w:t>
      </w:r>
      <w:bookmarkEnd w:id="86"/>
      <w:bookmarkEnd w:id="87"/>
    </w:p>
    <w:p w14:paraId="56C28198" w14:textId="4E9A1954" w:rsidR="00F90DAF" w:rsidRPr="00E53E26" w:rsidRDefault="00F90DAF" w:rsidP="00E53E26">
      <w:pPr>
        <w:rPr>
          <w:lang w:val="en-US"/>
        </w:rPr>
      </w:pPr>
      <w:r>
        <w:rPr>
          <w:lang w:val="en-US"/>
        </w:rPr>
        <w:t xml:space="preserve">- </w:t>
      </w:r>
      <w:r w:rsidR="00E53E26">
        <w:rPr>
          <w:lang w:val="en-US"/>
        </w:rPr>
        <w:t>Gõ lệnh</w:t>
      </w:r>
      <w:r>
        <w:rPr>
          <w:lang w:val="en-US"/>
        </w:rPr>
        <w:t xml:space="preserve"> </w:t>
      </w:r>
      <w:r w:rsidR="00E53E26">
        <w:rPr>
          <w:b/>
          <w:bCs/>
          <w:lang w:val="en-US"/>
        </w:rPr>
        <w:t xml:space="preserve">“dotnet run” </w:t>
      </w:r>
      <w:r w:rsidR="00E53E26">
        <w:rPr>
          <w:lang w:val="en-US"/>
        </w:rPr>
        <w:t xml:space="preserve">hoặc </w:t>
      </w:r>
      <w:r w:rsidR="00E53E26">
        <w:rPr>
          <w:b/>
          <w:bCs/>
          <w:lang w:val="en-US"/>
        </w:rPr>
        <w:t>“dotnet watch run”</w:t>
      </w:r>
      <w:r>
        <w:rPr>
          <w:lang w:val="en-US"/>
        </w:rPr>
        <w:t xml:space="preserve"> và chờ dự án tiến hành build.</w:t>
      </w:r>
      <w:r w:rsidR="00E53E26">
        <w:rPr>
          <w:lang w:val="en-US"/>
        </w:rPr>
        <w:t xml:space="preserve"> Nếu sử dụng lệnh </w:t>
      </w:r>
      <w:r w:rsidR="00E53E26" w:rsidRPr="00E53E26">
        <w:rPr>
          <w:b/>
          <w:bCs/>
          <w:lang w:val="en-US"/>
        </w:rPr>
        <w:t>“dotnet watch run”</w:t>
      </w:r>
      <w:r w:rsidR="00E53E26">
        <w:rPr>
          <w:b/>
          <w:bCs/>
          <w:lang w:val="en-US"/>
        </w:rPr>
        <w:t xml:space="preserve"> </w:t>
      </w:r>
      <w:r w:rsidR="00E53E26">
        <w:rPr>
          <w:lang w:val="en-US"/>
        </w:rPr>
        <w:t xml:space="preserve">ta cần thêm thuộc tính </w:t>
      </w:r>
      <w:r w:rsidR="00E53E26" w:rsidRPr="00E53E26">
        <w:rPr>
          <w:b/>
          <w:bCs/>
          <w:lang w:val="en-US"/>
        </w:rPr>
        <w:t>“</w:t>
      </w:r>
      <w:r w:rsidR="00E53E26">
        <w:rPr>
          <w:b/>
          <w:bCs/>
          <w:lang w:val="en-US"/>
        </w:rPr>
        <w:t>isBackground: true</w:t>
      </w:r>
      <w:r w:rsidR="00E53E26" w:rsidRPr="00E53E26">
        <w:rPr>
          <w:b/>
          <w:bCs/>
          <w:lang w:val="en-US"/>
        </w:rPr>
        <w:t>”</w:t>
      </w:r>
      <w:r w:rsidR="00E53E26">
        <w:rPr>
          <w:b/>
          <w:bCs/>
          <w:lang w:val="en-US"/>
        </w:rPr>
        <w:t xml:space="preserve"> </w:t>
      </w:r>
      <w:r w:rsidR="00E53E26">
        <w:rPr>
          <w:lang w:val="en-US"/>
        </w:rPr>
        <w:t xml:space="preserve">trong tệp </w:t>
      </w:r>
      <w:r w:rsidR="00E53E26" w:rsidRPr="00E53E26">
        <w:rPr>
          <w:b/>
          <w:bCs/>
          <w:lang w:val="en-US"/>
        </w:rPr>
        <w:t>./.vscode/task.json</w:t>
      </w:r>
      <w:r w:rsidR="00E53E26">
        <w:rPr>
          <w:lang w:val="en-US"/>
        </w:rPr>
        <w:t xml:space="preserve"> tại </w:t>
      </w:r>
      <w:r w:rsidR="00E53E26" w:rsidRPr="00E53E26">
        <w:rPr>
          <w:b/>
          <w:bCs/>
          <w:lang w:val="en-US"/>
        </w:rPr>
        <w:t>label</w:t>
      </w:r>
      <w:r w:rsidR="00E53E26">
        <w:rPr>
          <w:lang w:val="en-US"/>
        </w:rPr>
        <w:t xml:space="preserve"> có nội dung </w:t>
      </w:r>
      <w:r w:rsidR="00E53E26" w:rsidRPr="00E53E26">
        <w:rPr>
          <w:b/>
          <w:bCs/>
          <w:lang w:val="en-US"/>
        </w:rPr>
        <w:t>watch</w:t>
      </w:r>
      <w:r w:rsidR="00E53E26">
        <w:rPr>
          <w:lang w:val="en-US"/>
        </w:rPr>
        <w:t>.</w:t>
      </w:r>
    </w:p>
    <w:p w14:paraId="203E6D3A" w14:textId="0328C855" w:rsidR="009D5488" w:rsidRDefault="00F90DAF" w:rsidP="00F90DAF">
      <w:pPr>
        <w:rPr>
          <w:lang w:val="en-US"/>
        </w:rPr>
      </w:pPr>
      <w:r>
        <w:rPr>
          <w:lang w:val="en-US"/>
        </w:rPr>
        <w:t>- Sau khi build hoàn tất, ta được kết quả như hình dưới</w:t>
      </w:r>
      <w:r w:rsidR="009D5488">
        <w:rPr>
          <w:lang w:val="en-US"/>
        </w:rPr>
        <w:t>.</w:t>
      </w:r>
    </w:p>
    <w:p w14:paraId="5F94EC54" w14:textId="77777777" w:rsidR="00982552" w:rsidRDefault="003B39FE" w:rsidP="00982552">
      <w:pPr>
        <w:pStyle w:val="1hinhve"/>
      </w:pPr>
      <w:r w:rsidRPr="00982552">
        <w:rPr>
          <w:noProof/>
          <w:bdr w:val="single" w:sz="12" w:space="0" w:color="auto"/>
        </w:rPr>
        <w:drawing>
          <wp:inline distT="0" distB="0" distL="0" distR="0" wp14:anchorId="21524755" wp14:editId="2A6BBE01">
            <wp:extent cx="5198262" cy="3062177"/>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7233" cy="3067461"/>
                    </a:xfrm>
                    <a:prstGeom prst="rect">
                      <a:avLst/>
                    </a:prstGeom>
                    <a:ln w="38100" cap="sq">
                      <a:noFill/>
                      <a:prstDash val="solid"/>
                      <a:miter lim="800000"/>
                    </a:ln>
                    <a:effectLst/>
                  </pic:spPr>
                </pic:pic>
              </a:graphicData>
            </a:graphic>
          </wp:inline>
        </w:drawing>
      </w:r>
      <w:bookmarkStart w:id="88" w:name="_Toc38397448"/>
      <w:bookmarkStart w:id="89" w:name="_Toc39134535"/>
    </w:p>
    <w:p w14:paraId="2B4CBD30" w14:textId="24DD79C3" w:rsidR="003B39FE" w:rsidRDefault="003B39FE" w:rsidP="00982552">
      <w:pPr>
        <w:pStyle w:val="1hinhve"/>
      </w:pPr>
      <w:r>
        <w:t>Hình 4.</w:t>
      </w:r>
      <w:r w:rsidR="00DF5290">
        <w:t>1</w:t>
      </w:r>
      <w:r w:rsidR="003F4FE2">
        <w:t>4</w:t>
      </w:r>
      <w:r>
        <w:t>. Hoàn tất khởi tạo dự án</w:t>
      </w:r>
      <w:bookmarkEnd w:id="88"/>
      <w:bookmarkEnd w:id="89"/>
    </w:p>
    <w:p w14:paraId="65EE6B22" w14:textId="77777777" w:rsidR="00982552" w:rsidRPr="00982552" w:rsidRDefault="00982552" w:rsidP="00982552">
      <w:pPr>
        <w:ind w:left="720" w:firstLine="0"/>
      </w:pPr>
    </w:p>
    <w:p w14:paraId="4C9FDC9F" w14:textId="14260017" w:rsidR="002502AC" w:rsidRDefault="00B057D8" w:rsidP="00020FA1">
      <w:pPr>
        <w:pStyle w:val="1tenmucvua"/>
      </w:pPr>
      <w:bookmarkStart w:id="90" w:name="_Toc39134493"/>
      <w:r>
        <w:lastRenderedPageBreak/>
        <w:t xml:space="preserve">4.5.2. </w:t>
      </w:r>
      <w:r w:rsidR="009919CD">
        <w:t>Tiến hành tạo trang</w:t>
      </w:r>
      <w:bookmarkEnd w:id="90"/>
    </w:p>
    <w:p w14:paraId="65F3556D" w14:textId="77777777" w:rsidR="002502AC" w:rsidRDefault="002502AC" w:rsidP="00DA4C0A">
      <w:pPr>
        <w:pStyle w:val="1doanvanban"/>
      </w:pPr>
      <w:r>
        <w:t>Để tạo một trang bất kỳ trong ASP.NET Core MVC, chúng ta lần lượt tiến hành như sau:</w:t>
      </w:r>
    </w:p>
    <w:p w14:paraId="00DC767F" w14:textId="0420A390" w:rsidR="002502AC" w:rsidRDefault="002502AC" w:rsidP="002502AC">
      <w:pPr>
        <w:pStyle w:val="1tenmucnho"/>
      </w:pPr>
      <w:r>
        <w:t xml:space="preserve">a) Tạo </w:t>
      </w:r>
      <w:r w:rsidR="00F744E1">
        <w:t>C</w:t>
      </w:r>
      <w:r>
        <w:t>ontroller</w:t>
      </w:r>
    </w:p>
    <w:p w14:paraId="05FA6142" w14:textId="178F3F28" w:rsidR="002502AC" w:rsidRDefault="002502AC" w:rsidP="002502AC">
      <w:pPr>
        <w:rPr>
          <w:lang w:val="en-US"/>
        </w:rPr>
      </w:pPr>
      <w:r>
        <w:rPr>
          <w:lang w:val="en-US"/>
        </w:rPr>
        <w:t>- Đầu tiên, nhấn chuột phải vào thư mục Controllers &gt; New File, sau đó đặt tên controller mới theo quy tắc:</w:t>
      </w:r>
      <w:r w:rsidRPr="002502AC">
        <w:rPr>
          <w:b/>
          <w:bCs/>
          <w:lang w:val="en-US"/>
        </w:rPr>
        <w:t xml:space="preserve"> </w:t>
      </w:r>
      <w:r w:rsidRPr="002502AC">
        <w:rPr>
          <w:b/>
          <w:bCs/>
          <w:i/>
          <w:iCs/>
          <w:u w:val="single"/>
          <w:lang w:val="en-US"/>
        </w:rPr>
        <w:t>&lt;Tên controller mong muốn&gt;</w:t>
      </w:r>
      <w:r w:rsidRPr="002502AC">
        <w:rPr>
          <w:b/>
          <w:bCs/>
          <w:lang w:val="en-US"/>
        </w:rPr>
        <w:t>Controller.cs</w:t>
      </w:r>
    </w:p>
    <w:p w14:paraId="49ACF2C4" w14:textId="6D7698E7" w:rsidR="002502AC" w:rsidRDefault="002502AC" w:rsidP="002502AC">
      <w:pPr>
        <w:rPr>
          <w:lang w:val="en-US"/>
        </w:rPr>
      </w:pPr>
      <w:r>
        <w:rPr>
          <w:lang w:val="en-US"/>
        </w:rPr>
        <w:t>VD: Ở đây chúng ta cần tạo một trang đăng nhập, nên bước đầu tiên cần tạo controller cho trang đăng nhập này. Vì vậy controller sẽ có tên là:</w:t>
      </w:r>
    </w:p>
    <w:p w14:paraId="4494F338" w14:textId="77777777" w:rsidR="003F4FE2" w:rsidRDefault="002502AC" w:rsidP="00EF671B">
      <w:pPr>
        <w:ind w:firstLine="0"/>
        <w:jc w:val="center"/>
        <w:rPr>
          <w:b/>
          <w:bCs/>
        </w:rPr>
      </w:pPr>
      <w:r w:rsidRPr="002502AC">
        <w:rPr>
          <w:b/>
          <w:bCs/>
        </w:rPr>
        <w:t>“LoginController.cs”</w:t>
      </w:r>
    </w:p>
    <w:p w14:paraId="53E15737" w14:textId="79D4B8AC" w:rsidR="003F4FE2" w:rsidRDefault="003F4FE2" w:rsidP="003F4FE2">
      <w:pPr>
        <w:rPr>
          <w:lang w:val="en-US"/>
        </w:rPr>
      </w:pPr>
      <w:r>
        <w:rPr>
          <w:lang w:val="en-US"/>
        </w:rPr>
        <w:t>- Sau đó tiến hành dán đoạn mã sau đây vào để hoàn tất việc tạo controller:</w:t>
      </w:r>
    </w:p>
    <w:p w14:paraId="43A9CD94" w14:textId="77777777" w:rsidR="003F4FE2" w:rsidRDefault="003F4FE2" w:rsidP="003F4FE2">
      <w:pPr>
        <w:shd w:val="clear" w:color="auto" w:fill="1E1E1E"/>
        <w:spacing w:before="0" w:after="0" w:line="285" w:lineRule="atLeast"/>
        <w:rPr>
          <w:rFonts w:ascii="Consolas" w:hAnsi="Consolas"/>
          <w:color w:val="C586C0"/>
          <w:sz w:val="21"/>
          <w:szCs w:val="21"/>
          <w:lang w:val="en-US"/>
        </w:rPr>
      </w:pPr>
    </w:p>
    <w:p w14:paraId="00124CA9" w14:textId="37DA1023"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C586C0"/>
          <w:sz w:val="21"/>
          <w:szCs w:val="21"/>
          <w:lang w:val="en-US"/>
        </w:rPr>
        <w:t>using</w:t>
      </w:r>
      <w:r w:rsidRPr="003F4FE2">
        <w:rPr>
          <w:rFonts w:ascii="Consolas" w:hAnsi="Consolas"/>
          <w:color w:val="D4D4D4"/>
          <w:sz w:val="21"/>
          <w:szCs w:val="21"/>
          <w:lang w:val="en-US"/>
        </w:rPr>
        <w:t> </w:t>
      </w:r>
      <w:r w:rsidRPr="003F4FE2">
        <w:rPr>
          <w:rFonts w:ascii="Consolas" w:hAnsi="Consolas"/>
          <w:color w:val="4EC9B0"/>
          <w:sz w:val="21"/>
          <w:szCs w:val="21"/>
          <w:lang w:val="en-US"/>
        </w:rPr>
        <w:t>Microsoft</w:t>
      </w:r>
      <w:r w:rsidRPr="003F4FE2">
        <w:rPr>
          <w:rFonts w:ascii="Consolas" w:hAnsi="Consolas"/>
          <w:color w:val="D4D4D4"/>
          <w:sz w:val="21"/>
          <w:szCs w:val="21"/>
          <w:lang w:val="en-US"/>
        </w:rPr>
        <w:t>.</w:t>
      </w:r>
      <w:r w:rsidRPr="003F4FE2">
        <w:rPr>
          <w:rFonts w:ascii="Consolas" w:hAnsi="Consolas"/>
          <w:color w:val="4EC9B0"/>
          <w:sz w:val="21"/>
          <w:szCs w:val="21"/>
          <w:lang w:val="en-US"/>
        </w:rPr>
        <w:t>AspNetCore</w:t>
      </w:r>
      <w:r w:rsidRPr="003F4FE2">
        <w:rPr>
          <w:rFonts w:ascii="Consolas" w:hAnsi="Consolas"/>
          <w:color w:val="D4D4D4"/>
          <w:sz w:val="21"/>
          <w:szCs w:val="21"/>
          <w:lang w:val="en-US"/>
        </w:rPr>
        <w:t>.</w:t>
      </w:r>
      <w:r w:rsidRPr="003F4FE2">
        <w:rPr>
          <w:rFonts w:ascii="Consolas" w:hAnsi="Consolas"/>
          <w:color w:val="4EC9B0"/>
          <w:sz w:val="21"/>
          <w:szCs w:val="21"/>
          <w:lang w:val="en-US"/>
        </w:rPr>
        <w:t>Mvc</w:t>
      </w:r>
      <w:r w:rsidRPr="003F4FE2">
        <w:rPr>
          <w:rFonts w:ascii="Consolas" w:hAnsi="Consolas"/>
          <w:color w:val="D4D4D4"/>
          <w:sz w:val="21"/>
          <w:szCs w:val="21"/>
          <w:lang w:val="en-US"/>
        </w:rPr>
        <w:t>;</w:t>
      </w:r>
    </w:p>
    <w:p w14:paraId="591391C9"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569CD6"/>
          <w:sz w:val="21"/>
          <w:szCs w:val="21"/>
          <w:lang w:val="en-US"/>
        </w:rPr>
        <w:t>namespace</w:t>
      </w:r>
      <w:r w:rsidRPr="003F4FE2">
        <w:rPr>
          <w:rFonts w:ascii="Consolas" w:hAnsi="Consolas"/>
          <w:color w:val="D4D4D4"/>
          <w:sz w:val="21"/>
          <w:szCs w:val="21"/>
          <w:lang w:val="en-US"/>
        </w:rPr>
        <w:t> </w:t>
      </w:r>
      <w:r w:rsidRPr="003F4FE2">
        <w:rPr>
          <w:rFonts w:ascii="Consolas" w:hAnsi="Consolas"/>
          <w:color w:val="4EC9B0"/>
          <w:sz w:val="21"/>
          <w:szCs w:val="21"/>
          <w:lang w:val="en-US"/>
        </w:rPr>
        <w:t>SampleMVCApps</w:t>
      </w:r>
      <w:r w:rsidRPr="003F4FE2">
        <w:rPr>
          <w:rFonts w:ascii="Consolas" w:hAnsi="Consolas"/>
          <w:color w:val="D4D4D4"/>
          <w:sz w:val="21"/>
          <w:szCs w:val="21"/>
          <w:lang w:val="en-US"/>
        </w:rPr>
        <w:t>.</w:t>
      </w:r>
      <w:r w:rsidRPr="003F4FE2">
        <w:rPr>
          <w:rFonts w:ascii="Consolas" w:hAnsi="Consolas"/>
          <w:color w:val="4EC9B0"/>
          <w:sz w:val="21"/>
          <w:szCs w:val="21"/>
          <w:lang w:val="en-US"/>
        </w:rPr>
        <w:t>Controllers</w:t>
      </w:r>
    </w:p>
    <w:p w14:paraId="5ECCB42B"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w:t>
      </w:r>
    </w:p>
    <w:p w14:paraId="6E28CF87" w14:textId="449B3ED3"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    </w:t>
      </w:r>
      <w:r w:rsidRPr="003F4FE2">
        <w:rPr>
          <w:rFonts w:ascii="Consolas" w:hAnsi="Consolas"/>
          <w:color w:val="569CD6"/>
          <w:sz w:val="21"/>
          <w:szCs w:val="21"/>
          <w:lang w:val="en-US"/>
        </w:rPr>
        <w:t>public</w:t>
      </w:r>
      <w:r w:rsidRPr="003F4FE2">
        <w:rPr>
          <w:rFonts w:ascii="Consolas" w:hAnsi="Consolas"/>
          <w:color w:val="D4D4D4"/>
          <w:sz w:val="21"/>
          <w:szCs w:val="21"/>
          <w:lang w:val="en-US"/>
        </w:rPr>
        <w:t> </w:t>
      </w:r>
      <w:r w:rsidRPr="003F4FE2">
        <w:rPr>
          <w:rFonts w:ascii="Consolas" w:hAnsi="Consolas"/>
          <w:color w:val="569CD6"/>
          <w:sz w:val="21"/>
          <w:szCs w:val="21"/>
          <w:lang w:val="en-US"/>
        </w:rPr>
        <w:t>class</w:t>
      </w:r>
      <w:r w:rsidRPr="003F4FE2">
        <w:rPr>
          <w:rFonts w:ascii="Consolas" w:hAnsi="Consolas"/>
          <w:color w:val="D4D4D4"/>
          <w:sz w:val="21"/>
          <w:szCs w:val="21"/>
          <w:lang w:val="en-US"/>
        </w:rPr>
        <w:t> </w:t>
      </w:r>
      <w:r w:rsidR="00F744E1">
        <w:rPr>
          <w:rFonts w:ascii="Consolas" w:hAnsi="Consolas"/>
          <w:color w:val="4EC9B0"/>
          <w:sz w:val="21"/>
          <w:szCs w:val="21"/>
          <w:lang w:val="en-US"/>
        </w:rPr>
        <w:t>Base</w:t>
      </w:r>
      <w:r w:rsidRPr="003F4FE2">
        <w:rPr>
          <w:rFonts w:ascii="Consolas" w:hAnsi="Consolas"/>
          <w:color w:val="4EC9B0"/>
          <w:sz w:val="21"/>
          <w:szCs w:val="21"/>
          <w:lang w:val="en-US"/>
        </w:rPr>
        <w:t>Controller</w:t>
      </w:r>
      <w:r w:rsidRPr="003F4FE2">
        <w:rPr>
          <w:rFonts w:ascii="Consolas" w:hAnsi="Consolas"/>
          <w:color w:val="D4D4D4"/>
          <w:sz w:val="21"/>
          <w:szCs w:val="21"/>
          <w:lang w:val="en-US"/>
        </w:rPr>
        <w:t> : </w:t>
      </w:r>
      <w:r w:rsidRPr="003F4FE2">
        <w:rPr>
          <w:rFonts w:ascii="Consolas" w:hAnsi="Consolas"/>
          <w:color w:val="4EC9B0"/>
          <w:sz w:val="21"/>
          <w:szCs w:val="21"/>
          <w:lang w:val="en-US"/>
        </w:rPr>
        <w:t>Controller</w:t>
      </w:r>
    </w:p>
    <w:p w14:paraId="2EAE5C30"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    {</w:t>
      </w:r>
    </w:p>
    <w:p w14:paraId="721377E0"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        </w:t>
      </w:r>
      <w:r w:rsidRPr="003F4FE2">
        <w:rPr>
          <w:rFonts w:ascii="Consolas" w:hAnsi="Consolas"/>
          <w:color w:val="569CD6"/>
          <w:sz w:val="21"/>
          <w:szCs w:val="21"/>
          <w:lang w:val="en-US"/>
        </w:rPr>
        <w:t>public</w:t>
      </w:r>
      <w:r w:rsidRPr="003F4FE2">
        <w:rPr>
          <w:rFonts w:ascii="Consolas" w:hAnsi="Consolas"/>
          <w:color w:val="D4D4D4"/>
          <w:sz w:val="21"/>
          <w:szCs w:val="21"/>
          <w:lang w:val="en-US"/>
        </w:rPr>
        <w:t> </w:t>
      </w:r>
      <w:r w:rsidRPr="003F4FE2">
        <w:rPr>
          <w:rFonts w:ascii="Consolas" w:hAnsi="Consolas"/>
          <w:color w:val="4EC9B0"/>
          <w:sz w:val="21"/>
          <w:szCs w:val="21"/>
          <w:lang w:val="en-US"/>
        </w:rPr>
        <w:t>IActionResult</w:t>
      </w:r>
      <w:r w:rsidRPr="003F4FE2">
        <w:rPr>
          <w:rFonts w:ascii="Consolas" w:hAnsi="Consolas"/>
          <w:color w:val="D4D4D4"/>
          <w:sz w:val="21"/>
          <w:szCs w:val="21"/>
          <w:lang w:val="en-US"/>
        </w:rPr>
        <w:t> </w:t>
      </w:r>
      <w:r w:rsidRPr="003F4FE2">
        <w:rPr>
          <w:rFonts w:ascii="Consolas" w:hAnsi="Consolas"/>
          <w:color w:val="DCDCAA"/>
          <w:sz w:val="21"/>
          <w:szCs w:val="21"/>
          <w:lang w:val="en-US"/>
        </w:rPr>
        <w:t>Index</w:t>
      </w:r>
      <w:r w:rsidRPr="003F4FE2">
        <w:rPr>
          <w:rFonts w:ascii="Consolas" w:hAnsi="Consolas"/>
          <w:color w:val="D4D4D4"/>
          <w:sz w:val="21"/>
          <w:szCs w:val="21"/>
          <w:lang w:val="en-US"/>
        </w:rPr>
        <w:t>()</w:t>
      </w:r>
    </w:p>
    <w:p w14:paraId="6FEAAF6D"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        {</w:t>
      </w:r>
    </w:p>
    <w:p w14:paraId="03AB496E"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            </w:t>
      </w:r>
      <w:r w:rsidRPr="003F4FE2">
        <w:rPr>
          <w:rFonts w:ascii="Consolas" w:hAnsi="Consolas"/>
          <w:color w:val="C586C0"/>
          <w:sz w:val="21"/>
          <w:szCs w:val="21"/>
          <w:lang w:val="en-US"/>
        </w:rPr>
        <w:t>return</w:t>
      </w:r>
      <w:r w:rsidRPr="003F4FE2">
        <w:rPr>
          <w:rFonts w:ascii="Consolas" w:hAnsi="Consolas"/>
          <w:color w:val="D4D4D4"/>
          <w:sz w:val="21"/>
          <w:szCs w:val="21"/>
          <w:lang w:val="en-US"/>
        </w:rPr>
        <w:t> </w:t>
      </w:r>
      <w:r w:rsidRPr="003F4FE2">
        <w:rPr>
          <w:rFonts w:ascii="Consolas" w:hAnsi="Consolas"/>
          <w:color w:val="DCDCAA"/>
          <w:sz w:val="21"/>
          <w:szCs w:val="21"/>
          <w:lang w:val="en-US"/>
        </w:rPr>
        <w:t>View</w:t>
      </w:r>
      <w:r w:rsidRPr="003F4FE2">
        <w:rPr>
          <w:rFonts w:ascii="Consolas" w:hAnsi="Consolas"/>
          <w:color w:val="D4D4D4"/>
          <w:sz w:val="21"/>
          <w:szCs w:val="21"/>
          <w:lang w:val="en-US"/>
        </w:rPr>
        <w:t>();</w:t>
      </w:r>
    </w:p>
    <w:p w14:paraId="04D13827" w14:textId="7E62694A"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        }</w:t>
      </w:r>
    </w:p>
    <w:p w14:paraId="6963DC86"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    }</w:t>
      </w:r>
    </w:p>
    <w:p w14:paraId="370FEEE6" w14:textId="725ADDC7" w:rsid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w:t>
      </w:r>
    </w:p>
    <w:p w14:paraId="22FB0984" w14:textId="77777777" w:rsidR="003F4FE2" w:rsidRPr="003F4FE2" w:rsidRDefault="003F4FE2" w:rsidP="003F4FE2">
      <w:pPr>
        <w:shd w:val="clear" w:color="auto" w:fill="1E1E1E"/>
        <w:spacing w:before="0" w:after="0" w:line="285" w:lineRule="atLeast"/>
        <w:rPr>
          <w:rFonts w:ascii="Consolas" w:hAnsi="Consolas"/>
          <w:color w:val="D4D4D4"/>
          <w:sz w:val="21"/>
          <w:szCs w:val="21"/>
          <w:lang w:val="en-US"/>
        </w:rPr>
      </w:pPr>
    </w:p>
    <w:p w14:paraId="267E3D26" w14:textId="64B381C5" w:rsidR="003F4FE2" w:rsidRDefault="003F4FE2" w:rsidP="004970A5">
      <w:pPr>
        <w:pStyle w:val="1hinhve"/>
      </w:pPr>
      <w:r>
        <w:tab/>
      </w:r>
      <w:bookmarkStart w:id="91" w:name="_Toc38397449"/>
      <w:bookmarkStart w:id="92" w:name="_Toc39134536"/>
      <w:r>
        <w:t>Hình 4.</w:t>
      </w:r>
      <w:r w:rsidR="00DF5290">
        <w:t>1</w:t>
      </w:r>
      <w:r>
        <w:t>5. Đoạn mã mặc định trong Controller bất kỳ</w:t>
      </w:r>
      <w:bookmarkEnd w:id="91"/>
      <w:bookmarkEnd w:id="92"/>
    </w:p>
    <w:p w14:paraId="24367CA4" w14:textId="0D4FAAA5" w:rsidR="003F4FE2" w:rsidRDefault="003F4FE2" w:rsidP="00C461A0">
      <w:pPr>
        <w:rPr>
          <w:lang w:val="en-US"/>
        </w:rPr>
      </w:pPr>
      <w:r>
        <w:rPr>
          <w:lang w:val="en-US"/>
        </w:rPr>
        <w:t xml:space="preserve">- </w:t>
      </w:r>
      <w:r>
        <w:t>Đo</w:t>
      </w:r>
      <w:r>
        <w:rPr>
          <w:lang w:val="en-US"/>
        </w:rPr>
        <w:t>ạn mã trên cho phép controller tự động trả về View tương ứng khi người dùng vào đường dẫn tham chiếu đến controller này.</w:t>
      </w:r>
    </w:p>
    <w:p w14:paraId="44522334" w14:textId="61453246" w:rsidR="006C1886" w:rsidRDefault="006C1886" w:rsidP="00F744E1">
      <w:pPr>
        <w:pStyle w:val="1tenmucnho"/>
      </w:pPr>
      <w:r>
        <w:t>b)</w:t>
      </w:r>
      <w:r w:rsidR="00F744E1">
        <w:t xml:space="preserve"> Tạo View cho trang</w:t>
      </w:r>
    </w:p>
    <w:p w14:paraId="02A97FD5" w14:textId="326CC69C" w:rsidR="00F744E1" w:rsidRDefault="00F744E1" w:rsidP="008A3F6D">
      <w:pPr>
        <w:rPr>
          <w:lang w:val="en-US"/>
        </w:rPr>
      </w:pPr>
      <w:r>
        <w:rPr>
          <w:lang w:val="en-US"/>
        </w:rPr>
        <w:t xml:space="preserve">- Trước tiên để tạo view cho trang, ta cần tạo thư mục là tên của trang cần tạo trong thư mục </w:t>
      </w:r>
      <w:r w:rsidRPr="008A3F6D">
        <w:rPr>
          <w:b/>
          <w:bCs/>
          <w:lang w:val="en-US"/>
        </w:rPr>
        <w:t>Views</w:t>
      </w:r>
      <w:r>
        <w:rPr>
          <w:lang w:val="en-US"/>
        </w:rPr>
        <w:t xml:space="preserve">, bằng cách nhấn chuột phải vào thư mục </w:t>
      </w:r>
      <w:r w:rsidRPr="008A3F6D">
        <w:rPr>
          <w:b/>
          <w:bCs/>
          <w:lang w:val="en-US"/>
        </w:rPr>
        <w:t>Views</w:t>
      </w:r>
      <w:r>
        <w:rPr>
          <w:lang w:val="en-US"/>
        </w:rPr>
        <w:t xml:space="preserve"> &gt; </w:t>
      </w:r>
      <w:r w:rsidR="008A3F6D" w:rsidRPr="008A3F6D">
        <w:rPr>
          <w:b/>
          <w:bCs/>
          <w:lang w:val="en-US"/>
        </w:rPr>
        <w:t>New Folder</w:t>
      </w:r>
      <w:r w:rsidR="008A3F6D">
        <w:rPr>
          <w:lang w:val="en-US"/>
        </w:rPr>
        <w:t xml:space="preserve">. </w:t>
      </w:r>
      <w:r w:rsidR="008A3F6D" w:rsidRPr="002C094F">
        <w:rPr>
          <w:i/>
          <w:iCs/>
          <w:u w:val="single"/>
          <w:lang w:val="en-US"/>
        </w:rPr>
        <w:t>Lưu ý:</w:t>
      </w:r>
      <w:r w:rsidR="008A3F6D" w:rsidRPr="002C094F">
        <w:rPr>
          <w:i/>
          <w:iCs/>
          <w:lang w:val="en-US"/>
        </w:rPr>
        <w:t xml:space="preserve"> Tên thư mục phải trùng với tên của </w:t>
      </w:r>
      <w:r w:rsidR="008A3F6D" w:rsidRPr="002C094F">
        <w:rPr>
          <w:b/>
          <w:bCs/>
          <w:i/>
          <w:iCs/>
          <w:lang w:val="en-US"/>
        </w:rPr>
        <w:t>Controller</w:t>
      </w:r>
      <w:r w:rsidR="008A3F6D" w:rsidRPr="002C094F">
        <w:rPr>
          <w:i/>
          <w:iCs/>
          <w:lang w:val="en-US"/>
        </w:rPr>
        <w:t xml:space="preserve"> vừa tạo cho trang.</w:t>
      </w:r>
    </w:p>
    <w:p w14:paraId="53569E24" w14:textId="120C0F7D" w:rsidR="008A3F6D" w:rsidRDefault="008A3F6D" w:rsidP="00C461A0">
      <w:pPr>
        <w:rPr>
          <w:lang w:val="en-US"/>
        </w:rPr>
      </w:pPr>
      <w:r>
        <w:rPr>
          <w:lang w:val="en-US"/>
        </w:rPr>
        <w:t xml:space="preserve">VD: Ở đây chúng ta sẽ tạo thư mục có tên là </w:t>
      </w:r>
      <w:r w:rsidRPr="008A3F6D">
        <w:rPr>
          <w:b/>
          <w:bCs/>
          <w:lang w:val="en-US"/>
        </w:rPr>
        <w:t>Login</w:t>
      </w:r>
      <w:r>
        <w:rPr>
          <w:lang w:val="en-US"/>
        </w:rPr>
        <w:t>.</w:t>
      </w:r>
    </w:p>
    <w:p w14:paraId="6C4225C1" w14:textId="09F1FF43" w:rsidR="00FB18F5" w:rsidRDefault="00585CB6" w:rsidP="00A83E7B">
      <w:pPr>
        <w:rPr>
          <w:lang w:val="en-US"/>
        </w:rPr>
      </w:pPr>
      <w:r>
        <w:rPr>
          <w:lang w:val="en-US"/>
        </w:rPr>
        <w:t xml:space="preserve">- </w:t>
      </w:r>
      <w:r w:rsidR="002C094F" w:rsidRPr="00585CB6">
        <w:rPr>
          <w:lang w:val="en-US"/>
        </w:rPr>
        <w:t xml:space="preserve">Tiếp theo chúng ta tạo tệp tin </w:t>
      </w:r>
      <w:r w:rsidR="002C094F" w:rsidRPr="00585CB6">
        <w:rPr>
          <w:b/>
          <w:bCs/>
          <w:lang w:val="en-US"/>
        </w:rPr>
        <w:t>“index.cshtml”</w:t>
      </w:r>
      <w:r w:rsidR="002C094F" w:rsidRPr="00585CB6">
        <w:rPr>
          <w:lang w:val="en-US"/>
        </w:rPr>
        <w:t xml:space="preserve"> trong thư mục vừa mới tạo. Sau đó tiến hành dán đoạn mã CSHTML sau vào để thực thi thử:</w:t>
      </w:r>
    </w:p>
    <w:p w14:paraId="23DA5BF3" w14:textId="77777777" w:rsidR="00FB18F5" w:rsidRDefault="00FB18F5">
      <w:pPr>
        <w:rPr>
          <w:lang w:val="en-US"/>
        </w:rPr>
      </w:pPr>
      <w:r>
        <w:rPr>
          <w:lang w:val="en-US"/>
        </w:rPr>
        <w:br w:type="page"/>
      </w:r>
    </w:p>
    <w:p w14:paraId="05C4ED09"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C586C0"/>
          <w:sz w:val="21"/>
          <w:szCs w:val="21"/>
          <w:lang w:val="en-US"/>
        </w:rPr>
        <w:lastRenderedPageBreak/>
        <w:t>@{</w:t>
      </w:r>
    </w:p>
    <w:p w14:paraId="6EC638C6"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D4D4D4"/>
          <w:sz w:val="21"/>
          <w:szCs w:val="21"/>
          <w:lang w:val="en-US"/>
        </w:rPr>
        <w:t>    </w:t>
      </w:r>
      <w:r w:rsidRPr="00585CB6">
        <w:rPr>
          <w:rFonts w:ascii="Consolas" w:hAnsi="Consolas"/>
          <w:color w:val="9CDCFE"/>
          <w:sz w:val="21"/>
          <w:szCs w:val="21"/>
          <w:lang w:val="en-US"/>
        </w:rPr>
        <w:t>ViewData</w:t>
      </w:r>
      <w:r w:rsidRPr="00585CB6">
        <w:rPr>
          <w:rFonts w:ascii="Consolas" w:hAnsi="Consolas"/>
          <w:color w:val="D4D4D4"/>
          <w:sz w:val="21"/>
          <w:szCs w:val="21"/>
          <w:lang w:val="en-US"/>
        </w:rPr>
        <w:t>[</w:t>
      </w:r>
      <w:r w:rsidRPr="00585CB6">
        <w:rPr>
          <w:rFonts w:ascii="Consolas" w:hAnsi="Consolas"/>
          <w:color w:val="CE9178"/>
          <w:sz w:val="21"/>
          <w:szCs w:val="21"/>
          <w:lang w:val="en-US"/>
        </w:rPr>
        <w:t>"Title"</w:t>
      </w:r>
      <w:r w:rsidRPr="00585CB6">
        <w:rPr>
          <w:rFonts w:ascii="Consolas" w:hAnsi="Consolas"/>
          <w:color w:val="D4D4D4"/>
          <w:sz w:val="21"/>
          <w:szCs w:val="21"/>
          <w:lang w:val="en-US"/>
        </w:rPr>
        <w:t>] = </w:t>
      </w:r>
      <w:r w:rsidRPr="00585CB6">
        <w:rPr>
          <w:rFonts w:ascii="Consolas" w:hAnsi="Consolas"/>
          <w:color w:val="CE9178"/>
          <w:sz w:val="21"/>
          <w:szCs w:val="21"/>
          <w:lang w:val="en-US"/>
        </w:rPr>
        <w:t>"Login Page"</w:t>
      </w:r>
      <w:r w:rsidRPr="00585CB6">
        <w:rPr>
          <w:rFonts w:ascii="Consolas" w:hAnsi="Consolas"/>
          <w:color w:val="D4D4D4"/>
          <w:sz w:val="21"/>
          <w:szCs w:val="21"/>
          <w:lang w:val="en-US"/>
        </w:rPr>
        <w:t>;</w:t>
      </w:r>
    </w:p>
    <w:p w14:paraId="457D0136"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C586C0"/>
          <w:sz w:val="21"/>
          <w:szCs w:val="21"/>
          <w:lang w:val="en-US"/>
        </w:rPr>
        <w:t>}</w:t>
      </w:r>
    </w:p>
    <w:p w14:paraId="67A44311"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p>
    <w:p w14:paraId="23ADC3D6"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808080"/>
          <w:sz w:val="21"/>
          <w:szCs w:val="21"/>
          <w:lang w:val="en-US"/>
        </w:rPr>
        <w:t>&lt;</w:t>
      </w:r>
      <w:r w:rsidRPr="00585CB6">
        <w:rPr>
          <w:rFonts w:ascii="Consolas" w:hAnsi="Consolas"/>
          <w:color w:val="569CD6"/>
          <w:sz w:val="21"/>
          <w:szCs w:val="21"/>
          <w:lang w:val="en-US"/>
        </w:rPr>
        <w:t>div</w:t>
      </w:r>
      <w:r w:rsidRPr="00585CB6">
        <w:rPr>
          <w:rFonts w:ascii="Consolas" w:hAnsi="Consolas"/>
          <w:color w:val="D4D4D4"/>
          <w:sz w:val="21"/>
          <w:szCs w:val="21"/>
          <w:lang w:val="en-US"/>
        </w:rPr>
        <w:t> </w:t>
      </w:r>
      <w:r w:rsidRPr="00585CB6">
        <w:rPr>
          <w:rFonts w:ascii="Consolas" w:hAnsi="Consolas"/>
          <w:color w:val="9CDCFE"/>
          <w:sz w:val="21"/>
          <w:szCs w:val="21"/>
          <w:lang w:val="en-US"/>
        </w:rPr>
        <w:t>class</w:t>
      </w:r>
      <w:r w:rsidRPr="00585CB6">
        <w:rPr>
          <w:rFonts w:ascii="Consolas" w:hAnsi="Consolas"/>
          <w:color w:val="D4D4D4"/>
          <w:sz w:val="21"/>
          <w:szCs w:val="21"/>
          <w:lang w:val="en-US"/>
        </w:rPr>
        <w:t>=</w:t>
      </w:r>
      <w:r w:rsidRPr="00585CB6">
        <w:rPr>
          <w:rFonts w:ascii="Consolas" w:hAnsi="Consolas"/>
          <w:color w:val="CE9178"/>
          <w:sz w:val="21"/>
          <w:szCs w:val="21"/>
          <w:lang w:val="en-US"/>
        </w:rPr>
        <w:t>"text-center"</w:t>
      </w:r>
      <w:r w:rsidRPr="00585CB6">
        <w:rPr>
          <w:rFonts w:ascii="Consolas" w:hAnsi="Consolas"/>
          <w:color w:val="808080"/>
          <w:sz w:val="21"/>
          <w:szCs w:val="21"/>
          <w:lang w:val="en-US"/>
        </w:rPr>
        <w:t>&gt;</w:t>
      </w:r>
    </w:p>
    <w:p w14:paraId="5C3EA85B"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D4D4D4"/>
          <w:sz w:val="21"/>
          <w:szCs w:val="21"/>
          <w:lang w:val="en-US"/>
        </w:rPr>
        <w:t>    </w:t>
      </w:r>
      <w:r w:rsidRPr="00585CB6">
        <w:rPr>
          <w:rFonts w:ascii="Consolas" w:hAnsi="Consolas"/>
          <w:color w:val="808080"/>
          <w:sz w:val="21"/>
          <w:szCs w:val="21"/>
          <w:lang w:val="en-US"/>
        </w:rPr>
        <w:t>&lt;</w:t>
      </w:r>
      <w:r w:rsidRPr="00585CB6">
        <w:rPr>
          <w:rFonts w:ascii="Consolas" w:hAnsi="Consolas"/>
          <w:color w:val="569CD6"/>
          <w:sz w:val="21"/>
          <w:szCs w:val="21"/>
          <w:lang w:val="en-US"/>
        </w:rPr>
        <w:t>h1</w:t>
      </w:r>
      <w:r w:rsidRPr="00585CB6">
        <w:rPr>
          <w:rFonts w:ascii="Consolas" w:hAnsi="Consolas"/>
          <w:color w:val="D4D4D4"/>
          <w:sz w:val="21"/>
          <w:szCs w:val="21"/>
          <w:lang w:val="en-US"/>
        </w:rPr>
        <w:t> </w:t>
      </w:r>
      <w:r w:rsidRPr="00585CB6">
        <w:rPr>
          <w:rFonts w:ascii="Consolas" w:hAnsi="Consolas"/>
          <w:color w:val="9CDCFE"/>
          <w:sz w:val="21"/>
          <w:szCs w:val="21"/>
          <w:lang w:val="en-US"/>
        </w:rPr>
        <w:t>class</w:t>
      </w:r>
      <w:r w:rsidRPr="00585CB6">
        <w:rPr>
          <w:rFonts w:ascii="Consolas" w:hAnsi="Consolas"/>
          <w:color w:val="D4D4D4"/>
          <w:sz w:val="21"/>
          <w:szCs w:val="21"/>
          <w:lang w:val="en-US"/>
        </w:rPr>
        <w:t>=</w:t>
      </w:r>
      <w:r w:rsidRPr="00585CB6">
        <w:rPr>
          <w:rFonts w:ascii="Consolas" w:hAnsi="Consolas"/>
          <w:color w:val="CE9178"/>
          <w:sz w:val="21"/>
          <w:szCs w:val="21"/>
          <w:lang w:val="en-US"/>
        </w:rPr>
        <w:t>"display-4"</w:t>
      </w:r>
      <w:r w:rsidRPr="00585CB6">
        <w:rPr>
          <w:rFonts w:ascii="Consolas" w:hAnsi="Consolas"/>
          <w:color w:val="808080"/>
          <w:sz w:val="21"/>
          <w:szCs w:val="21"/>
          <w:lang w:val="en-US"/>
        </w:rPr>
        <w:t>&gt;</w:t>
      </w:r>
      <w:r w:rsidRPr="00585CB6">
        <w:rPr>
          <w:rFonts w:ascii="Consolas" w:hAnsi="Consolas"/>
          <w:color w:val="D4D4D4"/>
          <w:sz w:val="21"/>
          <w:szCs w:val="21"/>
          <w:lang w:val="en-US"/>
        </w:rPr>
        <w:t>Xin chào</w:t>
      </w:r>
      <w:r w:rsidRPr="00585CB6">
        <w:rPr>
          <w:rFonts w:ascii="Consolas" w:hAnsi="Consolas"/>
          <w:color w:val="808080"/>
          <w:sz w:val="21"/>
          <w:szCs w:val="21"/>
          <w:lang w:val="en-US"/>
        </w:rPr>
        <w:t>&lt;/</w:t>
      </w:r>
      <w:r w:rsidRPr="00585CB6">
        <w:rPr>
          <w:rFonts w:ascii="Consolas" w:hAnsi="Consolas"/>
          <w:color w:val="569CD6"/>
          <w:sz w:val="21"/>
          <w:szCs w:val="21"/>
          <w:lang w:val="en-US"/>
        </w:rPr>
        <w:t>h1</w:t>
      </w:r>
      <w:r w:rsidRPr="00585CB6">
        <w:rPr>
          <w:rFonts w:ascii="Consolas" w:hAnsi="Consolas"/>
          <w:color w:val="808080"/>
          <w:sz w:val="21"/>
          <w:szCs w:val="21"/>
          <w:lang w:val="en-US"/>
        </w:rPr>
        <w:t>&gt;</w:t>
      </w:r>
    </w:p>
    <w:p w14:paraId="6ACD8D10"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D4D4D4"/>
          <w:sz w:val="21"/>
          <w:szCs w:val="21"/>
          <w:lang w:val="en-US"/>
        </w:rPr>
        <w:t>    </w:t>
      </w:r>
      <w:r w:rsidRPr="00585CB6">
        <w:rPr>
          <w:rFonts w:ascii="Consolas" w:hAnsi="Consolas"/>
          <w:color w:val="808080"/>
          <w:sz w:val="21"/>
          <w:szCs w:val="21"/>
          <w:lang w:val="en-US"/>
        </w:rPr>
        <w:t>&lt;</w:t>
      </w:r>
      <w:r w:rsidRPr="00585CB6">
        <w:rPr>
          <w:rFonts w:ascii="Consolas" w:hAnsi="Consolas"/>
          <w:color w:val="569CD6"/>
          <w:sz w:val="21"/>
          <w:szCs w:val="21"/>
          <w:lang w:val="en-US"/>
        </w:rPr>
        <w:t>p</w:t>
      </w:r>
      <w:r w:rsidRPr="00585CB6">
        <w:rPr>
          <w:rFonts w:ascii="Consolas" w:hAnsi="Consolas"/>
          <w:color w:val="808080"/>
          <w:sz w:val="21"/>
          <w:szCs w:val="21"/>
          <w:lang w:val="en-US"/>
        </w:rPr>
        <w:t>&gt;</w:t>
      </w:r>
      <w:r w:rsidRPr="00585CB6">
        <w:rPr>
          <w:rFonts w:ascii="Consolas" w:hAnsi="Consolas"/>
          <w:color w:val="D4D4D4"/>
          <w:sz w:val="21"/>
          <w:szCs w:val="21"/>
          <w:lang w:val="en-US"/>
        </w:rPr>
        <w:t>Đây sẽ là trang đăng nhập</w:t>
      </w:r>
      <w:r w:rsidRPr="00585CB6">
        <w:rPr>
          <w:rFonts w:ascii="Consolas" w:hAnsi="Consolas"/>
          <w:color w:val="808080"/>
          <w:sz w:val="21"/>
          <w:szCs w:val="21"/>
          <w:lang w:val="en-US"/>
        </w:rPr>
        <w:t>&lt;/</w:t>
      </w:r>
      <w:r w:rsidRPr="00585CB6">
        <w:rPr>
          <w:rFonts w:ascii="Consolas" w:hAnsi="Consolas"/>
          <w:color w:val="569CD6"/>
          <w:sz w:val="21"/>
          <w:szCs w:val="21"/>
          <w:lang w:val="en-US"/>
        </w:rPr>
        <w:t>p</w:t>
      </w:r>
      <w:r w:rsidRPr="00585CB6">
        <w:rPr>
          <w:rFonts w:ascii="Consolas" w:hAnsi="Consolas"/>
          <w:color w:val="808080"/>
          <w:sz w:val="21"/>
          <w:szCs w:val="21"/>
          <w:lang w:val="en-US"/>
        </w:rPr>
        <w:t>&gt;</w:t>
      </w:r>
    </w:p>
    <w:p w14:paraId="43D095EF" w14:textId="3AF1BC7A" w:rsid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808080"/>
          <w:sz w:val="21"/>
          <w:szCs w:val="21"/>
          <w:lang w:val="en-US"/>
        </w:rPr>
        <w:t>&lt;/</w:t>
      </w:r>
      <w:r w:rsidRPr="00585CB6">
        <w:rPr>
          <w:rFonts w:ascii="Consolas" w:hAnsi="Consolas"/>
          <w:color w:val="569CD6"/>
          <w:sz w:val="21"/>
          <w:szCs w:val="21"/>
          <w:lang w:val="en-US"/>
        </w:rPr>
        <w:t>div</w:t>
      </w:r>
      <w:r w:rsidRPr="00585CB6">
        <w:rPr>
          <w:rFonts w:ascii="Consolas" w:hAnsi="Consolas"/>
          <w:color w:val="808080"/>
          <w:sz w:val="21"/>
          <w:szCs w:val="21"/>
          <w:lang w:val="en-US"/>
        </w:rPr>
        <w:t>&gt;</w:t>
      </w:r>
    </w:p>
    <w:p w14:paraId="66D874C0" w14:textId="5586538F" w:rsidR="00585CB6" w:rsidRPr="00585CB6" w:rsidRDefault="00585CB6" w:rsidP="004970A5">
      <w:pPr>
        <w:pStyle w:val="1hinhve"/>
      </w:pPr>
      <w:bookmarkStart w:id="93" w:name="_Toc38397450"/>
      <w:bookmarkStart w:id="94" w:name="_Toc39134537"/>
      <w:r>
        <w:t>Hình 4.</w:t>
      </w:r>
      <w:r w:rsidR="00DF5290">
        <w:t>1</w:t>
      </w:r>
      <w:r>
        <w:t>6. Mã nội dung của trang đăng nhập (Login)</w:t>
      </w:r>
      <w:bookmarkEnd w:id="93"/>
      <w:bookmarkEnd w:id="94"/>
    </w:p>
    <w:p w14:paraId="1FD2AB99" w14:textId="77777777" w:rsidR="00F75000" w:rsidRDefault="00F75000" w:rsidP="00C461A0">
      <w:pPr>
        <w:pStyle w:val="1tenmucnho"/>
      </w:pPr>
      <w:r>
        <w:t>c) Khởi chạy và kiểm tra</w:t>
      </w:r>
    </w:p>
    <w:p w14:paraId="47BA1279" w14:textId="5F1BC498" w:rsidR="007C24D9" w:rsidRDefault="00F75000" w:rsidP="00DA4C0A">
      <w:pPr>
        <w:pStyle w:val="1doanvanban"/>
      </w:pPr>
      <w:r>
        <w:t xml:space="preserve">Tiến hành khởi chạy bằng lệnh “dotnet watch run” sau đó vào theo đường dẫn </w:t>
      </w:r>
      <w:hyperlink r:id="rId40" w:history="1">
        <w:r w:rsidRPr="00F75000">
          <w:rPr>
            <w:rStyle w:val="Hyperlink"/>
            <w:b/>
            <w:bCs/>
            <w:color w:val="auto"/>
          </w:rPr>
          <w:t>https://localhost:50001/Login</w:t>
        </w:r>
      </w:hyperlink>
      <w:r>
        <w:t xml:space="preserve"> ta thu được kết quả như hình sau:</w:t>
      </w:r>
    </w:p>
    <w:p w14:paraId="4751EBB0" w14:textId="1489C724" w:rsidR="007C24D9" w:rsidRPr="007C24D9" w:rsidRDefault="007C24D9" w:rsidP="006272A4">
      <w:pPr>
        <w:ind w:firstLine="0"/>
        <w:jc w:val="center"/>
      </w:pPr>
      <w:r>
        <w:rPr>
          <w:noProof/>
        </w:rPr>
        <w:drawing>
          <wp:inline distT="0" distB="0" distL="0" distR="0" wp14:anchorId="04A9626F" wp14:editId="4C03D3DC">
            <wp:extent cx="5760085" cy="3238500"/>
            <wp:effectExtent l="76200" t="76200" r="126365"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238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048120" w14:textId="1D406B7E" w:rsidR="007C24D9" w:rsidRDefault="009C4068" w:rsidP="004970A5">
      <w:pPr>
        <w:pStyle w:val="1hinhve"/>
      </w:pPr>
      <w:bookmarkStart w:id="95" w:name="_Toc38397451"/>
      <w:bookmarkStart w:id="96" w:name="_Toc39134538"/>
      <w:r>
        <w:t>Hình 4.</w:t>
      </w:r>
      <w:r w:rsidR="00DF5290">
        <w:t>1</w:t>
      </w:r>
      <w:r>
        <w:t>7. Kết quả thu được sau khi hình thành trang đăng nhập</w:t>
      </w:r>
      <w:bookmarkEnd w:id="95"/>
      <w:bookmarkEnd w:id="96"/>
    </w:p>
    <w:p w14:paraId="5D106E4E" w14:textId="75C5BD4A" w:rsidR="003A3A90" w:rsidRDefault="003A3A90" w:rsidP="00020FA1">
      <w:pPr>
        <w:pStyle w:val="1tenmucvua"/>
      </w:pPr>
      <w:bookmarkStart w:id="97" w:name="_Toc39134494"/>
      <w:r>
        <w:t>4.5.3. Tùy chỉnh layout</w:t>
      </w:r>
      <w:bookmarkEnd w:id="97"/>
    </w:p>
    <w:p w14:paraId="07101DEE" w14:textId="291B57C4" w:rsidR="006B25A2" w:rsidRDefault="00080D96" w:rsidP="00C461A0">
      <w:pPr>
        <w:rPr>
          <w:lang w:val="en-US"/>
        </w:rPr>
      </w:pPr>
      <w:r>
        <w:rPr>
          <w:lang w:val="en-US"/>
        </w:rPr>
        <w:t>Trong một website có thể chứa các thành phần chung trong các giao diện người dùng mà vẫn giữ nguyên trong suốt ứng dụng chẳng hạn như logo, tiêu đề, thanh điều hướng bên trái, thanh điều hướng bên phải hoặc phần footer – đó được gọi là Layout của một website.</w:t>
      </w:r>
      <w:r w:rsidR="00A00F04">
        <w:rPr>
          <w:lang w:val="en-US"/>
        </w:rPr>
        <w:t xml:space="preserve"> </w:t>
      </w:r>
      <w:r w:rsidR="008C52E2">
        <w:rPr>
          <w:lang w:val="en-US"/>
        </w:rPr>
        <w:t>Chúng ta có thể hình dung như sau:</w:t>
      </w:r>
    </w:p>
    <w:p w14:paraId="22676968" w14:textId="6110010B" w:rsidR="008C52E2" w:rsidRDefault="00C461A0" w:rsidP="009D7A25">
      <w:pPr>
        <w:ind w:firstLine="0"/>
        <w:jc w:val="center"/>
        <w:rPr>
          <w:lang w:val="en-US"/>
        </w:rPr>
      </w:pPr>
      <w:r>
        <w:rPr>
          <w:noProof/>
        </w:rPr>
        <w:lastRenderedPageBreak/>
        <w:drawing>
          <wp:inline distT="0" distB="0" distL="0" distR="0" wp14:anchorId="79E8C712" wp14:editId="0F7E654D">
            <wp:extent cx="5443870" cy="4241800"/>
            <wp:effectExtent l="0" t="0" r="444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5012" cy="4266066"/>
                    </a:xfrm>
                    <a:prstGeom prst="rect">
                      <a:avLst/>
                    </a:prstGeom>
                    <a:noFill/>
                    <a:ln>
                      <a:noFill/>
                    </a:ln>
                  </pic:spPr>
                </pic:pic>
              </a:graphicData>
            </a:graphic>
          </wp:inline>
        </w:drawing>
      </w:r>
    </w:p>
    <w:p w14:paraId="174093ED" w14:textId="4B6892BF" w:rsidR="006703FE" w:rsidRDefault="008C52E2" w:rsidP="004970A5">
      <w:pPr>
        <w:pStyle w:val="1hinhve"/>
      </w:pPr>
      <w:bookmarkStart w:id="98" w:name="_Toc38397452"/>
      <w:bookmarkStart w:id="99" w:name="_Toc39134539"/>
      <w:r>
        <w:t>Hình 4.</w:t>
      </w:r>
      <w:r w:rsidR="00DF5290">
        <w:t>1</w:t>
      </w:r>
      <w:r>
        <w:t>8. Mô hình cho việc hình dung layout trong một website</w:t>
      </w:r>
      <w:bookmarkEnd w:id="98"/>
      <w:bookmarkEnd w:id="99"/>
    </w:p>
    <w:p w14:paraId="2D6BAD86" w14:textId="5BA0A54B" w:rsidR="006703FE" w:rsidRDefault="006703FE" w:rsidP="006703FE">
      <w:pPr>
        <w:pStyle w:val="1tenmucnho"/>
      </w:pPr>
      <w:r>
        <w:t>a) Layout trong ASP.NET Core</w:t>
      </w:r>
    </w:p>
    <w:p w14:paraId="3CF21B7E" w14:textId="60CD01AE" w:rsidR="006703FE" w:rsidRDefault="006703FE" w:rsidP="00C461A0">
      <w:pPr>
        <w:pStyle w:val="1tenmucnho"/>
        <w:rPr>
          <w:i w:val="0"/>
          <w:iCs w:val="0"/>
        </w:rPr>
      </w:pPr>
      <w:r>
        <w:rPr>
          <w:i w:val="0"/>
          <w:iCs w:val="0"/>
        </w:rPr>
        <w:t xml:space="preserve">Như đã tìm hiểu ở trên, Views trong ASP.NET Core được tạo ra từ tệp tin có phần mở rộng là </w:t>
      </w:r>
      <w:r w:rsidRPr="006703FE">
        <w:rPr>
          <w:b/>
          <w:bCs w:val="0"/>
          <w:i w:val="0"/>
          <w:iCs w:val="0"/>
        </w:rPr>
        <w:t>*.cshtml</w:t>
      </w:r>
      <w:r>
        <w:rPr>
          <w:i w:val="0"/>
          <w:iCs w:val="0"/>
        </w:rPr>
        <w:t xml:space="preserve"> được đặt trong thư mục </w:t>
      </w:r>
      <w:r w:rsidRPr="006703FE">
        <w:rPr>
          <w:b/>
          <w:bCs w:val="0"/>
          <w:i w:val="0"/>
          <w:iCs w:val="0"/>
        </w:rPr>
        <w:t>Views</w:t>
      </w:r>
      <w:r>
        <w:rPr>
          <w:i w:val="0"/>
          <w:iCs w:val="0"/>
        </w:rPr>
        <w:t xml:space="preserve">. Cũng như những website thông thường khác, để giữ cho việc đồng nhất giữa các trang thi tạo website với ASP.NET Core, chúng ta cũng cần thêm header, footer và thành điều hướng,… ở tất cả các view. Tuy nhiên điều này thường gặp nhiều khó khăn và dễ dẫn đến sai sót, đặc biệt là khi dự án của chúng ta có số lượng view quá lớn. Tuy nhiên, trong ASP.NET Core đã định nghĩa sẵn tệp tin </w:t>
      </w:r>
      <w:r w:rsidRPr="006703FE">
        <w:rPr>
          <w:b/>
          <w:bCs w:val="0"/>
          <w:i w:val="0"/>
          <w:iCs w:val="0"/>
        </w:rPr>
        <w:t>_Layout.cshtml</w:t>
      </w:r>
      <w:r>
        <w:rPr>
          <w:i w:val="0"/>
          <w:iCs w:val="0"/>
        </w:rPr>
        <w:t xml:space="preserve"> trong thư mục </w:t>
      </w:r>
      <w:r w:rsidRPr="006703FE">
        <w:rPr>
          <w:b/>
          <w:bCs w:val="0"/>
          <w:i w:val="0"/>
          <w:iCs w:val="0"/>
        </w:rPr>
        <w:t>Shared</w:t>
      </w:r>
      <w:r>
        <w:rPr>
          <w:i w:val="0"/>
          <w:iCs w:val="0"/>
        </w:rPr>
        <w:t xml:space="preserve"> là con của thư mục </w:t>
      </w:r>
      <w:r w:rsidRPr="006703FE">
        <w:rPr>
          <w:b/>
          <w:bCs w:val="0"/>
          <w:i w:val="0"/>
          <w:iCs w:val="0"/>
        </w:rPr>
        <w:t>Views</w:t>
      </w:r>
      <w:r>
        <w:rPr>
          <w:i w:val="0"/>
          <w:iCs w:val="0"/>
        </w:rPr>
        <w:t xml:space="preserve"> để giúp chúng ta trong công việc thống nhất layout này.</w:t>
      </w:r>
      <w:r w:rsidR="00EB2E10">
        <w:rPr>
          <w:i w:val="0"/>
          <w:iCs w:val="0"/>
        </w:rPr>
        <w:t xml:space="preserve"> Theo mặc định, các view mới được tạo ra trong thư mục Views sẽ kế thừa layout từ tệp tin </w:t>
      </w:r>
      <w:r w:rsidR="00EB2E10" w:rsidRPr="00EB2E10">
        <w:rPr>
          <w:b/>
          <w:bCs w:val="0"/>
          <w:i w:val="0"/>
          <w:iCs w:val="0"/>
        </w:rPr>
        <w:t>_Layout.cshtml</w:t>
      </w:r>
      <w:r w:rsidR="00EB2E10">
        <w:rPr>
          <w:i w:val="0"/>
          <w:iCs w:val="0"/>
        </w:rPr>
        <w:t>.</w:t>
      </w:r>
      <w:r w:rsidR="00C461A0">
        <w:rPr>
          <w:i w:val="0"/>
          <w:iCs w:val="0"/>
        </w:rPr>
        <w:t xml:space="preserve"> Trong tệp tin layout đó, chúng ta cần chúng ta cần chú ý đến các phương thức sau:</w:t>
      </w:r>
    </w:p>
    <w:p w14:paraId="33C66061" w14:textId="696EA21E" w:rsidR="00C461A0" w:rsidRDefault="00C461A0" w:rsidP="00C461A0">
      <w:pPr>
        <w:pStyle w:val="1tenmucnho"/>
        <w:rPr>
          <w:i w:val="0"/>
          <w:iCs w:val="0"/>
        </w:rPr>
      </w:pPr>
      <w:r>
        <w:rPr>
          <w:i w:val="0"/>
          <w:iCs w:val="0"/>
        </w:rPr>
        <w:t xml:space="preserve">- </w:t>
      </w:r>
      <w:r w:rsidRPr="00DD63DA">
        <w:rPr>
          <w:b/>
          <w:bCs w:val="0"/>
          <w:i w:val="0"/>
          <w:iCs w:val="0"/>
        </w:rPr>
        <w:t>RenderBody()</w:t>
      </w:r>
      <w:r>
        <w:rPr>
          <w:i w:val="0"/>
          <w:iCs w:val="0"/>
        </w:rPr>
        <w:t>: Phương thức chứa tất cả nội dung của những view kế thừa từ _Layout.cshtml.</w:t>
      </w:r>
    </w:p>
    <w:p w14:paraId="544E4B63" w14:textId="4651A3CF" w:rsidR="00C461A0" w:rsidRDefault="00C461A0" w:rsidP="009D7A25">
      <w:pPr>
        <w:ind w:firstLine="0"/>
        <w:jc w:val="center"/>
        <w:rPr>
          <w:i/>
          <w:iCs/>
        </w:rPr>
      </w:pPr>
      <w:r w:rsidRPr="00C461A0">
        <w:rPr>
          <w:noProof/>
        </w:rPr>
        <w:lastRenderedPageBreak/>
        <w:drawing>
          <wp:inline distT="0" distB="0" distL="0" distR="0" wp14:anchorId="442078C6" wp14:editId="56AA3495">
            <wp:extent cx="5760085" cy="3623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623945"/>
                    </a:xfrm>
                    <a:prstGeom prst="rect">
                      <a:avLst/>
                    </a:prstGeom>
                    <a:noFill/>
                    <a:ln>
                      <a:noFill/>
                    </a:ln>
                  </pic:spPr>
                </pic:pic>
              </a:graphicData>
            </a:graphic>
          </wp:inline>
        </w:drawing>
      </w:r>
    </w:p>
    <w:p w14:paraId="1E371205" w14:textId="05D2784A" w:rsidR="00C461A0" w:rsidRDefault="00C461A0" w:rsidP="004970A5">
      <w:pPr>
        <w:pStyle w:val="1hinhve"/>
      </w:pPr>
      <w:bookmarkStart w:id="100" w:name="_Toc38397453"/>
      <w:bookmarkStart w:id="101" w:name="_Toc39134540"/>
      <w:r>
        <w:t>Hình 4.</w:t>
      </w:r>
      <w:r w:rsidR="00DF5290">
        <w:t>1</w:t>
      </w:r>
      <w:r>
        <w:t>9. Cách hoạt động của phương thức RenderBody()</w:t>
      </w:r>
      <w:bookmarkEnd w:id="100"/>
      <w:bookmarkEnd w:id="101"/>
    </w:p>
    <w:p w14:paraId="4FB175F6" w14:textId="013E053F" w:rsidR="00DD63DA" w:rsidRDefault="00DD63DA" w:rsidP="002345E4">
      <w:pPr>
        <w:rPr>
          <w:lang w:val="en-US"/>
        </w:rPr>
      </w:pPr>
      <w:r>
        <w:rPr>
          <w:lang w:val="en-US"/>
        </w:rPr>
        <w:t xml:space="preserve">- </w:t>
      </w:r>
      <w:r w:rsidRPr="00B4511E">
        <w:rPr>
          <w:b/>
          <w:bCs/>
          <w:lang w:val="en-US"/>
        </w:rPr>
        <w:t>RenderSection()</w:t>
      </w:r>
      <w:r>
        <w:rPr>
          <w:lang w:val="en-US"/>
        </w:rPr>
        <w:t xml:space="preserve">: Layout có thể có hoặc không có phương thức này để giữ chỗ cho những thành phần khác được đánh dấu thông qua khối </w:t>
      </w:r>
      <w:r w:rsidR="00772B7F" w:rsidRPr="00772B7F">
        <w:rPr>
          <w:b/>
          <w:bCs/>
          <w:lang w:val="en-US"/>
        </w:rPr>
        <w:t>“@selection &lt;tên của selection&gt; {}”</w:t>
      </w:r>
      <w:r w:rsidR="009E21CB">
        <w:rPr>
          <w:b/>
          <w:bCs/>
          <w:lang w:val="en-US"/>
        </w:rPr>
        <w:t xml:space="preserve"> </w:t>
      </w:r>
      <w:r w:rsidR="009E21CB">
        <w:rPr>
          <w:lang w:val="en-US"/>
        </w:rPr>
        <w:t>trong view kế thừa từ layout đó.</w:t>
      </w:r>
    </w:p>
    <w:p w14:paraId="7EEB5F35" w14:textId="78517E83" w:rsidR="001F51C1" w:rsidRDefault="001F51C1" w:rsidP="00AA4403">
      <w:pPr>
        <w:ind w:firstLine="0"/>
        <w:rPr>
          <w:lang w:val="en-US"/>
        </w:rPr>
      </w:pPr>
      <w:r w:rsidRPr="001F51C1">
        <w:rPr>
          <w:noProof/>
        </w:rPr>
        <w:drawing>
          <wp:inline distT="0" distB="0" distL="0" distR="0" wp14:anchorId="30AE2EA2" wp14:editId="7C6CE31B">
            <wp:extent cx="5760085" cy="35744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3574415"/>
                    </a:xfrm>
                    <a:prstGeom prst="rect">
                      <a:avLst/>
                    </a:prstGeom>
                    <a:noFill/>
                    <a:ln>
                      <a:noFill/>
                    </a:ln>
                  </pic:spPr>
                </pic:pic>
              </a:graphicData>
            </a:graphic>
          </wp:inline>
        </w:drawing>
      </w:r>
    </w:p>
    <w:p w14:paraId="2FFEFD07" w14:textId="791D035F" w:rsidR="00603659" w:rsidRPr="009E21CB" w:rsidRDefault="001F51C1" w:rsidP="004970A5">
      <w:pPr>
        <w:pStyle w:val="1hinhve"/>
      </w:pPr>
      <w:bookmarkStart w:id="102" w:name="_Toc38397454"/>
      <w:bookmarkStart w:id="103" w:name="_Toc39134541"/>
      <w:r>
        <w:lastRenderedPageBreak/>
        <w:t>Hình 4.</w:t>
      </w:r>
      <w:r w:rsidR="00DF5290">
        <w:t>2</w:t>
      </w:r>
      <w:r>
        <w:t>0. Cách hoạt động của phương thức RenderSection()</w:t>
      </w:r>
      <w:bookmarkEnd w:id="102"/>
      <w:bookmarkEnd w:id="103"/>
    </w:p>
    <w:p w14:paraId="11E0930D" w14:textId="312035DF" w:rsidR="003A3A90" w:rsidRDefault="003A3A90" w:rsidP="003A3A90">
      <w:pPr>
        <w:pStyle w:val="1tenmucnho"/>
      </w:pPr>
      <w:r>
        <w:t>a) Trang không sử dụng layout mặc định</w:t>
      </w:r>
    </w:p>
    <w:p w14:paraId="1CD986F6" w14:textId="727BA7BA" w:rsidR="003A3A90" w:rsidRDefault="00E8627D" w:rsidP="00A43A8F">
      <w:pPr>
        <w:rPr>
          <w:lang w:val="en-US"/>
        </w:rPr>
      </w:pPr>
      <w:r>
        <w:rPr>
          <w:lang w:val="en-US"/>
        </w:rPr>
        <w:t>V</w:t>
      </w:r>
      <w:r w:rsidR="00603659">
        <w:rPr>
          <w:lang w:val="en-US"/>
        </w:rPr>
        <w:t>ới ý định thiết kế trang đăng nhập là một trang tách biệt hoàn toàn so với các layout còn lại của website, nên ở đây chúng ta tiến hành không sử dụng layout mặc định cho trang đăng nhập (Login).</w:t>
      </w:r>
      <w:r>
        <w:rPr>
          <w:lang w:val="en-US"/>
        </w:rPr>
        <w:t xml:space="preserve"> </w:t>
      </w:r>
      <w:r w:rsidR="00A40E99">
        <w:rPr>
          <w:lang w:val="en-US"/>
        </w:rPr>
        <w:t>Vì vậy, ta tiến hành tạo mới một layout dành riêng cho việc xác thực này. Sau đó thực hiện theo đoạn mã như bên dưới đây</w:t>
      </w:r>
      <w:r w:rsidR="00F703E5">
        <w:rPr>
          <w:lang w:val="en-US"/>
        </w:rPr>
        <w:t xml:space="preserve"> ở đầu tệp tin *.cshtml của trang </w:t>
      </w:r>
      <w:r w:rsidR="001173FF">
        <w:rPr>
          <w:lang w:val="en-US"/>
        </w:rPr>
        <w:t>mong muốn</w:t>
      </w:r>
      <w:r w:rsidR="00A40E99">
        <w:rPr>
          <w:lang w:val="en-US"/>
        </w:rPr>
        <w:t xml:space="preserve"> để thay đổi từ layout mặc định sang layout mới</w:t>
      </w:r>
      <w:r w:rsidR="00C57EEB">
        <w:rPr>
          <w:lang w:val="en-US"/>
        </w:rPr>
        <w:t>.VD:</w:t>
      </w:r>
    </w:p>
    <w:p w14:paraId="78392996" w14:textId="77777777" w:rsidR="00B50177" w:rsidRDefault="00B50177" w:rsidP="004970A5">
      <w:pPr>
        <w:shd w:val="clear" w:color="auto" w:fill="1E1E1E"/>
        <w:spacing w:before="0" w:after="0" w:line="285" w:lineRule="atLeast"/>
        <w:ind w:firstLine="0"/>
        <w:rPr>
          <w:rFonts w:ascii="Consolas" w:hAnsi="Consolas"/>
          <w:color w:val="C586C0"/>
          <w:sz w:val="21"/>
          <w:szCs w:val="21"/>
          <w:lang w:val="en-US"/>
        </w:rPr>
      </w:pPr>
    </w:p>
    <w:p w14:paraId="158F9151" w14:textId="1B6B2362" w:rsidR="00B50177" w:rsidRPr="00B50177" w:rsidRDefault="00B50177" w:rsidP="00A73B20">
      <w:pPr>
        <w:shd w:val="clear" w:color="auto" w:fill="1E1E1E"/>
        <w:spacing w:before="0" w:after="0" w:line="285" w:lineRule="atLeast"/>
        <w:ind w:firstLine="0"/>
        <w:rPr>
          <w:rFonts w:ascii="Consolas" w:hAnsi="Consolas"/>
          <w:color w:val="D4D4D4"/>
          <w:sz w:val="21"/>
          <w:szCs w:val="21"/>
          <w:lang w:val="en-US"/>
        </w:rPr>
      </w:pPr>
      <w:r w:rsidRPr="00B50177">
        <w:rPr>
          <w:rFonts w:ascii="Consolas" w:hAnsi="Consolas"/>
          <w:color w:val="C586C0"/>
          <w:sz w:val="21"/>
          <w:szCs w:val="21"/>
          <w:lang w:val="en-US"/>
        </w:rPr>
        <w:t>@{</w:t>
      </w:r>
    </w:p>
    <w:p w14:paraId="3E713E92" w14:textId="77777777" w:rsidR="00B50177" w:rsidRPr="00B50177" w:rsidRDefault="00B50177" w:rsidP="00A73B20">
      <w:pPr>
        <w:shd w:val="clear" w:color="auto" w:fill="1E1E1E"/>
        <w:spacing w:before="0" w:after="0" w:line="285" w:lineRule="atLeast"/>
        <w:ind w:firstLine="0"/>
        <w:rPr>
          <w:rFonts w:ascii="Consolas" w:hAnsi="Consolas"/>
          <w:color w:val="D4D4D4"/>
          <w:sz w:val="21"/>
          <w:szCs w:val="21"/>
          <w:lang w:val="en-US"/>
        </w:rPr>
      </w:pPr>
      <w:r w:rsidRPr="00B50177">
        <w:rPr>
          <w:rFonts w:ascii="Consolas" w:hAnsi="Consolas"/>
          <w:color w:val="D4D4D4"/>
          <w:sz w:val="21"/>
          <w:szCs w:val="21"/>
          <w:lang w:val="en-US"/>
        </w:rPr>
        <w:t>    </w:t>
      </w:r>
      <w:r w:rsidRPr="00B50177">
        <w:rPr>
          <w:rFonts w:ascii="Consolas" w:hAnsi="Consolas"/>
          <w:color w:val="9CDCFE"/>
          <w:sz w:val="21"/>
          <w:szCs w:val="21"/>
          <w:lang w:val="en-US"/>
        </w:rPr>
        <w:t>Layout</w:t>
      </w:r>
      <w:r w:rsidRPr="00B50177">
        <w:rPr>
          <w:rFonts w:ascii="Consolas" w:hAnsi="Consolas"/>
          <w:color w:val="D4D4D4"/>
          <w:sz w:val="21"/>
          <w:szCs w:val="21"/>
          <w:lang w:val="en-US"/>
        </w:rPr>
        <w:t> = </w:t>
      </w:r>
      <w:r w:rsidRPr="00B50177">
        <w:rPr>
          <w:rFonts w:ascii="Consolas" w:hAnsi="Consolas"/>
          <w:color w:val="CE9178"/>
          <w:sz w:val="21"/>
          <w:szCs w:val="21"/>
          <w:lang w:val="en-US"/>
        </w:rPr>
        <w:t>"~/Views/Shared/AuthenticationLayout.cshtml"</w:t>
      </w:r>
      <w:r w:rsidRPr="00B50177">
        <w:rPr>
          <w:rFonts w:ascii="Consolas" w:hAnsi="Consolas"/>
          <w:color w:val="D4D4D4"/>
          <w:sz w:val="21"/>
          <w:szCs w:val="21"/>
          <w:lang w:val="en-US"/>
        </w:rPr>
        <w:t>;  </w:t>
      </w:r>
    </w:p>
    <w:p w14:paraId="197A4D78" w14:textId="43FD482B" w:rsidR="00B50177" w:rsidRDefault="00B50177" w:rsidP="00A73B20">
      <w:pPr>
        <w:shd w:val="clear" w:color="auto" w:fill="1E1E1E"/>
        <w:spacing w:before="0" w:after="0" w:line="285" w:lineRule="atLeast"/>
        <w:ind w:firstLine="0"/>
        <w:rPr>
          <w:rFonts w:ascii="Consolas" w:hAnsi="Consolas"/>
          <w:color w:val="C586C0"/>
          <w:sz w:val="21"/>
          <w:szCs w:val="21"/>
          <w:lang w:val="en-US"/>
        </w:rPr>
      </w:pPr>
      <w:r w:rsidRPr="00B50177">
        <w:rPr>
          <w:rFonts w:ascii="Consolas" w:hAnsi="Consolas"/>
          <w:color w:val="C586C0"/>
          <w:sz w:val="21"/>
          <w:szCs w:val="21"/>
          <w:lang w:val="en-US"/>
        </w:rPr>
        <w:t>}</w:t>
      </w:r>
    </w:p>
    <w:p w14:paraId="66C66A04" w14:textId="77777777" w:rsidR="00B50177" w:rsidRPr="00B50177" w:rsidRDefault="00B50177" w:rsidP="00B50177">
      <w:pPr>
        <w:shd w:val="clear" w:color="auto" w:fill="1E1E1E"/>
        <w:spacing w:before="0" w:after="0" w:line="285" w:lineRule="atLeast"/>
        <w:rPr>
          <w:rFonts w:ascii="Consolas" w:hAnsi="Consolas"/>
          <w:color w:val="D4D4D4"/>
          <w:sz w:val="21"/>
          <w:szCs w:val="21"/>
          <w:lang w:val="en-US"/>
        </w:rPr>
      </w:pPr>
    </w:p>
    <w:p w14:paraId="6EA6C0CD" w14:textId="6CE01C73" w:rsidR="00A40E99" w:rsidRDefault="00C57EEB" w:rsidP="004970A5">
      <w:pPr>
        <w:pStyle w:val="1hinhve"/>
      </w:pPr>
      <w:bookmarkStart w:id="104" w:name="_Toc38397455"/>
      <w:bookmarkStart w:id="105" w:name="_Toc39134542"/>
      <w:r>
        <w:t>Hình 4.</w:t>
      </w:r>
      <w:r w:rsidR="00DF5290">
        <w:t>21</w:t>
      </w:r>
      <w:r>
        <w:t>. Thay đổi layout cho view</w:t>
      </w:r>
      <w:bookmarkEnd w:id="104"/>
      <w:bookmarkEnd w:id="105"/>
    </w:p>
    <w:p w14:paraId="0E6881F0" w14:textId="1A5CE21A" w:rsidR="007656DD" w:rsidRDefault="007656DD" w:rsidP="00191972">
      <w:pPr>
        <w:pStyle w:val="1doanvanban"/>
      </w:pPr>
      <w:r>
        <w:t xml:space="preserve">Kết quả </w:t>
      </w:r>
      <w:r w:rsidRPr="00191972">
        <w:t>chúng</w:t>
      </w:r>
      <w:r>
        <w:t xml:space="preserve"> ta thu được như những </w:t>
      </w:r>
      <w:r w:rsidRPr="007656DD">
        <w:t>hình</w:t>
      </w:r>
      <w:r>
        <w:t xml:space="preserve"> sau:</w:t>
      </w:r>
    </w:p>
    <w:p w14:paraId="37A80A46" w14:textId="77777777" w:rsidR="00D61A35" w:rsidRDefault="009079B5" w:rsidP="00D61A35">
      <w:pPr>
        <w:ind w:firstLine="0"/>
      </w:pPr>
      <w:r w:rsidRPr="00191972">
        <w:rPr>
          <w:noProof/>
        </w:rPr>
        <w:drawing>
          <wp:inline distT="0" distB="0" distL="0" distR="0" wp14:anchorId="35A24E2F" wp14:editId="2C8E1E5D">
            <wp:extent cx="5749925" cy="3987209"/>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268"/>
                    <a:stretch/>
                  </pic:blipFill>
                  <pic:spPr bwMode="auto">
                    <a:xfrm>
                      <a:off x="0" y="0"/>
                      <a:ext cx="5782308" cy="4009664"/>
                    </a:xfrm>
                    <a:prstGeom prst="rect">
                      <a:avLst/>
                    </a:prstGeom>
                    <a:ln>
                      <a:noFill/>
                    </a:ln>
                    <a:extLst>
                      <a:ext uri="{53640926-AAD7-44D8-BBD7-CCE9431645EC}">
                        <a14:shadowObscured xmlns:a14="http://schemas.microsoft.com/office/drawing/2010/main"/>
                      </a:ext>
                    </a:extLst>
                  </pic:spPr>
                </pic:pic>
              </a:graphicData>
            </a:graphic>
          </wp:inline>
        </w:drawing>
      </w:r>
      <w:bookmarkStart w:id="106" w:name="_Toc38397456"/>
      <w:bookmarkStart w:id="107" w:name="_Toc39134543"/>
    </w:p>
    <w:p w14:paraId="60227FFF" w14:textId="31F114F5" w:rsidR="00191972" w:rsidRDefault="007656DD" w:rsidP="00D61A35">
      <w:pPr>
        <w:pStyle w:val="1hinhve"/>
      </w:pPr>
      <w:r>
        <w:t>Hình 4.</w:t>
      </w:r>
      <w:r w:rsidR="00DF5290">
        <w:t>22</w:t>
      </w:r>
      <w:r>
        <w:t xml:space="preserve">. Trang đăng nhập </w:t>
      </w:r>
      <w:r w:rsidR="00FE76BC">
        <w:t>khi dùng Layout mới</w:t>
      </w:r>
      <w:bookmarkEnd w:id="106"/>
      <w:bookmarkEnd w:id="107"/>
    </w:p>
    <w:p w14:paraId="08BDD72B" w14:textId="77777777" w:rsidR="00D61A35" w:rsidRPr="00D61A35" w:rsidRDefault="00D61A35" w:rsidP="00D61A35">
      <w:pPr>
        <w:ind w:left="720" w:firstLine="0"/>
      </w:pPr>
    </w:p>
    <w:p w14:paraId="7696F3D6" w14:textId="77777777" w:rsidR="00D61A35" w:rsidRDefault="00D61A35" w:rsidP="006F7D8B">
      <w:pPr>
        <w:ind w:firstLine="0"/>
        <w:jc w:val="center"/>
        <w:rPr>
          <w:noProof/>
        </w:rPr>
      </w:pPr>
      <w:bookmarkStart w:id="108" w:name="_Toc38397457"/>
    </w:p>
    <w:p w14:paraId="3DB3AE3A" w14:textId="19FF6A1F" w:rsidR="00FE76BC" w:rsidRDefault="00FE76BC" w:rsidP="006F7D8B">
      <w:pPr>
        <w:ind w:firstLine="0"/>
        <w:jc w:val="center"/>
      </w:pPr>
      <w:r w:rsidRPr="00D61A35">
        <w:rPr>
          <w:noProof/>
          <w:bdr w:val="single" w:sz="12" w:space="0" w:color="auto"/>
        </w:rPr>
        <w:lastRenderedPageBreak/>
        <w:drawing>
          <wp:inline distT="0" distB="0" distL="0" distR="0" wp14:anchorId="679EC8E4" wp14:editId="6265CA00">
            <wp:extent cx="4473849" cy="226916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634" t="3778" r="9643"/>
                    <a:stretch/>
                  </pic:blipFill>
                  <pic:spPr bwMode="auto">
                    <a:xfrm>
                      <a:off x="0" y="0"/>
                      <a:ext cx="4493920" cy="2279345"/>
                    </a:xfrm>
                    <a:prstGeom prst="rect">
                      <a:avLst/>
                    </a:prstGeom>
                    <a:ln>
                      <a:noFill/>
                    </a:ln>
                    <a:effectLst/>
                    <a:extLst>
                      <a:ext uri="{53640926-AAD7-44D8-BBD7-CCE9431645EC}">
                        <a14:shadowObscured xmlns:a14="http://schemas.microsoft.com/office/drawing/2010/main"/>
                      </a:ext>
                    </a:extLst>
                  </pic:spPr>
                </pic:pic>
              </a:graphicData>
            </a:graphic>
          </wp:inline>
        </w:drawing>
      </w:r>
      <w:bookmarkEnd w:id="108"/>
    </w:p>
    <w:p w14:paraId="66DBFC7E" w14:textId="59AE07CD" w:rsidR="00FE76BC" w:rsidRDefault="00FE76BC" w:rsidP="004970A5">
      <w:pPr>
        <w:pStyle w:val="1hinhve"/>
      </w:pPr>
      <w:bookmarkStart w:id="109" w:name="_Toc38397458"/>
      <w:bookmarkStart w:id="110" w:name="_Toc39134544"/>
      <w:r>
        <w:t>Hình 4.</w:t>
      </w:r>
      <w:r w:rsidR="00DF5290">
        <w:t>23</w:t>
      </w:r>
      <w:r>
        <w:t xml:space="preserve">. Trang </w:t>
      </w:r>
      <w:r w:rsidR="00624BC4">
        <w:t>chủ khi vẫn dùng Layout mặc định</w:t>
      </w:r>
      <w:bookmarkEnd w:id="109"/>
      <w:bookmarkEnd w:id="110"/>
    </w:p>
    <w:p w14:paraId="046E299B" w14:textId="44C5146C" w:rsidR="00D64F1C" w:rsidRDefault="00D64F1C" w:rsidP="00D64F1C">
      <w:pPr>
        <w:pStyle w:val="1tenmucvua"/>
      </w:pPr>
      <w:r>
        <w:t xml:space="preserve">4.5.4. </w:t>
      </w:r>
      <w:r w:rsidR="00F85E29">
        <w:t xml:space="preserve">Tạo cơ sở dữ liệu sử dụng mô hình code first trong </w:t>
      </w:r>
      <w:r w:rsidR="008638AD">
        <w:t>EF</w:t>
      </w:r>
      <w:r w:rsidR="00F85E29">
        <w:t xml:space="preserve"> Core</w:t>
      </w:r>
    </w:p>
    <w:p w14:paraId="3B9C6035" w14:textId="0D289613" w:rsidR="00D64F1C" w:rsidRDefault="000E3314" w:rsidP="000E3314">
      <w:pPr>
        <w:pStyle w:val="1tenmucnho"/>
      </w:pPr>
      <w:r>
        <w:t xml:space="preserve">a) </w:t>
      </w:r>
      <w:r w:rsidR="0088556E">
        <w:t>Cài đặt các Nuget Package cần thiết</w:t>
      </w:r>
    </w:p>
    <w:p w14:paraId="69120DAC" w14:textId="764BE4C9" w:rsidR="0088556E" w:rsidRDefault="00D92212" w:rsidP="00D92212">
      <w:pPr>
        <w:pStyle w:val="1doanvanban"/>
      </w:pPr>
      <w:r>
        <w:t xml:space="preserve">- </w:t>
      </w:r>
      <w:r w:rsidRPr="00D92212">
        <w:t>dotnet add package Microsoft.EntityFrameworkCore.SqlServer</w:t>
      </w:r>
    </w:p>
    <w:p w14:paraId="5894F342" w14:textId="6F646D13" w:rsidR="000A32CC" w:rsidRDefault="000A32CC" w:rsidP="000A32CC">
      <w:pPr>
        <w:pStyle w:val="1doanvanban"/>
      </w:pPr>
      <w:r>
        <w:t>- dotnet add package Microsoft.EntityFrameworkCore.Tools</w:t>
      </w:r>
    </w:p>
    <w:p w14:paraId="7AB95F85" w14:textId="20041A27" w:rsidR="00CE69C1" w:rsidRDefault="00CE69C1" w:rsidP="000A32CC">
      <w:pPr>
        <w:pStyle w:val="1doanvanban"/>
      </w:pPr>
      <w:r>
        <w:t>- dotnet tool install --global dotnet-ef</w:t>
      </w:r>
    </w:p>
    <w:p w14:paraId="586BFC72" w14:textId="47C6699B" w:rsidR="00CE69C1" w:rsidRDefault="00CE69C1" w:rsidP="00E27C92">
      <w:pPr>
        <w:pStyle w:val="1tenmucnho"/>
      </w:pPr>
      <w:r>
        <w:t>b) Tạo các model</w:t>
      </w:r>
    </w:p>
    <w:p w14:paraId="21CE2D03" w14:textId="7627B711" w:rsidR="00CE69C1" w:rsidRDefault="00CE69C1" w:rsidP="00964AEC">
      <w:pPr>
        <w:pStyle w:val="1doanvanban"/>
        <w:ind w:firstLine="0"/>
      </w:pPr>
      <w:r>
        <w:rPr>
          <w:noProof/>
        </w:rPr>
        <w:drawing>
          <wp:inline distT="0" distB="0" distL="0" distR="0" wp14:anchorId="0F9EE718" wp14:editId="47BE9DAB">
            <wp:extent cx="5757545" cy="343431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9327" cy="3459239"/>
                    </a:xfrm>
                    <a:prstGeom prst="rect">
                      <a:avLst/>
                    </a:prstGeom>
                  </pic:spPr>
                </pic:pic>
              </a:graphicData>
            </a:graphic>
          </wp:inline>
        </w:drawing>
      </w:r>
    </w:p>
    <w:p w14:paraId="6CA6EB21" w14:textId="747BE9FB" w:rsidR="00CE69C1" w:rsidRDefault="00CE69C1" w:rsidP="00CE69C1">
      <w:pPr>
        <w:pStyle w:val="1hinhve"/>
      </w:pPr>
      <w:r>
        <w:t>Hình 4.24. Model của NewsCategory</w:t>
      </w:r>
    </w:p>
    <w:p w14:paraId="50CC483B" w14:textId="77777777" w:rsidR="00D61A35" w:rsidRPr="00D61A35" w:rsidRDefault="00D61A35" w:rsidP="00D61A35">
      <w:pPr>
        <w:ind w:left="720" w:firstLine="0"/>
      </w:pPr>
    </w:p>
    <w:p w14:paraId="4EE94247" w14:textId="498BF8EF" w:rsidR="000E3314" w:rsidRDefault="00B462DA" w:rsidP="000E3314">
      <w:pPr>
        <w:pStyle w:val="1doanvanban"/>
      </w:pPr>
      <w:r>
        <w:lastRenderedPageBreak/>
        <w:t>Đối với các model khác cũng tương tự, chúng ta thực hiện tạo các prop cần thiết, xác định khóa chính bằng DataAnnotations [Key] và với khóa ngoại là [ForeginKey(…)].</w:t>
      </w:r>
    </w:p>
    <w:p w14:paraId="19D9C85C" w14:textId="4D7271BE" w:rsidR="00E27C92" w:rsidRDefault="00E27C92" w:rsidP="00E27C92">
      <w:pPr>
        <w:pStyle w:val="1tenmucnho"/>
      </w:pPr>
      <w:r>
        <w:t>c) Tạo kế thừa từ lớp DbContext</w:t>
      </w:r>
    </w:p>
    <w:p w14:paraId="3A8276CB" w14:textId="2A8B5426" w:rsidR="006E5760" w:rsidRDefault="006E5760" w:rsidP="006E5760">
      <w:pPr>
        <w:pStyle w:val="1doanvanban"/>
      </w:pPr>
      <w:r>
        <w:t>Lớp này dùng đề quản lỹ ngữ cảnh và các tương tác có kết nối đến cơ sở dữ liệu, cũng như khởi tạo dữ liệu ban đầu</w:t>
      </w:r>
      <w:r w:rsidR="00964AEC">
        <w:t>.</w:t>
      </w:r>
    </w:p>
    <w:p w14:paraId="3E2810B1" w14:textId="2A68D5DE" w:rsidR="00964AEC" w:rsidRDefault="00964AEC" w:rsidP="00964AEC">
      <w:pPr>
        <w:pStyle w:val="1doanvanban"/>
        <w:ind w:firstLine="0"/>
        <w:jc w:val="center"/>
      </w:pPr>
      <w:r>
        <w:rPr>
          <w:noProof/>
        </w:rPr>
        <w:drawing>
          <wp:inline distT="0" distB="0" distL="0" distR="0" wp14:anchorId="12E1645E" wp14:editId="19064826">
            <wp:extent cx="5759922" cy="5039833"/>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4386" cy="5052489"/>
                    </a:xfrm>
                    <a:prstGeom prst="rect">
                      <a:avLst/>
                    </a:prstGeom>
                  </pic:spPr>
                </pic:pic>
              </a:graphicData>
            </a:graphic>
          </wp:inline>
        </w:drawing>
      </w:r>
    </w:p>
    <w:p w14:paraId="12EE46E6" w14:textId="472180AF" w:rsidR="00E27C92" w:rsidRDefault="00964AEC" w:rsidP="00964AEC">
      <w:pPr>
        <w:pStyle w:val="1hinhve"/>
      </w:pPr>
      <w:r>
        <w:t>Hình 4.25. Lớp MitechCenterContext kế thừa từ DbContext</w:t>
      </w:r>
    </w:p>
    <w:p w14:paraId="6B529DD3" w14:textId="0EE57DE0" w:rsidR="007C4045" w:rsidRDefault="007C4045" w:rsidP="007C4045">
      <w:pPr>
        <w:pStyle w:val="1tenmucnho"/>
      </w:pPr>
      <w:r>
        <w:t>d)</w:t>
      </w:r>
      <w:r w:rsidR="00583D1C">
        <w:t xml:space="preserve"> </w:t>
      </w:r>
      <w:r>
        <w:t>Tạo interface cho các model</w:t>
      </w:r>
    </w:p>
    <w:p w14:paraId="1C4DAD50" w14:textId="5F2609F2" w:rsidR="007C4045" w:rsidRDefault="007C4045" w:rsidP="007C4045">
      <w:pPr>
        <w:pStyle w:val="1doanvanban"/>
      </w:pPr>
      <w:r>
        <w:t xml:space="preserve">Việc tạo Interface này dùng để thống nhất các phương thức được cấu thành trong các Lớp Manager của model sau này. Đồng thời cũng là cầu nối để liên kết các lớp ấy đến ngữ cảnh hiện tại của database thông quan Hàm </w:t>
      </w:r>
      <w:r w:rsidR="00E95CF8">
        <w:t>AddScope trong class Statup</w:t>
      </w:r>
      <w:r>
        <w:t xml:space="preserve">. Từ đó các </w:t>
      </w:r>
      <w:r w:rsidR="00EA0B20">
        <w:t>C</w:t>
      </w:r>
      <w:r>
        <w:t>ontroller có thể thông qua interface này để tương tác đến lớp Manager của model tương ứng.</w:t>
      </w:r>
    </w:p>
    <w:p w14:paraId="51587509" w14:textId="2815C73E" w:rsidR="00CD7031" w:rsidRDefault="00CD7031" w:rsidP="00CA339C">
      <w:pPr>
        <w:pStyle w:val="1doanvanban"/>
        <w:ind w:firstLine="0"/>
        <w:jc w:val="center"/>
      </w:pPr>
      <w:r>
        <w:rPr>
          <w:noProof/>
        </w:rPr>
        <w:lastRenderedPageBreak/>
        <w:drawing>
          <wp:inline distT="0" distB="0" distL="0" distR="0" wp14:anchorId="0B1BECBA" wp14:editId="03DB2327">
            <wp:extent cx="5692198" cy="600739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751" cy="6049138"/>
                    </a:xfrm>
                    <a:prstGeom prst="rect">
                      <a:avLst/>
                    </a:prstGeom>
                  </pic:spPr>
                </pic:pic>
              </a:graphicData>
            </a:graphic>
          </wp:inline>
        </w:drawing>
      </w:r>
    </w:p>
    <w:p w14:paraId="66895A61" w14:textId="3ABB54D9" w:rsidR="00CD7031" w:rsidRDefault="00CD7031" w:rsidP="00CD7031">
      <w:pPr>
        <w:pStyle w:val="1hinhve"/>
      </w:pPr>
      <w:r>
        <w:t>Hình 4.26. Interface IDataResponsitory</w:t>
      </w:r>
    </w:p>
    <w:p w14:paraId="3FB2DA48" w14:textId="30ADAF2B" w:rsidR="00704B70" w:rsidRDefault="00704B70" w:rsidP="00704B70">
      <w:pPr>
        <w:pStyle w:val="1tenmucnho"/>
      </w:pPr>
      <w:r>
        <w:t>e) Tạo lớp Manager cho từng model</w:t>
      </w:r>
    </w:p>
    <w:p w14:paraId="1225D579" w14:textId="6CF05C3C" w:rsidR="00CA339C" w:rsidRDefault="00CA339C" w:rsidP="00CA339C">
      <w:pPr>
        <w:pStyle w:val="1doanvanban"/>
      </w:pPr>
      <w:r>
        <w:t>Lớp này có tác dụng tách biệt các thao tác với CSDL ra khỏi controller để chuyên biệt hóa và dễ quản lý các phương thức cũng như dễ xử lý khi gặp lỗi</w:t>
      </w:r>
      <w:r w:rsidR="00BF198A">
        <w:t>. Lớp này được kế thừa từ interface mà chúng ta đã khai báo như ở mục trên. Tất cả các lớp tương tự nhau và cụ thể như hình dưới.</w:t>
      </w:r>
    </w:p>
    <w:p w14:paraId="5C0F5578" w14:textId="64C51902" w:rsidR="00BF198A" w:rsidRDefault="00C6224F" w:rsidP="00C6224F">
      <w:pPr>
        <w:pStyle w:val="1doanvanban"/>
        <w:ind w:firstLine="0"/>
      </w:pPr>
      <w:r>
        <w:rPr>
          <w:noProof/>
        </w:rPr>
        <w:lastRenderedPageBreak/>
        <w:drawing>
          <wp:inline distT="0" distB="0" distL="0" distR="0" wp14:anchorId="5297E922" wp14:editId="53A904DD">
            <wp:extent cx="5760085" cy="54545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8633" cy="5462596"/>
                    </a:xfrm>
                    <a:prstGeom prst="rect">
                      <a:avLst/>
                    </a:prstGeom>
                  </pic:spPr>
                </pic:pic>
              </a:graphicData>
            </a:graphic>
          </wp:inline>
        </w:drawing>
      </w:r>
    </w:p>
    <w:p w14:paraId="785D58EF" w14:textId="27BF98C5" w:rsidR="00C6224F" w:rsidRDefault="00C6224F" w:rsidP="00C6224F">
      <w:pPr>
        <w:pStyle w:val="1hinhve"/>
      </w:pPr>
      <w:r>
        <w:t>Hình 4.27. Lớp NewsCategoryManager</w:t>
      </w:r>
    </w:p>
    <w:p w14:paraId="7C547396" w14:textId="6A36262C" w:rsidR="00B53F9D" w:rsidRDefault="00B53F9D" w:rsidP="00B53F9D">
      <w:pPr>
        <w:pStyle w:val="1tenmucnho"/>
      </w:pPr>
      <w:r>
        <w:t>f) Tạo chuỗi kết nối đến CSDL</w:t>
      </w:r>
    </w:p>
    <w:p w14:paraId="3A6366DD" w14:textId="47F44C9D" w:rsidR="000C1857" w:rsidRDefault="000C1857" w:rsidP="000C1857">
      <w:pPr>
        <w:pStyle w:val="1doanvanban"/>
      </w:pPr>
      <w:r>
        <w:t>Chi tiết chuỗi như hình dưới</w:t>
      </w:r>
    </w:p>
    <w:p w14:paraId="022BF490" w14:textId="32C94793" w:rsidR="000C1857" w:rsidRDefault="00290546" w:rsidP="00290546">
      <w:pPr>
        <w:pStyle w:val="1doanvanban"/>
        <w:ind w:firstLine="0"/>
      </w:pPr>
      <w:r>
        <w:rPr>
          <w:noProof/>
        </w:rPr>
        <w:drawing>
          <wp:inline distT="0" distB="0" distL="0" distR="0" wp14:anchorId="0410DC80" wp14:editId="77D25908">
            <wp:extent cx="5760085" cy="9356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48781" cy="950073"/>
                    </a:xfrm>
                    <a:prstGeom prst="rect">
                      <a:avLst/>
                    </a:prstGeom>
                  </pic:spPr>
                </pic:pic>
              </a:graphicData>
            </a:graphic>
          </wp:inline>
        </w:drawing>
      </w:r>
    </w:p>
    <w:p w14:paraId="6ECB90AA" w14:textId="22CC7765" w:rsidR="003406EB" w:rsidRDefault="003406EB" w:rsidP="003406EB">
      <w:pPr>
        <w:pStyle w:val="1hinhve"/>
      </w:pPr>
      <w:r>
        <w:t>Hình 4.28. Chuỗi kết nối đến CSDL</w:t>
      </w:r>
    </w:p>
    <w:p w14:paraId="405FD9FC" w14:textId="26083180" w:rsidR="00BE53FD" w:rsidRDefault="00BE53FD" w:rsidP="00BE53FD">
      <w:pPr>
        <w:pStyle w:val="1tenmucnho"/>
      </w:pPr>
      <w:r>
        <w:t>g) Thực hiện cấu hình</w:t>
      </w:r>
      <w:r w:rsidR="001A464A">
        <w:t>, liên kết</w:t>
      </w:r>
    </w:p>
    <w:p w14:paraId="235FB3D7" w14:textId="040C8602" w:rsidR="003406EB" w:rsidRDefault="003406EB" w:rsidP="003406EB">
      <w:pPr>
        <w:pStyle w:val="1doanvanban"/>
      </w:pPr>
      <w:r>
        <w:t>Tại mục ConfigureServices ta thực hiện thêm các đoạn code tương ứng như hình sau:</w:t>
      </w:r>
    </w:p>
    <w:p w14:paraId="6F7DA642" w14:textId="2490ADF3" w:rsidR="003406EB" w:rsidRDefault="00A61C1A" w:rsidP="003406EB">
      <w:pPr>
        <w:pStyle w:val="1doanvanban"/>
        <w:ind w:firstLine="0"/>
      </w:pPr>
      <w:r>
        <w:rPr>
          <w:noProof/>
        </w:rPr>
        <w:lastRenderedPageBreak/>
        <mc:AlternateContent>
          <mc:Choice Requires="wps">
            <w:drawing>
              <wp:anchor distT="0" distB="0" distL="114300" distR="114300" simplePos="0" relativeHeight="251674112" behindDoc="0" locked="0" layoutInCell="1" allowOverlap="1" wp14:anchorId="5D6E1553" wp14:editId="5A8939CA">
                <wp:simplePos x="0" y="0"/>
                <wp:positionH relativeFrom="column">
                  <wp:posOffset>358775</wp:posOffset>
                </wp:positionH>
                <wp:positionV relativeFrom="paragraph">
                  <wp:posOffset>365760</wp:posOffset>
                </wp:positionV>
                <wp:extent cx="5105400" cy="1676400"/>
                <wp:effectExtent l="0" t="0" r="19050" b="19050"/>
                <wp:wrapNone/>
                <wp:docPr id="51" name="Rectangle 51"/>
                <wp:cNvGraphicFramePr/>
                <a:graphic xmlns:a="http://schemas.openxmlformats.org/drawingml/2006/main">
                  <a:graphicData uri="http://schemas.microsoft.com/office/word/2010/wordprocessingShape">
                    <wps:wsp>
                      <wps:cNvSpPr/>
                      <wps:spPr>
                        <a:xfrm>
                          <a:off x="0" y="0"/>
                          <a:ext cx="5105400" cy="1676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1A006E" id="Rectangle 51" o:spid="_x0000_s1026" style="position:absolute;margin-left:28.25pt;margin-top:28.8pt;width:402pt;height:132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" filled="f" strokecolor="red" strokeweight="1pt"/>
            </w:pict>
          </mc:Fallback>
        </mc:AlternateContent>
      </w:r>
      <w:r w:rsidR="003406EB">
        <w:rPr>
          <w:noProof/>
        </w:rPr>
        <w:drawing>
          <wp:inline distT="0" distB="0" distL="0" distR="0" wp14:anchorId="69FA4AF7" wp14:editId="318C00E4">
            <wp:extent cx="5760085" cy="24180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418080"/>
                    </a:xfrm>
                    <a:prstGeom prst="rect">
                      <a:avLst/>
                    </a:prstGeom>
                  </pic:spPr>
                </pic:pic>
              </a:graphicData>
            </a:graphic>
          </wp:inline>
        </w:drawing>
      </w:r>
    </w:p>
    <w:p w14:paraId="222C5489" w14:textId="270F6DD7" w:rsidR="00A61C1A" w:rsidRDefault="00365F97" w:rsidP="00365F97">
      <w:pPr>
        <w:pStyle w:val="1hinhve"/>
      </w:pPr>
      <w:r>
        <w:t>Hình 4.29. Mã kết nối và cấu hình các lớp liên quan đến CSDL</w:t>
      </w:r>
    </w:p>
    <w:p w14:paraId="4297FAA0" w14:textId="4DFE9111" w:rsidR="00A4601E" w:rsidRDefault="00A4601E" w:rsidP="00A4601E">
      <w:pPr>
        <w:pStyle w:val="1tenmucnho"/>
      </w:pPr>
      <w:r>
        <w:t>h) Tạo migration</w:t>
      </w:r>
    </w:p>
    <w:p w14:paraId="3A10254C" w14:textId="3B0D5202" w:rsidR="00CF106E" w:rsidRDefault="00CF106E" w:rsidP="00CF106E">
      <w:pPr>
        <w:pStyle w:val="1doanvanban"/>
        <w:rPr>
          <w:b/>
          <w:bCs/>
        </w:rPr>
      </w:pPr>
      <w:r>
        <w:t xml:space="preserve">Để tạo migration chúng ta tiến hành gõ lệnh </w:t>
      </w:r>
      <w:r w:rsidRPr="00CF106E">
        <w:rPr>
          <w:b/>
          <w:bCs/>
        </w:rPr>
        <w:t>dotnet ef migrations add &lt;Tên của bản Migration hiện tại – khác với tên những bản trước đó&gt;</w:t>
      </w:r>
    </w:p>
    <w:p w14:paraId="090FE7E1" w14:textId="48DBFC24" w:rsidR="00CF106E" w:rsidRDefault="00CF106E" w:rsidP="00CF106E">
      <w:pPr>
        <w:pStyle w:val="1doanvanban"/>
        <w:ind w:firstLine="0"/>
        <w:jc w:val="center"/>
      </w:pPr>
      <w:r>
        <w:rPr>
          <w:noProof/>
        </w:rPr>
        <w:drawing>
          <wp:inline distT="0" distB="0" distL="0" distR="0" wp14:anchorId="3B5F26F0" wp14:editId="4C65A639">
            <wp:extent cx="5143500" cy="1143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43500" cy="1143000"/>
                    </a:xfrm>
                    <a:prstGeom prst="rect">
                      <a:avLst/>
                    </a:prstGeom>
                  </pic:spPr>
                </pic:pic>
              </a:graphicData>
            </a:graphic>
          </wp:inline>
        </w:drawing>
      </w:r>
    </w:p>
    <w:p w14:paraId="3A64BC62" w14:textId="3E676EAD" w:rsidR="00D31798" w:rsidRDefault="00D31798" w:rsidP="00D31798">
      <w:pPr>
        <w:pStyle w:val="1hinhve"/>
      </w:pPr>
      <w:r>
        <w:t>Hình 4.30. Lệnh tạo migration đã thành công</w:t>
      </w:r>
    </w:p>
    <w:p w14:paraId="210DC707" w14:textId="73B20C9C" w:rsidR="005827BA" w:rsidRDefault="005827BA" w:rsidP="005827BA">
      <w:pPr>
        <w:pStyle w:val="1doanvanban"/>
      </w:pPr>
      <w:r>
        <w:t>Kết quả sau khi ta tạo thành công migration thì trong project sẽ xuất hiện thư mục Migration và các class mang tên mà ta đã đặt.</w:t>
      </w:r>
    </w:p>
    <w:p w14:paraId="109AA427" w14:textId="2CBD2832" w:rsidR="009769BE" w:rsidRDefault="009769BE" w:rsidP="009769BE">
      <w:pPr>
        <w:pStyle w:val="1doanvanban"/>
        <w:ind w:firstLine="0"/>
        <w:jc w:val="center"/>
      </w:pPr>
      <w:r>
        <w:rPr>
          <w:noProof/>
        </w:rPr>
        <w:drawing>
          <wp:inline distT="0" distB="0" distL="0" distR="0" wp14:anchorId="31C52F3E" wp14:editId="74B22A66">
            <wp:extent cx="5000625" cy="8953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00625" cy="895350"/>
                    </a:xfrm>
                    <a:prstGeom prst="rect">
                      <a:avLst/>
                    </a:prstGeom>
                  </pic:spPr>
                </pic:pic>
              </a:graphicData>
            </a:graphic>
          </wp:inline>
        </w:drawing>
      </w:r>
    </w:p>
    <w:p w14:paraId="6FBBD702" w14:textId="5104A8A5" w:rsidR="009769BE" w:rsidRDefault="009769BE" w:rsidP="009769BE">
      <w:pPr>
        <w:pStyle w:val="1hinhve"/>
      </w:pPr>
      <w:r>
        <w:t>Hình 4.31. Folder Migration sau khi tạo</w:t>
      </w:r>
    </w:p>
    <w:p w14:paraId="3AC697CF" w14:textId="79D2CFA9" w:rsidR="005C5405" w:rsidRDefault="005C5405" w:rsidP="005C5405">
      <w:pPr>
        <w:pStyle w:val="1tenmucnho"/>
      </w:pPr>
      <w:r>
        <w:t>i) Cập nhật migration lên cơ sở dữ liệu</w:t>
      </w:r>
    </w:p>
    <w:p w14:paraId="27756E79" w14:textId="5ACAB339" w:rsidR="005C5405" w:rsidRDefault="005C5405" w:rsidP="005C5405">
      <w:pPr>
        <w:pStyle w:val="1doanvanban"/>
      </w:pPr>
      <w:r>
        <w:t xml:space="preserve">Để cập nhật migration vừa tạo lên cơ sở dữ liệu, ta tiến hành gõ lệnh </w:t>
      </w:r>
      <w:r w:rsidRPr="005C5405">
        <w:rPr>
          <w:b/>
          <w:bCs/>
        </w:rPr>
        <w:t>dotnet ef database update</w:t>
      </w:r>
      <w:r>
        <w:t xml:space="preserve">, hoặc để unchange về một phiên bản migration khác chúng ta gõ </w:t>
      </w:r>
      <w:r w:rsidRPr="005C5405">
        <w:rPr>
          <w:b/>
          <w:bCs/>
        </w:rPr>
        <w:t>dotnet ef database update</w:t>
      </w:r>
      <w:r>
        <w:rPr>
          <w:b/>
          <w:bCs/>
        </w:rPr>
        <w:t xml:space="preserve"> &lt;Tên phiên bản migration&gt;</w:t>
      </w:r>
      <w:r>
        <w:t>.</w:t>
      </w:r>
    </w:p>
    <w:p w14:paraId="2D4A8579" w14:textId="771D0AAD" w:rsidR="008F3A07" w:rsidRDefault="008F3A07" w:rsidP="008F3A07">
      <w:pPr>
        <w:pStyle w:val="1doanvanban"/>
        <w:ind w:firstLine="0"/>
        <w:jc w:val="center"/>
      </w:pPr>
      <w:r>
        <w:rPr>
          <w:noProof/>
        </w:rPr>
        <w:lastRenderedPageBreak/>
        <w:drawing>
          <wp:inline distT="0" distB="0" distL="0" distR="0" wp14:anchorId="54ACBE6B" wp14:editId="36FF1E79">
            <wp:extent cx="5762625" cy="238169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3941" cy="2423567"/>
                    </a:xfrm>
                    <a:prstGeom prst="rect">
                      <a:avLst/>
                    </a:prstGeom>
                  </pic:spPr>
                </pic:pic>
              </a:graphicData>
            </a:graphic>
          </wp:inline>
        </w:drawing>
      </w:r>
    </w:p>
    <w:p w14:paraId="302F8469" w14:textId="36B1531F" w:rsidR="008F3A07" w:rsidRDefault="00EB4C2E" w:rsidP="00EB4C2E">
      <w:pPr>
        <w:pStyle w:val="1hinhve"/>
      </w:pPr>
      <w:r>
        <w:t>Hình 4.32. Chạy lệnh update thành công</w:t>
      </w:r>
    </w:p>
    <w:p w14:paraId="08AD5B5D" w14:textId="77777777" w:rsidR="009D2929" w:rsidRPr="009D2929" w:rsidRDefault="009D2929" w:rsidP="009D2929">
      <w:pPr>
        <w:ind w:left="720" w:firstLine="0"/>
      </w:pPr>
    </w:p>
    <w:p w14:paraId="5DAC38C1" w14:textId="5587CD4E" w:rsidR="00EB4C2E" w:rsidRDefault="00EB4C2E" w:rsidP="004F206D">
      <w:pPr>
        <w:ind w:firstLine="0"/>
        <w:jc w:val="center"/>
      </w:pPr>
      <w:r w:rsidRPr="00624363">
        <w:rPr>
          <w:noProof/>
          <w:bdr w:val="single" w:sz="12" w:space="0" w:color="auto"/>
        </w:rPr>
        <w:drawing>
          <wp:inline distT="0" distB="0" distL="0" distR="0" wp14:anchorId="44168E91" wp14:editId="38F4220B">
            <wp:extent cx="5705475" cy="444440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276" t="4495" r="-922" b="-4495"/>
                    <a:stretch/>
                  </pic:blipFill>
                  <pic:spPr bwMode="auto">
                    <a:xfrm>
                      <a:off x="0" y="0"/>
                      <a:ext cx="5758185" cy="4485469"/>
                    </a:xfrm>
                    <a:prstGeom prst="rect">
                      <a:avLst/>
                    </a:prstGeom>
                    <a:ln>
                      <a:noFill/>
                    </a:ln>
                    <a:extLst>
                      <a:ext uri="{53640926-AAD7-44D8-BBD7-CCE9431645EC}">
                        <a14:shadowObscured xmlns:a14="http://schemas.microsoft.com/office/drawing/2010/main"/>
                      </a:ext>
                    </a:extLst>
                  </pic:spPr>
                </pic:pic>
              </a:graphicData>
            </a:graphic>
          </wp:inline>
        </w:drawing>
      </w:r>
    </w:p>
    <w:p w14:paraId="24746788" w14:textId="1B55953F" w:rsidR="00624363" w:rsidRDefault="00EB4C2E" w:rsidP="00EB4C2E">
      <w:pPr>
        <w:pStyle w:val="1hinhve"/>
      </w:pPr>
      <w:r>
        <w:t>Hình 4.32. Kết quả thu được</w:t>
      </w:r>
    </w:p>
    <w:p w14:paraId="3D4B48F6" w14:textId="77777777" w:rsidR="00624363" w:rsidRDefault="00624363">
      <w:pPr>
        <w:rPr>
          <w:b/>
          <w:szCs w:val="28"/>
          <w:lang w:val="en-US"/>
        </w:rPr>
      </w:pPr>
      <w:r>
        <w:br w:type="page"/>
      </w:r>
    </w:p>
    <w:p w14:paraId="01847F8E" w14:textId="77777777" w:rsidR="00373F0E" w:rsidRDefault="00FA2FD5" w:rsidP="004764E3">
      <w:pPr>
        <w:pStyle w:val="1tenmucvua"/>
      </w:pPr>
      <w:r>
        <w:lastRenderedPageBreak/>
        <w:t>4.5.</w:t>
      </w:r>
      <w:r w:rsidR="00943C24">
        <w:t>5</w:t>
      </w:r>
      <w:r>
        <w:t>. Kết quả sau khi hoàn tất xây dựng</w:t>
      </w:r>
    </w:p>
    <w:p w14:paraId="5A1CD0CC" w14:textId="3F42D224" w:rsidR="0026686E" w:rsidRPr="00F744E1" w:rsidRDefault="005F7C67" w:rsidP="004764E3">
      <w:pPr>
        <w:pStyle w:val="1tenmucvua"/>
      </w:pPr>
      <w:r w:rsidRPr="002502AC">
        <w:br w:type="page"/>
      </w:r>
    </w:p>
    <w:p w14:paraId="1B61788F" w14:textId="79245669" w:rsidR="0026686E" w:rsidRDefault="0026686E" w:rsidP="0026686E">
      <w:pPr>
        <w:pStyle w:val="1tenchuong"/>
      </w:pPr>
      <w:bookmarkStart w:id="111" w:name="_Toc39134495"/>
      <w:r>
        <w:lastRenderedPageBreak/>
        <w:t>KẾT LUẬN</w:t>
      </w:r>
      <w:bookmarkEnd w:id="111"/>
    </w:p>
    <w:p w14:paraId="078B2AF4" w14:textId="65E20228" w:rsidR="00965464" w:rsidRPr="00DE11F4" w:rsidRDefault="00DE11F4" w:rsidP="00A43A8F">
      <w:pPr>
        <w:pStyle w:val="1doanvanban"/>
      </w:pPr>
      <w:r>
        <w:t xml:space="preserve">ASP.NET Core là mô hình lập trình mới có thể triển khai trên đám mây và có mục đích sử dụng chạy nhiều nền tảng như: MacOS, Linux và Windows. Nó hỗ trợ được ASP.NET MVC, ASP.NET Core Web API,… </w:t>
      </w:r>
      <w:r w:rsidR="00965464">
        <w:t>và con là một mã nguồn mở nhưng vô cùng bảo mật và bền vững với hiệu năng xử lý cao khi được tối ưu tốt mã nguồn, đây đang là một xu hướng công nghệ cho phát triển phần mềm cho tương lai</w:t>
      </w:r>
    </w:p>
    <w:p w14:paraId="6750CCD0" w14:textId="5F3DE8EE" w:rsidR="0026686E" w:rsidRDefault="0026686E" w:rsidP="00020FA1">
      <w:pPr>
        <w:pStyle w:val="1tenmuclon"/>
      </w:pPr>
      <w:bookmarkStart w:id="112" w:name="_Toc39134496"/>
      <w:r>
        <w:t>I. KẾT QUẢ ĐẠT ĐƯỢC</w:t>
      </w:r>
      <w:bookmarkEnd w:id="112"/>
    </w:p>
    <w:p w14:paraId="7466BAF1" w14:textId="73805A2E" w:rsidR="0026686E" w:rsidRDefault="0026686E" w:rsidP="00020FA1">
      <w:pPr>
        <w:pStyle w:val="1tenmuclon"/>
      </w:pPr>
      <w:bookmarkStart w:id="113" w:name="_Toc39134497"/>
      <w:r>
        <w:t>II. KẾT QUẢ CHƯA ĐẠT ĐƯỢC</w:t>
      </w:r>
      <w:bookmarkEnd w:id="113"/>
    </w:p>
    <w:p w14:paraId="29B945EE" w14:textId="00467AA8" w:rsidR="0026686E" w:rsidRDefault="0026686E" w:rsidP="00020FA1">
      <w:pPr>
        <w:pStyle w:val="1tenmuclon"/>
      </w:pPr>
      <w:bookmarkStart w:id="114" w:name="_Toc39134498"/>
      <w:r>
        <w:t>III. ĐÁNH GIÁ</w:t>
      </w:r>
      <w:bookmarkEnd w:id="114"/>
    </w:p>
    <w:p w14:paraId="54AAF8A0" w14:textId="120B533E" w:rsidR="0026686E" w:rsidRDefault="0026686E" w:rsidP="00020FA1">
      <w:pPr>
        <w:pStyle w:val="1tenmucvua"/>
      </w:pPr>
      <w:bookmarkStart w:id="115" w:name="_Toc39134499"/>
      <w:r>
        <w:t xml:space="preserve">1. Ưu </w:t>
      </w:r>
      <w:r w:rsidRPr="00020FA1">
        <w:t>điểm</w:t>
      </w:r>
      <w:bookmarkEnd w:id="115"/>
    </w:p>
    <w:p w14:paraId="7892282E" w14:textId="68E60221" w:rsidR="0026686E" w:rsidRDefault="0026686E" w:rsidP="00020FA1">
      <w:pPr>
        <w:pStyle w:val="1tenmucvua"/>
      </w:pPr>
      <w:bookmarkStart w:id="116" w:name="_Toc39134500"/>
      <w:r>
        <w:t>2. Nhược điểm</w:t>
      </w:r>
      <w:bookmarkEnd w:id="116"/>
    </w:p>
    <w:p w14:paraId="481C5D3F" w14:textId="1237BBBD" w:rsidR="0026686E" w:rsidRDefault="0026686E" w:rsidP="00020FA1">
      <w:pPr>
        <w:pStyle w:val="1tenmuclon"/>
      </w:pPr>
      <w:bookmarkStart w:id="117" w:name="_Toc39134501"/>
      <w:r>
        <w:t>IV. ĐỊNH HƯỚNG PHÁT TRIỂN</w:t>
      </w:r>
      <w:bookmarkEnd w:id="117"/>
    </w:p>
    <w:p w14:paraId="19D3DE54" w14:textId="7CE02BE5" w:rsidR="0026686E" w:rsidRDefault="0026686E" w:rsidP="00020FA1">
      <w:pPr>
        <w:pStyle w:val="1tenmuclon"/>
      </w:pPr>
      <w:bookmarkStart w:id="118" w:name="_Toc39134502"/>
      <w:r>
        <w:t>V. KIẾN NGHỊ</w:t>
      </w:r>
      <w:bookmarkEnd w:id="118"/>
    </w:p>
    <w:p w14:paraId="2212A80E" w14:textId="6BBEFD96" w:rsidR="008125E1" w:rsidRPr="003662A7" w:rsidRDefault="008125E1" w:rsidP="003662A7">
      <w:pPr>
        <w:rPr>
          <w:lang w:val="en-US"/>
        </w:rPr>
      </w:pPr>
      <w:r>
        <w:rPr>
          <w:b/>
          <w:szCs w:val="28"/>
        </w:rPr>
        <w:br w:type="page"/>
      </w:r>
    </w:p>
    <w:p w14:paraId="456AA99D" w14:textId="3697EBA8" w:rsidR="00B1643C" w:rsidRPr="00115240" w:rsidRDefault="00A3099A" w:rsidP="00DE6733">
      <w:pPr>
        <w:jc w:val="center"/>
        <w:rPr>
          <w:b/>
          <w:szCs w:val="28"/>
        </w:rPr>
      </w:pPr>
      <w:r w:rsidRPr="00115240">
        <w:rPr>
          <w:b/>
          <w:szCs w:val="28"/>
        </w:rPr>
        <w:lastRenderedPageBreak/>
        <w:t>TÀI LIỆU THAM KHẢO</w:t>
      </w:r>
    </w:p>
    <w:p w14:paraId="56380CB5" w14:textId="6412315F" w:rsidR="003662A7" w:rsidRPr="00DE6733" w:rsidRDefault="003662A7" w:rsidP="00DE6733">
      <w:pPr>
        <w:ind w:firstLine="0"/>
        <w:jc w:val="left"/>
      </w:pPr>
      <w:r w:rsidRPr="00DE6733">
        <w:t xml:space="preserve">1. </w:t>
      </w:r>
      <w:hyperlink r:id="rId57" w:history="1">
        <w:r w:rsidRPr="00DE6733">
          <w:rPr>
            <w:rStyle w:val="Hyperlink"/>
            <w:color w:val="auto"/>
            <w:u w:val="none"/>
          </w:rPr>
          <w:t>https://thuthuatmarketing.com/digital-marketing/website/tai-sao-doanh-nghiep-can-phai-co-website</w:t>
        </w:r>
      </w:hyperlink>
      <w:r w:rsidR="003213C8" w:rsidRPr="00DE6733">
        <w:t>, Website</w:t>
      </w:r>
    </w:p>
    <w:p w14:paraId="54313BB4" w14:textId="6642D686" w:rsidR="00B1643C" w:rsidRPr="00DE6733" w:rsidRDefault="003662A7" w:rsidP="00DE6733">
      <w:pPr>
        <w:ind w:firstLine="0"/>
        <w:jc w:val="left"/>
      </w:pPr>
      <w:r w:rsidRPr="00DE6733">
        <w:t xml:space="preserve">2. </w:t>
      </w:r>
      <w:hyperlink r:id="rId58" w:history="1">
        <w:r w:rsidRPr="00DE6733">
          <w:rPr>
            <w:rStyle w:val="Hyperlink"/>
            <w:color w:val="auto"/>
            <w:u w:val="none"/>
          </w:rPr>
          <w:t>https://sinhvientot.net/asp-net-core-buoc-dot-pha-trong-cong-nghe-net</w:t>
        </w:r>
      </w:hyperlink>
      <w:r w:rsidR="003213C8" w:rsidRPr="00DE6733">
        <w:t>, Website</w:t>
      </w:r>
    </w:p>
    <w:p w14:paraId="23801A7C" w14:textId="2D2CC087" w:rsidR="00B1643C" w:rsidRPr="00DE6733" w:rsidRDefault="00B1643C" w:rsidP="00DE6733">
      <w:pPr>
        <w:ind w:firstLine="0"/>
        <w:jc w:val="left"/>
      </w:pPr>
      <w:r w:rsidRPr="00DE6733">
        <w:t xml:space="preserve">3. </w:t>
      </w:r>
      <w:hyperlink r:id="rId59" w:history="1">
        <w:r w:rsidRPr="00DE6733">
          <w:rPr>
            <w:rStyle w:val="Hyperlink"/>
            <w:color w:val="auto"/>
            <w:u w:val="none"/>
          </w:rPr>
          <w:t>https://docs.microsoft.com/en-us/sql/ssms/sql-server-management-studio-ssms?view=sql-server-ver15</w:t>
        </w:r>
      </w:hyperlink>
      <w:r w:rsidR="003213C8" w:rsidRPr="00DE6733">
        <w:t>, Website</w:t>
      </w:r>
    </w:p>
    <w:p w14:paraId="55A13DDA" w14:textId="28E2B976" w:rsidR="00B1643C" w:rsidRPr="00DE6733" w:rsidRDefault="00B1643C" w:rsidP="00DE6733">
      <w:pPr>
        <w:ind w:firstLine="0"/>
        <w:jc w:val="left"/>
      </w:pPr>
      <w:r w:rsidRPr="00DE6733">
        <w:t xml:space="preserve">4. </w:t>
      </w:r>
      <w:hyperlink r:id="rId60" w:history="1">
        <w:r w:rsidRPr="00DE6733">
          <w:rPr>
            <w:rStyle w:val="Hyperlink"/>
            <w:color w:val="auto"/>
            <w:u w:val="none"/>
          </w:rPr>
          <w:t>https://www.adcvietnam.net/tai-sao-nen-chon-thiet-ke-website-bang-ngon-ngu-aspnet-tai-adc</w:t>
        </w:r>
      </w:hyperlink>
      <w:r w:rsidR="003213C8" w:rsidRPr="00DE6733">
        <w:t>, Website</w:t>
      </w:r>
    </w:p>
    <w:p w14:paraId="54D9A370" w14:textId="1CF1A31C" w:rsidR="00B1643C" w:rsidRPr="00DE6733" w:rsidRDefault="00B1643C" w:rsidP="00DE6733">
      <w:pPr>
        <w:ind w:firstLine="0"/>
        <w:jc w:val="left"/>
      </w:pPr>
      <w:r w:rsidRPr="00DE6733">
        <w:t xml:space="preserve">5. </w:t>
      </w:r>
      <w:hyperlink r:id="rId61" w:history="1">
        <w:r w:rsidRPr="00DE6733">
          <w:rPr>
            <w:rStyle w:val="Hyperlink"/>
            <w:color w:val="auto"/>
            <w:u w:val="none"/>
          </w:rPr>
          <w:t>https://tedu.com.vn/lap-trinh-aspnet-core/xay-dung-ung-dung-aspnet-core-mvc-dau-tien-225.html</w:t>
        </w:r>
      </w:hyperlink>
      <w:r w:rsidR="003213C8" w:rsidRPr="00DE6733">
        <w:t>, Website</w:t>
      </w:r>
    </w:p>
    <w:p w14:paraId="245D85FB" w14:textId="7D0B2855" w:rsidR="00B1643C" w:rsidRPr="00DE6733" w:rsidRDefault="00B1643C" w:rsidP="00DE6733">
      <w:pPr>
        <w:ind w:firstLine="0"/>
        <w:jc w:val="left"/>
      </w:pPr>
      <w:r w:rsidRPr="00DE6733">
        <w:t xml:space="preserve">6. </w:t>
      </w:r>
      <w:hyperlink r:id="rId62" w:history="1">
        <w:r w:rsidRPr="00DE6733">
          <w:rPr>
            <w:rStyle w:val="Hyperlink"/>
            <w:color w:val="auto"/>
            <w:u w:val="none"/>
          </w:rPr>
          <w:t>https://topdev.vn/blog/asp-net-core-la-gi/</w:t>
        </w:r>
      </w:hyperlink>
      <w:r w:rsidR="003213C8" w:rsidRPr="00DE6733">
        <w:t>, Website</w:t>
      </w:r>
    </w:p>
    <w:p w14:paraId="3A83F0C8" w14:textId="301749CE" w:rsidR="00B1643C" w:rsidRPr="00DE6733" w:rsidRDefault="00B1643C" w:rsidP="00DE6733">
      <w:pPr>
        <w:ind w:firstLine="0"/>
        <w:jc w:val="left"/>
      </w:pPr>
      <w:r w:rsidRPr="00DE6733">
        <w:t xml:space="preserve">7. </w:t>
      </w:r>
      <w:hyperlink r:id="rId63" w:history="1">
        <w:r w:rsidRPr="00DE6733">
          <w:rPr>
            <w:rStyle w:val="Hyperlink"/>
            <w:color w:val="auto"/>
            <w:u w:val="none"/>
          </w:rPr>
          <w:t>https://tedu.com.vn/lap-trinh-aspnet-core/gioi-thieu-ve-aspnet-core-203.html</w:t>
        </w:r>
      </w:hyperlink>
      <w:r w:rsidR="003213C8" w:rsidRPr="00DE6733">
        <w:t>, Website</w:t>
      </w:r>
    </w:p>
    <w:p w14:paraId="6B49A0F7" w14:textId="0877204F" w:rsidR="00B1643C" w:rsidRPr="00DE6733" w:rsidRDefault="00B1643C" w:rsidP="00DE6733">
      <w:pPr>
        <w:ind w:firstLine="0"/>
        <w:jc w:val="left"/>
      </w:pPr>
      <w:r w:rsidRPr="00DE6733">
        <w:t xml:space="preserve">8. </w:t>
      </w:r>
      <w:hyperlink r:id="rId64" w:history="1">
        <w:r w:rsidRPr="00DE6733">
          <w:rPr>
            <w:rStyle w:val="Hyperlink"/>
            <w:color w:val="auto"/>
            <w:u w:val="none"/>
          </w:rPr>
          <w:t>https://sinhvientot.net/khi-nao-nen-su-dung-net-core-va-net-framework/</w:t>
        </w:r>
      </w:hyperlink>
      <w:r w:rsidR="003213C8" w:rsidRPr="00DE6733">
        <w:t>, Website</w:t>
      </w:r>
    </w:p>
    <w:p w14:paraId="0D92C27F" w14:textId="5D1F1A37" w:rsidR="00B1643C" w:rsidRPr="00DE6733" w:rsidRDefault="00B1643C" w:rsidP="00DE6733">
      <w:pPr>
        <w:ind w:firstLine="0"/>
        <w:jc w:val="left"/>
      </w:pPr>
      <w:r w:rsidRPr="00DE6733">
        <w:t xml:space="preserve">9. </w:t>
      </w:r>
      <w:hyperlink r:id="rId65" w:history="1">
        <w:r w:rsidRPr="00DE6733">
          <w:rPr>
            <w:rStyle w:val="Hyperlink"/>
            <w:color w:val="auto"/>
            <w:u w:val="none"/>
          </w:rPr>
          <w:t>https://kb.pavietnam.vn/so-sanh-giua-net-framework-va-net-core.html</w:t>
        </w:r>
      </w:hyperlink>
      <w:r w:rsidR="003213C8" w:rsidRPr="00DE6733">
        <w:t>, Website</w:t>
      </w:r>
    </w:p>
    <w:p w14:paraId="0AE294EA" w14:textId="0D3D8D92" w:rsidR="00B1643C" w:rsidRPr="00DE6733" w:rsidRDefault="00B1643C" w:rsidP="00DE6733">
      <w:pPr>
        <w:ind w:firstLine="0"/>
        <w:jc w:val="left"/>
      </w:pPr>
      <w:r w:rsidRPr="00DE6733">
        <w:t xml:space="preserve">10. </w:t>
      </w:r>
      <w:hyperlink r:id="rId66" w:history="1">
        <w:r w:rsidRPr="00DE6733">
          <w:rPr>
            <w:rStyle w:val="Hyperlink"/>
            <w:color w:val="auto"/>
            <w:u w:val="none"/>
          </w:rPr>
          <w:t>https://monamedia.co/mvc-la-gi-ung-dung-cua-mo-hinh-mvc-trong-lap-trinh/</w:t>
        </w:r>
      </w:hyperlink>
      <w:r w:rsidR="003213C8" w:rsidRPr="00DE6733">
        <w:t>, Website</w:t>
      </w:r>
    </w:p>
    <w:p w14:paraId="57988C2C" w14:textId="0D6CC87F" w:rsidR="00B1643C" w:rsidRPr="00DE6733" w:rsidRDefault="00B1643C" w:rsidP="00DE6733">
      <w:pPr>
        <w:ind w:firstLine="0"/>
        <w:jc w:val="left"/>
      </w:pPr>
      <w:r w:rsidRPr="00DE6733">
        <w:t xml:space="preserve">11. </w:t>
      </w:r>
      <w:hyperlink r:id="rId67" w:history="1">
        <w:r w:rsidRPr="00DE6733">
          <w:rPr>
            <w:rStyle w:val="Hyperlink"/>
            <w:color w:val="auto"/>
            <w:u w:val="none"/>
          </w:rPr>
          <w:t>https://sinhvientot.net/asp-net-core-mvc-tong-quan-ve-asp-net-core-mvc/</w:t>
        </w:r>
      </w:hyperlink>
      <w:r w:rsidR="003213C8" w:rsidRPr="00DE6733">
        <w:t>, Website</w:t>
      </w:r>
    </w:p>
    <w:p w14:paraId="29AEEA47" w14:textId="21547B4B" w:rsidR="00B1643C" w:rsidRPr="00DE6733" w:rsidRDefault="00B1643C" w:rsidP="00DE6733">
      <w:pPr>
        <w:ind w:firstLine="0"/>
        <w:jc w:val="left"/>
      </w:pPr>
      <w:r w:rsidRPr="00DE6733">
        <w:t xml:space="preserve">12. </w:t>
      </w:r>
      <w:hyperlink r:id="rId68" w:history="1">
        <w:r w:rsidRPr="00DE6733">
          <w:rPr>
            <w:rStyle w:val="Hyperlink"/>
            <w:color w:val="auto"/>
            <w:u w:val="none"/>
          </w:rPr>
          <w:t>https://tedu.com.vn/lap-trinh-aspnet-core/cai-dat-va-cau-hinh-moi-truong-phat-trien-aspnet-core-204.html</w:t>
        </w:r>
      </w:hyperlink>
      <w:r w:rsidR="003213C8" w:rsidRPr="00DE6733">
        <w:t>, Website</w:t>
      </w:r>
    </w:p>
    <w:p w14:paraId="4FB33464" w14:textId="50AF6198" w:rsidR="00A3099A" w:rsidRPr="00DE6733" w:rsidRDefault="00B1643C" w:rsidP="00DE6733">
      <w:pPr>
        <w:ind w:firstLine="0"/>
        <w:jc w:val="left"/>
      </w:pPr>
      <w:r w:rsidRPr="00DE6733">
        <w:t xml:space="preserve">13. </w:t>
      </w:r>
      <w:hyperlink r:id="rId69" w:history="1">
        <w:r w:rsidRPr="00DE6733">
          <w:rPr>
            <w:rStyle w:val="Hyperlink"/>
            <w:color w:val="auto"/>
            <w:u w:val="none"/>
          </w:rPr>
          <w:t>https://tuhocict.com/cai-dat-moi-truong-va-cong-cu-cho-aspnet-core/</w:t>
        </w:r>
      </w:hyperlink>
      <w:r w:rsidR="003213C8" w:rsidRPr="00DE6733">
        <w:t xml:space="preserve">, Website </w:t>
      </w:r>
      <w:r w:rsidR="00A3099A" w:rsidRPr="00DE6733">
        <w:br w:type="page"/>
      </w:r>
    </w:p>
    <w:p w14:paraId="46674EA0" w14:textId="7BB588CB" w:rsidR="00277383" w:rsidRPr="00115240" w:rsidRDefault="00113E0B" w:rsidP="00C21D09">
      <w:pPr>
        <w:spacing w:line="360" w:lineRule="auto"/>
        <w:ind w:firstLine="0"/>
        <w:jc w:val="center"/>
        <w:rPr>
          <w:b/>
          <w:szCs w:val="28"/>
          <w:lang w:val="en-US"/>
        </w:rPr>
      </w:pPr>
      <w:r w:rsidRPr="00115240">
        <w:rPr>
          <w:b/>
          <w:szCs w:val="28"/>
          <w:lang w:val="en-US"/>
        </w:rPr>
        <w:lastRenderedPageBreak/>
        <w:t>KẾ HOẠCH THỰC HIỆN</w:t>
      </w:r>
    </w:p>
    <w:tbl>
      <w:tblPr>
        <w:tblW w:w="9052"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5103"/>
        <w:gridCol w:w="2814"/>
      </w:tblGrid>
      <w:tr w:rsidR="000D66CF" w:rsidRPr="00115240" w14:paraId="59D307D6" w14:textId="77777777" w:rsidTr="00B2135A">
        <w:trPr>
          <w:trHeight w:val="865"/>
        </w:trPr>
        <w:tc>
          <w:tcPr>
            <w:tcW w:w="1135" w:type="dxa"/>
            <w:vAlign w:val="center"/>
          </w:tcPr>
          <w:p w14:paraId="044024F3" w14:textId="77777777" w:rsidR="000D66CF" w:rsidRPr="00115240" w:rsidRDefault="000D66CF" w:rsidP="00B2135A">
            <w:pPr>
              <w:spacing w:line="360" w:lineRule="auto"/>
              <w:ind w:firstLine="0"/>
              <w:jc w:val="center"/>
              <w:rPr>
                <w:b/>
                <w:szCs w:val="28"/>
              </w:rPr>
            </w:pPr>
            <w:r w:rsidRPr="00115240">
              <w:rPr>
                <w:b/>
                <w:szCs w:val="28"/>
              </w:rPr>
              <w:t>STT</w:t>
            </w:r>
          </w:p>
        </w:tc>
        <w:tc>
          <w:tcPr>
            <w:tcW w:w="5103" w:type="dxa"/>
            <w:vAlign w:val="center"/>
          </w:tcPr>
          <w:p w14:paraId="2BD62312" w14:textId="77777777" w:rsidR="000D66CF" w:rsidRPr="00115240" w:rsidRDefault="000D66CF" w:rsidP="00B2135A">
            <w:pPr>
              <w:spacing w:line="360" w:lineRule="auto"/>
              <w:ind w:firstLine="0"/>
              <w:jc w:val="center"/>
              <w:rPr>
                <w:b/>
                <w:szCs w:val="28"/>
              </w:rPr>
            </w:pPr>
            <w:r w:rsidRPr="00115240">
              <w:rPr>
                <w:b/>
                <w:szCs w:val="28"/>
              </w:rPr>
              <w:t>Nội dung</w:t>
            </w:r>
          </w:p>
        </w:tc>
        <w:tc>
          <w:tcPr>
            <w:tcW w:w="2814" w:type="dxa"/>
            <w:vAlign w:val="center"/>
          </w:tcPr>
          <w:p w14:paraId="510C2422" w14:textId="77777777" w:rsidR="000D66CF" w:rsidRPr="00115240" w:rsidRDefault="000D66CF" w:rsidP="00B2135A">
            <w:pPr>
              <w:spacing w:line="360" w:lineRule="auto"/>
              <w:ind w:firstLine="0"/>
              <w:jc w:val="center"/>
              <w:rPr>
                <w:b/>
                <w:szCs w:val="28"/>
              </w:rPr>
            </w:pPr>
            <w:r w:rsidRPr="00115240">
              <w:rPr>
                <w:b/>
                <w:szCs w:val="28"/>
              </w:rPr>
              <w:t>Thời gian thực hiện</w:t>
            </w:r>
          </w:p>
        </w:tc>
      </w:tr>
      <w:tr w:rsidR="000D66CF" w:rsidRPr="00115240" w14:paraId="658C95D1" w14:textId="77777777" w:rsidTr="00FC086E">
        <w:trPr>
          <w:trHeight w:val="865"/>
        </w:trPr>
        <w:tc>
          <w:tcPr>
            <w:tcW w:w="1135" w:type="dxa"/>
            <w:vAlign w:val="center"/>
          </w:tcPr>
          <w:p w14:paraId="0FE094A1" w14:textId="77777777" w:rsidR="000D66CF" w:rsidRPr="00115240" w:rsidRDefault="000D66CF" w:rsidP="00826CCA">
            <w:pPr>
              <w:spacing w:line="360" w:lineRule="auto"/>
              <w:ind w:firstLine="0"/>
              <w:jc w:val="center"/>
              <w:rPr>
                <w:szCs w:val="28"/>
              </w:rPr>
            </w:pPr>
            <w:r w:rsidRPr="00115240">
              <w:rPr>
                <w:szCs w:val="28"/>
              </w:rPr>
              <w:t>1</w:t>
            </w:r>
          </w:p>
        </w:tc>
        <w:tc>
          <w:tcPr>
            <w:tcW w:w="5103" w:type="dxa"/>
            <w:vAlign w:val="center"/>
          </w:tcPr>
          <w:p w14:paraId="35B2AFF1" w14:textId="41CDFAEA" w:rsidR="000D66CF" w:rsidRPr="00FA3841" w:rsidRDefault="00FA3841" w:rsidP="00E13FDF">
            <w:pPr>
              <w:ind w:firstLine="0"/>
              <w:rPr>
                <w:rFonts w:eastAsia="Calibri"/>
                <w:szCs w:val="22"/>
                <w:lang w:val="en-US"/>
              </w:rPr>
            </w:pPr>
            <w:r w:rsidRPr="00A46C0C">
              <w:t>Chương 1:</w:t>
            </w:r>
            <w:r>
              <w:rPr>
                <w:lang w:val="en-US"/>
              </w:rPr>
              <w:t xml:space="preserve"> PHÂN BIỆT .NET CORE VÀ .NET FRAMEWORK</w:t>
            </w:r>
          </w:p>
        </w:tc>
        <w:tc>
          <w:tcPr>
            <w:tcW w:w="2814" w:type="dxa"/>
            <w:vAlign w:val="center"/>
          </w:tcPr>
          <w:p w14:paraId="23148705" w14:textId="00540E4F" w:rsidR="000D66CF" w:rsidRPr="00FA3841" w:rsidRDefault="00FA3841" w:rsidP="00B2135A">
            <w:pPr>
              <w:ind w:firstLine="0"/>
              <w:jc w:val="center"/>
              <w:rPr>
                <w:lang w:val="en-US"/>
              </w:rPr>
            </w:pPr>
            <w:r>
              <w:rPr>
                <w:lang w:val="en-US"/>
              </w:rPr>
              <w:t>10 – 12/4/</w:t>
            </w:r>
            <w:r w:rsidRPr="00FA3841">
              <w:t>2020</w:t>
            </w:r>
          </w:p>
        </w:tc>
      </w:tr>
      <w:tr w:rsidR="000D66CF" w:rsidRPr="00115240" w14:paraId="26FFC0CB" w14:textId="77777777" w:rsidTr="00FC086E">
        <w:trPr>
          <w:trHeight w:val="865"/>
        </w:trPr>
        <w:tc>
          <w:tcPr>
            <w:tcW w:w="1135" w:type="dxa"/>
            <w:vAlign w:val="center"/>
          </w:tcPr>
          <w:p w14:paraId="5D5C6C4F" w14:textId="77777777" w:rsidR="000D66CF" w:rsidRPr="00115240" w:rsidRDefault="000D66CF" w:rsidP="00826CCA">
            <w:pPr>
              <w:spacing w:line="360" w:lineRule="auto"/>
              <w:ind w:firstLine="0"/>
              <w:jc w:val="center"/>
              <w:rPr>
                <w:szCs w:val="28"/>
              </w:rPr>
            </w:pPr>
            <w:r w:rsidRPr="00115240">
              <w:rPr>
                <w:szCs w:val="28"/>
              </w:rPr>
              <w:t>2</w:t>
            </w:r>
          </w:p>
        </w:tc>
        <w:tc>
          <w:tcPr>
            <w:tcW w:w="5103" w:type="dxa"/>
            <w:vAlign w:val="center"/>
          </w:tcPr>
          <w:p w14:paraId="3DB3F66E" w14:textId="4E218F22" w:rsidR="000D66CF" w:rsidRPr="00FA3841" w:rsidRDefault="00FA3841" w:rsidP="00E13FDF">
            <w:pPr>
              <w:ind w:firstLine="0"/>
              <w:rPr>
                <w:lang w:val="en-US"/>
              </w:rPr>
            </w:pPr>
            <w:r w:rsidRPr="00A46C0C">
              <w:t xml:space="preserve">Chương </w:t>
            </w:r>
            <w:r>
              <w:rPr>
                <w:lang w:val="en-US"/>
              </w:rPr>
              <w:t>2</w:t>
            </w:r>
            <w:r w:rsidRPr="00A46C0C">
              <w:t>:</w:t>
            </w:r>
            <w:r>
              <w:rPr>
                <w:lang w:val="en-US"/>
              </w:rPr>
              <w:t xml:space="preserve"> GIỚI </w:t>
            </w:r>
            <w:r w:rsidRPr="00FA3841">
              <w:t>THIỆU</w:t>
            </w:r>
            <w:r>
              <w:rPr>
                <w:lang w:val="en-US"/>
              </w:rPr>
              <w:t xml:space="preserve"> VỀ ASP.NET CORE</w:t>
            </w:r>
          </w:p>
        </w:tc>
        <w:tc>
          <w:tcPr>
            <w:tcW w:w="2814" w:type="dxa"/>
            <w:vAlign w:val="center"/>
          </w:tcPr>
          <w:p w14:paraId="3C01AABC" w14:textId="32DDC179" w:rsidR="000D66CF" w:rsidRPr="00FA3841" w:rsidRDefault="00FA3841" w:rsidP="00B2135A">
            <w:pPr>
              <w:ind w:firstLine="0"/>
              <w:jc w:val="center"/>
              <w:rPr>
                <w:lang w:val="en-US"/>
              </w:rPr>
            </w:pPr>
            <w:r>
              <w:rPr>
                <w:lang w:val="en-US"/>
              </w:rPr>
              <w:t xml:space="preserve">13 – </w:t>
            </w:r>
            <w:r w:rsidRPr="00FA3841">
              <w:t>14</w:t>
            </w:r>
            <w:r>
              <w:rPr>
                <w:lang w:val="en-US"/>
              </w:rPr>
              <w:t>/4/2020</w:t>
            </w:r>
          </w:p>
        </w:tc>
      </w:tr>
      <w:tr w:rsidR="000D66CF" w:rsidRPr="00115240" w14:paraId="43604940" w14:textId="77777777" w:rsidTr="00FC086E">
        <w:trPr>
          <w:trHeight w:val="865"/>
        </w:trPr>
        <w:tc>
          <w:tcPr>
            <w:tcW w:w="1135" w:type="dxa"/>
            <w:vAlign w:val="center"/>
          </w:tcPr>
          <w:p w14:paraId="02C65494" w14:textId="0DC12350" w:rsidR="000D66CF" w:rsidRPr="00AF1662" w:rsidRDefault="00AF1662" w:rsidP="00826CCA">
            <w:pPr>
              <w:spacing w:line="360" w:lineRule="auto"/>
              <w:ind w:firstLine="0"/>
              <w:jc w:val="center"/>
              <w:rPr>
                <w:szCs w:val="28"/>
                <w:lang w:val="en-US"/>
              </w:rPr>
            </w:pPr>
            <w:r>
              <w:rPr>
                <w:szCs w:val="28"/>
                <w:lang w:val="en-US"/>
              </w:rPr>
              <w:t>3</w:t>
            </w:r>
          </w:p>
        </w:tc>
        <w:tc>
          <w:tcPr>
            <w:tcW w:w="5103" w:type="dxa"/>
            <w:vAlign w:val="center"/>
          </w:tcPr>
          <w:p w14:paraId="0DA77488" w14:textId="5E474800" w:rsidR="000D66CF" w:rsidRPr="00FA3841" w:rsidRDefault="00FA3841" w:rsidP="00E13FDF">
            <w:pPr>
              <w:ind w:firstLine="0"/>
            </w:pPr>
            <w:r w:rsidRPr="00A46C0C">
              <w:rPr>
                <w:lang w:val="en-US"/>
              </w:rPr>
              <w:t xml:space="preserve">Chương </w:t>
            </w:r>
            <w:r>
              <w:rPr>
                <w:lang w:val="en-US"/>
              </w:rPr>
              <w:t>3</w:t>
            </w:r>
            <w:r w:rsidRPr="00A46C0C">
              <w:rPr>
                <w:lang w:val="en-US"/>
              </w:rPr>
              <w:t>:</w:t>
            </w:r>
            <w:r>
              <w:rPr>
                <w:lang w:val="en-US"/>
              </w:rPr>
              <w:t xml:space="preserve"> CÀI ĐẶT MÔI TRƯỜNG PHÁT TRIỂN</w:t>
            </w:r>
          </w:p>
        </w:tc>
        <w:tc>
          <w:tcPr>
            <w:tcW w:w="2814" w:type="dxa"/>
            <w:vAlign w:val="center"/>
          </w:tcPr>
          <w:p w14:paraId="6C2E32D0" w14:textId="638C3341" w:rsidR="000D66CF" w:rsidRPr="00FA3841" w:rsidRDefault="00FA3841" w:rsidP="00B2135A">
            <w:pPr>
              <w:ind w:firstLine="0"/>
              <w:jc w:val="center"/>
            </w:pPr>
            <w:r>
              <w:rPr>
                <w:lang w:val="en-US"/>
              </w:rPr>
              <w:t xml:space="preserve">15 – </w:t>
            </w:r>
            <w:r w:rsidRPr="00FA3841">
              <w:t>1</w:t>
            </w:r>
            <w:r>
              <w:rPr>
                <w:lang w:val="en-US"/>
              </w:rPr>
              <w:t>6/4/2020</w:t>
            </w:r>
          </w:p>
        </w:tc>
      </w:tr>
      <w:tr w:rsidR="000D66CF" w:rsidRPr="00115240" w14:paraId="3E882C87" w14:textId="77777777" w:rsidTr="00FC086E">
        <w:trPr>
          <w:trHeight w:val="865"/>
        </w:trPr>
        <w:tc>
          <w:tcPr>
            <w:tcW w:w="1135" w:type="dxa"/>
            <w:vAlign w:val="center"/>
          </w:tcPr>
          <w:p w14:paraId="5109A615" w14:textId="1FCB92C1" w:rsidR="000D66CF" w:rsidRPr="00AF1662" w:rsidRDefault="00AF1662" w:rsidP="00826CCA">
            <w:pPr>
              <w:spacing w:line="360" w:lineRule="auto"/>
              <w:ind w:firstLine="0"/>
              <w:jc w:val="center"/>
              <w:rPr>
                <w:szCs w:val="28"/>
                <w:lang w:val="en-US"/>
              </w:rPr>
            </w:pPr>
            <w:r>
              <w:rPr>
                <w:szCs w:val="28"/>
                <w:lang w:val="en-US"/>
              </w:rPr>
              <w:t>4</w:t>
            </w:r>
          </w:p>
        </w:tc>
        <w:tc>
          <w:tcPr>
            <w:tcW w:w="5103" w:type="dxa"/>
            <w:vAlign w:val="center"/>
          </w:tcPr>
          <w:p w14:paraId="7A354E97" w14:textId="3E39E561" w:rsidR="000D66CF" w:rsidRPr="00FA3841" w:rsidRDefault="00FA3841" w:rsidP="00E13FDF">
            <w:pPr>
              <w:ind w:firstLine="0"/>
              <w:rPr>
                <w:lang w:val="en-US"/>
              </w:rPr>
            </w:pPr>
            <w:r>
              <w:rPr>
                <w:lang w:val="en-US"/>
              </w:rPr>
              <w:t>Chương 4: XÂY DỰNG WEBSITE</w:t>
            </w:r>
          </w:p>
        </w:tc>
        <w:tc>
          <w:tcPr>
            <w:tcW w:w="2814" w:type="dxa"/>
            <w:vAlign w:val="center"/>
          </w:tcPr>
          <w:p w14:paraId="6A14E453" w14:textId="0FFFA98B" w:rsidR="000D66CF" w:rsidRPr="00FA3841" w:rsidRDefault="00FA3841" w:rsidP="00B2135A">
            <w:pPr>
              <w:ind w:firstLine="0"/>
              <w:jc w:val="center"/>
            </w:pPr>
            <w:r>
              <w:rPr>
                <w:lang w:val="en-US"/>
              </w:rPr>
              <w:t>17 – 25/4/2020</w:t>
            </w:r>
          </w:p>
        </w:tc>
      </w:tr>
      <w:tr w:rsidR="000D66CF" w:rsidRPr="00115240" w14:paraId="062932A7" w14:textId="77777777" w:rsidTr="00FC086E">
        <w:trPr>
          <w:trHeight w:val="865"/>
        </w:trPr>
        <w:tc>
          <w:tcPr>
            <w:tcW w:w="1135" w:type="dxa"/>
            <w:vAlign w:val="center"/>
          </w:tcPr>
          <w:p w14:paraId="092111DC" w14:textId="56875702" w:rsidR="000D66CF" w:rsidRPr="00AF1662" w:rsidRDefault="00AF1662" w:rsidP="00826CCA">
            <w:pPr>
              <w:spacing w:line="360" w:lineRule="auto"/>
              <w:ind w:firstLine="0"/>
              <w:jc w:val="center"/>
              <w:rPr>
                <w:szCs w:val="28"/>
                <w:lang w:val="en-US"/>
              </w:rPr>
            </w:pPr>
            <w:r>
              <w:rPr>
                <w:szCs w:val="28"/>
                <w:lang w:val="en-US"/>
              </w:rPr>
              <w:t>5</w:t>
            </w:r>
          </w:p>
        </w:tc>
        <w:tc>
          <w:tcPr>
            <w:tcW w:w="5103" w:type="dxa"/>
            <w:vAlign w:val="center"/>
          </w:tcPr>
          <w:p w14:paraId="54B6DE17" w14:textId="77D0BDDB" w:rsidR="000D66CF" w:rsidRPr="00FA3841" w:rsidRDefault="00FA3841" w:rsidP="00E13FDF">
            <w:pPr>
              <w:ind w:firstLine="0"/>
            </w:pPr>
            <w:r>
              <w:rPr>
                <w:lang w:val="en-US"/>
              </w:rPr>
              <w:t>Kiểm thử và thử nghiệm</w:t>
            </w:r>
          </w:p>
        </w:tc>
        <w:tc>
          <w:tcPr>
            <w:tcW w:w="2814" w:type="dxa"/>
            <w:vAlign w:val="center"/>
          </w:tcPr>
          <w:p w14:paraId="067308E7" w14:textId="7A9AEC5C" w:rsidR="000D66CF" w:rsidRPr="00FA3841" w:rsidRDefault="00FA3841" w:rsidP="00B2135A">
            <w:pPr>
              <w:ind w:firstLine="0"/>
              <w:jc w:val="center"/>
            </w:pPr>
            <w:r>
              <w:rPr>
                <w:lang w:val="en-US"/>
              </w:rPr>
              <w:t>26 – 30/4/2020</w:t>
            </w:r>
          </w:p>
        </w:tc>
      </w:tr>
      <w:tr w:rsidR="00FA3841" w:rsidRPr="00115240" w14:paraId="14D14C45" w14:textId="77777777" w:rsidTr="00FC086E">
        <w:trPr>
          <w:trHeight w:val="865"/>
        </w:trPr>
        <w:tc>
          <w:tcPr>
            <w:tcW w:w="1135" w:type="dxa"/>
            <w:vAlign w:val="center"/>
          </w:tcPr>
          <w:p w14:paraId="58CF7261" w14:textId="1E106269" w:rsidR="00FA3841" w:rsidRDefault="00FA3841" w:rsidP="00826CCA">
            <w:pPr>
              <w:spacing w:line="360" w:lineRule="auto"/>
              <w:ind w:firstLine="0"/>
              <w:jc w:val="center"/>
              <w:rPr>
                <w:szCs w:val="28"/>
                <w:lang w:val="en-US"/>
              </w:rPr>
            </w:pPr>
            <w:r>
              <w:rPr>
                <w:szCs w:val="28"/>
                <w:lang w:val="en-US"/>
              </w:rPr>
              <w:t>6</w:t>
            </w:r>
          </w:p>
        </w:tc>
        <w:tc>
          <w:tcPr>
            <w:tcW w:w="5103" w:type="dxa"/>
            <w:vAlign w:val="center"/>
          </w:tcPr>
          <w:p w14:paraId="2963CDFA" w14:textId="5767A536" w:rsidR="00FA3841" w:rsidRPr="00FA3841" w:rsidRDefault="00FA3841" w:rsidP="00E13FDF">
            <w:pPr>
              <w:ind w:firstLine="0"/>
              <w:rPr>
                <w:lang w:val="en-US"/>
              </w:rPr>
            </w:pPr>
            <w:r>
              <w:rPr>
                <w:lang w:val="en-US"/>
              </w:rPr>
              <w:t>Hoàn thành đề tài thực tập tại cơ sở</w:t>
            </w:r>
          </w:p>
        </w:tc>
        <w:tc>
          <w:tcPr>
            <w:tcW w:w="2814" w:type="dxa"/>
            <w:vAlign w:val="center"/>
          </w:tcPr>
          <w:p w14:paraId="74E1C862" w14:textId="3546C311" w:rsidR="00FA3841" w:rsidRPr="00FA3841" w:rsidRDefault="00FA3841" w:rsidP="00B2135A">
            <w:pPr>
              <w:ind w:firstLine="0"/>
              <w:jc w:val="center"/>
            </w:pPr>
            <w:r>
              <w:rPr>
                <w:lang w:val="en-US"/>
              </w:rPr>
              <w:t>5/2020</w:t>
            </w:r>
          </w:p>
        </w:tc>
      </w:tr>
    </w:tbl>
    <w:p w14:paraId="183881CD" w14:textId="2B4A590E" w:rsidR="00FA3841" w:rsidRDefault="00FA3841" w:rsidP="00FA3841">
      <w:pPr>
        <w:tabs>
          <w:tab w:val="left" w:leader="dot" w:pos="9072"/>
        </w:tabs>
        <w:ind w:firstLine="567"/>
        <w:rPr>
          <w:szCs w:val="28"/>
          <w:lang w:val="en-US"/>
        </w:rPr>
      </w:pPr>
    </w:p>
    <w:p w14:paraId="0B3D1067" w14:textId="77777777" w:rsidR="00D942DB" w:rsidRPr="00115240" w:rsidRDefault="00D942DB" w:rsidP="00DB6B8E">
      <w:pPr>
        <w:spacing w:line="360" w:lineRule="auto"/>
        <w:rPr>
          <w:szCs w:val="28"/>
        </w:rPr>
      </w:pPr>
    </w:p>
    <w:p w14:paraId="40AAF5D1" w14:textId="77777777" w:rsidR="00AD72E2" w:rsidRPr="00115240" w:rsidRDefault="00AD72E2" w:rsidP="00DB6B8E">
      <w:pPr>
        <w:spacing w:line="360" w:lineRule="auto"/>
        <w:rPr>
          <w:szCs w:val="28"/>
        </w:rPr>
      </w:pPr>
    </w:p>
    <w:p w14:paraId="79A527D1" w14:textId="77777777" w:rsidR="00756D9B" w:rsidRPr="000D66CF" w:rsidRDefault="000D66CF" w:rsidP="00DB6B8E">
      <w:pPr>
        <w:spacing w:line="360" w:lineRule="auto"/>
        <w:rPr>
          <w:szCs w:val="28"/>
        </w:rPr>
      </w:pPr>
      <w:r>
        <w:rPr>
          <w:szCs w:val="28"/>
        </w:rPr>
        <w:br w:type="page"/>
      </w:r>
    </w:p>
    <w:p w14:paraId="4FF57569" w14:textId="77777777" w:rsidR="00A53182" w:rsidRPr="00115240" w:rsidRDefault="00A53182" w:rsidP="004F4E3F">
      <w:pPr>
        <w:pStyle w:val="BodyText"/>
        <w:spacing w:after="0" w:line="360" w:lineRule="auto"/>
        <w:ind w:right="114" w:firstLine="0"/>
        <w:jc w:val="center"/>
        <w:rPr>
          <w:b/>
          <w:szCs w:val="28"/>
          <w:lang w:val="en-US"/>
        </w:rPr>
      </w:pPr>
      <w:r w:rsidRPr="00115240">
        <w:rPr>
          <w:b/>
          <w:szCs w:val="28"/>
          <w:lang w:val="en-US"/>
        </w:rPr>
        <w:lastRenderedPageBreak/>
        <w:t>NHẬN XÉT CỦA CÁN BỘ HƯỚNG DẪN</w:t>
      </w:r>
    </w:p>
    <w:p w14:paraId="16A619FC"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7D3F8E0B"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0A39305D"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4F0116B5"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77D0FD0F"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27892A74"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542E5D4F"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11BE903F"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56B06D9E"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496A3119"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09EA58BD"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7E5AF72A"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02C9026B"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tbl>
      <w:tblPr>
        <w:tblW w:w="0" w:type="auto"/>
        <w:tblLook w:val="04A0" w:firstRow="1" w:lastRow="0" w:firstColumn="1" w:lastColumn="0" w:noHBand="0" w:noVBand="1"/>
      </w:tblPr>
      <w:tblGrid>
        <w:gridCol w:w="4522"/>
        <w:gridCol w:w="4549"/>
      </w:tblGrid>
      <w:tr w:rsidR="008B7318" w:rsidRPr="00115240" w14:paraId="089621ED" w14:textId="77777777" w:rsidTr="0026686E">
        <w:tc>
          <w:tcPr>
            <w:tcW w:w="4672" w:type="dxa"/>
            <w:shd w:val="clear" w:color="auto" w:fill="auto"/>
          </w:tcPr>
          <w:p w14:paraId="39362B14" w14:textId="6E1F7D59" w:rsidR="00D24B28" w:rsidRDefault="00A055CB" w:rsidP="00DB6B8E">
            <w:pPr>
              <w:spacing w:line="360" w:lineRule="auto"/>
              <w:rPr>
                <w:rFonts w:eastAsia="Calibri"/>
                <w:b/>
                <w:bCs/>
                <w:szCs w:val="28"/>
              </w:rPr>
            </w:pPr>
            <w:r>
              <w:rPr>
                <w:rFonts w:eastAsia="Calibri"/>
                <w:b/>
                <w:bCs/>
                <w:szCs w:val="28"/>
              </w:rPr>
              <w:t xml:space="preserve"> </w:t>
            </w:r>
          </w:p>
          <w:p w14:paraId="746E7598" w14:textId="4C9CDF7A" w:rsidR="008B7318" w:rsidRPr="00115240" w:rsidRDefault="008B7318" w:rsidP="00D24B28">
            <w:pPr>
              <w:spacing w:line="360" w:lineRule="auto"/>
              <w:ind w:firstLine="0"/>
              <w:jc w:val="center"/>
              <w:rPr>
                <w:rFonts w:eastAsia="Calibri"/>
                <w:szCs w:val="28"/>
              </w:rPr>
            </w:pPr>
            <w:r w:rsidRPr="00115240">
              <w:rPr>
                <w:rFonts w:eastAsia="Calibri"/>
                <w:b/>
                <w:bCs/>
                <w:szCs w:val="28"/>
              </w:rPr>
              <w:t>Người hướng dẫn khoa học</w:t>
            </w:r>
          </w:p>
        </w:tc>
        <w:tc>
          <w:tcPr>
            <w:tcW w:w="4673" w:type="dxa"/>
            <w:shd w:val="clear" w:color="auto" w:fill="auto"/>
          </w:tcPr>
          <w:p w14:paraId="5C58C7D3" w14:textId="77777777" w:rsidR="008B7318" w:rsidRDefault="008B7318" w:rsidP="000F3D5A">
            <w:pPr>
              <w:spacing w:line="360" w:lineRule="auto"/>
              <w:ind w:firstLine="0"/>
              <w:jc w:val="center"/>
              <w:rPr>
                <w:rFonts w:eastAsia="Calibri"/>
                <w:i/>
                <w:iCs/>
                <w:szCs w:val="28"/>
                <w:lang w:val="en-US"/>
              </w:rPr>
            </w:pPr>
            <w:r w:rsidRPr="00115240">
              <w:rPr>
                <w:rFonts w:eastAsia="Calibri"/>
                <w:i/>
                <w:iCs/>
                <w:szCs w:val="28"/>
              </w:rPr>
              <w:t>Khánh Hòa, ngày…tháng …năm</w:t>
            </w:r>
            <w:r w:rsidR="000408B1">
              <w:rPr>
                <w:rFonts w:eastAsia="Calibri"/>
                <w:i/>
                <w:iCs/>
                <w:szCs w:val="28"/>
                <w:lang w:val="en-US"/>
              </w:rPr>
              <w:t xml:space="preserve"> 2020</w:t>
            </w:r>
          </w:p>
          <w:p w14:paraId="4CA2474D" w14:textId="19F5C79A" w:rsidR="00D24B28" w:rsidRPr="00D24B28" w:rsidRDefault="00D24B28" w:rsidP="000F3D5A">
            <w:pPr>
              <w:spacing w:line="360" w:lineRule="auto"/>
              <w:ind w:firstLine="0"/>
              <w:jc w:val="center"/>
              <w:rPr>
                <w:rFonts w:eastAsia="Calibri"/>
                <w:b/>
                <w:bCs/>
                <w:szCs w:val="28"/>
              </w:rPr>
            </w:pPr>
            <w:r w:rsidRPr="00115240">
              <w:rPr>
                <w:rFonts w:eastAsia="Calibri"/>
                <w:b/>
                <w:bCs/>
                <w:szCs w:val="28"/>
              </w:rPr>
              <w:t>Người thực hiện</w:t>
            </w:r>
          </w:p>
        </w:tc>
      </w:tr>
      <w:tr w:rsidR="008B7318" w:rsidRPr="00115240" w14:paraId="1AE3901C" w14:textId="77777777" w:rsidTr="0026686E">
        <w:tc>
          <w:tcPr>
            <w:tcW w:w="4672" w:type="dxa"/>
            <w:shd w:val="clear" w:color="auto" w:fill="auto"/>
          </w:tcPr>
          <w:p w14:paraId="7B22F772" w14:textId="77777777" w:rsidR="00D24B28" w:rsidRPr="00115240" w:rsidRDefault="00D24B28" w:rsidP="000F3D5A">
            <w:pPr>
              <w:spacing w:line="360" w:lineRule="auto"/>
              <w:ind w:firstLine="0"/>
              <w:jc w:val="center"/>
              <w:rPr>
                <w:rFonts w:eastAsia="Calibri"/>
                <w:szCs w:val="28"/>
              </w:rPr>
            </w:pPr>
            <w:r w:rsidRPr="00115240">
              <w:rPr>
                <w:rFonts w:eastAsia="Calibri"/>
                <w:i/>
                <w:iCs/>
                <w:szCs w:val="28"/>
              </w:rPr>
              <w:t>(Chữ ký, họ và tên)</w:t>
            </w:r>
          </w:p>
          <w:p w14:paraId="02A0497C" w14:textId="374A7090" w:rsidR="008B7318" w:rsidRPr="00115240" w:rsidRDefault="008B7318" w:rsidP="00DB6B8E">
            <w:pPr>
              <w:spacing w:line="360" w:lineRule="auto"/>
              <w:rPr>
                <w:rFonts w:eastAsia="Calibri"/>
                <w:szCs w:val="28"/>
              </w:rPr>
            </w:pPr>
          </w:p>
        </w:tc>
        <w:tc>
          <w:tcPr>
            <w:tcW w:w="4673" w:type="dxa"/>
            <w:shd w:val="clear" w:color="auto" w:fill="auto"/>
          </w:tcPr>
          <w:p w14:paraId="73D8C2C9" w14:textId="77777777" w:rsidR="008B7318" w:rsidRPr="00115240" w:rsidRDefault="008B7318" w:rsidP="000F3D5A">
            <w:pPr>
              <w:spacing w:line="360" w:lineRule="auto"/>
              <w:ind w:firstLine="43"/>
              <w:jc w:val="center"/>
              <w:rPr>
                <w:rFonts w:eastAsia="Calibri"/>
                <w:i/>
                <w:iCs/>
                <w:szCs w:val="28"/>
              </w:rPr>
            </w:pPr>
            <w:r w:rsidRPr="00115240">
              <w:rPr>
                <w:rFonts w:eastAsia="Calibri"/>
                <w:i/>
                <w:iCs/>
                <w:szCs w:val="28"/>
              </w:rPr>
              <w:t>(Chữ ký, họ và tên)</w:t>
            </w:r>
          </w:p>
          <w:p w14:paraId="6269AD81" w14:textId="77777777" w:rsidR="008B7318" w:rsidRDefault="008B7318" w:rsidP="00DB6B8E">
            <w:pPr>
              <w:spacing w:line="360" w:lineRule="auto"/>
              <w:jc w:val="center"/>
              <w:rPr>
                <w:rFonts w:eastAsia="Calibri"/>
                <w:szCs w:val="28"/>
              </w:rPr>
            </w:pPr>
          </w:p>
          <w:p w14:paraId="5DB59A0B" w14:textId="7F5E5ED9" w:rsidR="00D24B28" w:rsidRPr="00115240" w:rsidRDefault="00D24B28" w:rsidP="00DB6B8E">
            <w:pPr>
              <w:spacing w:line="360" w:lineRule="auto"/>
              <w:jc w:val="center"/>
              <w:rPr>
                <w:rFonts w:eastAsia="Calibri"/>
                <w:szCs w:val="28"/>
              </w:rPr>
            </w:pPr>
          </w:p>
        </w:tc>
      </w:tr>
      <w:tr w:rsidR="008B7318" w:rsidRPr="00115240" w14:paraId="4265397C" w14:textId="77777777" w:rsidTr="0026686E">
        <w:tc>
          <w:tcPr>
            <w:tcW w:w="4672" w:type="dxa"/>
            <w:shd w:val="clear" w:color="auto" w:fill="auto"/>
          </w:tcPr>
          <w:p w14:paraId="013D07BB" w14:textId="2BE877D2" w:rsidR="008B7318" w:rsidRPr="00D24B28" w:rsidRDefault="00D24B28" w:rsidP="00D24B28">
            <w:pPr>
              <w:spacing w:line="360" w:lineRule="auto"/>
              <w:ind w:firstLine="0"/>
              <w:jc w:val="center"/>
              <w:rPr>
                <w:rFonts w:eastAsia="Calibri"/>
                <w:b/>
                <w:bCs/>
                <w:szCs w:val="28"/>
                <w:lang w:val="en-US"/>
              </w:rPr>
            </w:pPr>
            <w:r w:rsidRPr="00D24B28">
              <w:rPr>
                <w:b/>
                <w:bCs/>
                <w:szCs w:val="28"/>
                <w:lang w:val="en-US"/>
              </w:rPr>
              <w:t>ThS. Trần Thị Mỹ Hiền</w:t>
            </w:r>
          </w:p>
        </w:tc>
        <w:tc>
          <w:tcPr>
            <w:tcW w:w="4673" w:type="dxa"/>
            <w:shd w:val="clear" w:color="auto" w:fill="auto"/>
          </w:tcPr>
          <w:p w14:paraId="1D5E36B3" w14:textId="43BE876E" w:rsidR="008B7318" w:rsidRPr="00D24B28" w:rsidRDefault="00D24B28" w:rsidP="00D24B28">
            <w:pPr>
              <w:spacing w:line="360" w:lineRule="auto"/>
              <w:ind w:firstLine="58"/>
              <w:jc w:val="center"/>
              <w:rPr>
                <w:rFonts w:eastAsia="Calibri"/>
                <w:b/>
                <w:bCs/>
                <w:szCs w:val="28"/>
                <w:lang w:val="en-US"/>
              </w:rPr>
            </w:pPr>
            <w:r w:rsidRPr="00D24B28">
              <w:rPr>
                <w:rFonts w:eastAsia="Calibri"/>
                <w:b/>
                <w:bCs/>
                <w:szCs w:val="28"/>
                <w:lang w:val="en-US"/>
              </w:rPr>
              <w:t>Nguyễn Trọng Nghĩa</w:t>
            </w:r>
          </w:p>
        </w:tc>
      </w:tr>
    </w:tbl>
    <w:p w14:paraId="417BF79A" w14:textId="47FD17E9" w:rsidR="002A5039" w:rsidRPr="002A5039" w:rsidRDefault="002A5039" w:rsidP="00DB6B8E">
      <w:pPr>
        <w:pStyle w:val="BodyText"/>
        <w:tabs>
          <w:tab w:val="left" w:leader="dot" w:pos="8945"/>
        </w:tabs>
        <w:spacing w:after="0" w:line="360" w:lineRule="auto"/>
        <w:ind w:right="114"/>
        <w:rPr>
          <w:szCs w:val="28"/>
          <w:lang w:val="en-US"/>
        </w:rPr>
      </w:pPr>
    </w:p>
    <w:sectPr w:rsidR="002A5039" w:rsidRPr="002A5039" w:rsidSect="00B36D96">
      <w:headerReference w:type="default" r:id="rId70"/>
      <w:pgSz w:w="11907" w:h="16840" w:code="9"/>
      <w:pgMar w:top="1134" w:right="851" w:bottom="1418" w:left="1985" w:header="0" w:footer="18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FE39D0" w14:textId="77777777" w:rsidR="00770621" w:rsidRDefault="00770621">
      <w:r>
        <w:separator/>
      </w:r>
    </w:p>
    <w:p w14:paraId="08FCBCCE" w14:textId="77777777" w:rsidR="00770621" w:rsidRDefault="00770621"/>
  </w:endnote>
  <w:endnote w:type="continuationSeparator" w:id="0">
    <w:p w14:paraId="58872F3F" w14:textId="77777777" w:rsidR="00770621" w:rsidRDefault="00770621">
      <w:r>
        <w:continuationSeparator/>
      </w:r>
    </w:p>
    <w:p w14:paraId="552C5E19" w14:textId="77777777" w:rsidR="00770621" w:rsidRDefault="007706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sig w:usb0="00000001" w:usb1="08070000" w:usb2="00000010" w:usb3="00000000" w:csb0="00020000" w:csb1="00000000"/>
  </w:font>
  <w:font w:name="TimesNewRomanPS-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NI-Times">
    <w:altName w:val="Times New Roman"/>
    <w:charset w:val="00"/>
    <w:family w:val="auto"/>
    <w:pitch w:val="variable"/>
    <w:sig w:usb0="00000007" w:usb1="00000000" w:usb2="00000000" w:usb3="00000000" w:csb0="00000013"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29901581"/>
      <w:docPartObj>
        <w:docPartGallery w:val="Page Numbers (Bottom of Page)"/>
        <w:docPartUnique/>
      </w:docPartObj>
    </w:sdtPr>
    <w:sdtEndPr>
      <w:rPr>
        <w:noProof/>
      </w:rPr>
    </w:sdtEndPr>
    <w:sdtContent>
      <w:p w14:paraId="2717C76F" w14:textId="0A606F1E" w:rsidR="00373F0E" w:rsidRDefault="00373F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88A621" w14:textId="77777777" w:rsidR="00373F0E" w:rsidRDefault="00373F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91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2"/>
      <w:gridCol w:w="2485"/>
      <w:gridCol w:w="3331"/>
    </w:tblGrid>
    <w:tr w:rsidR="00373F0E" w14:paraId="273079F2" w14:textId="77777777" w:rsidTr="00382A55">
      <w:tc>
        <w:tcPr>
          <w:tcW w:w="3322" w:type="dxa"/>
        </w:tcPr>
        <w:p w14:paraId="0B0A807D" w14:textId="75C14664" w:rsidR="00373F0E" w:rsidRPr="00382A55" w:rsidRDefault="00373F0E" w:rsidP="00CA64F4">
          <w:pPr>
            <w:pStyle w:val="Footer"/>
            <w:ind w:firstLine="0"/>
            <w:jc w:val="left"/>
            <w:rPr>
              <w:lang w:val="en-US"/>
            </w:rPr>
          </w:pPr>
          <w:r>
            <w:rPr>
              <w:lang w:val="en-US"/>
            </w:rPr>
            <w:t>GVHD: Trần Thị Mỹ Hiền</w:t>
          </w:r>
        </w:p>
      </w:tc>
      <w:tc>
        <w:tcPr>
          <w:tcW w:w="2485" w:type="dxa"/>
        </w:tcPr>
        <w:sdt>
          <w:sdtPr>
            <w:id w:val="1378122760"/>
            <w:docPartObj>
              <w:docPartGallery w:val="Page Numbers (Bottom of Page)"/>
              <w:docPartUnique/>
            </w:docPartObj>
          </w:sdtPr>
          <w:sdtEndPr>
            <w:rPr>
              <w:noProof/>
            </w:rPr>
          </w:sdtEndPr>
          <w:sdtContent>
            <w:p w14:paraId="2CEFE825" w14:textId="621EB170" w:rsidR="00373F0E" w:rsidRDefault="00373F0E" w:rsidP="00382A55">
              <w:pPr>
                <w:pStyle w:val="Footer"/>
                <w:ind w:firstLine="0"/>
                <w:jc w:val="center"/>
                <w:rPr>
                  <w:noProof/>
                </w:rPr>
              </w:pPr>
              <w:r>
                <w:fldChar w:fldCharType="begin"/>
              </w:r>
              <w:r>
                <w:instrText xml:space="preserve"> PAGE   \* MERGEFORMAT </w:instrText>
              </w:r>
              <w:r>
                <w:fldChar w:fldCharType="separate"/>
              </w:r>
              <w:r>
                <w:t>2</w:t>
              </w:r>
              <w:r>
                <w:rPr>
                  <w:noProof/>
                </w:rPr>
                <w:fldChar w:fldCharType="end"/>
              </w:r>
            </w:p>
          </w:sdtContent>
        </w:sdt>
      </w:tc>
      <w:tc>
        <w:tcPr>
          <w:tcW w:w="3331" w:type="dxa"/>
        </w:tcPr>
        <w:p w14:paraId="0AA997C8" w14:textId="7869A598" w:rsidR="00373F0E" w:rsidRPr="00382A55" w:rsidRDefault="00373F0E" w:rsidP="00CA64F4">
          <w:pPr>
            <w:pStyle w:val="Footer"/>
            <w:ind w:firstLine="0"/>
            <w:jc w:val="right"/>
            <w:rPr>
              <w:lang w:val="en-US"/>
            </w:rPr>
          </w:pPr>
          <w:r>
            <w:rPr>
              <w:lang w:val="en-US"/>
            </w:rPr>
            <w:t>SV: Nguyễn Trọng Nghĩa</w:t>
          </w:r>
        </w:p>
      </w:tc>
    </w:tr>
  </w:tbl>
  <w:p w14:paraId="57E0B776" w14:textId="2EA8EBC0" w:rsidR="00373F0E" w:rsidRDefault="00373F0E" w:rsidP="00B36D96">
    <w:pPr>
      <w:pStyle w:val="Footer"/>
      <w:tabs>
        <w:tab w:val="clear" w:pos="4320"/>
        <w:tab w:val="clear" w:pos="8640"/>
        <w:tab w:val="left" w:pos="5550"/>
      </w:tabs>
    </w:pPr>
    <w:r>
      <w:rPr>
        <w:noProof/>
        <w:sz w:val="24"/>
        <w:lang w:val="en-US"/>
      </w:rPr>
      <mc:AlternateContent>
        <mc:Choice Requires="wps">
          <w:drawing>
            <wp:anchor distT="0" distB="0" distL="114300" distR="114300" simplePos="0" relativeHeight="251661312" behindDoc="0" locked="0" layoutInCell="1" allowOverlap="1" wp14:anchorId="5839BACC" wp14:editId="6CB9A8F2">
              <wp:simplePos x="0" y="0"/>
              <wp:positionH relativeFrom="column">
                <wp:posOffset>-22225</wp:posOffset>
              </wp:positionH>
              <wp:positionV relativeFrom="paragraph">
                <wp:posOffset>-404495</wp:posOffset>
              </wp:positionV>
              <wp:extent cx="5838825"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5838825" cy="0"/>
                      </a:xfrm>
                      <a:prstGeom prst="line">
                        <a:avLst/>
                      </a:prstGeom>
                      <a:ln w="25400" cmpd="dbl">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EA477E" id="Straight Connector 44"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pt,-31.85pt" to="458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" strokecolor="black [3213]" strokeweight="2pt">
              <v:stroke linestyle="thinThin" joinstyle="miter"/>
            </v:line>
          </w:pict>
        </mc:Fallback>
      </mc:AlternateConten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E0E46C" w14:textId="77777777" w:rsidR="00373F0E" w:rsidRDefault="00373F0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91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2"/>
      <w:gridCol w:w="2485"/>
      <w:gridCol w:w="3331"/>
    </w:tblGrid>
    <w:tr w:rsidR="00373F0E" w14:paraId="0C29839E" w14:textId="77777777" w:rsidTr="00382A55">
      <w:tc>
        <w:tcPr>
          <w:tcW w:w="3322" w:type="dxa"/>
        </w:tcPr>
        <w:p w14:paraId="2E5BFD7A" w14:textId="77777777" w:rsidR="00373F0E" w:rsidRPr="00382A55" w:rsidRDefault="00373F0E" w:rsidP="00CA64F4">
          <w:pPr>
            <w:pStyle w:val="Footer"/>
            <w:ind w:firstLine="0"/>
            <w:jc w:val="left"/>
            <w:rPr>
              <w:lang w:val="en-US"/>
            </w:rPr>
          </w:pPr>
          <w:r>
            <w:rPr>
              <w:lang w:val="en-US"/>
            </w:rPr>
            <w:t>GVHD: Trần Thị Mỹ Hiền</w:t>
          </w:r>
        </w:p>
      </w:tc>
      <w:tc>
        <w:tcPr>
          <w:tcW w:w="2485" w:type="dxa"/>
        </w:tcPr>
        <w:sdt>
          <w:sdtPr>
            <w:id w:val="1200980378"/>
            <w:docPartObj>
              <w:docPartGallery w:val="Page Numbers (Bottom of Page)"/>
              <w:docPartUnique/>
            </w:docPartObj>
          </w:sdtPr>
          <w:sdtEndPr>
            <w:rPr>
              <w:noProof/>
            </w:rPr>
          </w:sdtEndPr>
          <w:sdtContent>
            <w:p w14:paraId="1A180ACA" w14:textId="77777777" w:rsidR="00373F0E" w:rsidRDefault="00373F0E" w:rsidP="00382A55">
              <w:pPr>
                <w:pStyle w:val="Footer"/>
                <w:ind w:firstLine="0"/>
                <w:jc w:val="center"/>
                <w:rPr>
                  <w:noProof/>
                </w:rPr>
              </w:pPr>
              <w:r>
                <w:fldChar w:fldCharType="begin"/>
              </w:r>
              <w:r>
                <w:instrText xml:space="preserve"> PAGE   \* MERGEFORMAT </w:instrText>
              </w:r>
              <w:r>
                <w:fldChar w:fldCharType="separate"/>
              </w:r>
              <w:r>
                <w:t>2</w:t>
              </w:r>
              <w:r>
                <w:rPr>
                  <w:noProof/>
                </w:rPr>
                <w:fldChar w:fldCharType="end"/>
              </w:r>
            </w:p>
          </w:sdtContent>
        </w:sdt>
      </w:tc>
      <w:tc>
        <w:tcPr>
          <w:tcW w:w="3331" w:type="dxa"/>
        </w:tcPr>
        <w:p w14:paraId="27629637" w14:textId="77777777" w:rsidR="00373F0E" w:rsidRPr="00382A55" w:rsidRDefault="00373F0E" w:rsidP="00CA64F4">
          <w:pPr>
            <w:pStyle w:val="Footer"/>
            <w:ind w:firstLine="0"/>
            <w:jc w:val="right"/>
            <w:rPr>
              <w:lang w:val="en-US"/>
            </w:rPr>
          </w:pPr>
          <w:r>
            <w:rPr>
              <w:lang w:val="en-US"/>
            </w:rPr>
            <w:t>SV: Nguyễn Trọng Nghĩa</w:t>
          </w:r>
        </w:p>
      </w:tc>
    </w:tr>
  </w:tbl>
  <w:p w14:paraId="2FAAEA63" w14:textId="77777777" w:rsidR="00373F0E" w:rsidRDefault="00373F0E" w:rsidP="00B36D96">
    <w:pPr>
      <w:pStyle w:val="Footer"/>
      <w:tabs>
        <w:tab w:val="clear" w:pos="4320"/>
        <w:tab w:val="clear" w:pos="8640"/>
        <w:tab w:val="left" w:pos="5550"/>
      </w:tabs>
    </w:pPr>
    <w:r>
      <w:rPr>
        <w:noProof/>
        <w:sz w:val="24"/>
        <w:lang w:val="en-US"/>
      </w:rPr>
      <mc:AlternateContent>
        <mc:Choice Requires="wps">
          <w:drawing>
            <wp:anchor distT="0" distB="0" distL="114300" distR="114300" simplePos="0" relativeHeight="251663360" behindDoc="0" locked="0" layoutInCell="1" allowOverlap="1" wp14:anchorId="4AEEB553" wp14:editId="42AF176E">
              <wp:simplePos x="0" y="0"/>
              <wp:positionH relativeFrom="column">
                <wp:posOffset>-22225</wp:posOffset>
              </wp:positionH>
              <wp:positionV relativeFrom="paragraph">
                <wp:posOffset>-404495</wp:posOffset>
              </wp:positionV>
              <wp:extent cx="5838825"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5838825" cy="0"/>
                      </a:xfrm>
                      <a:prstGeom prst="line">
                        <a:avLst/>
                      </a:prstGeom>
                      <a:ln w="25400" cmpd="dbl">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53DD4A5" id="Straight Connector 46"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pt,-31.85pt" to="458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" strokecolor="black [3213]" strokeweight="2pt">
              <v:stroke linestyle="thinThin" joinstyle="miter"/>
            </v:line>
          </w:pict>
        </mc:Fallback>
      </mc:AlternateConten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B768F5" w14:textId="77777777" w:rsidR="00770621" w:rsidRDefault="00770621">
      <w:r>
        <w:separator/>
      </w:r>
    </w:p>
    <w:p w14:paraId="6D42511F" w14:textId="77777777" w:rsidR="00770621" w:rsidRDefault="00770621"/>
  </w:footnote>
  <w:footnote w:type="continuationSeparator" w:id="0">
    <w:p w14:paraId="3D572BCE" w14:textId="77777777" w:rsidR="00770621" w:rsidRDefault="00770621">
      <w:r>
        <w:continuationSeparator/>
      </w:r>
    </w:p>
    <w:p w14:paraId="543852CE" w14:textId="77777777" w:rsidR="00770621" w:rsidRDefault="0077062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511B6A" w14:textId="226FEFA4" w:rsidR="00373F0E" w:rsidRPr="002371AB" w:rsidRDefault="00373F0E" w:rsidP="00E42067">
    <w:pPr>
      <w:pStyle w:val="Header"/>
      <w:ind w:firstLine="0"/>
      <w:rPr>
        <w:sz w:val="20"/>
        <w:szCs w:val="20"/>
        <w:lang w:val="en-US"/>
      </w:rPr>
    </w:pPr>
    <w:r w:rsidRPr="002371AB">
      <w:rPr>
        <w:sz w:val="20"/>
        <w:szCs w:val="20"/>
        <w:lang w:val="en-US"/>
      </w:rPr>
      <w:t>Trường ĐH Thông Tin Liên Lạc – Khoa CNTT, báo cáo thực tập tốt nghiệp – tại Trung tâm CNTT &amp; NN Mitech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C0C4F6" w14:textId="10497461" w:rsidR="00373F0E" w:rsidRPr="00CB276D" w:rsidRDefault="00373F0E" w:rsidP="00CB276D">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9B57F6" w14:textId="77777777" w:rsidR="00373F0E" w:rsidRDefault="00373F0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8DD88A" w14:textId="77777777" w:rsidR="00373F0E" w:rsidRPr="00CB276D" w:rsidRDefault="00373F0E" w:rsidP="00CB276D">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FE961E" w14:textId="0F29CBD5" w:rsidR="00373F0E" w:rsidRPr="00CD52FE" w:rsidRDefault="00373F0E" w:rsidP="00CD52FE">
    <w:pPr>
      <w:pStyle w:val="Header"/>
      <w:spacing w:before="360"/>
      <w:ind w:firstLine="0"/>
      <w:rPr>
        <w:sz w:val="24"/>
      </w:rPr>
    </w:pPr>
    <w:r>
      <w:rPr>
        <w:noProof/>
        <w:sz w:val="24"/>
        <w:lang w:val="en-US"/>
      </w:rPr>
      <mc:AlternateContent>
        <mc:Choice Requires="wps">
          <w:drawing>
            <wp:anchor distT="0" distB="0" distL="114300" distR="114300" simplePos="0" relativeHeight="251659264" behindDoc="0" locked="0" layoutInCell="1" allowOverlap="1" wp14:anchorId="41600C32" wp14:editId="4E5A372A">
              <wp:simplePos x="0" y="0"/>
              <wp:positionH relativeFrom="column">
                <wp:posOffset>-22225</wp:posOffset>
              </wp:positionH>
              <wp:positionV relativeFrom="paragraph">
                <wp:posOffset>457200</wp:posOffset>
              </wp:positionV>
              <wp:extent cx="5838825"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5838825" cy="0"/>
                      </a:xfrm>
                      <a:prstGeom prst="line">
                        <a:avLst/>
                      </a:prstGeom>
                      <a:ln w="25400" cmpd="dbl">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431270" id="Straight Connector 43"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pt,36pt" to="458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" strokecolor="black [3213]" strokeweight="2pt">
              <v:stroke linestyle="thinThin" joinstyle="miter"/>
            </v:line>
          </w:pict>
        </mc:Fallback>
      </mc:AlternateContent>
    </w:r>
    <w:r w:rsidRPr="00CD52FE">
      <w:rPr>
        <w:sz w:val="24"/>
        <w:lang w:val="en-US"/>
      </w:rPr>
      <w:t>Trường ĐH Thông Tin Liên Lạc – Khoa CNTT, báo cáo thực tập tốt nghiệp – tại Mitech Center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E"/>
    <w:multiLevelType w:val="singleLevel"/>
    <w:tmpl w:val="245E8856"/>
    <w:lvl w:ilvl="0">
      <w:start w:val="1"/>
      <w:numFmt w:val="decimal"/>
      <w:lvlText w:val="%1."/>
      <w:lvlJc w:val="left"/>
      <w:pPr>
        <w:tabs>
          <w:tab w:val="num" w:pos="1080"/>
        </w:tabs>
        <w:ind w:left="1080" w:hanging="360"/>
      </w:pPr>
    </w:lvl>
  </w:abstractNum>
  <w:abstractNum w:abstractNumId="1" w15:restartNumberingAfterBreak="0">
    <w:nsid w:val="12DC455C"/>
    <w:multiLevelType w:val="multilevel"/>
    <w:tmpl w:val="04CEA2F2"/>
    <w:lvl w:ilvl="0">
      <w:start w:val="1"/>
      <w:numFmt w:val="decimal"/>
      <w:lvlText w:val="%1."/>
      <w:lvlJc w:val="left"/>
      <w:pPr>
        <w:ind w:left="810" w:hanging="810"/>
      </w:pPr>
      <w:rPr>
        <w:rFonts w:hint="default"/>
      </w:rPr>
    </w:lvl>
    <w:lvl w:ilvl="1">
      <w:start w:val="2"/>
      <w:numFmt w:val="decimal"/>
      <w:lvlText w:val="%1.%2."/>
      <w:lvlJc w:val="left"/>
      <w:pPr>
        <w:ind w:left="1235" w:hanging="810"/>
      </w:pPr>
      <w:rPr>
        <w:rFonts w:hint="default"/>
      </w:rPr>
    </w:lvl>
    <w:lvl w:ilvl="2">
      <w:start w:val="1"/>
      <w:numFmt w:val="decimal"/>
      <w:pStyle w:val="StyleHeading315pt"/>
      <w:lvlText w:val="%1.%2.%3."/>
      <w:lvlJc w:val="left"/>
      <w:pPr>
        <w:ind w:left="1930" w:hanging="1080"/>
      </w:pPr>
      <w:rPr>
        <w:rFonts w:hint="default"/>
      </w:rPr>
    </w:lvl>
    <w:lvl w:ilvl="3">
      <w:start w:val="1"/>
      <w:numFmt w:val="decimal"/>
      <w:lvlText w:val="%1.%2.%3.%4."/>
      <w:lvlJc w:val="left"/>
      <w:pPr>
        <w:ind w:left="2715" w:hanging="1440"/>
      </w:pPr>
      <w:rPr>
        <w:rFonts w:hint="default"/>
      </w:rPr>
    </w:lvl>
    <w:lvl w:ilvl="4">
      <w:start w:val="1"/>
      <w:numFmt w:val="decimal"/>
      <w:lvlText w:val="%1.%2.%3.%4.%5."/>
      <w:lvlJc w:val="left"/>
      <w:pPr>
        <w:ind w:left="3500" w:hanging="1800"/>
      </w:pPr>
      <w:rPr>
        <w:rFonts w:hint="default"/>
      </w:rPr>
    </w:lvl>
    <w:lvl w:ilvl="5">
      <w:start w:val="1"/>
      <w:numFmt w:val="decimal"/>
      <w:lvlText w:val="%1.%2.%3.%4.%5.%6."/>
      <w:lvlJc w:val="left"/>
      <w:pPr>
        <w:ind w:left="4285" w:hanging="2160"/>
      </w:pPr>
      <w:rPr>
        <w:rFonts w:hint="default"/>
      </w:rPr>
    </w:lvl>
    <w:lvl w:ilvl="6">
      <w:start w:val="1"/>
      <w:numFmt w:val="decimal"/>
      <w:lvlText w:val="%1.%2.%3.%4.%5.%6.%7."/>
      <w:lvlJc w:val="left"/>
      <w:pPr>
        <w:ind w:left="5070" w:hanging="2520"/>
      </w:pPr>
      <w:rPr>
        <w:rFonts w:hint="default"/>
      </w:rPr>
    </w:lvl>
    <w:lvl w:ilvl="7">
      <w:start w:val="1"/>
      <w:numFmt w:val="decimal"/>
      <w:lvlText w:val="%1.%2.%3.%4.%5.%6.%7.%8."/>
      <w:lvlJc w:val="left"/>
      <w:pPr>
        <w:ind w:left="5855" w:hanging="2880"/>
      </w:pPr>
      <w:rPr>
        <w:rFonts w:hint="default"/>
      </w:rPr>
    </w:lvl>
    <w:lvl w:ilvl="8">
      <w:start w:val="1"/>
      <w:numFmt w:val="decimal"/>
      <w:lvlText w:val="%1.%2.%3.%4.%5.%6.%7.%8.%9."/>
      <w:lvlJc w:val="left"/>
      <w:pPr>
        <w:ind w:left="6280" w:hanging="2880"/>
      </w:pPr>
      <w:rPr>
        <w:rFonts w:hint="default"/>
      </w:rPr>
    </w:lvl>
  </w:abstractNum>
  <w:abstractNum w:abstractNumId="2" w15:restartNumberingAfterBreak="0">
    <w:nsid w:val="1C0401DB"/>
    <w:multiLevelType w:val="hybridMultilevel"/>
    <w:tmpl w:val="CD2A8178"/>
    <w:lvl w:ilvl="0" w:tplc="E49AA274">
      <w:start w:val="1"/>
      <w:numFmt w:val="bullet"/>
      <w:lvlText w:val="-"/>
      <w:lvlJc w:val="left"/>
      <w:pPr>
        <w:ind w:left="1446" w:hanging="360"/>
      </w:pPr>
      <w:rPr>
        <w:rFonts w:ascii="Times New Roman" w:eastAsia="Times New Roman" w:hAnsi="Times New Roman" w:cs="Times New Roman"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cs="Wingdings" w:hint="default"/>
      </w:rPr>
    </w:lvl>
    <w:lvl w:ilvl="3" w:tplc="04090001" w:tentative="1">
      <w:start w:val="1"/>
      <w:numFmt w:val="bullet"/>
      <w:lvlText w:val=""/>
      <w:lvlJc w:val="left"/>
      <w:pPr>
        <w:ind w:left="3606" w:hanging="360"/>
      </w:pPr>
      <w:rPr>
        <w:rFonts w:ascii="Symbol" w:hAnsi="Symbol" w:cs="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cs="Wingdings" w:hint="default"/>
      </w:rPr>
    </w:lvl>
    <w:lvl w:ilvl="6" w:tplc="04090001" w:tentative="1">
      <w:start w:val="1"/>
      <w:numFmt w:val="bullet"/>
      <w:lvlText w:val=""/>
      <w:lvlJc w:val="left"/>
      <w:pPr>
        <w:ind w:left="5766" w:hanging="360"/>
      </w:pPr>
      <w:rPr>
        <w:rFonts w:ascii="Symbol" w:hAnsi="Symbol" w:cs="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cs="Wingdings" w:hint="default"/>
      </w:rPr>
    </w:lvl>
  </w:abstractNum>
  <w:abstractNum w:abstractNumId="3" w15:restartNumberingAfterBreak="0">
    <w:nsid w:val="264E4945"/>
    <w:multiLevelType w:val="hybridMultilevel"/>
    <w:tmpl w:val="FBB4EA64"/>
    <w:lvl w:ilvl="0" w:tplc="3D762DF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4" w15:restartNumberingAfterBreak="0">
    <w:nsid w:val="28F505C5"/>
    <w:multiLevelType w:val="multilevel"/>
    <w:tmpl w:val="FEE436EE"/>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C7A018D"/>
    <w:multiLevelType w:val="multilevel"/>
    <w:tmpl w:val="E55C9434"/>
    <w:lvl w:ilvl="0">
      <w:start w:val="1"/>
      <w:numFmt w:val="decimal"/>
      <w:pStyle w:val="Heading1"/>
      <w:suff w:val="space"/>
      <w:lvlText w:val="%1."/>
      <w:lvlJc w:val="left"/>
      <w:pPr>
        <w:ind w:left="284" w:firstLine="0"/>
      </w:pPr>
      <w:rPr>
        <w:rFonts w:ascii="Tahoma" w:eastAsia="Times New Roman" w:hAnsi="Tahoma" w:cs="Times New Roman"/>
      </w:rPr>
    </w:lvl>
    <w:lvl w:ilvl="1">
      <w:start w:val="1"/>
      <w:numFmt w:val="decimal"/>
      <w:pStyle w:val="StyleHeading215pt"/>
      <w:suff w:val="space"/>
      <w:lvlText w:val="%2."/>
      <w:lvlJc w:val="left"/>
      <w:pPr>
        <w:ind w:left="284" w:firstLine="283"/>
      </w:pPr>
      <w:rPr>
        <w:rFonts w:hint="default"/>
      </w:rPr>
    </w:lvl>
    <w:lvl w:ilvl="2">
      <w:start w:val="1"/>
      <w:numFmt w:val="decimal"/>
      <w:suff w:val="space"/>
      <w:lvlText w:val="%2.%3."/>
      <w:lvlJc w:val="left"/>
      <w:pPr>
        <w:ind w:left="284" w:firstLine="567"/>
      </w:pPr>
      <w:rPr>
        <w:rFonts w:hint="default"/>
      </w:rPr>
    </w:lvl>
    <w:lvl w:ilvl="3">
      <w:start w:val="1"/>
      <w:numFmt w:val="decimal"/>
      <w:pStyle w:val="StyleHeading416pt"/>
      <w:suff w:val="space"/>
      <w:lvlText w:val="%4."/>
      <w:lvlJc w:val="left"/>
      <w:pPr>
        <w:ind w:left="284" w:firstLine="850"/>
      </w:pPr>
      <w:rPr>
        <w:rFonts w:hint="default"/>
      </w:rPr>
    </w:lvl>
    <w:lvl w:ilvl="4">
      <w:start w:val="1"/>
      <w:numFmt w:val="lowerLetter"/>
      <w:pStyle w:val="StyleHeading515pt"/>
      <w:suff w:val="space"/>
      <w:lvlText w:val="%5."/>
      <w:lvlJc w:val="left"/>
      <w:pPr>
        <w:ind w:left="1008" w:hanging="1008"/>
      </w:pPr>
      <w:rPr>
        <w:rFonts w:hint="default"/>
      </w:rPr>
    </w:lvl>
    <w:lvl w:ilvl="5">
      <w:start w:val="1"/>
      <w:numFmt w:val="decimal"/>
      <w:lvlText w:val="%1.%2.%3.%4.%5.%6"/>
      <w:lvlJc w:val="left"/>
      <w:pPr>
        <w:tabs>
          <w:tab w:val="num" w:pos="1992"/>
        </w:tabs>
        <w:ind w:left="199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15:restartNumberingAfterBreak="0">
    <w:nsid w:val="32B16C14"/>
    <w:multiLevelType w:val="hybridMultilevel"/>
    <w:tmpl w:val="6D502D0A"/>
    <w:lvl w:ilvl="0" w:tplc="43963834">
      <w:start w:val="3"/>
      <w:numFmt w:val="bullet"/>
      <w:lvlText w:val="-"/>
      <w:lvlJc w:val="left"/>
      <w:pPr>
        <w:ind w:left="864" w:hanging="360"/>
      </w:pPr>
      <w:rPr>
        <w:rFonts w:ascii="Arial" w:eastAsia="Calibri" w:hAnsi="Arial" w:cs="Arial" w:hint="default"/>
        <w:b/>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 w15:restartNumberingAfterBreak="0">
    <w:nsid w:val="32C56258"/>
    <w:multiLevelType w:val="hybridMultilevel"/>
    <w:tmpl w:val="8D7C4E8C"/>
    <w:lvl w:ilvl="0" w:tplc="4A7AA52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8" w15:restartNumberingAfterBreak="0">
    <w:nsid w:val="34CB7C19"/>
    <w:multiLevelType w:val="hybridMultilevel"/>
    <w:tmpl w:val="17EC3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9B3224"/>
    <w:multiLevelType w:val="multilevel"/>
    <w:tmpl w:val="A3F80E60"/>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8E42641"/>
    <w:multiLevelType w:val="hybridMultilevel"/>
    <w:tmpl w:val="9516F8B2"/>
    <w:lvl w:ilvl="0" w:tplc="79DC5A16">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 w15:restartNumberingAfterBreak="0">
    <w:nsid w:val="539C5B47"/>
    <w:multiLevelType w:val="multilevel"/>
    <w:tmpl w:val="1F1E4094"/>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B994B52"/>
    <w:multiLevelType w:val="hybridMultilevel"/>
    <w:tmpl w:val="1728AAE2"/>
    <w:lvl w:ilvl="0" w:tplc="6EC27FCC">
      <w:start w:val="1"/>
      <w:numFmt w:val="bullet"/>
      <w:lvlText w:val="-"/>
      <w:lvlJc w:val="left"/>
      <w:pPr>
        <w:ind w:left="1800" w:hanging="360"/>
      </w:pPr>
      <w:rPr>
        <w:rFonts w:ascii="Times New Roman" w:eastAsia="Calibr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3" w15:restartNumberingAfterBreak="0">
    <w:nsid w:val="652206B5"/>
    <w:multiLevelType w:val="multilevel"/>
    <w:tmpl w:val="1E08A1B0"/>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37D6484"/>
    <w:multiLevelType w:val="hybridMultilevel"/>
    <w:tmpl w:val="95AC68FE"/>
    <w:lvl w:ilvl="0" w:tplc="C11E361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5" w15:restartNumberingAfterBreak="0">
    <w:nsid w:val="73CC1FE9"/>
    <w:multiLevelType w:val="hybridMultilevel"/>
    <w:tmpl w:val="C1DCB484"/>
    <w:lvl w:ilvl="0" w:tplc="E49AA27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num w:numId="1">
    <w:abstractNumId w:val="5"/>
  </w:num>
  <w:num w:numId="2">
    <w:abstractNumId w:val="1"/>
  </w:num>
  <w:num w:numId="3">
    <w:abstractNumId w:val="12"/>
  </w:num>
  <w:num w:numId="4">
    <w:abstractNumId w:val="9"/>
  </w:num>
  <w:num w:numId="5">
    <w:abstractNumId w:val="10"/>
  </w:num>
  <w:num w:numId="6">
    <w:abstractNumId w:val="11"/>
  </w:num>
  <w:num w:numId="7">
    <w:abstractNumId w:val="4"/>
  </w:num>
  <w:num w:numId="8">
    <w:abstractNumId w:val="6"/>
  </w:num>
  <w:num w:numId="9">
    <w:abstractNumId w:val="13"/>
  </w:num>
  <w:num w:numId="10">
    <w:abstractNumId w:val="8"/>
  </w:num>
  <w:num w:numId="11">
    <w:abstractNumId w:val="2"/>
  </w:num>
  <w:num w:numId="12">
    <w:abstractNumId w:val="15"/>
  </w:num>
  <w:num w:numId="13">
    <w:abstractNumId w:val="14"/>
  </w:num>
  <w:num w:numId="14">
    <w:abstractNumId w:val="3"/>
  </w:num>
  <w:num w:numId="15">
    <w:abstractNumId w:val="0"/>
  </w:num>
  <w:num w:numId="16">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hideSpellingError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C14"/>
    <w:rsid w:val="0000085B"/>
    <w:rsid w:val="000016ED"/>
    <w:rsid w:val="00002A96"/>
    <w:rsid w:val="000037AA"/>
    <w:rsid w:val="0000414E"/>
    <w:rsid w:val="0000529D"/>
    <w:rsid w:val="000053E6"/>
    <w:rsid w:val="00006292"/>
    <w:rsid w:val="000064DC"/>
    <w:rsid w:val="000065CB"/>
    <w:rsid w:val="00007CB2"/>
    <w:rsid w:val="000103DB"/>
    <w:rsid w:val="00010849"/>
    <w:rsid w:val="000112E4"/>
    <w:rsid w:val="00014920"/>
    <w:rsid w:val="00014BB5"/>
    <w:rsid w:val="00015B35"/>
    <w:rsid w:val="00015CF0"/>
    <w:rsid w:val="00016DAC"/>
    <w:rsid w:val="00017DA6"/>
    <w:rsid w:val="000201C5"/>
    <w:rsid w:val="00020FA1"/>
    <w:rsid w:val="00023B7F"/>
    <w:rsid w:val="0002459C"/>
    <w:rsid w:val="00025D08"/>
    <w:rsid w:val="00025E80"/>
    <w:rsid w:val="00026402"/>
    <w:rsid w:val="00027831"/>
    <w:rsid w:val="00032332"/>
    <w:rsid w:val="0003385B"/>
    <w:rsid w:val="00034799"/>
    <w:rsid w:val="00034E7A"/>
    <w:rsid w:val="00035017"/>
    <w:rsid w:val="0003521F"/>
    <w:rsid w:val="00036162"/>
    <w:rsid w:val="00036184"/>
    <w:rsid w:val="00037B2E"/>
    <w:rsid w:val="00040200"/>
    <w:rsid w:val="000408B1"/>
    <w:rsid w:val="00040DE3"/>
    <w:rsid w:val="0004153E"/>
    <w:rsid w:val="00041A10"/>
    <w:rsid w:val="00042063"/>
    <w:rsid w:val="00043533"/>
    <w:rsid w:val="00043CDC"/>
    <w:rsid w:val="00044405"/>
    <w:rsid w:val="000452D6"/>
    <w:rsid w:val="0004545F"/>
    <w:rsid w:val="0004577D"/>
    <w:rsid w:val="00046C61"/>
    <w:rsid w:val="000476D0"/>
    <w:rsid w:val="0005001A"/>
    <w:rsid w:val="00050A7F"/>
    <w:rsid w:val="00051178"/>
    <w:rsid w:val="00051C12"/>
    <w:rsid w:val="00051D49"/>
    <w:rsid w:val="0005225D"/>
    <w:rsid w:val="000556ED"/>
    <w:rsid w:val="00057C62"/>
    <w:rsid w:val="00060963"/>
    <w:rsid w:val="00060F44"/>
    <w:rsid w:val="00061237"/>
    <w:rsid w:val="00061F88"/>
    <w:rsid w:val="00062B6B"/>
    <w:rsid w:val="00062BF1"/>
    <w:rsid w:val="00063A00"/>
    <w:rsid w:val="0006507E"/>
    <w:rsid w:val="00066A5C"/>
    <w:rsid w:val="00072F80"/>
    <w:rsid w:val="00073CBA"/>
    <w:rsid w:val="00074462"/>
    <w:rsid w:val="00075D45"/>
    <w:rsid w:val="000779CC"/>
    <w:rsid w:val="00080D96"/>
    <w:rsid w:val="00081EBE"/>
    <w:rsid w:val="00082750"/>
    <w:rsid w:val="00082896"/>
    <w:rsid w:val="00082F59"/>
    <w:rsid w:val="0008501B"/>
    <w:rsid w:val="00085334"/>
    <w:rsid w:val="00085F5F"/>
    <w:rsid w:val="0008700C"/>
    <w:rsid w:val="00087316"/>
    <w:rsid w:val="00090140"/>
    <w:rsid w:val="00090664"/>
    <w:rsid w:val="00090DB0"/>
    <w:rsid w:val="00090F7F"/>
    <w:rsid w:val="00091F9C"/>
    <w:rsid w:val="00092F98"/>
    <w:rsid w:val="0009364F"/>
    <w:rsid w:val="00093956"/>
    <w:rsid w:val="00094441"/>
    <w:rsid w:val="00094F6F"/>
    <w:rsid w:val="00095879"/>
    <w:rsid w:val="00095934"/>
    <w:rsid w:val="00096601"/>
    <w:rsid w:val="00096796"/>
    <w:rsid w:val="00096EF1"/>
    <w:rsid w:val="00097C25"/>
    <w:rsid w:val="000A0213"/>
    <w:rsid w:val="000A05FF"/>
    <w:rsid w:val="000A070E"/>
    <w:rsid w:val="000A134E"/>
    <w:rsid w:val="000A1B8A"/>
    <w:rsid w:val="000A3231"/>
    <w:rsid w:val="000A32CC"/>
    <w:rsid w:val="000A3F92"/>
    <w:rsid w:val="000A4804"/>
    <w:rsid w:val="000A4B6A"/>
    <w:rsid w:val="000A5C8D"/>
    <w:rsid w:val="000A5E0A"/>
    <w:rsid w:val="000A6834"/>
    <w:rsid w:val="000A6CE8"/>
    <w:rsid w:val="000A781B"/>
    <w:rsid w:val="000A7BF5"/>
    <w:rsid w:val="000B107A"/>
    <w:rsid w:val="000B1588"/>
    <w:rsid w:val="000B1AAE"/>
    <w:rsid w:val="000B2C97"/>
    <w:rsid w:val="000B39FA"/>
    <w:rsid w:val="000B4396"/>
    <w:rsid w:val="000B5C2D"/>
    <w:rsid w:val="000B7215"/>
    <w:rsid w:val="000C0161"/>
    <w:rsid w:val="000C07DA"/>
    <w:rsid w:val="000C121E"/>
    <w:rsid w:val="000C1857"/>
    <w:rsid w:val="000C1DB3"/>
    <w:rsid w:val="000C260F"/>
    <w:rsid w:val="000C265C"/>
    <w:rsid w:val="000C34DB"/>
    <w:rsid w:val="000C631B"/>
    <w:rsid w:val="000C6640"/>
    <w:rsid w:val="000C6BF6"/>
    <w:rsid w:val="000C741C"/>
    <w:rsid w:val="000C741D"/>
    <w:rsid w:val="000D0421"/>
    <w:rsid w:val="000D0E49"/>
    <w:rsid w:val="000D169C"/>
    <w:rsid w:val="000D3073"/>
    <w:rsid w:val="000D5D60"/>
    <w:rsid w:val="000D66CF"/>
    <w:rsid w:val="000D6D3F"/>
    <w:rsid w:val="000D720D"/>
    <w:rsid w:val="000D7583"/>
    <w:rsid w:val="000D76B7"/>
    <w:rsid w:val="000D78D7"/>
    <w:rsid w:val="000D79EA"/>
    <w:rsid w:val="000D7F6F"/>
    <w:rsid w:val="000E0C2F"/>
    <w:rsid w:val="000E2E04"/>
    <w:rsid w:val="000E3037"/>
    <w:rsid w:val="000E30F9"/>
    <w:rsid w:val="000E3314"/>
    <w:rsid w:val="000E33B7"/>
    <w:rsid w:val="000E3970"/>
    <w:rsid w:val="000E398B"/>
    <w:rsid w:val="000E3FC3"/>
    <w:rsid w:val="000E5167"/>
    <w:rsid w:val="000E665D"/>
    <w:rsid w:val="000E674C"/>
    <w:rsid w:val="000E6916"/>
    <w:rsid w:val="000E790C"/>
    <w:rsid w:val="000F1781"/>
    <w:rsid w:val="000F1E87"/>
    <w:rsid w:val="000F267F"/>
    <w:rsid w:val="000F268F"/>
    <w:rsid w:val="000F29AE"/>
    <w:rsid w:val="000F2B46"/>
    <w:rsid w:val="000F2D63"/>
    <w:rsid w:val="000F3D5A"/>
    <w:rsid w:val="000F3DC2"/>
    <w:rsid w:val="000F40A0"/>
    <w:rsid w:val="000F4852"/>
    <w:rsid w:val="000F4E33"/>
    <w:rsid w:val="000F727D"/>
    <w:rsid w:val="000F74A0"/>
    <w:rsid w:val="000F7E14"/>
    <w:rsid w:val="001007C7"/>
    <w:rsid w:val="00101E92"/>
    <w:rsid w:val="001029F1"/>
    <w:rsid w:val="00103411"/>
    <w:rsid w:val="00103608"/>
    <w:rsid w:val="00103C23"/>
    <w:rsid w:val="00106B89"/>
    <w:rsid w:val="0010783B"/>
    <w:rsid w:val="00107CED"/>
    <w:rsid w:val="00111921"/>
    <w:rsid w:val="00113E0B"/>
    <w:rsid w:val="00114BD8"/>
    <w:rsid w:val="00114BFA"/>
    <w:rsid w:val="00114D81"/>
    <w:rsid w:val="00115143"/>
    <w:rsid w:val="00115240"/>
    <w:rsid w:val="00115403"/>
    <w:rsid w:val="00115B81"/>
    <w:rsid w:val="00116171"/>
    <w:rsid w:val="001161AB"/>
    <w:rsid w:val="00116558"/>
    <w:rsid w:val="00117027"/>
    <w:rsid w:val="001173FF"/>
    <w:rsid w:val="00117C0C"/>
    <w:rsid w:val="00117C62"/>
    <w:rsid w:val="00120871"/>
    <w:rsid w:val="00120A97"/>
    <w:rsid w:val="00121F65"/>
    <w:rsid w:val="00122235"/>
    <w:rsid w:val="00122346"/>
    <w:rsid w:val="00123802"/>
    <w:rsid w:val="0012491F"/>
    <w:rsid w:val="00124BD9"/>
    <w:rsid w:val="00125830"/>
    <w:rsid w:val="00125B61"/>
    <w:rsid w:val="0012635E"/>
    <w:rsid w:val="001268DA"/>
    <w:rsid w:val="00130428"/>
    <w:rsid w:val="00131091"/>
    <w:rsid w:val="00131109"/>
    <w:rsid w:val="001315CC"/>
    <w:rsid w:val="00131C3D"/>
    <w:rsid w:val="00132862"/>
    <w:rsid w:val="00132960"/>
    <w:rsid w:val="001331F0"/>
    <w:rsid w:val="00134AF6"/>
    <w:rsid w:val="0013572E"/>
    <w:rsid w:val="00135BB8"/>
    <w:rsid w:val="0013650F"/>
    <w:rsid w:val="00137931"/>
    <w:rsid w:val="00141029"/>
    <w:rsid w:val="00142193"/>
    <w:rsid w:val="001435B0"/>
    <w:rsid w:val="00143C45"/>
    <w:rsid w:val="001443D8"/>
    <w:rsid w:val="00144559"/>
    <w:rsid w:val="00144D9D"/>
    <w:rsid w:val="00145AEE"/>
    <w:rsid w:val="00146367"/>
    <w:rsid w:val="0014686D"/>
    <w:rsid w:val="00146D3B"/>
    <w:rsid w:val="00147644"/>
    <w:rsid w:val="00151BDF"/>
    <w:rsid w:val="00152781"/>
    <w:rsid w:val="00152E92"/>
    <w:rsid w:val="0015323F"/>
    <w:rsid w:val="00155EA8"/>
    <w:rsid w:val="00156396"/>
    <w:rsid w:val="00156D2D"/>
    <w:rsid w:val="00156D67"/>
    <w:rsid w:val="0015720E"/>
    <w:rsid w:val="0015795B"/>
    <w:rsid w:val="0016004A"/>
    <w:rsid w:val="00160BEB"/>
    <w:rsid w:val="00160F15"/>
    <w:rsid w:val="00161BC0"/>
    <w:rsid w:val="00162A56"/>
    <w:rsid w:val="00163C3E"/>
    <w:rsid w:val="00164903"/>
    <w:rsid w:val="001656AE"/>
    <w:rsid w:val="001658F7"/>
    <w:rsid w:val="00165D65"/>
    <w:rsid w:val="001664F4"/>
    <w:rsid w:val="001665E2"/>
    <w:rsid w:val="001668A9"/>
    <w:rsid w:val="00172CCA"/>
    <w:rsid w:val="00172E73"/>
    <w:rsid w:val="00173412"/>
    <w:rsid w:val="00174026"/>
    <w:rsid w:val="0017431F"/>
    <w:rsid w:val="001743C8"/>
    <w:rsid w:val="0017483D"/>
    <w:rsid w:val="0017563E"/>
    <w:rsid w:val="00175829"/>
    <w:rsid w:val="001758CE"/>
    <w:rsid w:val="00175EA0"/>
    <w:rsid w:val="001767A2"/>
    <w:rsid w:val="00176902"/>
    <w:rsid w:val="00180128"/>
    <w:rsid w:val="00180BB4"/>
    <w:rsid w:val="00181826"/>
    <w:rsid w:val="00181B4A"/>
    <w:rsid w:val="00181BC0"/>
    <w:rsid w:val="001823CC"/>
    <w:rsid w:val="00182E33"/>
    <w:rsid w:val="00183997"/>
    <w:rsid w:val="00183A23"/>
    <w:rsid w:val="001847A4"/>
    <w:rsid w:val="00185146"/>
    <w:rsid w:val="00185BDD"/>
    <w:rsid w:val="00185BE6"/>
    <w:rsid w:val="00186831"/>
    <w:rsid w:val="0018730E"/>
    <w:rsid w:val="00187D18"/>
    <w:rsid w:val="00191972"/>
    <w:rsid w:val="00191C5F"/>
    <w:rsid w:val="00193198"/>
    <w:rsid w:val="00193688"/>
    <w:rsid w:val="00193779"/>
    <w:rsid w:val="001952B0"/>
    <w:rsid w:val="00196E89"/>
    <w:rsid w:val="001974EC"/>
    <w:rsid w:val="001977B8"/>
    <w:rsid w:val="00197D8C"/>
    <w:rsid w:val="001A0852"/>
    <w:rsid w:val="001A0CBF"/>
    <w:rsid w:val="001A0DF2"/>
    <w:rsid w:val="001A13E5"/>
    <w:rsid w:val="001A19F6"/>
    <w:rsid w:val="001A1C7F"/>
    <w:rsid w:val="001A1F28"/>
    <w:rsid w:val="001A2549"/>
    <w:rsid w:val="001A296B"/>
    <w:rsid w:val="001A31F8"/>
    <w:rsid w:val="001A3BD6"/>
    <w:rsid w:val="001A3EF6"/>
    <w:rsid w:val="001A464A"/>
    <w:rsid w:val="001A4AA5"/>
    <w:rsid w:val="001A5413"/>
    <w:rsid w:val="001A60DE"/>
    <w:rsid w:val="001A739D"/>
    <w:rsid w:val="001B065A"/>
    <w:rsid w:val="001B0D35"/>
    <w:rsid w:val="001B1174"/>
    <w:rsid w:val="001B1FEB"/>
    <w:rsid w:val="001B24EF"/>
    <w:rsid w:val="001B2CF6"/>
    <w:rsid w:val="001B3081"/>
    <w:rsid w:val="001B32B7"/>
    <w:rsid w:val="001B44C9"/>
    <w:rsid w:val="001B4EBF"/>
    <w:rsid w:val="001B51FE"/>
    <w:rsid w:val="001B567E"/>
    <w:rsid w:val="001B7B4D"/>
    <w:rsid w:val="001C2635"/>
    <w:rsid w:val="001C28F2"/>
    <w:rsid w:val="001C351C"/>
    <w:rsid w:val="001C3807"/>
    <w:rsid w:val="001C39F0"/>
    <w:rsid w:val="001C39F9"/>
    <w:rsid w:val="001C56E4"/>
    <w:rsid w:val="001C5BC8"/>
    <w:rsid w:val="001C68FD"/>
    <w:rsid w:val="001C6C21"/>
    <w:rsid w:val="001D11F3"/>
    <w:rsid w:val="001D1436"/>
    <w:rsid w:val="001D18AE"/>
    <w:rsid w:val="001D269E"/>
    <w:rsid w:val="001D3403"/>
    <w:rsid w:val="001D380B"/>
    <w:rsid w:val="001D3BD1"/>
    <w:rsid w:val="001D5169"/>
    <w:rsid w:val="001D5ADE"/>
    <w:rsid w:val="001D5B35"/>
    <w:rsid w:val="001D5CC6"/>
    <w:rsid w:val="001E091A"/>
    <w:rsid w:val="001E0EDD"/>
    <w:rsid w:val="001E1785"/>
    <w:rsid w:val="001E1BA9"/>
    <w:rsid w:val="001E1F9C"/>
    <w:rsid w:val="001E21FD"/>
    <w:rsid w:val="001E4004"/>
    <w:rsid w:val="001E40D9"/>
    <w:rsid w:val="001E4EA9"/>
    <w:rsid w:val="001E7387"/>
    <w:rsid w:val="001F0DE7"/>
    <w:rsid w:val="001F1329"/>
    <w:rsid w:val="001F2B26"/>
    <w:rsid w:val="001F306D"/>
    <w:rsid w:val="001F3953"/>
    <w:rsid w:val="001F41BB"/>
    <w:rsid w:val="001F45F3"/>
    <w:rsid w:val="001F4F1B"/>
    <w:rsid w:val="001F51C1"/>
    <w:rsid w:val="001F5F8A"/>
    <w:rsid w:val="001F6534"/>
    <w:rsid w:val="001F72A6"/>
    <w:rsid w:val="00200CEF"/>
    <w:rsid w:val="00201780"/>
    <w:rsid w:val="00201CEC"/>
    <w:rsid w:val="002021BF"/>
    <w:rsid w:val="00203FDA"/>
    <w:rsid w:val="00204535"/>
    <w:rsid w:val="00204641"/>
    <w:rsid w:val="00204759"/>
    <w:rsid w:val="00204AE7"/>
    <w:rsid w:val="00204EB0"/>
    <w:rsid w:val="00205DAB"/>
    <w:rsid w:val="00205E92"/>
    <w:rsid w:val="002067BE"/>
    <w:rsid w:val="002070FE"/>
    <w:rsid w:val="0020732D"/>
    <w:rsid w:val="00207406"/>
    <w:rsid w:val="002109B4"/>
    <w:rsid w:val="002110CB"/>
    <w:rsid w:val="00211357"/>
    <w:rsid w:val="00211E50"/>
    <w:rsid w:val="00213927"/>
    <w:rsid w:val="00213C24"/>
    <w:rsid w:val="00214057"/>
    <w:rsid w:val="00215080"/>
    <w:rsid w:val="00216839"/>
    <w:rsid w:val="00216D3D"/>
    <w:rsid w:val="00217484"/>
    <w:rsid w:val="00220F01"/>
    <w:rsid w:val="002229E8"/>
    <w:rsid w:val="00222D49"/>
    <w:rsid w:val="002237D5"/>
    <w:rsid w:val="0022423D"/>
    <w:rsid w:val="0022584E"/>
    <w:rsid w:val="00227DFF"/>
    <w:rsid w:val="00230019"/>
    <w:rsid w:val="002304F7"/>
    <w:rsid w:val="00233579"/>
    <w:rsid w:val="002345E4"/>
    <w:rsid w:val="00234C76"/>
    <w:rsid w:val="00236D57"/>
    <w:rsid w:val="002371AB"/>
    <w:rsid w:val="00237951"/>
    <w:rsid w:val="002402B0"/>
    <w:rsid w:val="00241547"/>
    <w:rsid w:val="00241966"/>
    <w:rsid w:val="00242243"/>
    <w:rsid w:val="002422DE"/>
    <w:rsid w:val="0024436A"/>
    <w:rsid w:val="00245ED8"/>
    <w:rsid w:val="00247784"/>
    <w:rsid w:val="00247D1E"/>
    <w:rsid w:val="002502AC"/>
    <w:rsid w:val="00250E63"/>
    <w:rsid w:val="00251EAA"/>
    <w:rsid w:val="00252456"/>
    <w:rsid w:val="00252695"/>
    <w:rsid w:val="002544C5"/>
    <w:rsid w:val="0025494B"/>
    <w:rsid w:val="002554C5"/>
    <w:rsid w:val="0025621B"/>
    <w:rsid w:val="00260D8C"/>
    <w:rsid w:val="002623FD"/>
    <w:rsid w:val="00263143"/>
    <w:rsid w:val="00263819"/>
    <w:rsid w:val="002647F1"/>
    <w:rsid w:val="00264F83"/>
    <w:rsid w:val="00266307"/>
    <w:rsid w:val="0026686E"/>
    <w:rsid w:val="00266AB8"/>
    <w:rsid w:val="00267262"/>
    <w:rsid w:val="0026736D"/>
    <w:rsid w:val="0027059B"/>
    <w:rsid w:val="002710ED"/>
    <w:rsid w:val="0027252B"/>
    <w:rsid w:val="00272F8A"/>
    <w:rsid w:val="0027450F"/>
    <w:rsid w:val="00276AA1"/>
    <w:rsid w:val="00277383"/>
    <w:rsid w:val="00277898"/>
    <w:rsid w:val="00277ACC"/>
    <w:rsid w:val="00280E0C"/>
    <w:rsid w:val="00281B33"/>
    <w:rsid w:val="002825B2"/>
    <w:rsid w:val="00282CD2"/>
    <w:rsid w:val="00283D85"/>
    <w:rsid w:val="00284288"/>
    <w:rsid w:val="002849DD"/>
    <w:rsid w:val="00285874"/>
    <w:rsid w:val="00285E39"/>
    <w:rsid w:val="0028609B"/>
    <w:rsid w:val="002860B3"/>
    <w:rsid w:val="002869A0"/>
    <w:rsid w:val="00286E76"/>
    <w:rsid w:val="00287382"/>
    <w:rsid w:val="00290546"/>
    <w:rsid w:val="002906F8"/>
    <w:rsid w:val="00290C4A"/>
    <w:rsid w:val="00291476"/>
    <w:rsid w:val="00292D69"/>
    <w:rsid w:val="0029316B"/>
    <w:rsid w:val="002949D7"/>
    <w:rsid w:val="002966C0"/>
    <w:rsid w:val="002967E6"/>
    <w:rsid w:val="002968D2"/>
    <w:rsid w:val="00296901"/>
    <w:rsid w:val="00297793"/>
    <w:rsid w:val="00297829"/>
    <w:rsid w:val="00297ADC"/>
    <w:rsid w:val="00297CCC"/>
    <w:rsid w:val="002A03C5"/>
    <w:rsid w:val="002A03EB"/>
    <w:rsid w:val="002A165C"/>
    <w:rsid w:val="002A23B6"/>
    <w:rsid w:val="002A29BE"/>
    <w:rsid w:val="002A2DDC"/>
    <w:rsid w:val="002A3E8A"/>
    <w:rsid w:val="002A5039"/>
    <w:rsid w:val="002A53CC"/>
    <w:rsid w:val="002A556D"/>
    <w:rsid w:val="002A56ED"/>
    <w:rsid w:val="002A58EC"/>
    <w:rsid w:val="002A74EC"/>
    <w:rsid w:val="002B0C13"/>
    <w:rsid w:val="002B0CC4"/>
    <w:rsid w:val="002B0FB5"/>
    <w:rsid w:val="002B14FB"/>
    <w:rsid w:val="002B17CE"/>
    <w:rsid w:val="002B18F9"/>
    <w:rsid w:val="002B1973"/>
    <w:rsid w:val="002B1B39"/>
    <w:rsid w:val="002B395E"/>
    <w:rsid w:val="002B3C83"/>
    <w:rsid w:val="002B3CFF"/>
    <w:rsid w:val="002B59E7"/>
    <w:rsid w:val="002B6A0D"/>
    <w:rsid w:val="002B6A75"/>
    <w:rsid w:val="002C0253"/>
    <w:rsid w:val="002C02DC"/>
    <w:rsid w:val="002C094F"/>
    <w:rsid w:val="002C1DC0"/>
    <w:rsid w:val="002C2069"/>
    <w:rsid w:val="002C2A5F"/>
    <w:rsid w:val="002C483C"/>
    <w:rsid w:val="002C4B61"/>
    <w:rsid w:val="002C5D24"/>
    <w:rsid w:val="002C6736"/>
    <w:rsid w:val="002C71CA"/>
    <w:rsid w:val="002D02BA"/>
    <w:rsid w:val="002D0E77"/>
    <w:rsid w:val="002D18C9"/>
    <w:rsid w:val="002D1BAD"/>
    <w:rsid w:val="002D1C39"/>
    <w:rsid w:val="002D2643"/>
    <w:rsid w:val="002D2D3C"/>
    <w:rsid w:val="002D2F0B"/>
    <w:rsid w:val="002D3840"/>
    <w:rsid w:val="002D4BF3"/>
    <w:rsid w:val="002D4C0B"/>
    <w:rsid w:val="002D4D89"/>
    <w:rsid w:val="002D5194"/>
    <w:rsid w:val="002D5D57"/>
    <w:rsid w:val="002D65C9"/>
    <w:rsid w:val="002D6F18"/>
    <w:rsid w:val="002D76DA"/>
    <w:rsid w:val="002D7B08"/>
    <w:rsid w:val="002D7D0B"/>
    <w:rsid w:val="002E0066"/>
    <w:rsid w:val="002E0478"/>
    <w:rsid w:val="002E172F"/>
    <w:rsid w:val="002E184E"/>
    <w:rsid w:val="002E1A6C"/>
    <w:rsid w:val="002E2678"/>
    <w:rsid w:val="002E26E9"/>
    <w:rsid w:val="002E2841"/>
    <w:rsid w:val="002E457A"/>
    <w:rsid w:val="002E497B"/>
    <w:rsid w:val="002E4FBB"/>
    <w:rsid w:val="002E6B98"/>
    <w:rsid w:val="002E77FE"/>
    <w:rsid w:val="002E79B8"/>
    <w:rsid w:val="002F0145"/>
    <w:rsid w:val="002F1371"/>
    <w:rsid w:val="002F13BA"/>
    <w:rsid w:val="002F3DAA"/>
    <w:rsid w:val="002F4663"/>
    <w:rsid w:val="002F560A"/>
    <w:rsid w:val="002F5E9D"/>
    <w:rsid w:val="002F6478"/>
    <w:rsid w:val="002F79D4"/>
    <w:rsid w:val="002F7A00"/>
    <w:rsid w:val="002F7D31"/>
    <w:rsid w:val="0030068C"/>
    <w:rsid w:val="00300B48"/>
    <w:rsid w:val="00302490"/>
    <w:rsid w:val="00302606"/>
    <w:rsid w:val="00302E66"/>
    <w:rsid w:val="00302FB7"/>
    <w:rsid w:val="003035FB"/>
    <w:rsid w:val="00303CB8"/>
    <w:rsid w:val="003045B6"/>
    <w:rsid w:val="00304713"/>
    <w:rsid w:val="0030492E"/>
    <w:rsid w:val="00306267"/>
    <w:rsid w:val="00306F64"/>
    <w:rsid w:val="00307FC2"/>
    <w:rsid w:val="003106D2"/>
    <w:rsid w:val="00310E48"/>
    <w:rsid w:val="0031155D"/>
    <w:rsid w:val="0031170A"/>
    <w:rsid w:val="00311A93"/>
    <w:rsid w:val="00311AC5"/>
    <w:rsid w:val="003134B2"/>
    <w:rsid w:val="00314408"/>
    <w:rsid w:val="00315544"/>
    <w:rsid w:val="003157AB"/>
    <w:rsid w:val="00315F10"/>
    <w:rsid w:val="003164A7"/>
    <w:rsid w:val="00316832"/>
    <w:rsid w:val="003202EC"/>
    <w:rsid w:val="00320513"/>
    <w:rsid w:val="00320A00"/>
    <w:rsid w:val="003213C8"/>
    <w:rsid w:val="00321DA7"/>
    <w:rsid w:val="00322225"/>
    <w:rsid w:val="00323787"/>
    <w:rsid w:val="00323C1A"/>
    <w:rsid w:val="00324498"/>
    <w:rsid w:val="0032507B"/>
    <w:rsid w:val="0032561A"/>
    <w:rsid w:val="00326215"/>
    <w:rsid w:val="00327060"/>
    <w:rsid w:val="003278D3"/>
    <w:rsid w:val="00327DFF"/>
    <w:rsid w:val="00331945"/>
    <w:rsid w:val="00331C2C"/>
    <w:rsid w:val="00331DA7"/>
    <w:rsid w:val="003320B1"/>
    <w:rsid w:val="00332B02"/>
    <w:rsid w:val="003339BE"/>
    <w:rsid w:val="003342A0"/>
    <w:rsid w:val="00335742"/>
    <w:rsid w:val="00335F45"/>
    <w:rsid w:val="00336B90"/>
    <w:rsid w:val="00336D7B"/>
    <w:rsid w:val="003406EB"/>
    <w:rsid w:val="00340AF1"/>
    <w:rsid w:val="00340E56"/>
    <w:rsid w:val="00342B71"/>
    <w:rsid w:val="003437DF"/>
    <w:rsid w:val="003438E0"/>
    <w:rsid w:val="00343DCD"/>
    <w:rsid w:val="00344F7A"/>
    <w:rsid w:val="00345A45"/>
    <w:rsid w:val="00347335"/>
    <w:rsid w:val="00350683"/>
    <w:rsid w:val="00350D6C"/>
    <w:rsid w:val="00351234"/>
    <w:rsid w:val="00353ABA"/>
    <w:rsid w:val="00354583"/>
    <w:rsid w:val="003565F9"/>
    <w:rsid w:val="00356F0C"/>
    <w:rsid w:val="0036077F"/>
    <w:rsid w:val="00360E82"/>
    <w:rsid w:val="003630F0"/>
    <w:rsid w:val="00363D6D"/>
    <w:rsid w:val="00364CCF"/>
    <w:rsid w:val="00365C12"/>
    <w:rsid w:val="00365F97"/>
    <w:rsid w:val="003662A7"/>
    <w:rsid w:val="003665EC"/>
    <w:rsid w:val="0036764E"/>
    <w:rsid w:val="00370398"/>
    <w:rsid w:val="003715D5"/>
    <w:rsid w:val="003722D6"/>
    <w:rsid w:val="003734EA"/>
    <w:rsid w:val="00373F0E"/>
    <w:rsid w:val="00374E94"/>
    <w:rsid w:val="003754EA"/>
    <w:rsid w:val="00376252"/>
    <w:rsid w:val="00382A55"/>
    <w:rsid w:val="0038377F"/>
    <w:rsid w:val="00383DC7"/>
    <w:rsid w:val="00383EA9"/>
    <w:rsid w:val="003842CE"/>
    <w:rsid w:val="003845EF"/>
    <w:rsid w:val="00384AE4"/>
    <w:rsid w:val="00384C0A"/>
    <w:rsid w:val="00385466"/>
    <w:rsid w:val="0038584D"/>
    <w:rsid w:val="00385D2D"/>
    <w:rsid w:val="00385F57"/>
    <w:rsid w:val="00386D9B"/>
    <w:rsid w:val="003876EC"/>
    <w:rsid w:val="0039007F"/>
    <w:rsid w:val="00390284"/>
    <w:rsid w:val="003903E3"/>
    <w:rsid w:val="003910E3"/>
    <w:rsid w:val="003920B5"/>
    <w:rsid w:val="0039339A"/>
    <w:rsid w:val="00396645"/>
    <w:rsid w:val="00396D18"/>
    <w:rsid w:val="003970EC"/>
    <w:rsid w:val="003A0205"/>
    <w:rsid w:val="003A1B28"/>
    <w:rsid w:val="003A2C12"/>
    <w:rsid w:val="003A37C7"/>
    <w:rsid w:val="003A3A90"/>
    <w:rsid w:val="003A3C95"/>
    <w:rsid w:val="003A52C4"/>
    <w:rsid w:val="003A657A"/>
    <w:rsid w:val="003A65EB"/>
    <w:rsid w:val="003A6F36"/>
    <w:rsid w:val="003B19E3"/>
    <w:rsid w:val="003B1C70"/>
    <w:rsid w:val="003B2318"/>
    <w:rsid w:val="003B2800"/>
    <w:rsid w:val="003B36A4"/>
    <w:rsid w:val="003B3716"/>
    <w:rsid w:val="003B3883"/>
    <w:rsid w:val="003B39FE"/>
    <w:rsid w:val="003B4117"/>
    <w:rsid w:val="003B4266"/>
    <w:rsid w:val="003B4C71"/>
    <w:rsid w:val="003B5013"/>
    <w:rsid w:val="003B5596"/>
    <w:rsid w:val="003B5CC5"/>
    <w:rsid w:val="003B6D66"/>
    <w:rsid w:val="003B770A"/>
    <w:rsid w:val="003C0202"/>
    <w:rsid w:val="003C054F"/>
    <w:rsid w:val="003C0AE7"/>
    <w:rsid w:val="003C1505"/>
    <w:rsid w:val="003C1F0C"/>
    <w:rsid w:val="003C1FF9"/>
    <w:rsid w:val="003C22F8"/>
    <w:rsid w:val="003C4DD4"/>
    <w:rsid w:val="003C6791"/>
    <w:rsid w:val="003C6FED"/>
    <w:rsid w:val="003C706F"/>
    <w:rsid w:val="003C7255"/>
    <w:rsid w:val="003C74A5"/>
    <w:rsid w:val="003C7EB1"/>
    <w:rsid w:val="003D2E2C"/>
    <w:rsid w:val="003D32D2"/>
    <w:rsid w:val="003D4C88"/>
    <w:rsid w:val="003D6840"/>
    <w:rsid w:val="003D7349"/>
    <w:rsid w:val="003D7556"/>
    <w:rsid w:val="003E09BD"/>
    <w:rsid w:val="003E119F"/>
    <w:rsid w:val="003E139B"/>
    <w:rsid w:val="003E312B"/>
    <w:rsid w:val="003E32BE"/>
    <w:rsid w:val="003E4D23"/>
    <w:rsid w:val="003E56F9"/>
    <w:rsid w:val="003E6D70"/>
    <w:rsid w:val="003E6E01"/>
    <w:rsid w:val="003F0D44"/>
    <w:rsid w:val="003F0EAF"/>
    <w:rsid w:val="003F1402"/>
    <w:rsid w:val="003F1641"/>
    <w:rsid w:val="003F17A9"/>
    <w:rsid w:val="003F1E63"/>
    <w:rsid w:val="003F1F8D"/>
    <w:rsid w:val="003F211A"/>
    <w:rsid w:val="003F3081"/>
    <w:rsid w:val="003F338A"/>
    <w:rsid w:val="003F33AD"/>
    <w:rsid w:val="003F33C1"/>
    <w:rsid w:val="003F41A7"/>
    <w:rsid w:val="003F4FE2"/>
    <w:rsid w:val="003F52D0"/>
    <w:rsid w:val="003F634A"/>
    <w:rsid w:val="003F6668"/>
    <w:rsid w:val="003F69C3"/>
    <w:rsid w:val="003F7F51"/>
    <w:rsid w:val="004016E8"/>
    <w:rsid w:val="00401CC3"/>
    <w:rsid w:val="0040292B"/>
    <w:rsid w:val="004029AF"/>
    <w:rsid w:val="00402BC2"/>
    <w:rsid w:val="00403675"/>
    <w:rsid w:val="00403EC5"/>
    <w:rsid w:val="00403FED"/>
    <w:rsid w:val="004042B0"/>
    <w:rsid w:val="0040477E"/>
    <w:rsid w:val="00404A48"/>
    <w:rsid w:val="00404E2B"/>
    <w:rsid w:val="00404E56"/>
    <w:rsid w:val="004063E5"/>
    <w:rsid w:val="00407853"/>
    <w:rsid w:val="00407934"/>
    <w:rsid w:val="00410BE0"/>
    <w:rsid w:val="00411BBB"/>
    <w:rsid w:val="00411CCB"/>
    <w:rsid w:val="00411DB7"/>
    <w:rsid w:val="00411F25"/>
    <w:rsid w:val="00411F7D"/>
    <w:rsid w:val="00412407"/>
    <w:rsid w:val="004125A7"/>
    <w:rsid w:val="00412A82"/>
    <w:rsid w:val="00412A9A"/>
    <w:rsid w:val="00412C16"/>
    <w:rsid w:val="00413096"/>
    <w:rsid w:val="004132FD"/>
    <w:rsid w:val="004135E0"/>
    <w:rsid w:val="00414416"/>
    <w:rsid w:val="00414E93"/>
    <w:rsid w:val="0041757A"/>
    <w:rsid w:val="00417ABF"/>
    <w:rsid w:val="00420EFF"/>
    <w:rsid w:val="004226F3"/>
    <w:rsid w:val="00424DBD"/>
    <w:rsid w:val="004267C9"/>
    <w:rsid w:val="00426BD8"/>
    <w:rsid w:val="004275CA"/>
    <w:rsid w:val="004300F5"/>
    <w:rsid w:val="00430F20"/>
    <w:rsid w:val="004316DC"/>
    <w:rsid w:val="00431B6E"/>
    <w:rsid w:val="00431E55"/>
    <w:rsid w:val="004320C0"/>
    <w:rsid w:val="004322AF"/>
    <w:rsid w:val="0043235E"/>
    <w:rsid w:val="00433D73"/>
    <w:rsid w:val="00435D4B"/>
    <w:rsid w:val="00436655"/>
    <w:rsid w:val="004376AA"/>
    <w:rsid w:val="0044113A"/>
    <w:rsid w:val="00441EA4"/>
    <w:rsid w:val="0044286A"/>
    <w:rsid w:val="00442877"/>
    <w:rsid w:val="00442D0A"/>
    <w:rsid w:val="00443A03"/>
    <w:rsid w:val="00443F4C"/>
    <w:rsid w:val="00444450"/>
    <w:rsid w:val="00444C2E"/>
    <w:rsid w:val="004451A3"/>
    <w:rsid w:val="00446558"/>
    <w:rsid w:val="00446947"/>
    <w:rsid w:val="0045014D"/>
    <w:rsid w:val="00450B42"/>
    <w:rsid w:val="00450E4A"/>
    <w:rsid w:val="00451C2D"/>
    <w:rsid w:val="00452B2A"/>
    <w:rsid w:val="00452DAB"/>
    <w:rsid w:val="00454892"/>
    <w:rsid w:val="00455919"/>
    <w:rsid w:val="00455F77"/>
    <w:rsid w:val="00456D4F"/>
    <w:rsid w:val="0045726F"/>
    <w:rsid w:val="004600B8"/>
    <w:rsid w:val="004605CF"/>
    <w:rsid w:val="00460B7C"/>
    <w:rsid w:val="00460C59"/>
    <w:rsid w:val="00460CD0"/>
    <w:rsid w:val="00460FE9"/>
    <w:rsid w:val="00461B14"/>
    <w:rsid w:val="00461C48"/>
    <w:rsid w:val="004624C9"/>
    <w:rsid w:val="00463ED1"/>
    <w:rsid w:val="00465897"/>
    <w:rsid w:val="004673F8"/>
    <w:rsid w:val="00467483"/>
    <w:rsid w:val="004674B2"/>
    <w:rsid w:val="00467540"/>
    <w:rsid w:val="004707D0"/>
    <w:rsid w:val="00471399"/>
    <w:rsid w:val="0047189C"/>
    <w:rsid w:val="004722B1"/>
    <w:rsid w:val="00472C53"/>
    <w:rsid w:val="004730EA"/>
    <w:rsid w:val="00474DD5"/>
    <w:rsid w:val="004764E3"/>
    <w:rsid w:val="0047712E"/>
    <w:rsid w:val="0048338F"/>
    <w:rsid w:val="0048591F"/>
    <w:rsid w:val="00485B58"/>
    <w:rsid w:val="00485E39"/>
    <w:rsid w:val="0048667A"/>
    <w:rsid w:val="0048710E"/>
    <w:rsid w:val="0048744D"/>
    <w:rsid w:val="0048773F"/>
    <w:rsid w:val="00487E4B"/>
    <w:rsid w:val="00491353"/>
    <w:rsid w:val="004913A0"/>
    <w:rsid w:val="00491847"/>
    <w:rsid w:val="0049328D"/>
    <w:rsid w:val="0049359F"/>
    <w:rsid w:val="00493A6D"/>
    <w:rsid w:val="004945EC"/>
    <w:rsid w:val="004959B4"/>
    <w:rsid w:val="00495FE5"/>
    <w:rsid w:val="004970A5"/>
    <w:rsid w:val="004A0A72"/>
    <w:rsid w:val="004A1804"/>
    <w:rsid w:val="004A1C7F"/>
    <w:rsid w:val="004A3503"/>
    <w:rsid w:val="004A3C44"/>
    <w:rsid w:val="004A4662"/>
    <w:rsid w:val="004A48DD"/>
    <w:rsid w:val="004A4F98"/>
    <w:rsid w:val="004A515E"/>
    <w:rsid w:val="004A570E"/>
    <w:rsid w:val="004A630B"/>
    <w:rsid w:val="004A6F6D"/>
    <w:rsid w:val="004A7BC7"/>
    <w:rsid w:val="004B0AB1"/>
    <w:rsid w:val="004B0C26"/>
    <w:rsid w:val="004B27BF"/>
    <w:rsid w:val="004B5351"/>
    <w:rsid w:val="004B6DC8"/>
    <w:rsid w:val="004B6F79"/>
    <w:rsid w:val="004B7760"/>
    <w:rsid w:val="004B7F60"/>
    <w:rsid w:val="004C09BF"/>
    <w:rsid w:val="004C1C74"/>
    <w:rsid w:val="004C1E7D"/>
    <w:rsid w:val="004C2ADC"/>
    <w:rsid w:val="004C2D05"/>
    <w:rsid w:val="004C50DA"/>
    <w:rsid w:val="004C52F0"/>
    <w:rsid w:val="004C761E"/>
    <w:rsid w:val="004D0A25"/>
    <w:rsid w:val="004D11CB"/>
    <w:rsid w:val="004D1F2A"/>
    <w:rsid w:val="004D3793"/>
    <w:rsid w:val="004D3E89"/>
    <w:rsid w:val="004D56A8"/>
    <w:rsid w:val="004D5891"/>
    <w:rsid w:val="004D5EE8"/>
    <w:rsid w:val="004E0DAF"/>
    <w:rsid w:val="004E1959"/>
    <w:rsid w:val="004E1A8F"/>
    <w:rsid w:val="004E39B5"/>
    <w:rsid w:val="004E3D25"/>
    <w:rsid w:val="004E4473"/>
    <w:rsid w:val="004E44FB"/>
    <w:rsid w:val="004E572D"/>
    <w:rsid w:val="004E76B2"/>
    <w:rsid w:val="004E7B2B"/>
    <w:rsid w:val="004F0983"/>
    <w:rsid w:val="004F10A7"/>
    <w:rsid w:val="004F11AE"/>
    <w:rsid w:val="004F1523"/>
    <w:rsid w:val="004F206D"/>
    <w:rsid w:val="004F2405"/>
    <w:rsid w:val="004F39FE"/>
    <w:rsid w:val="004F3C34"/>
    <w:rsid w:val="004F4E3F"/>
    <w:rsid w:val="004F6A97"/>
    <w:rsid w:val="005001C2"/>
    <w:rsid w:val="00500271"/>
    <w:rsid w:val="00500BB8"/>
    <w:rsid w:val="005010F3"/>
    <w:rsid w:val="00501ACC"/>
    <w:rsid w:val="0050340A"/>
    <w:rsid w:val="00503F69"/>
    <w:rsid w:val="0050431F"/>
    <w:rsid w:val="005048EC"/>
    <w:rsid w:val="00507475"/>
    <w:rsid w:val="005105C2"/>
    <w:rsid w:val="00510ADA"/>
    <w:rsid w:val="00510D29"/>
    <w:rsid w:val="00510FF9"/>
    <w:rsid w:val="005118C0"/>
    <w:rsid w:val="005122B9"/>
    <w:rsid w:val="00512F2D"/>
    <w:rsid w:val="00513616"/>
    <w:rsid w:val="00514707"/>
    <w:rsid w:val="00515574"/>
    <w:rsid w:val="005165A1"/>
    <w:rsid w:val="0051695B"/>
    <w:rsid w:val="0051705D"/>
    <w:rsid w:val="00522240"/>
    <w:rsid w:val="0052347F"/>
    <w:rsid w:val="00523FAF"/>
    <w:rsid w:val="005253C1"/>
    <w:rsid w:val="00525BCE"/>
    <w:rsid w:val="00527547"/>
    <w:rsid w:val="005300FB"/>
    <w:rsid w:val="00530186"/>
    <w:rsid w:val="00531D07"/>
    <w:rsid w:val="0053247D"/>
    <w:rsid w:val="005355D1"/>
    <w:rsid w:val="00536B44"/>
    <w:rsid w:val="00537848"/>
    <w:rsid w:val="00540A0C"/>
    <w:rsid w:val="0054249E"/>
    <w:rsid w:val="00542C67"/>
    <w:rsid w:val="0054312B"/>
    <w:rsid w:val="0054389C"/>
    <w:rsid w:val="005444CA"/>
    <w:rsid w:val="00544614"/>
    <w:rsid w:val="00544855"/>
    <w:rsid w:val="00544FBC"/>
    <w:rsid w:val="00545365"/>
    <w:rsid w:val="00546235"/>
    <w:rsid w:val="005465F4"/>
    <w:rsid w:val="005466F0"/>
    <w:rsid w:val="00546E35"/>
    <w:rsid w:val="00546EE7"/>
    <w:rsid w:val="00547156"/>
    <w:rsid w:val="00547DDF"/>
    <w:rsid w:val="00550953"/>
    <w:rsid w:val="00551A95"/>
    <w:rsid w:val="005523F1"/>
    <w:rsid w:val="0055374C"/>
    <w:rsid w:val="00554F53"/>
    <w:rsid w:val="00557D99"/>
    <w:rsid w:val="00557F79"/>
    <w:rsid w:val="0056188C"/>
    <w:rsid w:val="00561B41"/>
    <w:rsid w:val="00562561"/>
    <w:rsid w:val="0056402E"/>
    <w:rsid w:val="005654F8"/>
    <w:rsid w:val="00567B50"/>
    <w:rsid w:val="00570CAF"/>
    <w:rsid w:val="00571E46"/>
    <w:rsid w:val="0057319E"/>
    <w:rsid w:val="00573AAA"/>
    <w:rsid w:val="00574FAA"/>
    <w:rsid w:val="00575EFA"/>
    <w:rsid w:val="00576E59"/>
    <w:rsid w:val="0057761C"/>
    <w:rsid w:val="005779EF"/>
    <w:rsid w:val="005801E0"/>
    <w:rsid w:val="00581358"/>
    <w:rsid w:val="005816FE"/>
    <w:rsid w:val="0058178C"/>
    <w:rsid w:val="005827BA"/>
    <w:rsid w:val="00583707"/>
    <w:rsid w:val="0058380B"/>
    <w:rsid w:val="00583D1C"/>
    <w:rsid w:val="0058473C"/>
    <w:rsid w:val="005847E1"/>
    <w:rsid w:val="00584C91"/>
    <w:rsid w:val="00585CB6"/>
    <w:rsid w:val="00586A20"/>
    <w:rsid w:val="00587527"/>
    <w:rsid w:val="00587DEC"/>
    <w:rsid w:val="0059077C"/>
    <w:rsid w:val="0059181C"/>
    <w:rsid w:val="0059279E"/>
    <w:rsid w:val="005954A5"/>
    <w:rsid w:val="0059629B"/>
    <w:rsid w:val="005979EB"/>
    <w:rsid w:val="005A02EE"/>
    <w:rsid w:val="005A374E"/>
    <w:rsid w:val="005A3AC3"/>
    <w:rsid w:val="005A40BC"/>
    <w:rsid w:val="005A44BA"/>
    <w:rsid w:val="005A5A12"/>
    <w:rsid w:val="005A74DD"/>
    <w:rsid w:val="005A7CD2"/>
    <w:rsid w:val="005B1C5A"/>
    <w:rsid w:val="005B1FBA"/>
    <w:rsid w:val="005B2C32"/>
    <w:rsid w:val="005B2CF6"/>
    <w:rsid w:val="005B2D7F"/>
    <w:rsid w:val="005B2F64"/>
    <w:rsid w:val="005B4040"/>
    <w:rsid w:val="005B436A"/>
    <w:rsid w:val="005B4E37"/>
    <w:rsid w:val="005B5FAB"/>
    <w:rsid w:val="005B609B"/>
    <w:rsid w:val="005B62D8"/>
    <w:rsid w:val="005B7D64"/>
    <w:rsid w:val="005C1553"/>
    <w:rsid w:val="005C17F8"/>
    <w:rsid w:val="005C1FB1"/>
    <w:rsid w:val="005C2D77"/>
    <w:rsid w:val="005C2F27"/>
    <w:rsid w:val="005C331C"/>
    <w:rsid w:val="005C3397"/>
    <w:rsid w:val="005C40B8"/>
    <w:rsid w:val="005C467E"/>
    <w:rsid w:val="005C4D90"/>
    <w:rsid w:val="005C5405"/>
    <w:rsid w:val="005C60B1"/>
    <w:rsid w:val="005C6D0D"/>
    <w:rsid w:val="005D0503"/>
    <w:rsid w:val="005D0AE4"/>
    <w:rsid w:val="005D16F5"/>
    <w:rsid w:val="005D1FCB"/>
    <w:rsid w:val="005D2650"/>
    <w:rsid w:val="005D2702"/>
    <w:rsid w:val="005D32E8"/>
    <w:rsid w:val="005D348C"/>
    <w:rsid w:val="005D495D"/>
    <w:rsid w:val="005D65BC"/>
    <w:rsid w:val="005D743A"/>
    <w:rsid w:val="005D75E3"/>
    <w:rsid w:val="005E0024"/>
    <w:rsid w:val="005E0906"/>
    <w:rsid w:val="005E0A31"/>
    <w:rsid w:val="005E0A82"/>
    <w:rsid w:val="005E0B20"/>
    <w:rsid w:val="005E19D1"/>
    <w:rsid w:val="005E2E3E"/>
    <w:rsid w:val="005E4217"/>
    <w:rsid w:val="005E57B7"/>
    <w:rsid w:val="005E599E"/>
    <w:rsid w:val="005E5E7F"/>
    <w:rsid w:val="005E752F"/>
    <w:rsid w:val="005F0601"/>
    <w:rsid w:val="005F28DC"/>
    <w:rsid w:val="005F5191"/>
    <w:rsid w:val="005F5412"/>
    <w:rsid w:val="005F58FA"/>
    <w:rsid w:val="005F5E08"/>
    <w:rsid w:val="005F6203"/>
    <w:rsid w:val="005F6293"/>
    <w:rsid w:val="005F6A67"/>
    <w:rsid w:val="005F7C67"/>
    <w:rsid w:val="0060028E"/>
    <w:rsid w:val="00601AAF"/>
    <w:rsid w:val="00601E67"/>
    <w:rsid w:val="00603659"/>
    <w:rsid w:val="00603A08"/>
    <w:rsid w:val="00604268"/>
    <w:rsid w:val="006054B0"/>
    <w:rsid w:val="006069FC"/>
    <w:rsid w:val="00607D75"/>
    <w:rsid w:val="00610334"/>
    <w:rsid w:val="00610635"/>
    <w:rsid w:val="00610671"/>
    <w:rsid w:val="00610A1D"/>
    <w:rsid w:val="00611E73"/>
    <w:rsid w:val="00613DAB"/>
    <w:rsid w:val="0061405D"/>
    <w:rsid w:val="00614392"/>
    <w:rsid w:val="006144AA"/>
    <w:rsid w:val="006145F5"/>
    <w:rsid w:val="00614614"/>
    <w:rsid w:val="00614BD0"/>
    <w:rsid w:val="0061654C"/>
    <w:rsid w:val="00617908"/>
    <w:rsid w:val="00617CD3"/>
    <w:rsid w:val="00617FDD"/>
    <w:rsid w:val="006208F7"/>
    <w:rsid w:val="00621BEE"/>
    <w:rsid w:val="00622121"/>
    <w:rsid w:val="006238C1"/>
    <w:rsid w:val="00623C0C"/>
    <w:rsid w:val="006241C8"/>
    <w:rsid w:val="00624363"/>
    <w:rsid w:val="00624BC4"/>
    <w:rsid w:val="00624CBA"/>
    <w:rsid w:val="00626102"/>
    <w:rsid w:val="0062619C"/>
    <w:rsid w:val="0062654C"/>
    <w:rsid w:val="006272A4"/>
    <w:rsid w:val="00631094"/>
    <w:rsid w:val="00631E71"/>
    <w:rsid w:val="00632573"/>
    <w:rsid w:val="00632B57"/>
    <w:rsid w:val="00633798"/>
    <w:rsid w:val="00633DEF"/>
    <w:rsid w:val="00634600"/>
    <w:rsid w:val="006357C4"/>
    <w:rsid w:val="0063630F"/>
    <w:rsid w:val="00637873"/>
    <w:rsid w:val="00637926"/>
    <w:rsid w:val="00637B5B"/>
    <w:rsid w:val="00637CF5"/>
    <w:rsid w:val="00640649"/>
    <w:rsid w:val="00640789"/>
    <w:rsid w:val="00641289"/>
    <w:rsid w:val="006412C7"/>
    <w:rsid w:val="0064133A"/>
    <w:rsid w:val="0064443A"/>
    <w:rsid w:val="00644830"/>
    <w:rsid w:val="00644862"/>
    <w:rsid w:val="00644E72"/>
    <w:rsid w:val="00645D09"/>
    <w:rsid w:val="00646238"/>
    <w:rsid w:val="00650694"/>
    <w:rsid w:val="00650C04"/>
    <w:rsid w:val="00651DAA"/>
    <w:rsid w:val="00652083"/>
    <w:rsid w:val="00652543"/>
    <w:rsid w:val="00652945"/>
    <w:rsid w:val="00652F1C"/>
    <w:rsid w:val="006537A4"/>
    <w:rsid w:val="00653DD3"/>
    <w:rsid w:val="00653FFF"/>
    <w:rsid w:val="0065663C"/>
    <w:rsid w:val="006574D9"/>
    <w:rsid w:val="00660B7E"/>
    <w:rsid w:val="00662E1C"/>
    <w:rsid w:val="006631B6"/>
    <w:rsid w:val="00664BD8"/>
    <w:rsid w:val="006655E5"/>
    <w:rsid w:val="0066637A"/>
    <w:rsid w:val="00666D8F"/>
    <w:rsid w:val="00667870"/>
    <w:rsid w:val="00667AE2"/>
    <w:rsid w:val="006703FE"/>
    <w:rsid w:val="00670A08"/>
    <w:rsid w:val="006725B2"/>
    <w:rsid w:val="00673699"/>
    <w:rsid w:val="00674254"/>
    <w:rsid w:val="006750ED"/>
    <w:rsid w:val="006752CA"/>
    <w:rsid w:val="00675F97"/>
    <w:rsid w:val="00677A49"/>
    <w:rsid w:val="00677B5D"/>
    <w:rsid w:val="00677DA4"/>
    <w:rsid w:val="00681891"/>
    <w:rsid w:val="00681E7D"/>
    <w:rsid w:val="00682148"/>
    <w:rsid w:val="00682ADA"/>
    <w:rsid w:val="00683C0A"/>
    <w:rsid w:val="00686CD2"/>
    <w:rsid w:val="006872D1"/>
    <w:rsid w:val="006876B2"/>
    <w:rsid w:val="00687F53"/>
    <w:rsid w:val="0069145B"/>
    <w:rsid w:val="0069185B"/>
    <w:rsid w:val="0069250C"/>
    <w:rsid w:val="00692597"/>
    <w:rsid w:val="00692B82"/>
    <w:rsid w:val="00693657"/>
    <w:rsid w:val="00693814"/>
    <w:rsid w:val="00693C09"/>
    <w:rsid w:val="006940F7"/>
    <w:rsid w:val="006954A2"/>
    <w:rsid w:val="0069654F"/>
    <w:rsid w:val="006965E4"/>
    <w:rsid w:val="00696FA8"/>
    <w:rsid w:val="00697716"/>
    <w:rsid w:val="00697879"/>
    <w:rsid w:val="00697C07"/>
    <w:rsid w:val="00697F1B"/>
    <w:rsid w:val="006A0EDC"/>
    <w:rsid w:val="006A2A6F"/>
    <w:rsid w:val="006A2B76"/>
    <w:rsid w:val="006A3915"/>
    <w:rsid w:val="006A3B37"/>
    <w:rsid w:val="006A3CF7"/>
    <w:rsid w:val="006A5CD0"/>
    <w:rsid w:val="006A5DC7"/>
    <w:rsid w:val="006A6823"/>
    <w:rsid w:val="006A6AF6"/>
    <w:rsid w:val="006A6C14"/>
    <w:rsid w:val="006A745F"/>
    <w:rsid w:val="006A794B"/>
    <w:rsid w:val="006B0776"/>
    <w:rsid w:val="006B0CCA"/>
    <w:rsid w:val="006B142C"/>
    <w:rsid w:val="006B23CD"/>
    <w:rsid w:val="006B25A2"/>
    <w:rsid w:val="006B2B87"/>
    <w:rsid w:val="006B37E9"/>
    <w:rsid w:val="006B6392"/>
    <w:rsid w:val="006B6C17"/>
    <w:rsid w:val="006B6D07"/>
    <w:rsid w:val="006B774C"/>
    <w:rsid w:val="006C1886"/>
    <w:rsid w:val="006C1FFC"/>
    <w:rsid w:val="006C22D8"/>
    <w:rsid w:val="006C26C0"/>
    <w:rsid w:val="006C2EBA"/>
    <w:rsid w:val="006C352E"/>
    <w:rsid w:val="006C36CD"/>
    <w:rsid w:val="006C45C9"/>
    <w:rsid w:val="006C47C7"/>
    <w:rsid w:val="006C63D5"/>
    <w:rsid w:val="006C6D6E"/>
    <w:rsid w:val="006C70D2"/>
    <w:rsid w:val="006D0123"/>
    <w:rsid w:val="006D0E4C"/>
    <w:rsid w:val="006D0F84"/>
    <w:rsid w:val="006D22CA"/>
    <w:rsid w:val="006D3F6F"/>
    <w:rsid w:val="006D4319"/>
    <w:rsid w:val="006D47ED"/>
    <w:rsid w:val="006D4BEF"/>
    <w:rsid w:val="006D4D28"/>
    <w:rsid w:val="006D539C"/>
    <w:rsid w:val="006D70B1"/>
    <w:rsid w:val="006E04DF"/>
    <w:rsid w:val="006E08B0"/>
    <w:rsid w:val="006E1B07"/>
    <w:rsid w:val="006E1F9C"/>
    <w:rsid w:val="006E26AD"/>
    <w:rsid w:val="006E2AD5"/>
    <w:rsid w:val="006E3AD8"/>
    <w:rsid w:val="006E3BFC"/>
    <w:rsid w:val="006E3FF4"/>
    <w:rsid w:val="006E4525"/>
    <w:rsid w:val="006E5760"/>
    <w:rsid w:val="006E5FD3"/>
    <w:rsid w:val="006E70E9"/>
    <w:rsid w:val="006F1EC0"/>
    <w:rsid w:val="006F3165"/>
    <w:rsid w:val="006F360D"/>
    <w:rsid w:val="006F36D3"/>
    <w:rsid w:val="006F43E3"/>
    <w:rsid w:val="006F4781"/>
    <w:rsid w:val="006F608E"/>
    <w:rsid w:val="006F6CE5"/>
    <w:rsid w:val="006F7D8B"/>
    <w:rsid w:val="00700973"/>
    <w:rsid w:val="00702BA3"/>
    <w:rsid w:val="00702C6A"/>
    <w:rsid w:val="00703CAE"/>
    <w:rsid w:val="00704241"/>
    <w:rsid w:val="007044C6"/>
    <w:rsid w:val="00704B70"/>
    <w:rsid w:val="007060DF"/>
    <w:rsid w:val="00706203"/>
    <w:rsid w:val="00706230"/>
    <w:rsid w:val="007062BA"/>
    <w:rsid w:val="00707ADB"/>
    <w:rsid w:val="007123F6"/>
    <w:rsid w:val="00712F03"/>
    <w:rsid w:val="007133AF"/>
    <w:rsid w:val="0071354F"/>
    <w:rsid w:val="00713BD3"/>
    <w:rsid w:val="00714A43"/>
    <w:rsid w:val="00714E74"/>
    <w:rsid w:val="007173C3"/>
    <w:rsid w:val="007177EF"/>
    <w:rsid w:val="0072008C"/>
    <w:rsid w:val="007201BE"/>
    <w:rsid w:val="00720667"/>
    <w:rsid w:val="0072202A"/>
    <w:rsid w:val="0072247E"/>
    <w:rsid w:val="00722E87"/>
    <w:rsid w:val="00723824"/>
    <w:rsid w:val="00723900"/>
    <w:rsid w:val="00724099"/>
    <w:rsid w:val="007243CA"/>
    <w:rsid w:val="00724E2C"/>
    <w:rsid w:val="00725F29"/>
    <w:rsid w:val="00726ABF"/>
    <w:rsid w:val="00726D1F"/>
    <w:rsid w:val="00730F15"/>
    <w:rsid w:val="007314FD"/>
    <w:rsid w:val="00732136"/>
    <w:rsid w:val="0073235A"/>
    <w:rsid w:val="00732470"/>
    <w:rsid w:val="00732770"/>
    <w:rsid w:val="00732CAF"/>
    <w:rsid w:val="00733B25"/>
    <w:rsid w:val="00734EA6"/>
    <w:rsid w:val="00735EB5"/>
    <w:rsid w:val="00736D2B"/>
    <w:rsid w:val="0073730E"/>
    <w:rsid w:val="00737A0F"/>
    <w:rsid w:val="00740BB7"/>
    <w:rsid w:val="00742D78"/>
    <w:rsid w:val="00743964"/>
    <w:rsid w:val="00743ED1"/>
    <w:rsid w:val="00745FE5"/>
    <w:rsid w:val="00746072"/>
    <w:rsid w:val="0075106C"/>
    <w:rsid w:val="00751E54"/>
    <w:rsid w:val="0075255E"/>
    <w:rsid w:val="00752A5A"/>
    <w:rsid w:val="00752FDA"/>
    <w:rsid w:val="007535BB"/>
    <w:rsid w:val="00753A64"/>
    <w:rsid w:val="00753B66"/>
    <w:rsid w:val="007558C7"/>
    <w:rsid w:val="00755F01"/>
    <w:rsid w:val="00756D9B"/>
    <w:rsid w:val="00756E47"/>
    <w:rsid w:val="00757172"/>
    <w:rsid w:val="007572EB"/>
    <w:rsid w:val="00763030"/>
    <w:rsid w:val="00765067"/>
    <w:rsid w:val="007651C6"/>
    <w:rsid w:val="007656DD"/>
    <w:rsid w:val="007659F3"/>
    <w:rsid w:val="007667DC"/>
    <w:rsid w:val="007675ED"/>
    <w:rsid w:val="007705F5"/>
    <w:rsid w:val="00770621"/>
    <w:rsid w:val="00770FDE"/>
    <w:rsid w:val="00772654"/>
    <w:rsid w:val="00772684"/>
    <w:rsid w:val="007729C6"/>
    <w:rsid w:val="00772B7F"/>
    <w:rsid w:val="00773F07"/>
    <w:rsid w:val="007740CD"/>
    <w:rsid w:val="0077456F"/>
    <w:rsid w:val="00774F62"/>
    <w:rsid w:val="00776BE9"/>
    <w:rsid w:val="00777972"/>
    <w:rsid w:val="007800C5"/>
    <w:rsid w:val="007803B3"/>
    <w:rsid w:val="00781859"/>
    <w:rsid w:val="00781E20"/>
    <w:rsid w:val="00783730"/>
    <w:rsid w:val="00785F00"/>
    <w:rsid w:val="00786680"/>
    <w:rsid w:val="0078777A"/>
    <w:rsid w:val="007879E3"/>
    <w:rsid w:val="007908C6"/>
    <w:rsid w:val="00790CC3"/>
    <w:rsid w:val="00790EDD"/>
    <w:rsid w:val="00791789"/>
    <w:rsid w:val="007918E8"/>
    <w:rsid w:val="00792F07"/>
    <w:rsid w:val="0079307E"/>
    <w:rsid w:val="007930D6"/>
    <w:rsid w:val="007949B0"/>
    <w:rsid w:val="00794A54"/>
    <w:rsid w:val="00795502"/>
    <w:rsid w:val="007959B1"/>
    <w:rsid w:val="0079699F"/>
    <w:rsid w:val="00796BBF"/>
    <w:rsid w:val="007973C8"/>
    <w:rsid w:val="007973D3"/>
    <w:rsid w:val="00797C06"/>
    <w:rsid w:val="007A0070"/>
    <w:rsid w:val="007A089F"/>
    <w:rsid w:val="007A22E1"/>
    <w:rsid w:val="007A2371"/>
    <w:rsid w:val="007A2999"/>
    <w:rsid w:val="007A35B2"/>
    <w:rsid w:val="007A394E"/>
    <w:rsid w:val="007A3AF5"/>
    <w:rsid w:val="007A3D0A"/>
    <w:rsid w:val="007A42D2"/>
    <w:rsid w:val="007A564C"/>
    <w:rsid w:val="007A570E"/>
    <w:rsid w:val="007A728E"/>
    <w:rsid w:val="007A7808"/>
    <w:rsid w:val="007A7CFA"/>
    <w:rsid w:val="007B05A1"/>
    <w:rsid w:val="007B0BCE"/>
    <w:rsid w:val="007B0F4E"/>
    <w:rsid w:val="007B1972"/>
    <w:rsid w:val="007B1C83"/>
    <w:rsid w:val="007B2C91"/>
    <w:rsid w:val="007B2F60"/>
    <w:rsid w:val="007B2F82"/>
    <w:rsid w:val="007B3647"/>
    <w:rsid w:val="007B4405"/>
    <w:rsid w:val="007B4F8A"/>
    <w:rsid w:val="007B6BDC"/>
    <w:rsid w:val="007B6C36"/>
    <w:rsid w:val="007B70F3"/>
    <w:rsid w:val="007B735C"/>
    <w:rsid w:val="007C24D9"/>
    <w:rsid w:val="007C29FA"/>
    <w:rsid w:val="007C4045"/>
    <w:rsid w:val="007C592C"/>
    <w:rsid w:val="007C6950"/>
    <w:rsid w:val="007C71B5"/>
    <w:rsid w:val="007C7FBF"/>
    <w:rsid w:val="007D2571"/>
    <w:rsid w:val="007D2FC1"/>
    <w:rsid w:val="007D550A"/>
    <w:rsid w:val="007D5533"/>
    <w:rsid w:val="007D6773"/>
    <w:rsid w:val="007D6805"/>
    <w:rsid w:val="007D6F6B"/>
    <w:rsid w:val="007E0048"/>
    <w:rsid w:val="007E216A"/>
    <w:rsid w:val="007E3614"/>
    <w:rsid w:val="007E42E6"/>
    <w:rsid w:val="007E49F3"/>
    <w:rsid w:val="007E4D20"/>
    <w:rsid w:val="007E568B"/>
    <w:rsid w:val="007E5ADD"/>
    <w:rsid w:val="007E6CD4"/>
    <w:rsid w:val="007E70FB"/>
    <w:rsid w:val="007F1CA3"/>
    <w:rsid w:val="007F395C"/>
    <w:rsid w:val="007F3D0F"/>
    <w:rsid w:val="007F53F6"/>
    <w:rsid w:val="007F569A"/>
    <w:rsid w:val="007F7484"/>
    <w:rsid w:val="00802A23"/>
    <w:rsid w:val="00802D6A"/>
    <w:rsid w:val="00802EF9"/>
    <w:rsid w:val="00803FCD"/>
    <w:rsid w:val="008064D4"/>
    <w:rsid w:val="008068DE"/>
    <w:rsid w:val="00807691"/>
    <w:rsid w:val="0081056D"/>
    <w:rsid w:val="008108D3"/>
    <w:rsid w:val="00810A73"/>
    <w:rsid w:val="00810DB7"/>
    <w:rsid w:val="00811435"/>
    <w:rsid w:val="008125E1"/>
    <w:rsid w:val="008134C1"/>
    <w:rsid w:val="00813915"/>
    <w:rsid w:val="00813E40"/>
    <w:rsid w:val="00813FE4"/>
    <w:rsid w:val="008141CF"/>
    <w:rsid w:val="00814A49"/>
    <w:rsid w:val="00814F9E"/>
    <w:rsid w:val="00814FC6"/>
    <w:rsid w:val="00814FF6"/>
    <w:rsid w:val="008150A1"/>
    <w:rsid w:val="00815F40"/>
    <w:rsid w:val="00816216"/>
    <w:rsid w:val="00817078"/>
    <w:rsid w:val="008178AA"/>
    <w:rsid w:val="00820F2F"/>
    <w:rsid w:val="0082190F"/>
    <w:rsid w:val="0082191C"/>
    <w:rsid w:val="008222FC"/>
    <w:rsid w:val="00823067"/>
    <w:rsid w:val="00824204"/>
    <w:rsid w:val="00824293"/>
    <w:rsid w:val="00825842"/>
    <w:rsid w:val="00826CCA"/>
    <w:rsid w:val="008277F0"/>
    <w:rsid w:val="00827C50"/>
    <w:rsid w:val="00831944"/>
    <w:rsid w:val="00831B23"/>
    <w:rsid w:val="0083297D"/>
    <w:rsid w:val="00832D9C"/>
    <w:rsid w:val="00834276"/>
    <w:rsid w:val="0083483B"/>
    <w:rsid w:val="00834F08"/>
    <w:rsid w:val="0083553B"/>
    <w:rsid w:val="008360E9"/>
    <w:rsid w:val="00836924"/>
    <w:rsid w:val="00837FD9"/>
    <w:rsid w:val="008402C4"/>
    <w:rsid w:val="00840F06"/>
    <w:rsid w:val="008413CC"/>
    <w:rsid w:val="008413E1"/>
    <w:rsid w:val="00841956"/>
    <w:rsid w:val="008438C3"/>
    <w:rsid w:val="00844DCB"/>
    <w:rsid w:val="0084612B"/>
    <w:rsid w:val="00847387"/>
    <w:rsid w:val="00847B6A"/>
    <w:rsid w:val="0085018C"/>
    <w:rsid w:val="008501B8"/>
    <w:rsid w:val="0085190D"/>
    <w:rsid w:val="00852445"/>
    <w:rsid w:val="008541C3"/>
    <w:rsid w:val="008543DE"/>
    <w:rsid w:val="008545D6"/>
    <w:rsid w:val="00854A7D"/>
    <w:rsid w:val="0085553F"/>
    <w:rsid w:val="0085602B"/>
    <w:rsid w:val="0085602E"/>
    <w:rsid w:val="008567E3"/>
    <w:rsid w:val="00856843"/>
    <w:rsid w:val="008572A7"/>
    <w:rsid w:val="008576AC"/>
    <w:rsid w:val="00857CDF"/>
    <w:rsid w:val="00857ECF"/>
    <w:rsid w:val="00860DB9"/>
    <w:rsid w:val="00860E1A"/>
    <w:rsid w:val="00861AE0"/>
    <w:rsid w:val="00861DAF"/>
    <w:rsid w:val="00861E57"/>
    <w:rsid w:val="00862B62"/>
    <w:rsid w:val="008631DA"/>
    <w:rsid w:val="008638AD"/>
    <w:rsid w:val="00863C1F"/>
    <w:rsid w:val="00863C31"/>
    <w:rsid w:val="00864051"/>
    <w:rsid w:val="00864B1F"/>
    <w:rsid w:val="008658B9"/>
    <w:rsid w:val="00865C02"/>
    <w:rsid w:val="008700BE"/>
    <w:rsid w:val="008704FD"/>
    <w:rsid w:val="00871CF2"/>
    <w:rsid w:val="008720E1"/>
    <w:rsid w:val="00872302"/>
    <w:rsid w:val="008726CD"/>
    <w:rsid w:val="0087433D"/>
    <w:rsid w:val="008745E9"/>
    <w:rsid w:val="00874638"/>
    <w:rsid w:val="008765B0"/>
    <w:rsid w:val="00876E22"/>
    <w:rsid w:val="008773EC"/>
    <w:rsid w:val="008774AF"/>
    <w:rsid w:val="00877B8C"/>
    <w:rsid w:val="008800C7"/>
    <w:rsid w:val="008807FC"/>
    <w:rsid w:val="00880C27"/>
    <w:rsid w:val="00880CBB"/>
    <w:rsid w:val="00881FAF"/>
    <w:rsid w:val="00882907"/>
    <w:rsid w:val="00883DAE"/>
    <w:rsid w:val="00884BDE"/>
    <w:rsid w:val="00885110"/>
    <w:rsid w:val="0088512A"/>
    <w:rsid w:val="0088533F"/>
    <w:rsid w:val="0088556E"/>
    <w:rsid w:val="00885CA1"/>
    <w:rsid w:val="00886DD4"/>
    <w:rsid w:val="00886F62"/>
    <w:rsid w:val="00887D6E"/>
    <w:rsid w:val="00887DF7"/>
    <w:rsid w:val="00887EE3"/>
    <w:rsid w:val="00890348"/>
    <w:rsid w:val="00890749"/>
    <w:rsid w:val="00890BFB"/>
    <w:rsid w:val="00891E5F"/>
    <w:rsid w:val="00892085"/>
    <w:rsid w:val="008929AC"/>
    <w:rsid w:val="00893DBE"/>
    <w:rsid w:val="00894BAE"/>
    <w:rsid w:val="008952DA"/>
    <w:rsid w:val="008953B7"/>
    <w:rsid w:val="00896E13"/>
    <w:rsid w:val="008972EF"/>
    <w:rsid w:val="00897404"/>
    <w:rsid w:val="008A00DB"/>
    <w:rsid w:val="008A096F"/>
    <w:rsid w:val="008A0A84"/>
    <w:rsid w:val="008A2229"/>
    <w:rsid w:val="008A29A7"/>
    <w:rsid w:val="008A29C8"/>
    <w:rsid w:val="008A2C85"/>
    <w:rsid w:val="008A313E"/>
    <w:rsid w:val="008A3357"/>
    <w:rsid w:val="008A3C54"/>
    <w:rsid w:val="008A3F6D"/>
    <w:rsid w:val="008A4A84"/>
    <w:rsid w:val="008A5940"/>
    <w:rsid w:val="008A6577"/>
    <w:rsid w:val="008A72DC"/>
    <w:rsid w:val="008A7D43"/>
    <w:rsid w:val="008B08AC"/>
    <w:rsid w:val="008B1504"/>
    <w:rsid w:val="008B2316"/>
    <w:rsid w:val="008B346B"/>
    <w:rsid w:val="008B3BCC"/>
    <w:rsid w:val="008B3FA7"/>
    <w:rsid w:val="008B4168"/>
    <w:rsid w:val="008B4EE1"/>
    <w:rsid w:val="008B516E"/>
    <w:rsid w:val="008B6D63"/>
    <w:rsid w:val="008B7318"/>
    <w:rsid w:val="008B7A89"/>
    <w:rsid w:val="008B7D3B"/>
    <w:rsid w:val="008B7D59"/>
    <w:rsid w:val="008C1DA7"/>
    <w:rsid w:val="008C1F07"/>
    <w:rsid w:val="008C2561"/>
    <w:rsid w:val="008C37B9"/>
    <w:rsid w:val="008C4479"/>
    <w:rsid w:val="008C490A"/>
    <w:rsid w:val="008C4AA4"/>
    <w:rsid w:val="008C4DBE"/>
    <w:rsid w:val="008C52E2"/>
    <w:rsid w:val="008C6141"/>
    <w:rsid w:val="008C715E"/>
    <w:rsid w:val="008C7EFC"/>
    <w:rsid w:val="008D090D"/>
    <w:rsid w:val="008D09A4"/>
    <w:rsid w:val="008D13CE"/>
    <w:rsid w:val="008D1BBC"/>
    <w:rsid w:val="008D273F"/>
    <w:rsid w:val="008D3391"/>
    <w:rsid w:val="008D4107"/>
    <w:rsid w:val="008D4EEB"/>
    <w:rsid w:val="008D5D58"/>
    <w:rsid w:val="008D6BD0"/>
    <w:rsid w:val="008E00FD"/>
    <w:rsid w:val="008E02D5"/>
    <w:rsid w:val="008E18D8"/>
    <w:rsid w:val="008E271F"/>
    <w:rsid w:val="008E503E"/>
    <w:rsid w:val="008E58DB"/>
    <w:rsid w:val="008E5920"/>
    <w:rsid w:val="008E6FE9"/>
    <w:rsid w:val="008F1E41"/>
    <w:rsid w:val="008F2963"/>
    <w:rsid w:val="008F2E04"/>
    <w:rsid w:val="008F393F"/>
    <w:rsid w:val="008F3A07"/>
    <w:rsid w:val="008F4A21"/>
    <w:rsid w:val="008F4B65"/>
    <w:rsid w:val="008F4C5C"/>
    <w:rsid w:val="008F5A45"/>
    <w:rsid w:val="008F6440"/>
    <w:rsid w:val="008F73D4"/>
    <w:rsid w:val="009000F1"/>
    <w:rsid w:val="009001BA"/>
    <w:rsid w:val="0090085D"/>
    <w:rsid w:val="00902662"/>
    <w:rsid w:val="00902D34"/>
    <w:rsid w:val="00904031"/>
    <w:rsid w:val="00905545"/>
    <w:rsid w:val="009079B5"/>
    <w:rsid w:val="009079D9"/>
    <w:rsid w:val="00907EED"/>
    <w:rsid w:val="00911290"/>
    <w:rsid w:val="00911C5B"/>
    <w:rsid w:val="00911C9E"/>
    <w:rsid w:val="0091265D"/>
    <w:rsid w:val="009140A3"/>
    <w:rsid w:val="00914224"/>
    <w:rsid w:val="009142A2"/>
    <w:rsid w:val="009152A3"/>
    <w:rsid w:val="00915844"/>
    <w:rsid w:val="00916872"/>
    <w:rsid w:val="009171C6"/>
    <w:rsid w:val="009203BB"/>
    <w:rsid w:val="009214A3"/>
    <w:rsid w:val="00921EAE"/>
    <w:rsid w:val="00922DF4"/>
    <w:rsid w:val="00923021"/>
    <w:rsid w:val="009236FC"/>
    <w:rsid w:val="00923D31"/>
    <w:rsid w:val="009244DA"/>
    <w:rsid w:val="009248B8"/>
    <w:rsid w:val="00924C1C"/>
    <w:rsid w:val="00926288"/>
    <w:rsid w:val="00926CE2"/>
    <w:rsid w:val="00927F3D"/>
    <w:rsid w:val="00930A5D"/>
    <w:rsid w:val="00930B8B"/>
    <w:rsid w:val="0093127B"/>
    <w:rsid w:val="00931A13"/>
    <w:rsid w:val="00932386"/>
    <w:rsid w:val="00932F4F"/>
    <w:rsid w:val="0093310B"/>
    <w:rsid w:val="009333F0"/>
    <w:rsid w:val="00934285"/>
    <w:rsid w:val="00934E38"/>
    <w:rsid w:val="0093562F"/>
    <w:rsid w:val="009376DD"/>
    <w:rsid w:val="0094065A"/>
    <w:rsid w:val="00940A80"/>
    <w:rsid w:val="0094333F"/>
    <w:rsid w:val="00943C24"/>
    <w:rsid w:val="00944268"/>
    <w:rsid w:val="00944BC1"/>
    <w:rsid w:val="00944C47"/>
    <w:rsid w:val="00945872"/>
    <w:rsid w:val="00945A2E"/>
    <w:rsid w:val="00945E00"/>
    <w:rsid w:val="00946A76"/>
    <w:rsid w:val="009506D7"/>
    <w:rsid w:val="009507A9"/>
    <w:rsid w:val="00950FDA"/>
    <w:rsid w:val="00951552"/>
    <w:rsid w:val="00951DF1"/>
    <w:rsid w:val="0095256E"/>
    <w:rsid w:val="00952A6B"/>
    <w:rsid w:val="00953E86"/>
    <w:rsid w:val="009542B6"/>
    <w:rsid w:val="00954A7D"/>
    <w:rsid w:val="00954F5E"/>
    <w:rsid w:val="009562AB"/>
    <w:rsid w:val="0095670A"/>
    <w:rsid w:val="00957AFA"/>
    <w:rsid w:val="00960B9E"/>
    <w:rsid w:val="00962A59"/>
    <w:rsid w:val="009634FD"/>
    <w:rsid w:val="00963B92"/>
    <w:rsid w:val="00963C9E"/>
    <w:rsid w:val="00963FE5"/>
    <w:rsid w:val="0096412C"/>
    <w:rsid w:val="009643B2"/>
    <w:rsid w:val="00964AEC"/>
    <w:rsid w:val="00964F23"/>
    <w:rsid w:val="00965464"/>
    <w:rsid w:val="00965855"/>
    <w:rsid w:val="00965D5C"/>
    <w:rsid w:val="00966DD6"/>
    <w:rsid w:val="00967470"/>
    <w:rsid w:val="009677BC"/>
    <w:rsid w:val="00967C6B"/>
    <w:rsid w:val="00967DB8"/>
    <w:rsid w:val="0097089B"/>
    <w:rsid w:val="00970B37"/>
    <w:rsid w:val="00970D85"/>
    <w:rsid w:val="0097159F"/>
    <w:rsid w:val="00971B5A"/>
    <w:rsid w:val="00972A4F"/>
    <w:rsid w:val="00973382"/>
    <w:rsid w:val="00973696"/>
    <w:rsid w:val="009745D7"/>
    <w:rsid w:val="00974607"/>
    <w:rsid w:val="0097528C"/>
    <w:rsid w:val="0097585A"/>
    <w:rsid w:val="00975B0D"/>
    <w:rsid w:val="00975F3D"/>
    <w:rsid w:val="00976949"/>
    <w:rsid w:val="009769BE"/>
    <w:rsid w:val="0097724B"/>
    <w:rsid w:val="00977751"/>
    <w:rsid w:val="00980A18"/>
    <w:rsid w:val="00980CB4"/>
    <w:rsid w:val="009815E3"/>
    <w:rsid w:val="00981842"/>
    <w:rsid w:val="00981E25"/>
    <w:rsid w:val="0098220F"/>
    <w:rsid w:val="00982552"/>
    <w:rsid w:val="00982DB1"/>
    <w:rsid w:val="009838A7"/>
    <w:rsid w:val="00984BA7"/>
    <w:rsid w:val="00984DF1"/>
    <w:rsid w:val="00985005"/>
    <w:rsid w:val="00985663"/>
    <w:rsid w:val="009867F9"/>
    <w:rsid w:val="0099006A"/>
    <w:rsid w:val="00990E40"/>
    <w:rsid w:val="009912C7"/>
    <w:rsid w:val="009919CD"/>
    <w:rsid w:val="00991E07"/>
    <w:rsid w:val="00992316"/>
    <w:rsid w:val="009924A9"/>
    <w:rsid w:val="00994CD1"/>
    <w:rsid w:val="00996331"/>
    <w:rsid w:val="00996D18"/>
    <w:rsid w:val="009971A4"/>
    <w:rsid w:val="00997452"/>
    <w:rsid w:val="009A0068"/>
    <w:rsid w:val="009A1C68"/>
    <w:rsid w:val="009A2478"/>
    <w:rsid w:val="009A36CC"/>
    <w:rsid w:val="009A3ECB"/>
    <w:rsid w:val="009A5DBF"/>
    <w:rsid w:val="009A6A56"/>
    <w:rsid w:val="009B00DB"/>
    <w:rsid w:val="009B285F"/>
    <w:rsid w:val="009B3A04"/>
    <w:rsid w:val="009B3CC9"/>
    <w:rsid w:val="009B3F02"/>
    <w:rsid w:val="009B3FD2"/>
    <w:rsid w:val="009B471A"/>
    <w:rsid w:val="009B4F4C"/>
    <w:rsid w:val="009B5620"/>
    <w:rsid w:val="009B5AED"/>
    <w:rsid w:val="009B6E48"/>
    <w:rsid w:val="009B73EB"/>
    <w:rsid w:val="009B7625"/>
    <w:rsid w:val="009C0243"/>
    <w:rsid w:val="009C033A"/>
    <w:rsid w:val="009C0C1B"/>
    <w:rsid w:val="009C0EE1"/>
    <w:rsid w:val="009C1A57"/>
    <w:rsid w:val="009C2381"/>
    <w:rsid w:val="009C2DA5"/>
    <w:rsid w:val="009C3F6D"/>
    <w:rsid w:val="009C4068"/>
    <w:rsid w:val="009C4551"/>
    <w:rsid w:val="009C50AC"/>
    <w:rsid w:val="009C5854"/>
    <w:rsid w:val="009C5B38"/>
    <w:rsid w:val="009D14E3"/>
    <w:rsid w:val="009D2929"/>
    <w:rsid w:val="009D2BFA"/>
    <w:rsid w:val="009D2C4A"/>
    <w:rsid w:val="009D31F3"/>
    <w:rsid w:val="009D423F"/>
    <w:rsid w:val="009D5488"/>
    <w:rsid w:val="009D5540"/>
    <w:rsid w:val="009D55B1"/>
    <w:rsid w:val="009D5ACD"/>
    <w:rsid w:val="009D5D9C"/>
    <w:rsid w:val="009D62EF"/>
    <w:rsid w:val="009D6C79"/>
    <w:rsid w:val="009D74E5"/>
    <w:rsid w:val="009D7A25"/>
    <w:rsid w:val="009D7EB2"/>
    <w:rsid w:val="009E00A9"/>
    <w:rsid w:val="009E107A"/>
    <w:rsid w:val="009E21CB"/>
    <w:rsid w:val="009E409E"/>
    <w:rsid w:val="009E44C8"/>
    <w:rsid w:val="009E44D4"/>
    <w:rsid w:val="009E4BA6"/>
    <w:rsid w:val="009E5C8F"/>
    <w:rsid w:val="009E5CCB"/>
    <w:rsid w:val="009E77DC"/>
    <w:rsid w:val="009F0521"/>
    <w:rsid w:val="009F0C49"/>
    <w:rsid w:val="009F2AD2"/>
    <w:rsid w:val="009F309C"/>
    <w:rsid w:val="009F3B7A"/>
    <w:rsid w:val="009F3C38"/>
    <w:rsid w:val="009F5680"/>
    <w:rsid w:val="00A00595"/>
    <w:rsid w:val="00A00F04"/>
    <w:rsid w:val="00A02606"/>
    <w:rsid w:val="00A028B7"/>
    <w:rsid w:val="00A02A7A"/>
    <w:rsid w:val="00A049E0"/>
    <w:rsid w:val="00A04A6D"/>
    <w:rsid w:val="00A054E7"/>
    <w:rsid w:val="00A055CB"/>
    <w:rsid w:val="00A0600F"/>
    <w:rsid w:val="00A06132"/>
    <w:rsid w:val="00A06E74"/>
    <w:rsid w:val="00A07D0B"/>
    <w:rsid w:val="00A1071E"/>
    <w:rsid w:val="00A10B22"/>
    <w:rsid w:val="00A115E0"/>
    <w:rsid w:val="00A11E64"/>
    <w:rsid w:val="00A131CA"/>
    <w:rsid w:val="00A134F7"/>
    <w:rsid w:val="00A13EB9"/>
    <w:rsid w:val="00A165A4"/>
    <w:rsid w:val="00A16727"/>
    <w:rsid w:val="00A16828"/>
    <w:rsid w:val="00A175A3"/>
    <w:rsid w:val="00A201EE"/>
    <w:rsid w:val="00A20634"/>
    <w:rsid w:val="00A20CD0"/>
    <w:rsid w:val="00A22DA2"/>
    <w:rsid w:val="00A24049"/>
    <w:rsid w:val="00A2429E"/>
    <w:rsid w:val="00A25EA8"/>
    <w:rsid w:val="00A2743D"/>
    <w:rsid w:val="00A27996"/>
    <w:rsid w:val="00A27A0C"/>
    <w:rsid w:val="00A30421"/>
    <w:rsid w:val="00A3099A"/>
    <w:rsid w:val="00A30E3E"/>
    <w:rsid w:val="00A315B2"/>
    <w:rsid w:val="00A3260C"/>
    <w:rsid w:val="00A32AAF"/>
    <w:rsid w:val="00A33FE9"/>
    <w:rsid w:val="00A3472B"/>
    <w:rsid w:val="00A34A8F"/>
    <w:rsid w:val="00A365FC"/>
    <w:rsid w:val="00A36A68"/>
    <w:rsid w:val="00A37E2B"/>
    <w:rsid w:val="00A37EEC"/>
    <w:rsid w:val="00A40565"/>
    <w:rsid w:val="00A40BA3"/>
    <w:rsid w:val="00A40E99"/>
    <w:rsid w:val="00A418B0"/>
    <w:rsid w:val="00A4196A"/>
    <w:rsid w:val="00A42443"/>
    <w:rsid w:val="00A4281F"/>
    <w:rsid w:val="00A42A92"/>
    <w:rsid w:val="00A43037"/>
    <w:rsid w:val="00A43276"/>
    <w:rsid w:val="00A43A8F"/>
    <w:rsid w:val="00A43BB6"/>
    <w:rsid w:val="00A4601E"/>
    <w:rsid w:val="00A463DF"/>
    <w:rsid w:val="00A46415"/>
    <w:rsid w:val="00A46C0C"/>
    <w:rsid w:val="00A50586"/>
    <w:rsid w:val="00A517D1"/>
    <w:rsid w:val="00A51D12"/>
    <w:rsid w:val="00A52203"/>
    <w:rsid w:val="00A53182"/>
    <w:rsid w:val="00A531F5"/>
    <w:rsid w:val="00A53219"/>
    <w:rsid w:val="00A55CF6"/>
    <w:rsid w:val="00A573DF"/>
    <w:rsid w:val="00A573FF"/>
    <w:rsid w:val="00A578C0"/>
    <w:rsid w:val="00A60421"/>
    <w:rsid w:val="00A60D33"/>
    <w:rsid w:val="00A61C1A"/>
    <w:rsid w:val="00A61E86"/>
    <w:rsid w:val="00A62383"/>
    <w:rsid w:val="00A6248A"/>
    <w:rsid w:val="00A62599"/>
    <w:rsid w:val="00A629BB"/>
    <w:rsid w:val="00A64213"/>
    <w:rsid w:val="00A6479A"/>
    <w:rsid w:val="00A64964"/>
    <w:rsid w:val="00A6590D"/>
    <w:rsid w:val="00A663D7"/>
    <w:rsid w:val="00A669FC"/>
    <w:rsid w:val="00A6713A"/>
    <w:rsid w:val="00A6741F"/>
    <w:rsid w:val="00A67940"/>
    <w:rsid w:val="00A70204"/>
    <w:rsid w:val="00A71204"/>
    <w:rsid w:val="00A7188A"/>
    <w:rsid w:val="00A73696"/>
    <w:rsid w:val="00A737FD"/>
    <w:rsid w:val="00A73B20"/>
    <w:rsid w:val="00A75CAF"/>
    <w:rsid w:val="00A80011"/>
    <w:rsid w:val="00A810B3"/>
    <w:rsid w:val="00A810C9"/>
    <w:rsid w:val="00A8128E"/>
    <w:rsid w:val="00A81450"/>
    <w:rsid w:val="00A82C59"/>
    <w:rsid w:val="00A82FB2"/>
    <w:rsid w:val="00A83AC0"/>
    <w:rsid w:val="00A83E7B"/>
    <w:rsid w:val="00A84F36"/>
    <w:rsid w:val="00A858D0"/>
    <w:rsid w:val="00A87150"/>
    <w:rsid w:val="00A9040D"/>
    <w:rsid w:val="00A905CD"/>
    <w:rsid w:val="00A907D4"/>
    <w:rsid w:val="00A90A0D"/>
    <w:rsid w:val="00A90A97"/>
    <w:rsid w:val="00A915E6"/>
    <w:rsid w:val="00A9163E"/>
    <w:rsid w:val="00A928E3"/>
    <w:rsid w:val="00A92E20"/>
    <w:rsid w:val="00A941EE"/>
    <w:rsid w:val="00A9449F"/>
    <w:rsid w:val="00A963C8"/>
    <w:rsid w:val="00A97252"/>
    <w:rsid w:val="00A97341"/>
    <w:rsid w:val="00AA03A3"/>
    <w:rsid w:val="00AA04C4"/>
    <w:rsid w:val="00AA1359"/>
    <w:rsid w:val="00AA1AD4"/>
    <w:rsid w:val="00AA2130"/>
    <w:rsid w:val="00AA4080"/>
    <w:rsid w:val="00AA4403"/>
    <w:rsid w:val="00AA4A27"/>
    <w:rsid w:val="00AA7230"/>
    <w:rsid w:val="00AA7E25"/>
    <w:rsid w:val="00AB00B5"/>
    <w:rsid w:val="00AB0672"/>
    <w:rsid w:val="00AB17AB"/>
    <w:rsid w:val="00AB1908"/>
    <w:rsid w:val="00AB2626"/>
    <w:rsid w:val="00AB433A"/>
    <w:rsid w:val="00AB5460"/>
    <w:rsid w:val="00AB6B7B"/>
    <w:rsid w:val="00AB72F6"/>
    <w:rsid w:val="00AB7682"/>
    <w:rsid w:val="00AB7C59"/>
    <w:rsid w:val="00AC074D"/>
    <w:rsid w:val="00AC1FE9"/>
    <w:rsid w:val="00AC230E"/>
    <w:rsid w:val="00AC2569"/>
    <w:rsid w:val="00AC2730"/>
    <w:rsid w:val="00AC343F"/>
    <w:rsid w:val="00AC3667"/>
    <w:rsid w:val="00AC3CCA"/>
    <w:rsid w:val="00AC3F2A"/>
    <w:rsid w:val="00AC4EEF"/>
    <w:rsid w:val="00AC55AB"/>
    <w:rsid w:val="00AC5FA4"/>
    <w:rsid w:val="00AC6DFE"/>
    <w:rsid w:val="00AC6E52"/>
    <w:rsid w:val="00AC72B5"/>
    <w:rsid w:val="00AC77B1"/>
    <w:rsid w:val="00AD1BBE"/>
    <w:rsid w:val="00AD22CD"/>
    <w:rsid w:val="00AD2949"/>
    <w:rsid w:val="00AD2E8C"/>
    <w:rsid w:val="00AD2F25"/>
    <w:rsid w:val="00AD326B"/>
    <w:rsid w:val="00AD3F77"/>
    <w:rsid w:val="00AD40CF"/>
    <w:rsid w:val="00AD4750"/>
    <w:rsid w:val="00AD60B6"/>
    <w:rsid w:val="00AD6475"/>
    <w:rsid w:val="00AD68DC"/>
    <w:rsid w:val="00AD72E2"/>
    <w:rsid w:val="00AD7AA4"/>
    <w:rsid w:val="00AE048A"/>
    <w:rsid w:val="00AE0674"/>
    <w:rsid w:val="00AE0CAC"/>
    <w:rsid w:val="00AE1C39"/>
    <w:rsid w:val="00AE23C0"/>
    <w:rsid w:val="00AE3D14"/>
    <w:rsid w:val="00AE4F05"/>
    <w:rsid w:val="00AE76C4"/>
    <w:rsid w:val="00AF0B39"/>
    <w:rsid w:val="00AF0E4B"/>
    <w:rsid w:val="00AF1662"/>
    <w:rsid w:val="00AF18F6"/>
    <w:rsid w:val="00AF1E34"/>
    <w:rsid w:val="00AF4BFF"/>
    <w:rsid w:val="00AF57F1"/>
    <w:rsid w:val="00AF5FBB"/>
    <w:rsid w:val="00AF619C"/>
    <w:rsid w:val="00AF73B0"/>
    <w:rsid w:val="00B0082F"/>
    <w:rsid w:val="00B00FBC"/>
    <w:rsid w:val="00B015F7"/>
    <w:rsid w:val="00B02115"/>
    <w:rsid w:val="00B021A7"/>
    <w:rsid w:val="00B05430"/>
    <w:rsid w:val="00B05755"/>
    <w:rsid w:val="00B057D8"/>
    <w:rsid w:val="00B05936"/>
    <w:rsid w:val="00B1118A"/>
    <w:rsid w:val="00B119B0"/>
    <w:rsid w:val="00B11D48"/>
    <w:rsid w:val="00B11FE3"/>
    <w:rsid w:val="00B12CEF"/>
    <w:rsid w:val="00B12D5A"/>
    <w:rsid w:val="00B158A0"/>
    <w:rsid w:val="00B15EF7"/>
    <w:rsid w:val="00B1643C"/>
    <w:rsid w:val="00B166E2"/>
    <w:rsid w:val="00B16719"/>
    <w:rsid w:val="00B169C5"/>
    <w:rsid w:val="00B176A8"/>
    <w:rsid w:val="00B21177"/>
    <w:rsid w:val="00B2135A"/>
    <w:rsid w:val="00B2171F"/>
    <w:rsid w:val="00B218A7"/>
    <w:rsid w:val="00B21F92"/>
    <w:rsid w:val="00B22708"/>
    <w:rsid w:val="00B2336B"/>
    <w:rsid w:val="00B239AD"/>
    <w:rsid w:val="00B23EDA"/>
    <w:rsid w:val="00B241FE"/>
    <w:rsid w:val="00B24526"/>
    <w:rsid w:val="00B248CE"/>
    <w:rsid w:val="00B2593E"/>
    <w:rsid w:val="00B25D2E"/>
    <w:rsid w:val="00B26B12"/>
    <w:rsid w:val="00B31207"/>
    <w:rsid w:val="00B3179A"/>
    <w:rsid w:val="00B31D90"/>
    <w:rsid w:val="00B3210F"/>
    <w:rsid w:val="00B33B57"/>
    <w:rsid w:val="00B34314"/>
    <w:rsid w:val="00B356C2"/>
    <w:rsid w:val="00B35A13"/>
    <w:rsid w:val="00B35BE8"/>
    <w:rsid w:val="00B36D96"/>
    <w:rsid w:val="00B36FB5"/>
    <w:rsid w:val="00B37C0C"/>
    <w:rsid w:val="00B418C3"/>
    <w:rsid w:val="00B41C77"/>
    <w:rsid w:val="00B42F59"/>
    <w:rsid w:val="00B44C27"/>
    <w:rsid w:val="00B44F91"/>
    <w:rsid w:val="00B4511E"/>
    <w:rsid w:val="00B462DA"/>
    <w:rsid w:val="00B472DA"/>
    <w:rsid w:val="00B47732"/>
    <w:rsid w:val="00B47DD4"/>
    <w:rsid w:val="00B50177"/>
    <w:rsid w:val="00B50B4C"/>
    <w:rsid w:val="00B51016"/>
    <w:rsid w:val="00B51DC6"/>
    <w:rsid w:val="00B51E40"/>
    <w:rsid w:val="00B5201D"/>
    <w:rsid w:val="00B526B7"/>
    <w:rsid w:val="00B533C8"/>
    <w:rsid w:val="00B533F8"/>
    <w:rsid w:val="00B534FD"/>
    <w:rsid w:val="00B53F26"/>
    <w:rsid w:val="00B53F9D"/>
    <w:rsid w:val="00B54E7F"/>
    <w:rsid w:val="00B5516B"/>
    <w:rsid w:val="00B5526C"/>
    <w:rsid w:val="00B56169"/>
    <w:rsid w:val="00B56271"/>
    <w:rsid w:val="00B57FB0"/>
    <w:rsid w:val="00B61837"/>
    <w:rsid w:val="00B6199A"/>
    <w:rsid w:val="00B61CAC"/>
    <w:rsid w:val="00B63E3E"/>
    <w:rsid w:val="00B63FBA"/>
    <w:rsid w:val="00B6445F"/>
    <w:rsid w:val="00B651A3"/>
    <w:rsid w:val="00B65676"/>
    <w:rsid w:val="00B65EAA"/>
    <w:rsid w:val="00B67874"/>
    <w:rsid w:val="00B67C3D"/>
    <w:rsid w:val="00B7230A"/>
    <w:rsid w:val="00B723A2"/>
    <w:rsid w:val="00B73F6E"/>
    <w:rsid w:val="00B7422F"/>
    <w:rsid w:val="00B7571D"/>
    <w:rsid w:val="00B75FBF"/>
    <w:rsid w:val="00B763FC"/>
    <w:rsid w:val="00B77EDC"/>
    <w:rsid w:val="00B8039F"/>
    <w:rsid w:val="00B80456"/>
    <w:rsid w:val="00B80668"/>
    <w:rsid w:val="00B8076D"/>
    <w:rsid w:val="00B80AC7"/>
    <w:rsid w:val="00B80C06"/>
    <w:rsid w:val="00B80F9F"/>
    <w:rsid w:val="00B81770"/>
    <w:rsid w:val="00B81A7A"/>
    <w:rsid w:val="00B82307"/>
    <w:rsid w:val="00B83A7C"/>
    <w:rsid w:val="00B84EA8"/>
    <w:rsid w:val="00B84EFF"/>
    <w:rsid w:val="00B85996"/>
    <w:rsid w:val="00B8714F"/>
    <w:rsid w:val="00B9158A"/>
    <w:rsid w:val="00B91B5B"/>
    <w:rsid w:val="00B91D5B"/>
    <w:rsid w:val="00B95711"/>
    <w:rsid w:val="00B9738D"/>
    <w:rsid w:val="00BA0FDE"/>
    <w:rsid w:val="00BA1A01"/>
    <w:rsid w:val="00BA204D"/>
    <w:rsid w:val="00BA2533"/>
    <w:rsid w:val="00BA4534"/>
    <w:rsid w:val="00BA4AE8"/>
    <w:rsid w:val="00BA4F13"/>
    <w:rsid w:val="00BA4F68"/>
    <w:rsid w:val="00BA752D"/>
    <w:rsid w:val="00BB05CF"/>
    <w:rsid w:val="00BB0BBB"/>
    <w:rsid w:val="00BB1512"/>
    <w:rsid w:val="00BB17A9"/>
    <w:rsid w:val="00BB21AE"/>
    <w:rsid w:val="00BB2476"/>
    <w:rsid w:val="00BB506D"/>
    <w:rsid w:val="00BB5D98"/>
    <w:rsid w:val="00BB5EEC"/>
    <w:rsid w:val="00BB6455"/>
    <w:rsid w:val="00BB6EDE"/>
    <w:rsid w:val="00BB77E7"/>
    <w:rsid w:val="00BB7ED2"/>
    <w:rsid w:val="00BC0A6A"/>
    <w:rsid w:val="00BC34DA"/>
    <w:rsid w:val="00BC432B"/>
    <w:rsid w:val="00BC4487"/>
    <w:rsid w:val="00BC6D8C"/>
    <w:rsid w:val="00BC78BC"/>
    <w:rsid w:val="00BD1D23"/>
    <w:rsid w:val="00BD239C"/>
    <w:rsid w:val="00BD24C4"/>
    <w:rsid w:val="00BD2E15"/>
    <w:rsid w:val="00BD2E8B"/>
    <w:rsid w:val="00BD33D9"/>
    <w:rsid w:val="00BD3DF6"/>
    <w:rsid w:val="00BD537D"/>
    <w:rsid w:val="00BD57E4"/>
    <w:rsid w:val="00BD5F46"/>
    <w:rsid w:val="00BE113C"/>
    <w:rsid w:val="00BE360E"/>
    <w:rsid w:val="00BE4464"/>
    <w:rsid w:val="00BE502F"/>
    <w:rsid w:val="00BE53FD"/>
    <w:rsid w:val="00BE5AD7"/>
    <w:rsid w:val="00BE5C83"/>
    <w:rsid w:val="00BE5E48"/>
    <w:rsid w:val="00BE6306"/>
    <w:rsid w:val="00BF198A"/>
    <w:rsid w:val="00BF1ED3"/>
    <w:rsid w:val="00BF2DEC"/>
    <w:rsid w:val="00BF3C82"/>
    <w:rsid w:val="00BF6D1F"/>
    <w:rsid w:val="00BF7761"/>
    <w:rsid w:val="00BF7B13"/>
    <w:rsid w:val="00BF7C34"/>
    <w:rsid w:val="00C00598"/>
    <w:rsid w:val="00C028B7"/>
    <w:rsid w:val="00C02E86"/>
    <w:rsid w:val="00C0311F"/>
    <w:rsid w:val="00C031B7"/>
    <w:rsid w:val="00C038F9"/>
    <w:rsid w:val="00C0427D"/>
    <w:rsid w:val="00C04A49"/>
    <w:rsid w:val="00C0550C"/>
    <w:rsid w:val="00C05551"/>
    <w:rsid w:val="00C06BE6"/>
    <w:rsid w:val="00C12768"/>
    <w:rsid w:val="00C13A89"/>
    <w:rsid w:val="00C202A0"/>
    <w:rsid w:val="00C20354"/>
    <w:rsid w:val="00C2036F"/>
    <w:rsid w:val="00C21A58"/>
    <w:rsid w:val="00C21B7B"/>
    <w:rsid w:val="00C21D09"/>
    <w:rsid w:val="00C223F9"/>
    <w:rsid w:val="00C2248F"/>
    <w:rsid w:val="00C2342B"/>
    <w:rsid w:val="00C23BCE"/>
    <w:rsid w:val="00C24740"/>
    <w:rsid w:val="00C247BD"/>
    <w:rsid w:val="00C2587E"/>
    <w:rsid w:val="00C2676B"/>
    <w:rsid w:val="00C27363"/>
    <w:rsid w:val="00C2791B"/>
    <w:rsid w:val="00C326CA"/>
    <w:rsid w:val="00C32EF6"/>
    <w:rsid w:val="00C345B9"/>
    <w:rsid w:val="00C35A88"/>
    <w:rsid w:val="00C36E34"/>
    <w:rsid w:val="00C374B0"/>
    <w:rsid w:val="00C37904"/>
    <w:rsid w:val="00C40836"/>
    <w:rsid w:val="00C40B6A"/>
    <w:rsid w:val="00C417BB"/>
    <w:rsid w:val="00C41A6F"/>
    <w:rsid w:val="00C42069"/>
    <w:rsid w:val="00C43579"/>
    <w:rsid w:val="00C43B77"/>
    <w:rsid w:val="00C43DEE"/>
    <w:rsid w:val="00C4541F"/>
    <w:rsid w:val="00C45657"/>
    <w:rsid w:val="00C45BAA"/>
    <w:rsid w:val="00C461A0"/>
    <w:rsid w:val="00C46AEF"/>
    <w:rsid w:val="00C47383"/>
    <w:rsid w:val="00C506D1"/>
    <w:rsid w:val="00C509DD"/>
    <w:rsid w:val="00C50CAB"/>
    <w:rsid w:val="00C50F74"/>
    <w:rsid w:val="00C51866"/>
    <w:rsid w:val="00C5276B"/>
    <w:rsid w:val="00C537FE"/>
    <w:rsid w:val="00C53971"/>
    <w:rsid w:val="00C539CD"/>
    <w:rsid w:val="00C5413A"/>
    <w:rsid w:val="00C5540F"/>
    <w:rsid w:val="00C55A59"/>
    <w:rsid w:val="00C56C20"/>
    <w:rsid w:val="00C57EEB"/>
    <w:rsid w:val="00C607B4"/>
    <w:rsid w:val="00C6114A"/>
    <w:rsid w:val="00C61269"/>
    <w:rsid w:val="00C61391"/>
    <w:rsid w:val="00C617E4"/>
    <w:rsid w:val="00C6217F"/>
    <w:rsid w:val="00C6224F"/>
    <w:rsid w:val="00C6330A"/>
    <w:rsid w:val="00C642A2"/>
    <w:rsid w:val="00C6464A"/>
    <w:rsid w:val="00C64B24"/>
    <w:rsid w:val="00C64ECA"/>
    <w:rsid w:val="00C64FD1"/>
    <w:rsid w:val="00C663F6"/>
    <w:rsid w:val="00C70316"/>
    <w:rsid w:val="00C710A5"/>
    <w:rsid w:val="00C716EB"/>
    <w:rsid w:val="00C72F9E"/>
    <w:rsid w:val="00C73D58"/>
    <w:rsid w:val="00C74026"/>
    <w:rsid w:val="00C741A1"/>
    <w:rsid w:val="00C7459E"/>
    <w:rsid w:val="00C745C8"/>
    <w:rsid w:val="00C74C7E"/>
    <w:rsid w:val="00C7637A"/>
    <w:rsid w:val="00C76FD8"/>
    <w:rsid w:val="00C7786A"/>
    <w:rsid w:val="00C77F30"/>
    <w:rsid w:val="00C803F2"/>
    <w:rsid w:val="00C82645"/>
    <w:rsid w:val="00C82A9A"/>
    <w:rsid w:val="00C82F0A"/>
    <w:rsid w:val="00C83381"/>
    <w:rsid w:val="00C83846"/>
    <w:rsid w:val="00C850A7"/>
    <w:rsid w:val="00C85AFC"/>
    <w:rsid w:val="00C863F8"/>
    <w:rsid w:val="00C868CA"/>
    <w:rsid w:val="00C90254"/>
    <w:rsid w:val="00C92502"/>
    <w:rsid w:val="00C946E1"/>
    <w:rsid w:val="00C9502D"/>
    <w:rsid w:val="00C95404"/>
    <w:rsid w:val="00C95825"/>
    <w:rsid w:val="00C95DC7"/>
    <w:rsid w:val="00C964BA"/>
    <w:rsid w:val="00C97334"/>
    <w:rsid w:val="00CA0B0B"/>
    <w:rsid w:val="00CA123C"/>
    <w:rsid w:val="00CA19CE"/>
    <w:rsid w:val="00CA1AAC"/>
    <w:rsid w:val="00CA2543"/>
    <w:rsid w:val="00CA32F4"/>
    <w:rsid w:val="00CA339C"/>
    <w:rsid w:val="00CA3D12"/>
    <w:rsid w:val="00CA4371"/>
    <w:rsid w:val="00CA64F4"/>
    <w:rsid w:val="00CA67C4"/>
    <w:rsid w:val="00CA6F1F"/>
    <w:rsid w:val="00CA798B"/>
    <w:rsid w:val="00CB01CC"/>
    <w:rsid w:val="00CB0791"/>
    <w:rsid w:val="00CB0817"/>
    <w:rsid w:val="00CB0C55"/>
    <w:rsid w:val="00CB2367"/>
    <w:rsid w:val="00CB276D"/>
    <w:rsid w:val="00CB2B76"/>
    <w:rsid w:val="00CB3782"/>
    <w:rsid w:val="00CB4557"/>
    <w:rsid w:val="00CC06EF"/>
    <w:rsid w:val="00CC26AD"/>
    <w:rsid w:val="00CC3670"/>
    <w:rsid w:val="00CC3758"/>
    <w:rsid w:val="00CC4448"/>
    <w:rsid w:val="00CC499A"/>
    <w:rsid w:val="00CC5A25"/>
    <w:rsid w:val="00CC69B7"/>
    <w:rsid w:val="00CC6C85"/>
    <w:rsid w:val="00CC6EA0"/>
    <w:rsid w:val="00CC7046"/>
    <w:rsid w:val="00CC72E2"/>
    <w:rsid w:val="00CD0534"/>
    <w:rsid w:val="00CD06C8"/>
    <w:rsid w:val="00CD0AD3"/>
    <w:rsid w:val="00CD22BA"/>
    <w:rsid w:val="00CD28B6"/>
    <w:rsid w:val="00CD394E"/>
    <w:rsid w:val="00CD42A6"/>
    <w:rsid w:val="00CD51F9"/>
    <w:rsid w:val="00CD52FE"/>
    <w:rsid w:val="00CD5705"/>
    <w:rsid w:val="00CD7031"/>
    <w:rsid w:val="00CD76A8"/>
    <w:rsid w:val="00CE0697"/>
    <w:rsid w:val="00CE0AE3"/>
    <w:rsid w:val="00CE0E05"/>
    <w:rsid w:val="00CE1097"/>
    <w:rsid w:val="00CE1B84"/>
    <w:rsid w:val="00CE1CC9"/>
    <w:rsid w:val="00CE2280"/>
    <w:rsid w:val="00CE35D2"/>
    <w:rsid w:val="00CE3CCD"/>
    <w:rsid w:val="00CE450A"/>
    <w:rsid w:val="00CE5929"/>
    <w:rsid w:val="00CE60C5"/>
    <w:rsid w:val="00CE69C1"/>
    <w:rsid w:val="00CE6A5A"/>
    <w:rsid w:val="00CE6E9E"/>
    <w:rsid w:val="00CF00DD"/>
    <w:rsid w:val="00CF0737"/>
    <w:rsid w:val="00CF106E"/>
    <w:rsid w:val="00CF3D6E"/>
    <w:rsid w:val="00CF3E60"/>
    <w:rsid w:val="00CF4803"/>
    <w:rsid w:val="00CF6170"/>
    <w:rsid w:val="00CF664B"/>
    <w:rsid w:val="00CF71C6"/>
    <w:rsid w:val="00CF7E13"/>
    <w:rsid w:val="00D01907"/>
    <w:rsid w:val="00D0384C"/>
    <w:rsid w:val="00D03B10"/>
    <w:rsid w:val="00D0454E"/>
    <w:rsid w:val="00D05410"/>
    <w:rsid w:val="00D05EEC"/>
    <w:rsid w:val="00D0618E"/>
    <w:rsid w:val="00D079E2"/>
    <w:rsid w:val="00D07DC2"/>
    <w:rsid w:val="00D07F04"/>
    <w:rsid w:val="00D10EE7"/>
    <w:rsid w:val="00D11714"/>
    <w:rsid w:val="00D11D22"/>
    <w:rsid w:val="00D11F65"/>
    <w:rsid w:val="00D12B6B"/>
    <w:rsid w:val="00D135B8"/>
    <w:rsid w:val="00D13A54"/>
    <w:rsid w:val="00D1679C"/>
    <w:rsid w:val="00D170A5"/>
    <w:rsid w:val="00D2004F"/>
    <w:rsid w:val="00D21A98"/>
    <w:rsid w:val="00D21BF9"/>
    <w:rsid w:val="00D2233D"/>
    <w:rsid w:val="00D2317B"/>
    <w:rsid w:val="00D2365F"/>
    <w:rsid w:val="00D23A96"/>
    <w:rsid w:val="00D248D6"/>
    <w:rsid w:val="00D24B28"/>
    <w:rsid w:val="00D24E61"/>
    <w:rsid w:val="00D2663F"/>
    <w:rsid w:val="00D26F26"/>
    <w:rsid w:val="00D27526"/>
    <w:rsid w:val="00D27BA3"/>
    <w:rsid w:val="00D27D4A"/>
    <w:rsid w:val="00D302F3"/>
    <w:rsid w:val="00D308DC"/>
    <w:rsid w:val="00D30943"/>
    <w:rsid w:val="00D310BA"/>
    <w:rsid w:val="00D31798"/>
    <w:rsid w:val="00D34039"/>
    <w:rsid w:val="00D34429"/>
    <w:rsid w:val="00D3540F"/>
    <w:rsid w:val="00D35424"/>
    <w:rsid w:val="00D362A3"/>
    <w:rsid w:val="00D37421"/>
    <w:rsid w:val="00D405C6"/>
    <w:rsid w:val="00D40D66"/>
    <w:rsid w:val="00D4272A"/>
    <w:rsid w:val="00D443D8"/>
    <w:rsid w:val="00D448A5"/>
    <w:rsid w:val="00D45A80"/>
    <w:rsid w:val="00D4643D"/>
    <w:rsid w:val="00D4663E"/>
    <w:rsid w:val="00D46F56"/>
    <w:rsid w:val="00D46F8A"/>
    <w:rsid w:val="00D47096"/>
    <w:rsid w:val="00D50495"/>
    <w:rsid w:val="00D50C9E"/>
    <w:rsid w:val="00D50CA4"/>
    <w:rsid w:val="00D51554"/>
    <w:rsid w:val="00D51E75"/>
    <w:rsid w:val="00D5247D"/>
    <w:rsid w:val="00D55274"/>
    <w:rsid w:val="00D56770"/>
    <w:rsid w:val="00D56877"/>
    <w:rsid w:val="00D5691F"/>
    <w:rsid w:val="00D57E22"/>
    <w:rsid w:val="00D601C3"/>
    <w:rsid w:val="00D60335"/>
    <w:rsid w:val="00D60A1F"/>
    <w:rsid w:val="00D6139A"/>
    <w:rsid w:val="00D61A35"/>
    <w:rsid w:val="00D623D0"/>
    <w:rsid w:val="00D62D18"/>
    <w:rsid w:val="00D633D2"/>
    <w:rsid w:val="00D63440"/>
    <w:rsid w:val="00D63897"/>
    <w:rsid w:val="00D64F1C"/>
    <w:rsid w:val="00D66B76"/>
    <w:rsid w:val="00D70113"/>
    <w:rsid w:val="00D70CD9"/>
    <w:rsid w:val="00D72E91"/>
    <w:rsid w:val="00D73AE4"/>
    <w:rsid w:val="00D74549"/>
    <w:rsid w:val="00D75222"/>
    <w:rsid w:val="00D756DB"/>
    <w:rsid w:val="00D75BED"/>
    <w:rsid w:val="00D7604A"/>
    <w:rsid w:val="00D77059"/>
    <w:rsid w:val="00D81545"/>
    <w:rsid w:val="00D83354"/>
    <w:rsid w:val="00D834CB"/>
    <w:rsid w:val="00D84473"/>
    <w:rsid w:val="00D85A81"/>
    <w:rsid w:val="00D90C22"/>
    <w:rsid w:val="00D90CC5"/>
    <w:rsid w:val="00D9111F"/>
    <w:rsid w:val="00D92212"/>
    <w:rsid w:val="00D92E1E"/>
    <w:rsid w:val="00D942DB"/>
    <w:rsid w:val="00D94746"/>
    <w:rsid w:val="00D96607"/>
    <w:rsid w:val="00D9664C"/>
    <w:rsid w:val="00D97464"/>
    <w:rsid w:val="00D97EE2"/>
    <w:rsid w:val="00DA1511"/>
    <w:rsid w:val="00DA1D64"/>
    <w:rsid w:val="00DA1F4D"/>
    <w:rsid w:val="00DA201F"/>
    <w:rsid w:val="00DA266D"/>
    <w:rsid w:val="00DA2AA5"/>
    <w:rsid w:val="00DA31D1"/>
    <w:rsid w:val="00DA3350"/>
    <w:rsid w:val="00DA39B5"/>
    <w:rsid w:val="00DA3C7F"/>
    <w:rsid w:val="00DA410B"/>
    <w:rsid w:val="00DA452C"/>
    <w:rsid w:val="00DA4C0A"/>
    <w:rsid w:val="00DA5037"/>
    <w:rsid w:val="00DA5C45"/>
    <w:rsid w:val="00DA78A6"/>
    <w:rsid w:val="00DB1883"/>
    <w:rsid w:val="00DB21E9"/>
    <w:rsid w:val="00DB246F"/>
    <w:rsid w:val="00DB4280"/>
    <w:rsid w:val="00DB5029"/>
    <w:rsid w:val="00DB5955"/>
    <w:rsid w:val="00DB6B8E"/>
    <w:rsid w:val="00DB6EF3"/>
    <w:rsid w:val="00DB7F55"/>
    <w:rsid w:val="00DC0297"/>
    <w:rsid w:val="00DC1087"/>
    <w:rsid w:val="00DC110D"/>
    <w:rsid w:val="00DC18DC"/>
    <w:rsid w:val="00DC1B0D"/>
    <w:rsid w:val="00DC247D"/>
    <w:rsid w:val="00DC284B"/>
    <w:rsid w:val="00DC3A0D"/>
    <w:rsid w:val="00DC47CA"/>
    <w:rsid w:val="00DC4E7F"/>
    <w:rsid w:val="00DC5346"/>
    <w:rsid w:val="00DC643A"/>
    <w:rsid w:val="00DC6667"/>
    <w:rsid w:val="00DC7115"/>
    <w:rsid w:val="00DC7377"/>
    <w:rsid w:val="00DD02B7"/>
    <w:rsid w:val="00DD19A2"/>
    <w:rsid w:val="00DD1E8A"/>
    <w:rsid w:val="00DD20B4"/>
    <w:rsid w:val="00DD2723"/>
    <w:rsid w:val="00DD2785"/>
    <w:rsid w:val="00DD2824"/>
    <w:rsid w:val="00DD57F8"/>
    <w:rsid w:val="00DD5C75"/>
    <w:rsid w:val="00DD5F3A"/>
    <w:rsid w:val="00DD63DA"/>
    <w:rsid w:val="00DD6E07"/>
    <w:rsid w:val="00DD6E4E"/>
    <w:rsid w:val="00DD72AA"/>
    <w:rsid w:val="00DE0328"/>
    <w:rsid w:val="00DE11F4"/>
    <w:rsid w:val="00DE1E5C"/>
    <w:rsid w:val="00DE2480"/>
    <w:rsid w:val="00DE2BA6"/>
    <w:rsid w:val="00DE43EB"/>
    <w:rsid w:val="00DE4D5D"/>
    <w:rsid w:val="00DE5B50"/>
    <w:rsid w:val="00DE61AF"/>
    <w:rsid w:val="00DE6733"/>
    <w:rsid w:val="00DE69D8"/>
    <w:rsid w:val="00DE6CE2"/>
    <w:rsid w:val="00DE78F6"/>
    <w:rsid w:val="00DE7D06"/>
    <w:rsid w:val="00DF15C4"/>
    <w:rsid w:val="00DF2084"/>
    <w:rsid w:val="00DF266C"/>
    <w:rsid w:val="00DF2F32"/>
    <w:rsid w:val="00DF3957"/>
    <w:rsid w:val="00DF3F91"/>
    <w:rsid w:val="00DF470B"/>
    <w:rsid w:val="00DF4C0E"/>
    <w:rsid w:val="00DF4F0D"/>
    <w:rsid w:val="00DF5290"/>
    <w:rsid w:val="00DF57B4"/>
    <w:rsid w:val="00DF5C6E"/>
    <w:rsid w:val="00DF5F8E"/>
    <w:rsid w:val="00DF6540"/>
    <w:rsid w:val="00DF6759"/>
    <w:rsid w:val="00DF6C26"/>
    <w:rsid w:val="00DF7CE1"/>
    <w:rsid w:val="00E00D3E"/>
    <w:rsid w:val="00E01809"/>
    <w:rsid w:val="00E01FCD"/>
    <w:rsid w:val="00E03936"/>
    <w:rsid w:val="00E04F3C"/>
    <w:rsid w:val="00E05F0A"/>
    <w:rsid w:val="00E074BC"/>
    <w:rsid w:val="00E07752"/>
    <w:rsid w:val="00E1162F"/>
    <w:rsid w:val="00E11AAD"/>
    <w:rsid w:val="00E11C43"/>
    <w:rsid w:val="00E12082"/>
    <w:rsid w:val="00E125E6"/>
    <w:rsid w:val="00E13B94"/>
    <w:rsid w:val="00E13FDF"/>
    <w:rsid w:val="00E14F69"/>
    <w:rsid w:val="00E157B3"/>
    <w:rsid w:val="00E15D2B"/>
    <w:rsid w:val="00E15FA0"/>
    <w:rsid w:val="00E20CB5"/>
    <w:rsid w:val="00E21419"/>
    <w:rsid w:val="00E21693"/>
    <w:rsid w:val="00E2382C"/>
    <w:rsid w:val="00E24F58"/>
    <w:rsid w:val="00E2539E"/>
    <w:rsid w:val="00E2573F"/>
    <w:rsid w:val="00E25987"/>
    <w:rsid w:val="00E27C92"/>
    <w:rsid w:val="00E31E4D"/>
    <w:rsid w:val="00E32BA9"/>
    <w:rsid w:val="00E36320"/>
    <w:rsid w:val="00E3681A"/>
    <w:rsid w:val="00E3777C"/>
    <w:rsid w:val="00E40EB3"/>
    <w:rsid w:val="00E412E2"/>
    <w:rsid w:val="00E41471"/>
    <w:rsid w:val="00E42067"/>
    <w:rsid w:val="00E42526"/>
    <w:rsid w:val="00E42D61"/>
    <w:rsid w:val="00E42D93"/>
    <w:rsid w:val="00E44FCB"/>
    <w:rsid w:val="00E45C05"/>
    <w:rsid w:val="00E45F48"/>
    <w:rsid w:val="00E461FD"/>
    <w:rsid w:val="00E46A9A"/>
    <w:rsid w:val="00E5082C"/>
    <w:rsid w:val="00E50E51"/>
    <w:rsid w:val="00E51118"/>
    <w:rsid w:val="00E51A08"/>
    <w:rsid w:val="00E51CFB"/>
    <w:rsid w:val="00E5257D"/>
    <w:rsid w:val="00E526DC"/>
    <w:rsid w:val="00E53E26"/>
    <w:rsid w:val="00E543E5"/>
    <w:rsid w:val="00E547D0"/>
    <w:rsid w:val="00E54A4D"/>
    <w:rsid w:val="00E54D5E"/>
    <w:rsid w:val="00E54F90"/>
    <w:rsid w:val="00E57A4F"/>
    <w:rsid w:val="00E57F89"/>
    <w:rsid w:val="00E57FFC"/>
    <w:rsid w:val="00E604CD"/>
    <w:rsid w:val="00E61219"/>
    <w:rsid w:val="00E61F90"/>
    <w:rsid w:val="00E61FE8"/>
    <w:rsid w:val="00E6259A"/>
    <w:rsid w:val="00E628B6"/>
    <w:rsid w:val="00E64C16"/>
    <w:rsid w:val="00E65DCE"/>
    <w:rsid w:val="00E67BBA"/>
    <w:rsid w:val="00E70470"/>
    <w:rsid w:val="00E708C0"/>
    <w:rsid w:val="00E72488"/>
    <w:rsid w:val="00E72500"/>
    <w:rsid w:val="00E729AE"/>
    <w:rsid w:val="00E7332F"/>
    <w:rsid w:val="00E736B2"/>
    <w:rsid w:val="00E75B62"/>
    <w:rsid w:val="00E75C68"/>
    <w:rsid w:val="00E800FB"/>
    <w:rsid w:val="00E82835"/>
    <w:rsid w:val="00E83684"/>
    <w:rsid w:val="00E83BAB"/>
    <w:rsid w:val="00E8627D"/>
    <w:rsid w:val="00E8703D"/>
    <w:rsid w:val="00E904A1"/>
    <w:rsid w:val="00E91019"/>
    <w:rsid w:val="00E910B4"/>
    <w:rsid w:val="00E91132"/>
    <w:rsid w:val="00E9249F"/>
    <w:rsid w:val="00E92976"/>
    <w:rsid w:val="00E92E47"/>
    <w:rsid w:val="00E93A6C"/>
    <w:rsid w:val="00E93C2F"/>
    <w:rsid w:val="00E94406"/>
    <w:rsid w:val="00E94477"/>
    <w:rsid w:val="00E957A3"/>
    <w:rsid w:val="00E95CF8"/>
    <w:rsid w:val="00E96323"/>
    <w:rsid w:val="00E968A0"/>
    <w:rsid w:val="00E97ACD"/>
    <w:rsid w:val="00EA01E6"/>
    <w:rsid w:val="00EA0B20"/>
    <w:rsid w:val="00EA2274"/>
    <w:rsid w:val="00EA3F63"/>
    <w:rsid w:val="00EA425A"/>
    <w:rsid w:val="00EA459C"/>
    <w:rsid w:val="00EA52C8"/>
    <w:rsid w:val="00EA5E84"/>
    <w:rsid w:val="00EA64B8"/>
    <w:rsid w:val="00EA6CCF"/>
    <w:rsid w:val="00EA7185"/>
    <w:rsid w:val="00EA7232"/>
    <w:rsid w:val="00EA7268"/>
    <w:rsid w:val="00EB1B4E"/>
    <w:rsid w:val="00EB2398"/>
    <w:rsid w:val="00EB2C3B"/>
    <w:rsid w:val="00EB2E10"/>
    <w:rsid w:val="00EB3166"/>
    <w:rsid w:val="00EB490B"/>
    <w:rsid w:val="00EB4C2E"/>
    <w:rsid w:val="00EB4F68"/>
    <w:rsid w:val="00EB52AA"/>
    <w:rsid w:val="00EB7C7D"/>
    <w:rsid w:val="00EB7EED"/>
    <w:rsid w:val="00EC05B9"/>
    <w:rsid w:val="00EC0723"/>
    <w:rsid w:val="00EC26EB"/>
    <w:rsid w:val="00EC2B50"/>
    <w:rsid w:val="00EC4323"/>
    <w:rsid w:val="00EC49F9"/>
    <w:rsid w:val="00EC76DE"/>
    <w:rsid w:val="00EC7B79"/>
    <w:rsid w:val="00ED0090"/>
    <w:rsid w:val="00ED0458"/>
    <w:rsid w:val="00ED0F91"/>
    <w:rsid w:val="00ED1A3B"/>
    <w:rsid w:val="00ED20AE"/>
    <w:rsid w:val="00ED2324"/>
    <w:rsid w:val="00ED25CD"/>
    <w:rsid w:val="00ED291E"/>
    <w:rsid w:val="00ED3306"/>
    <w:rsid w:val="00ED3506"/>
    <w:rsid w:val="00ED445B"/>
    <w:rsid w:val="00ED47A9"/>
    <w:rsid w:val="00ED539E"/>
    <w:rsid w:val="00ED5437"/>
    <w:rsid w:val="00ED6207"/>
    <w:rsid w:val="00EE0697"/>
    <w:rsid w:val="00EE14C6"/>
    <w:rsid w:val="00EE18AD"/>
    <w:rsid w:val="00EE2D33"/>
    <w:rsid w:val="00EE396E"/>
    <w:rsid w:val="00EE7678"/>
    <w:rsid w:val="00EF2F72"/>
    <w:rsid w:val="00EF3E2F"/>
    <w:rsid w:val="00EF3F82"/>
    <w:rsid w:val="00EF479A"/>
    <w:rsid w:val="00EF5285"/>
    <w:rsid w:val="00EF5358"/>
    <w:rsid w:val="00EF5E6B"/>
    <w:rsid w:val="00EF671B"/>
    <w:rsid w:val="00EF6C6A"/>
    <w:rsid w:val="00EF7090"/>
    <w:rsid w:val="00EF7925"/>
    <w:rsid w:val="00EF7CD8"/>
    <w:rsid w:val="00F026A0"/>
    <w:rsid w:val="00F03BA3"/>
    <w:rsid w:val="00F03E2A"/>
    <w:rsid w:val="00F04A1F"/>
    <w:rsid w:val="00F04FAD"/>
    <w:rsid w:val="00F05696"/>
    <w:rsid w:val="00F06118"/>
    <w:rsid w:val="00F10595"/>
    <w:rsid w:val="00F108A6"/>
    <w:rsid w:val="00F10AE9"/>
    <w:rsid w:val="00F1108A"/>
    <w:rsid w:val="00F1114E"/>
    <w:rsid w:val="00F114C8"/>
    <w:rsid w:val="00F12E87"/>
    <w:rsid w:val="00F12E9E"/>
    <w:rsid w:val="00F13542"/>
    <w:rsid w:val="00F13B29"/>
    <w:rsid w:val="00F14BE4"/>
    <w:rsid w:val="00F158C1"/>
    <w:rsid w:val="00F17683"/>
    <w:rsid w:val="00F20237"/>
    <w:rsid w:val="00F2061B"/>
    <w:rsid w:val="00F21363"/>
    <w:rsid w:val="00F21F52"/>
    <w:rsid w:val="00F2468D"/>
    <w:rsid w:val="00F257D8"/>
    <w:rsid w:val="00F25908"/>
    <w:rsid w:val="00F301C8"/>
    <w:rsid w:val="00F30B39"/>
    <w:rsid w:val="00F31133"/>
    <w:rsid w:val="00F32575"/>
    <w:rsid w:val="00F3282C"/>
    <w:rsid w:val="00F33C99"/>
    <w:rsid w:val="00F3443E"/>
    <w:rsid w:val="00F35D69"/>
    <w:rsid w:val="00F37098"/>
    <w:rsid w:val="00F404FC"/>
    <w:rsid w:val="00F40E96"/>
    <w:rsid w:val="00F41AFA"/>
    <w:rsid w:val="00F442B1"/>
    <w:rsid w:val="00F44509"/>
    <w:rsid w:val="00F449CC"/>
    <w:rsid w:val="00F44EE1"/>
    <w:rsid w:val="00F45BDF"/>
    <w:rsid w:val="00F46E34"/>
    <w:rsid w:val="00F47D92"/>
    <w:rsid w:val="00F5052E"/>
    <w:rsid w:val="00F50CC6"/>
    <w:rsid w:val="00F5418D"/>
    <w:rsid w:val="00F54738"/>
    <w:rsid w:val="00F557B1"/>
    <w:rsid w:val="00F55981"/>
    <w:rsid w:val="00F574D6"/>
    <w:rsid w:val="00F57EA7"/>
    <w:rsid w:val="00F6035A"/>
    <w:rsid w:val="00F603F7"/>
    <w:rsid w:val="00F621BD"/>
    <w:rsid w:val="00F6316B"/>
    <w:rsid w:val="00F639F9"/>
    <w:rsid w:val="00F63DF8"/>
    <w:rsid w:val="00F64F88"/>
    <w:rsid w:val="00F6797F"/>
    <w:rsid w:val="00F67D4B"/>
    <w:rsid w:val="00F70076"/>
    <w:rsid w:val="00F701E6"/>
    <w:rsid w:val="00F703CE"/>
    <w:rsid w:val="00F703E5"/>
    <w:rsid w:val="00F70D72"/>
    <w:rsid w:val="00F7108F"/>
    <w:rsid w:val="00F7245D"/>
    <w:rsid w:val="00F73F9D"/>
    <w:rsid w:val="00F744E1"/>
    <w:rsid w:val="00F75000"/>
    <w:rsid w:val="00F75DEC"/>
    <w:rsid w:val="00F75FDE"/>
    <w:rsid w:val="00F801F3"/>
    <w:rsid w:val="00F802AC"/>
    <w:rsid w:val="00F80682"/>
    <w:rsid w:val="00F80A94"/>
    <w:rsid w:val="00F811F0"/>
    <w:rsid w:val="00F82098"/>
    <w:rsid w:val="00F82EA6"/>
    <w:rsid w:val="00F83967"/>
    <w:rsid w:val="00F84074"/>
    <w:rsid w:val="00F84857"/>
    <w:rsid w:val="00F85C8B"/>
    <w:rsid w:val="00F85E29"/>
    <w:rsid w:val="00F87222"/>
    <w:rsid w:val="00F87618"/>
    <w:rsid w:val="00F8763D"/>
    <w:rsid w:val="00F9062C"/>
    <w:rsid w:val="00F90960"/>
    <w:rsid w:val="00F90DAF"/>
    <w:rsid w:val="00F910B8"/>
    <w:rsid w:val="00F916DD"/>
    <w:rsid w:val="00F91A68"/>
    <w:rsid w:val="00F91FC8"/>
    <w:rsid w:val="00F928D6"/>
    <w:rsid w:val="00F93927"/>
    <w:rsid w:val="00F94A36"/>
    <w:rsid w:val="00F95F4D"/>
    <w:rsid w:val="00F9610B"/>
    <w:rsid w:val="00FA148C"/>
    <w:rsid w:val="00FA158D"/>
    <w:rsid w:val="00FA2E30"/>
    <w:rsid w:val="00FA2FD5"/>
    <w:rsid w:val="00FA320B"/>
    <w:rsid w:val="00FA3841"/>
    <w:rsid w:val="00FA3980"/>
    <w:rsid w:val="00FA4DAF"/>
    <w:rsid w:val="00FA4EA8"/>
    <w:rsid w:val="00FA6202"/>
    <w:rsid w:val="00FA6A3E"/>
    <w:rsid w:val="00FA7EDF"/>
    <w:rsid w:val="00FB08EC"/>
    <w:rsid w:val="00FB099B"/>
    <w:rsid w:val="00FB0FCA"/>
    <w:rsid w:val="00FB129F"/>
    <w:rsid w:val="00FB164F"/>
    <w:rsid w:val="00FB18F5"/>
    <w:rsid w:val="00FB1914"/>
    <w:rsid w:val="00FB19BA"/>
    <w:rsid w:val="00FB32EA"/>
    <w:rsid w:val="00FB364A"/>
    <w:rsid w:val="00FB45F5"/>
    <w:rsid w:val="00FB4E48"/>
    <w:rsid w:val="00FB5049"/>
    <w:rsid w:val="00FB524C"/>
    <w:rsid w:val="00FB61DE"/>
    <w:rsid w:val="00FB64A4"/>
    <w:rsid w:val="00FB686C"/>
    <w:rsid w:val="00FB7159"/>
    <w:rsid w:val="00FB78B3"/>
    <w:rsid w:val="00FB7CD9"/>
    <w:rsid w:val="00FB7E3F"/>
    <w:rsid w:val="00FC086E"/>
    <w:rsid w:val="00FC0F30"/>
    <w:rsid w:val="00FC12AD"/>
    <w:rsid w:val="00FC16C2"/>
    <w:rsid w:val="00FC178D"/>
    <w:rsid w:val="00FC24B4"/>
    <w:rsid w:val="00FC2604"/>
    <w:rsid w:val="00FC2A6E"/>
    <w:rsid w:val="00FC3B9D"/>
    <w:rsid w:val="00FC3E10"/>
    <w:rsid w:val="00FC3E97"/>
    <w:rsid w:val="00FC410D"/>
    <w:rsid w:val="00FC45C6"/>
    <w:rsid w:val="00FD0DA8"/>
    <w:rsid w:val="00FD18F1"/>
    <w:rsid w:val="00FD1A84"/>
    <w:rsid w:val="00FD2681"/>
    <w:rsid w:val="00FD2C44"/>
    <w:rsid w:val="00FD5055"/>
    <w:rsid w:val="00FD5EE3"/>
    <w:rsid w:val="00FD7C16"/>
    <w:rsid w:val="00FE00C7"/>
    <w:rsid w:val="00FE0A3D"/>
    <w:rsid w:val="00FE1757"/>
    <w:rsid w:val="00FE18C6"/>
    <w:rsid w:val="00FE32A4"/>
    <w:rsid w:val="00FE63E3"/>
    <w:rsid w:val="00FE67AD"/>
    <w:rsid w:val="00FE743F"/>
    <w:rsid w:val="00FE76BC"/>
    <w:rsid w:val="00FF16F3"/>
    <w:rsid w:val="00FF44A9"/>
    <w:rsid w:val="00FF4A5E"/>
    <w:rsid w:val="00FF4D74"/>
    <w:rsid w:val="00FF4DBB"/>
    <w:rsid w:val="00FF52D7"/>
    <w:rsid w:val="00FF56B9"/>
    <w:rsid w:val="00FF5E98"/>
    <w:rsid w:val="00FF615D"/>
    <w:rsid w:val="00FF6616"/>
    <w:rsid w:val="00FF72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B0C375"/>
  <w15:docId w15:val="{2EC508C1-D633-477E-8BD5-8DD1E0C1A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pPr>
        <w:spacing w:before="120" w:after="120" w:line="312" w:lineRule="auto"/>
        <w:ind w:firstLine="720"/>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C7115"/>
    <w:rPr>
      <w:sz w:val="28"/>
      <w:szCs w:val="24"/>
      <w:lang w:val="vi-VN"/>
    </w:rPr>
  </w:style>
  <w:style w:type="paragraph" w:styleId="Heading1">
    <w:name w:val="heading 1"/>
    <w:basedOn w:val="Normal"/>
    <w:next w:val="Normal"/>
    <w:qFormat/>
    <w:rsid w:val="003F1402"/>
    <w:pPr>
      <w:keepNext/>
      <w:numPr>
        <w:numId w:val="1"/>
      </w:numPr>
      <w:spacing w:before="240" w:after="60" w:line="288" w:lineRule="auto"/>
      <w:outlineLvl w:val="0"/>
    </w:pPr>
    <w:rPr>
      <w:rFonts w:ascii="Tahoma" w:hAnsi="Tahoma"/>
      <w:b/>
      <w:noProof/>
      <w:color w:val="FF0000"/>
      <w:kern w:val="28"/>
      <w:szCs w:val="28"/>
    </w:rPr>
  </w:style>
  <w:style w:type="paragraph" w:styleId="Heading2">
    <w:name w:val="heading 2"/>
    <w:basedOn w:val="Normal"/>
    <w:next w:val="Normal"/>
    <w:qFormat/>
    <w:rsid w:val="003F1402"/>
    <w:pPr>
      <w:keepNext/>
      <w:spacing w:before="240" w:after="60" w:line="288" w:lineRule="auto"/>
      <w:outlineLvl w:val="1"/>
    </w:pPr>
    <w:rPr>
      <w:rFonts w:ascii="Tahoma" w:hAnsi="Tahoma"/>
      <w:b/>
      <w:noProof/>
      <w:color w:val="800000"/>
      <w:sz w:val="26"/>
      <w:szCs w:val="20"/>
    </w:rPr>
  </w:style>
  <w:style w:type="paragraph" w:styleId="Heading3">
    <w:name w:val="heading 3"/>
    <w:basedOn w:val="Normal"/>
    <w:next w:val="Normal"/>
    <w:qFormat/>
    <w:rsid w:val="003F1402"/>
    <w:pPr>
      <w:keepNext/>
      <w:spacing w:before="240" w:after="60" w:line="288" w:lineRule="auto"/>
      <w:outlineLvl w:val="2"/>
    </w:pPr>
    <w:rPr>
      <w:rFonts w:ascii="Tahoma" w:hAnsi="Tahoma"/>
      <w:b/>
      <w:i/>
      <w:noProof/>
      <w:color w:val="000080"/>
      <w:sz w:val="26"/>
      <w:szCs w:val="20"/>
    </w:rPr>
  </w:style>
  <w:style w:type="paragraph" w:styleId="Heading4">
    <w:name w:val="heading 4"/>
    <w:basedOn w:val="Normal"/>
    <w:next w:val="Normal"/>
    <w:qFormat/>
    <w:rsid w:val="003F1402"/>
    <w:pPr>
      <w:keepNext/>
      <w:spacing w:before="240" w:after="60"/>
      <w:outlineLvl w:val="3"/>
    </w:pPr>
    <w:rPr>
      <w:rFonts w:ascii="Arial" w:hAnsi="Arial"/>
      <w:bCs/>
      <w:i/>
      <w:color w:val="008000"/>
      <w:szCs w:val="28"/>
    </w:rPr>
  </w:style>
  <w:style w:type="paragraph" w:styleId="Heading5">
    <w:name w:val="heading 5"/>
    <w:basedOn w:val="Normal"/>
    <w:next w:val="Normal"/>
    <w:qFormat/>
    <w:rsid w:val="003F1402"/>
    <w:pPr>
      <w:outlineLvl w:val="4"/>
    </w:pPr>
    <w:rPr>
      <w:b/>
      <w:bCs/>
      <w:i/>
      <w:iCs/>
      <w:sz w:val="26"/>
      <w:szCs w:val="26"/>
    </w:rPr>
  </w:style>
  <w:style w:type="paragraph" w:styleId="Heading6">
    <w:name w:val="heading 6"/>
    <w:basedOn w:val="Normal"/>
    <w:next w:val="Normal"/>
    <w:autoRedefine/>
    <w:qFormat/>
    <w:rsid w:val="00AC230E"/>
    <w:pPr>
      <w:spacing w:before="240" w:after="60"/>
      <w:outlineLvl w:val="5"/>
    </w:pPr>
    <w:rPr>
      <w:bCs/>
      <w:sz w:val="22"/>
      <w:szCs w:val="22"/>
    </w:rPr>
  </w:style>
  <w:style w:type="paragraph" w:styleId="Heading7">
    <w:name w:val="heading 7"/>
    <w:basedOn w:val="Normal"/>
    <w:next w:val="Normal"/>
    <w:qFormat/>
    <w:rsid w:val="003F1402"/>
    <w:pPr>
      <w:numPr>
        <w:ilvl w:val="6"/>
        <w:numId w:val="1"/>
      </w:numPr>
      <w:spacing w:before="240" w:after="60"/>
      <w:outlineLvl w:val="6"/>
    </w:pPr>
  </w:style>
  <w:style w:type="paragraph" w:styleId="Heading8">
    <w:name w:val="heading 8"/>
    <w:basedOn w:val="Normal"/>
    <w:next w:val="Normal"/>
    <w:qFormat/>
    <w:rsid w:val="003F1402"/>
    <w:pPr>
      <w:numPr>
        <w:ilvl w:val="7"/>
        <w:numId w:val="1"/>
      </w:numPr>
      <w:spacing w:before="240" w:after="60"/>
      <w:outlineLvl w:val="7"/>
    </w:pPr>
    <w:rPr>
      <w:i/>
      <w:iCs/>
    </w:rPr>
  </w:style>
  <w:style w:type="paragraph" w:styleId="Heading9">
    <w:name w:val="heading 9"/>
    <w:basedOn w:val="Normal"/>
    <w:next w:val="Normal"/>
    <w:qFormat/>
    <w:rsid w:val="003F1402"/>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idung">
    <w:name w:val="Noi_dung"/>
    <w:basedOn w:val="Normal"/>
    <w:rsid w:val="006A6C14"/>
    <w:pPr>
      <w:spacing w:line="340" w:lineRule="exact"/>
      <w:ind w:firstLine="340"/>
    </w:pPr>
    <w:rPr>
      <w:bCs/>
      <w:spacing w:val="6"/>
      <w:w w:val="106"/>
      <w:szCs w:val="20"/>
    </w:rPr>
  </w:style>
  <w:style w:type="character" w:styleId="Hyperlink">
    <w:name w:val="Hyperlink"/>
    <w:uiPriority w:val="99"/>
    <w:rsid w:val="00AC230E"/>
    <w:rPr>
      <w:color w:val="0000FF"/>
      <w:u w:val="single"/>
    </w:rPr>
  </w:style>
  <w:style w:type="paragraph" w:styleId="HTMLPreformatted">
    <w:name w:val="HTML Preformatted"/>
    <w:basedOn w:val="Normal"/>
    <w:link w:val="HTMLPreformattedChar"/>
    <w:uiPriority w:val="99"/>
    <w:rsid w:val="00AC23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NormalWeb">
    <w:name w:val="Normal (Web)"/>
    <w:basedOn w:val="Normal"/>
    <w:uiPriority w:val="99"/>
    <w:rsid w:val="00AC230E"/>
    <w:pPr>
      <w:spacing w:before="100" w:beforeAutospacing="1" w:after="100" w:afterAutospacing="1"/>
    </w:pPr>
  </w:style>
  <w:style w:type="character" w:styleId="HTMLCode">
    <w:name w:val="HTML Code"/>
    <w:uiPriority w:val="99"/>
    <w:rsid w:val="00AC230E"/>
    <w:rPr>
      <w:rFonts w:ascii="Courier New" w:eastAsia="Times New Roman" w:hAnsi="Courier New" w:cs="Courier New"/>
      <w:sz w:val="20"/>
      <w:szCs w:val="20"/>
    </w:rPr>
  </w:style>
  <w:style w:type="paragraph" w:styleId="TOC1">
    <w:name w:val="toc 1"/>
    <w:basedOn w:val="Normal"/>
    <w:next w:val="Normal"/>
    <w:autoRedefine/>
    <w:uiPriority w:val="39"/>
    <w:rsid w:val="00383DC7"/>
    <w:pPr>
      <w:tabs>
        <w:tab w:val="right" w:leader="dot" w:pos="9061"/>
      </w:tabs>
    </w:pPr>
    <w:rPr>
      <w:b/>
      <w:noProof/>
    </w:rPr>
  </w:style>
  <w:style w:type="paragraph" w:styleId="TOC2">
    <w:name w:val="toc 2"/>
    <w:basedOn w:val="Normal"/>
    <w:next w:val="Normal"/>
    <w:autoRedefine/>
    <w:uiPriority w:val="39"/>
    <w:rsid w:val="00D0454E"/>
    <w:pPr>
      <w:tabs>
        <w:tab w:val="left" w:pos="709"/>
        <w:tab w:val="right" w:leader="dot" w:pos="9071"/>
      </w:tabs>
      <w:ind w:left="240"/>
    </w:pPr>
  </w:style>
  <w:style w:type="paragraph" w:styleId="TOC3">
    <w:name w:val="toc 3"/>
    <w:basedOn w:val="Normal"/>
    <w:next w:val="Normal"/>
    <w:autoRedefine/>
    <w:uiPriority w:val="39"/>
    <w:rsid w:val="00D0454E"/>
    <w:pPr>
      <w:tabs>
        <w:tab w:val="left" w:pos="1134"/>
        <w:tab w:val="right" w:leader="dot" w:pos="9061"/>
      </w:tabs>
      <w:ind w:left="480"/>
    </w:pPr>
  </w:style>
  <w:style w:type="paragraph" w:styleId="TOC4">
    <w:name w:val="toc 4"/>
    <w:basedOn w:val="Normal"/>
    <w:next w:val="Normal"/>
    <w:autoRedefine/>
    <w:uiPriority w:val="39"/>
    <w:rsid w:val="006F7D8B"/>
    <w:pPr>
      <w:tabs>
        <w:tab w:val="right" w:leader="dot" w:pos="9060"/>
      </w:tabs>
      <w:ind w:firstLine="0"/>
    </w:pPr>
  </w:style>
  <w:style w:type="paragraph" w:styleId="TOC6">
    <w:name w:val="toc 6"/>
    <w:basedOn w:val="Normal"/>
    <w:next w:val="Normal"/>
    <w:autoRedefine/>
    <w:semiHidden/>
    <w:rsid w:val="00AC230E"/>
    <w:pPr>
      <w:ind w:left="1200"/>
    </w:pPr>
  </w:style>
  <w:style w:type="paragraph" w:styleId="Footer">
    <w:name w:val="footer"/>
    <w:basedOn w:val="Normal"/>
    <w:link w:val="FooterChar"/>
    <w:uiPriority w:val="99"/>
    <w:rsid w:val="00AC230E"/>
    <w:pPr>
      <w:tabs>
        <w:tab w:val="center" w:pos="4320"/>
        <w:tab w:val="right" w:pos="8640"/>
      </w:tabs>
    </w:pPr>
  </w:style>
  <w:style w:type="character" w:styleId="PageNumber">
    <w:name w:val="page number"/>
    <w:basedOn w:val="DefaultParagraphFont"/>
    <w:rsid w:val="00AC230E"/>
  </w:style>
  <w:style w:type="table" w:styleId="TableGrid">
    <w:name w:val="Table Grid"/>
    <w:basedOn w:val="TableNormal"/>
    <w:rsid w:val="00AC23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
    <w:name w:val="List"/>
    <w:basedOn w:val="Normal"/>
    <w:rsid w:val="00AC230E"/>
    <w:pPr>
      <w:ind w:left="360" w:hanging="360"/>
    </w:pPr>
  </w:style>
  <w:style w:type="paragraph" w:styleId="List2">
    <w:name w:val="List 2"/>
    <w:basedOn w:val="Normal"/>
    <w:rsid w:val="00AC230E"/>
    <w:pPr>
      <w:ind w:left="720" w:hanging="360"/>
    </w:pPr>
  </w:style>
  <w:style w:type="paragraph" w:styleId="List3">
    <w:name w:val="List 3"/>
    <w:basedOn w:val="Normal"/>
    <w:rsid w:val="00AC230E"/>
    <w:pPr>
      <w:ind w:left="1080" w:hanging="360"/>
    </w:pPr>
  </w:style>
  <w:style w:type="paragraph" w:styleId="ListContinue">
    <w:name w:val="List Continue"/>
    <w:basedOn w:val="Normal"/>
    <w:rsid w:val="00AC230E"/>
    <w:pPr>
      <w:ind w:left="360"/>
    </w:pPr>
  </w:style>
  <w:style w:type="paragraph" w:styleId="Caption">
    <w:name w:val="caption"/>
    <w:basedOn w:val="Normal"/>
    <w:next w:val="Normal"/>
    <w:qFormat/>
    <w:rsid w:val="00AC230E"/>
    <w:rPr>
      <w:b/>
      <w:bCs/>
      <w:sz w:val="20"/>
      <w:szCs w:val="20"/>
    </w:rPr>
  </w:style>
  <w:style w:type="paragraph" w:styleId="BodyText">
    <w:name w:val="Body Text"/>
    <w:basedOn w:val="Normal"/>
    <w:rsid w:val="00AC230E"/>
  </w:style>
  <w:style w:type="paragraph" w:styleId="BodyTextIndent">
    <w:name w:val="Body Text Indent"/>
    <w:basedOn w:val="Normal"/>
    <w:rsid w:val="00AC230E"/>
    <w:pPr>
      <w:ind w:left="360"/>
    </w:pPr>
  </w:style>
  <w:style w:type="paragraph" w:styleId="NormalIndent">
    <w:name w:val="Normal Indent"/>
    <w:basedOn w:val="Normal"/>
    <w:rsid w:val="00AC230E"/>
    <w:pPr>
      <w:ind w:left="720"/>
    </w:pPr>
  </w:style>
  <w:style w:type="paragraph" w:customStyle="1" w:styleId="StyleHeading6Left0cmFirstline0cm">
    <w:name w:val="Style Heading 6 + Left:  0 cm First line:  0 cm"/>
    <w:basedOn w:val="Heading6"/>
    <w:autoRedefine/>
    <w:rsid w:val="00AC230E"/>
    <w:rPr>
      <w:b/>
      <w:szCs w:val="20"/>
    </w:rPr>
  </w:style>
  <w:style w:type="paragraph" w:customStyle="1" w:styleId="StyleFirstline05cm">
    <w:name w:val="Style First line:  0.5 cm"/>
    <w:basedOn w:val="Normal"/>
    <w:autoRedefine/>
    <w:rsid w:val="00AC230E"/>
    <w:pPr>
      <w:ind w:firstLine="284"/>
    </w:pPr>
    <w:rPr>
      <w:iCs/>
      <w:szCs w:val="20"/>
    </w:rPr>
  </w:style>
  <w:style w:type="paragraph" w:styleId="Header">
    <w:name w:val="header"/>
    <w:basedOn w:val="Normal"/>
    <w:link w:val="HeaderChar"/>
    <w:uiPriority w:val="99"/>
    <w:rsid w:val="00AC230E"/>
    <w:pPr>
      <w:tabs>
        <w:tab w:val="center" w:pos="4320"/>
        <w:tab w:val="right" w:pos="8640"/>
      </w:tabs>
    </w:pPr>
  </w:style>
  <w:style w:type="paragraph" w:customStyle="1" w:styleId="Table">
    <w:name w:val="Table"/>
    <w:basedOn w:val="Normal"/>
    <w:rsid w:val="007A35B2"/>
    <w:pPr>
      <w:spacing w:line="288" w:lineRule="auto"/>
    </w:pPr>
    <w:rPr>
      <w:sz w:val="24"/>
      <w:szCs w:val="20"/>
    </w:rPr>
  </w:style>
  <w:style w:type="paragraph" w:customStyle="1" w:styleId="TextBox">
    <w:name w:val="TextBox"/>
    <w:basedOn w:val="Normal"/>
    <w:rsid w:val="007A35B2"/>
    <w:pPr>
      <w:spacing w:line="360" w:lineRule="auto"/>
    </w:pPr>
    <w:rPr>
      <w:szCs w:val="20"/>
    </w:rPr>
  </w:style>
  <w:style w:type="paragraph" w:customStyle="1" w:styleId="StyleHeading116ptCentered">
    <w:name w:val="Style Heading 1 + 16 pt Centered"/>
    <w:basedOn w:val="Heading1"/>
    <w:autoRedefine/>
    <w:rsid w:val="00A46C0C"/>
    <w:pPr>
      <w:numPr>
        <w:numId w:val="0"/>
      </w:numPr>
      <w:spacing w:before="0" w:after="120" w:line="240" w:lineRule="auto"/>
      <w:jc w:val="center"/>
    </w:pPr>
    <w:rPr>
      <w:rFonts w:ascii="Times New Roman" w:hAnsi="Times New Roman"/>
      <w:color w:val="auto"/>
      <w:szCs w:val="20"/>
      <w:lang w:val="en-US"/>
    </w:rPr>
  </w:style>
  <w:style w:type="paragraph" w:customStyle="1" w:styleId="StyleHeading215pt">
    <w:name w:val="Style Heading 2 + 15 pt"/>
    <w:basedOn w:val="Heading2"/>
    <w:rsid w:val="00724E2C"/>
    <w:pPr>
      <w:numPr>
        <w:ilvl w:val="1"/>
        <w:numId w:val="1"/>
      </w:numPr>
      <w:spacing w:before="60" w:line="312" w:lineRule="auto"/>
    </w:pPr>
    <w:rPr>
      <w:bCs/>
      <w:sz w:val="28"/>
    </w:rPr>
  </w:style>
  <w:style w:type="paragraph" w:customStyle="1" w:styleId="StyleHeading315pt">
    <w:name w:val="Style Heading 3 + 15 pt"/>
    <w:basedOn w:val="Heading3"/>
    <w:autoRedefine/>
    <w:rsid w:val="00CE1CC9"/>
    <w:pPr>
      <w:widowControl w:val="0"/>
      <w:numPr>
        <w:ilvl w:val="2"/>
        <w:numId w:val="2"/>
      </w:numPr>
      <w:spacing w:before="0" w:after="120" w:line="360" w:lineRule="auto"/>
      <w:ind w:left="1560" w:right="108" w:hanging="710"/>
    </w:pPr>
    <w:rPr>
      <w:rFonts w:ascii="Times New Roman" w:hAnsi="Times New Roman"/>
      <w:bCs/>
      <w:iCs/>
      <w:color w:val="000000"/>
      <w:sz w:val="28"/>
    </w:rPr>
  </w:style>
  <w:style w:type="paragraph" w:customStyle="1" w:styleId="StyleHeading416pt">
    <w:name w:val="Style Heading 4 + 16 pt"/>
    <w:basedOn w:val="Heading4"/>
    <w:autoRedefine/>
    <w:rsid w:val="00644830"/>
    <w:pPr>
      <w:numPr>
        <w:ilvl w:val="3"/>
        <w:numId w:val="1"/>
      </w:numPr>
      <w:spacing w:before="60"/>
    </w:pPr>
    <w:rPr>
      <w:bCs w:val="0"/>
      <w:iCs/>
    </w:rPr>
  </w:style>
  <w:style w:type="paragraph" w:customStyle="1" w:styleId="StyleHeading515pt">
    <w:name w:val="Style Heading 5 + 15 pt"/>
    <w:basedOn w:val="Heading5"/>
    <w:autoRedefine/>
    <w:rsid w:val="003F1402"/>
    <w:pPr>
      <w:numPr>
        <w:ilvl w:val="4"/>
        <w:numId w:val="1"/>
      </w:numPr>
    </w:pPr>
    <w:rPr>
      <w:sz w:val="28"/>
    </w:rPr>
  </w:style>
  <w:style w:type="paragraph" w:customStyle="1" w:styleId="Style14ptFirstline5mmLinespacingMultiple13li">
    <w:name w:val="Style 14 pt First line:  5 mm Line spacing:  Multiple 1.3 li"/>
    <w:basedOn w:val="Normal"/>
    <w:rsid w:val="00DC7115"/>
    <w:pPr>
      <w:ind w:firstLine="284"/>
    </w:pPr>
    <w:rPr>
      <w:szCs w:val="20"/>
    </w:rPr>
  </w:style>
  <w:style w:type="paragraph" w:customStyle="1" w:styleId="Style14ptLinespacingMultiple13li">
    <w:name w:val="Style 14 pt Line spacing:  Multiple 1.3 li"/>
    <w:basedOn w:val="Normal"/>
    <w:rsid w:val="00DC7115"/>
    <w:rPr>
      <w:szCs w:val="20"/>
    </w:rPr>
  </w:style>
  <w:style w:type="paragraph" w:customStyle="1" w:styleId="BangBieu">
    <w:name w:val="BangBieu"/>
    <w:basedOn w:val="Normal"/>
    <w:autoRedefine/>
    <w:rsid w:val="00674254"/>
    <w:rPr>
      <w:rFonts w:cs="Arial"/>
      <w:sz w:val="24"/>
      <w:szCs w:val="20"/>
    </w:rPr>
  </w:style>
  <w:style w:type="paragraph" w:customStyle="1" w:styleId="PhuLuc1">
    <w:name w:val="PhuLuc1"/>
    <w:basedOn w:val="StyleHeading215pt"/>
    <w:rsid w:val="00B61837"/>
    <w:pPr>
      <w:numPr>
        <w:ilvl w:val="0"/>
        <w:numId w:val="0"/>
      </w:numPr>
      <w:ind w:left="284"/>
    </w:pPr>
  </w:style>
  <w:style w:type="paragraph" w:customStyle="1" w:styleId="PhuLuc2">
    <w:name w:val="PhuLuc2"/>
    <w:basedOn w:val="Heading3"/>
    <w:rsid w:val="00B61837"/>
    <w:pPr>
      <w:tabs>
        <w:tab w:val="num" w:pos="1287"/>
      </w:tabs>
      <w:spacing w:before="120" w:after="120" w:line="240" w:lineRule="auto"/>
      <w:ind w:left="567"/>
    </w:pPr>
  </w:style>
  <w:style w:type="paragraph" w:styleId="DocumentMap">
    <w:name w:val="Document Map"/>
    <w:basedOn w:val="Normal"/>
    <w:semiHidden/>
    <w:rsid w:val="008B3BCC"/>
    <w:pPr>
      <w:shd w:val="clear" w:color="auto" w:fill="000080"/>
    </w:pPr>
    <w:rPr>
      <w:rFonts w:ascii="Tahoma" w:hAnsi="Tahoma" w:cs="Tahoma"/>
      <w:sz w:val="20"/>
      <w:szCs w:val="20"/>
    </w:rPr>
  </w:style>
  <w:style w:type="paragraph" w:styleId="TOCHeading">
    <w:name w:val="TOC Heading"/>
    <w:basedOn w:val="Heading1"/>
    <w:next w:val="Normal"/>
    <w:uiPriority w:val="39"/>
    <w:unhideWhenUsed/>
    <w:qFormat/>
    <w:rsid w:val="007918E8"/>
    <w:pPr>
      <w:keepLines/>
      <w:numPr>
        <w:numId w:val="0"/>
      </w:numPr>
      <w:spacing w:after="0" w:line="259" w:lineRule="auto"/>
      <w:outlineLvl w:val="9"/>
    </w:pPr>
    <w:rPr>
      <w:rFonts w:ascii="Calibri Light" w:hAnsi="Calibri Light"/>
      <w:b w:val="0"/>
      <w:noProof w:val="0"/>
      <w:color w:val="2F5496"/>
      <w:kern w:val="0"/>
      <w:sz w:val="32"/>
      <w:szCs w:val="32"/>
      <w:lang w:val="en-US"/>
    </w:rPr>
  </w:style>
  <w:style w:type="character" w:customStyle="1" w:styleId="apple-converted-space">
    <w:name w:val="apple-converted-space"/>
    <w:rsid w:val="003C1FF9"/>
  </w:style>
  <w:style w:type="character" w:customStyle="1" w:styleId="fontstyle01">
    <w:name w:val="fontstyle01"/>
    <w:rsid w:val="00B54E7F"/>
    <w:rPr>
      <w:rFonts w:ascii="TimesNewRomanPSMT" w:hAnsi="TimesNewRomanPSMT" w:hint="default"/>
      <w:b w:val="0"/>
      <w:bCs w:val="0"/>
      <w:i w:val="0"/>
      <w:iCs w:val="0"/>
      <w:color w:val="000000"/>
      <w:sz w:val="26"/>
      <w:szCs w:val="26"/>
    </w:rPr>
  </w:style>
  <w:style w:type="character" w:customStyle="1" w:styleId="fontstyle21">
    <w:name w:val="fontstyle21"/>
    <w:rsid w:val="00B54E7F"/>
    <w:rPr>
      <w:rFonts w:ascii="TimesNewRomanPS-ItalicMT" w:hAnsi="TimesNewRomanPS-ItalicMT" w:hint="default"/>
      <w:b w:val="0"/>
      <w:bCs w:val="0"/>
      <w:i/>
      <w:iCs/>
      <w:color w:val="000000"/>
      <w:sz w:val="26"/>
      <w:szCs w:val="26"/>
    </w:rPr>
  </w:style>
  <w:style w:type="paragraph" w:styleId="ListParagraph">
    <w:name w:val="List Paragraph"/>
    <w:basedOn w:val="Normal"/>
    <w:uiPriority w:val="1"/>
    <w:qFormat/>
    <w:rsid w:val="00DF266C"/>
    <w:pPr>
      <w:spacing w:line="276" w:lineRule="auto"/>
      <w:contextualSpacing/>
    </w:pPr>
    <w:rPr>
      <w:rFonts w:eastAsia="Calibri"/>
      <w:szCs w:val="22"/>
    </w:rPr>
  </w:style>
  <w:style w:type="character" w:customStyle="1" w:styleId="blue">
    <w:name w:val="blue"/>
    <w:rsid w:val="006B6D07"/>
  </w:style>
  <w:style w:type="paragraph" w:customStyle="1" w:styleId="Style1">
    <w:name w:val="Style1"/>
    <w:basedOn w:val="Normal"/>
    <w:rsid w:val="00930B8B"/>
    <w:pPr>
      <w:ind w:firstLine="567"/>
    </w:pPr>
    <w:rPr>
      <w:szCs w:val="28"/>
    </w:rPr>
  </w:style>
  <w:style w:type="paragraph" w:customStyle="1" w:styleId="Default">
    <w:name w:val="Default"/>
    <w:rsid w:val="00FC3B9D"/>
    <w:pPr>
      <w:autoSpaceDE w:val="0"/>
      <w:autoSpaceDN w:val="0"/>
      <w:adjustRightInd w:val="0"/>
    </w:pPr>
    <w:rPr>
      <w:rFonts w:eastAsia="Calibri"/>
      <w:color w:val="000000"/>
      <w:sz w:val="24"/>
      <w:szCs w:val="24"/>
    </w:rPr>
  </w:style>
  <w:style w:type="paragraph" w:customStyle="1" w:styleId="h1">
    <w:name w:val="h1"/>
    <w:basedOn w:val="ListParagraph"/>
    <w:link w:val="h1Char"/>
    <w:qFormat/>
    <w:rsid w:val="00FC3B9D"/>
    <w:pPr>
      <w:spacing w:beforeLines="60" w:before="144" w:after="0" w:line="360" w:lineRule="auto"/>
      <w:jc w:val="center"/>
    </w:pPr>
    <w:rPr>
      <w:iCs/>
      <w:szCs w:val="28"/>
    </w:rPr>
  </w:style>
  <w:style w:type="character" w:customStyle="1" w:styleId="h1Char">
    <w:name w:val="h1 Char"/>
    <w:link w:val="h1"/>
    <w:rsid w:val="00FC3B9D"/>
    <w:rPr>
      <w:rFonts w:eastAsia="Calibri"/>
      <w:iCs/>
      <w:sz w:val="28"/>
      <w:szCs w:val="28"/>
      <w:lang w:val="en-US" w:eastAsia="en-US"/>
    </w:rPr>
  </w:style>
  <w:style w:type="paragraph" w:customStyle="1" w:styleId="77">
    <w:name w:val="7.7"/>
    <w:basedOn w:val="h1"/>
    <w:link w:val="77Char"/>
    <w:qFormat/>
    <w:rsid w:val="00FC3B9D"/>
    <w:rPr>
      <w:i/>
    </w:rPr>
  </w:style>
  <w:style w:type="character" w:customStyle="1" w:styleId="77Char">
    <w:name w:val="7.7 Char"/>
    <w:link w:val="77"/>
    <w:rsid w:val="00FC3B9D"/>
    <w:rPr>
      <w:rFonts w:eastAsia="Calibri"/>
      <w:i/>
      <w:iCs/>
      <w:sz w:val="28"/>
      <w:szCs w:val="28"/>
      <w:lang w:val="en-US" w:eastAsia="en-US"/>
    </w:rPr>
  </w:style>
  <w:style w:type="paragraph" w:customStyle="1" w:styleId="TableParagraph">
    <w:name w:val="Table Paragraph"/>
    <w:basedOn w:val="Normal"/>
    <w:uiPriority w:val="1"/>
    <w:qFormat/>
    <w:rsid w:val="00DB4280"/>
    <w:pPr>
      <w:widowControl w:val="0"/>
      <w:ind w:left="103"/>
    </w:pPr>
    <w:rPr>
      <w:sz w:val="22"/>
      <w:szCs w:val="22"/>
    </w:rPr>
  </w:style>
  <w:style w:type="character" w:styleId="FollowedHyperlink">
    <w:name w:val="FollowedHyperlink"/>
    <w:rsid w:val="00F21363"/>
    <w:rPr>
      <w:color w:val="954F72"/>
      <w:u w:val="single"/>
    </w:rPr>
  </w:style>
  <w:style w:type="paragraph" w:styleId="FootnoteText">
    <w:name w:val="footnote text"/>
    <w:basedOn w:val="Normal"/>
    <w:link w:val="FootnoteTextChar"/>
    <w:rsid w:val="009971A4"/>
    <w:rPr>
      <w:sz w:val="20"/>
      <w:szCs w:val="20"/>
    </w:rPr>
  </w:style>
  <w:style w:type="character" w:customStyle="1" w:styleId="FootnoteTextChar">
    <w:name w:val="Footnote Text Char"/>
    <w:link w:val="FootnoteText"/>
    <w:rsid w:val="009971A4"/>
    <w:rPr>
      <w:lang w:val="en-US" w:eastAsia="en-US"/>
    </w:rPr>
  </w:style>
  <w:style w:type="character" w:styleId="FootnoteReference">
    <w:name w:val="footnote reference"/>
    <w:rsid w:val="009971A4"/>
    <w:rPr>
      <w:vertAlign w:val="superscript"/>
    </w:rPr>
  </w:style>
  <w:style w:type="character" w:styleId="PlaceholderText">
    <w:name w:val="Placeholder Text"/>
    <w:basedOn w:val="DefaultParagraphFont"/>
    <w:uiPriority w:val="99"/>
    <w:semiHidden/>
    <w:rsid w:val="00EB52AA"/>
    <w:rPr>
      <w:color w:val="808080"/>
    </w:rPr>
  </w:style>
  <w:style w:type="paragraph" w:styleId="BalloonText">
    <w:name w:val="Balloon Text"/>
    <w:basedOn w:val="Normal"/>
    <w:link w:val="BalloonTextChar"/>
    <w:rsid w:val="00EC26EB"/>
    <w:rPr>
      <w:rFonts w:ascii="Segoe UI" w:hAnsi="Segoe UI" w:cs="Segoe UI"/>
      <w:sz w:val="18"/>
      <w:szCs w:val="18"/>
    </w:rPr>
  </w:style>
  <w:style w:type="character" w:customStyle="1" w:styleId="BalloonTextChar">
    <w:name w:val="Balloon Text Char"/>
    <w:basedOn w:val="DefaultParagraphFont"/>
    <w:link w:val="BalloonText"/>
    <w:rsid w:val="00EC26EB"/>
    <w:rPr>
      <w:rFonts w:ascii="Segoe UI" w:hAnsi="Segoe UI" w:cs="Segoe UI"/>
      <w:sz w:val="18"/>
      <w:szCs w:val="18"/>
      <w:lang w:val="vi-VN"/>
    </w:rPr>
  </w:style>
  <w:style w:type="character" w:customStyle="1" w:styleId="FooterChar">
    <w:name w:val="Footer Char"/>
    <w:basedOn w:val="DefaultParagraphFont"/>
    <w:link w:val="Footer"/>
    <w:uiPriority w:val="99"/>
    <w:rsid w:val="0025621B"/>
    <w:rPr>
      <w:sz w:val="28"/>
      <w:szCs w:val="24"/>
      <w:lang w:val="vi-VN"/>
    </w:rPr>
  </w:style>
  <w:style w:type="character" w:customStyle="1" w:styleId="HeaderChar">
    <w:name w:val="Header Char"/>
    <w:basedOn w:val="DefaultParagraphFont"/>
    <w:link w:val="Header"/>
    <w:uiPriority w:val="99"/>
    <w:rsid w:val="0025621B"/>
    <w:rPr>
      <w:sz w:val="28"/>
      <w:szCs w:val="24"/>
      <w:lang w:val="vi-VN"/>
    </w:rPr>
  </w:style>
  <w:style w:type="paragraph" w:customStyle="1" w:styleId="CM3">
    <w:name w:val="CM3"/>
    <w:basedOn w:val="Normal"/>
    <w:next w:val="Normal"/>
    <w:rsid w:val="00AE76C4"/>
    <w:pPr>
      <w:widowControl w:val="0"/>
      <w:autoSpaceDE w:val="0"/>
      <w:autoSpaceDN w:val="0"/>
      <w:adjustRightInd w:val="0"/>
      <w:spacing w:line="366" w:lineRule="atLeast"/>
    </w:pPr>
    <w:rPr>
      <w:rFonts w:ascii="VNI-Times" w:hAnsi="VNI-Times" w:cs="VNI-Times"/>
      <w:sz w:val="24"/>
      <w:lang w:val="en-US"/>
    </w:rPr>
  </w:style>
  <w:style w:type="paragraph" w:customStyle="1" w:styleId="para">
    <w:name w:val="para"/>
    <w:basedOn w:val="Normal"/>
    <w:rsid w:val="00385466"/>
    <w:pPr>
      <w:spacing w:before="100" w:beforeAutospacing="1" w:after="100" w:afterAutospacing="1"/>
    </w:pPr>
    <w:rPr>
      <w:sz w:val="24"/>
      <w:lang w:eastAsia="vi-VN"/>
    </w:rPr>
  </w:style>
  <w:style w:type="character" w:styleId="Strong">
    <w:name w:val="Strong"/>
    <w:basedOn w:val="DefaultParagraphFont"/>
    <w:uiPriority w:val="22"/>
    <w:qFormat/>
    <w:rsid w:val="00D1679C"/>
    <w:rPr>
      <w:b/>
      <w:bCs/>
    </w:rPr>
  </w:style>
  <w:style w:type="paragraph" w:customStyle="1" w:styleId="CM5">
    <w:name w:val="CM5"/>
    <w:basedOn w:val="Default"/>
    <w:next w:val="Default"/>
    <w:rsid w:val="00677DA4"/>
    <w:pPr>
      <w:widowControl w:val="0"/>
      <w:spacing w:line="360" w:lineRule="atLeast"/>
    </w:pPr>
    <w:rPr>
      <w:rFonts w:ascii="VNI-Times" w:eastAsia="Times New Roman" w:hAnsi="VNI-Times" w:cs="VNI-Times"/>
      <w:color w:val="auto"/>
    </w:rPr>
  </w:style>
  <w:style w:type="character" w:customStyle="1" w:styleId="HTMLPreformattedChar">
    <w:name w:val="HTML Preformatted Char"/>
    <w:basedOn w:val="DefaultParagraphFont"/>
    <w:link w:val="HTMLPreformatted"/>
    <w:uiPriority w:val="99"/>
    <w:rsid w:val="002D2F0B"/>
    <w:rPr>
      <w:rFonts w:ascii="Courier New" w:hAnsi="Courier New" w:cs="Courier New"/>
      <w:lang w:val="vi-VN"/>
    </w:rPr>
  </w:style>
  <w:style w:type="paragraph" w:customStyle="1" w:styleId="1doanvanban">
    <w:name w:val="1.doan_van_ban"/>
    <w:basedOn w:val="Default"/>
    <w:qFormat/>
    <w:rsid w:val="00DA4C0A"/>
    <w:pPr>
      <w:spacing w:line="288" w:lineRule="auto"/>
    </w:pPr>
    <w:rPr>
      <w:color w:val="auto"/>
      <w:sz w:val="28"/>
      <w:szCs w:val="28"/>
    </w:rPr>
  </w:style>
  <w:style w:type="paragraph" w:customStyle="1" w:styleId="1tenchuong">
    <w:name w:val="1.ten_chuong"/>
    <w:basedOn w:val="StyleHeading116ptCentered"/>
    <w:next w:val="1tenmuclon"/>
    <w:qFormat/>
    <w:rsid w:val="0097089B"/>
    <w:pPr>
      <w:spacing w:after="240"/>
    </w:pPr>
  </w:style>
  <w:style w:type="paragraph" w:customStyle="1" w:styleId="3sochuong">
    <w:name w:val="3.so_chuong"/>
    <w:basedOn w:val="Heading1"/>
    <w:next w:val="1tenchuong"/>
    <w:qFormat/>
    <w:rsid w:val="0097089B"/>
    <w:pPr>
      <w:numPr>
        <w:numId w:val="0"/>
      </w:numPr>
      <w:spacing w:before="0" w:after="0" w:line="240" w:lineRule="auto"/>
      <w:ind w:left="288"/>
      <w:jc w:val="center"/>
      <w:outlineLvl w:val="9"/>
    </w:pPr>
    <w:rPr>
      <w:rFonts w:ascii="Times New Roman" w:hAnsi="Times New Roman"/>
      <w:color w:val="auto"/>
    </w:rPr>
  </w:style>
  <w:style w:type="paragraph" w:customStyle="1" w:styleId="1tenmuclon">
    <w:name w:val="1.ten_muc_lon"/>
    <w:basedOn w:val="Heading2"/>
    <w:qFormat/>
    <w:rsid w:val="00020FA1"/>
    <w:pPr>
      <w:ind w:firstLine="0"/>
    </w:pPr>
    <w:rPr>
      <w:rFonts w:ascii="Times New Roman" w:hAnsi="Times New Roman"/>
      <w:caps/>
      <w:color w:val="auto"/>
      <w:lang w:val="en-US"/>
    </w:rPr>
  </w:style>
  <w:style w:type="paragraph" w:customStyle="1" w:styleId="1tenmucvua">
    <w:name w:val="1.ten_muc_vua"/>
    <w:basedOn w:val="Heading3"/>
    <w:qFormat/>
    <w:rsid w:val="00020FA1"/>
    <w:pPr>
      <w:spacing w:before="120" w:after="120" w:line="300" w:lineRule="auto"/>
      <w:ind w:firstLine="0"/>
    </w:pPr>
    <w:rPr>
      <w:rFonts w:ascii="Times New Roman" w:hAnsi="Times New Roman"/>
      <w:i w:val="0"/>
      <w:color w:val="auto"/>
      <w:sz w:val="28"/>
      <w:lang w:val="en-US"/>
    </w:rPr>
  </w:style>
  <w:style w:type="paragraph" w:customStyle="1" w:styleId="1tenmucnho">
    <w:name w:val="1.ten_muc_nho"/>
    <w:qFormat/>
    <w:rsid w:val="0051705D"/>
    <w:rPr>
      <w:bCs/>
      <w:i/>
      <w:iCs/>
      <w:noProof/>
      <w:sz w:val="28"/>
    </w:rPr>
  </w:style>
  <w:style w:type="paragraph" w:customStyle="1" w:styleId="1hinhve">
    <w:name w:val="1.hinh_ve"/>
    <w:basedOn w:val="Heading4"/>
    <w:qFormat/>
    <w:rsid w:val="00D61A35"/>
    <w:pPr>
      <w:spacing w:before="120"/>
      <w:ind w:firstLine="0"/>
      <w:jc w:val="center"/>
    </w:pPr>
    <w:rPr>
      <w:rFonts w:ascii="Times New Roman" w:hAnsi="Times New Roman"/>
      <w:b/>
      <w:bCs w:val="0"/>
      <w:i w:val="0"/>
      <w:color w:val="auto"/>
      <w:lang w:val="en-US"/>
    </w:rPr>
  </w:style>
  <w:style w:type="character" w:customStyle="1" w:styleId="hljs-keyword">
    <w:name w:val="hljs-keyword"/>
    <w:basedOn w:val="DefaultParagraphFont"/>
    <w:rsid w:val="004D11CB"/>
  </w:style>
  <w:style w:type="character" w:customStyle="1" w:styleId="hljs-parameter">
    <w:name w:val="hljs-parameter"/>
    <w:basedOn w:val="DefaultParagraphFont"/>
    <w:rsid w:val="004D11CB"/>
  </w:style>
  <w:style w:type="character" w:styleId="UnresolvedMention">
    <w:name w:val="Unresolved Mention"/>
    <w:basedOn w:val="DefaultParagraphFont"/>
    <w:uiPriority w:val="99"/>
    <w:semiHidden/>
    <w:unhideWhenUsed/>
    <w:rsid w:val="00F75000"/>
    <w:rPr>
      <w:color w:val="605E5C"/>
      <w:shd w:val="clear" w:color="auto" w:fill="E1DFDD"/>
    </w:rPr>
  </w:style>
  <w:style w:type="character" w:styleId="LineNumber">
    <w:name w:val="line number"/>
    <w:basedOn w:val="DefaultParagraphFont"/>
    <w:semiHidden/>
    <w:unhideWhenUsed/>
    <w:rsid w:val="000E790C"/>
  </w:style>
  <w:style w:type="paragraph" w:customStyle="1" w:styleId="1BangBieu">
    <w:name w:val="1.BangBieu"/>
    <w:basedOn w:val="Heading5"/>
    <w:qFormat/>
    <w:rsid w:val="006750ED"/>
    <w:rPr>
      <w:i w:val="0"/>
      <w:sz w:val="28"/>
    </w:rPr>
  </w:style>
  <w:style w:type="paragraph" w:styleId="Index4">
    <w:name w:val="index 4"/>
    <w:basedOn w:val="Normal"/>
    <w:next w:val="Normal"/>
    <w:autoRedefine/>
    <w:semiHidden/>
    <w:unhideWhenUsed/>
    <w:rsid w:val="006F7D8B"/>
    <w:pPr>
      <w:spacing w:before="0" w:after="0" w:line="240" w:lineRule="auto"/>
      <w:ind w:left="1120" w:hanging="280"/>
    </w:pPr>
  </w:style>
  <w:style w:type="paragraph" w:styleId="TOC7">
    <w:name w:val="toc 7"/>
    <w:basedOn w:val="Normal"/>
    <w:next w:val="Normal"/>
    <w:autoRedefine/>
    <w:semiHidden/>
    <w:unhideWhenUsed/>
    <w:rsid w:val="006F7D8B"/>
    <w:pPr>
      <w:spacing w:after="100"/>
      <w:ind w:left="1680"/>
    </w:pPr>
  </w:style>
  <w:style w:type="character" w:customStyle="1" w:styleId="pln">
    <w:name w:val="pln"/>
    <w:basedOn w:val="DefaultParagraphFont"/>
    <w:rsid w:val="00D92212"/>
  </w:style>
  <w:style w:type="character" w:customStyle="1" w:styleId="kwd">
    <w:name w:val="kwd"/>
    <w:basedOn w:val="DefaultParagraphFont"/>
    <w:rsid w:val="00D92212"/>
  </w:style>
  <w:style w:type="character" w:customStyle="1" w:styleId="typ">
    <w:name w:val="typ"/>
    <w:basedOn w:val="DefaultParagraphFont"/>
    <w:rsid w:val="00D92212"/>
  </w:style>
  <w:style w:type="character" w:customStyle="1" w:styleId="pun">
    <w:name w:val="pun"/>
    <w:basedOn w:val="DefaultParagraphFont"/>
    <w:rsid w:val="00D92212"/>
  </w:style>
  <w:style w:type="character" w:customStyle="1" w:styleId="lit">
    <w:name w:val="lit"/>
    <w:basedOn w:val="DefaultParagraphFont"/>
    <w:rsid w:val="000A32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47878">
      <w:bodyDiv w:val="1"/>
      <w:marLeft w:val="0"/>
      <w:marRight w:val="0"/>
      <w:marTop w:val="0"/>
      <w:marBottom w:val="0"/>
      <w:divBdr>
        <w:top w:val="none" w:sz="0" w:space="0" w:color="auto"/>
        <w:left w:val="none" w:sz="0" w:space="0" w:color="auto"/>
        <w:bottom w:val="none" w:sz="0" w:space="0" w:color="auto"/>
        <w:right w:val="none" w:sz="0" w:space="0" w:color="auto"/>
      </w:divBdr>
    </w:div>
    <w:div w:id="49501268">
      <w:bodyDiv w:val="1"/>
      <w:marLeft w:val="0"/>
      <w:marRight w:val="0"/>
      <w:marTop w:val="0"/>
      <w:marBottom w:val="0"/>
      <w:divBdr>
        <w:top w:val="none" w:sz="0" w:space="0" w:color="auto"/>
        <w:left w:val="none" w:sz="0" w:space="0" w:color="auto"/>
        <w:bottom w:val="none" w:sz="0" w:space="0" w:color="auto"/>
        <w:right w:val="none" w:sz="0" w:space="0" w:color="auto"/>
      </w:divBdr>
    </w:div>
    <w:div w:id="52703267">
      <w:bodyDiv w:val="1"/>
      <w:marLeft w:val="0"/>
      <w:marRight w:val="0"/>
      <w:marTop w:val="0"/>
      <w:marBottom w:val="0"/>
      <w:divBdr>
        <w:top w:val="none" w:sz="0" w:space="0" w:color="auto"/>
        <w:left w:val="none" w:sz="0" w:space="0" w:color="auto"/>
        <w:bottom w:val="none" w:sz="0" w:space="0" w:color="auto"/>
        <w:right w:val="none" w:sz="0" w:space="0" w:color="auto"/>
      </w:divBdr>
      <w:divsChild>
        <w:div w:id="1820732909">
          <w:marLeft w:val="0"/>
          <w:marRight w:val="0"/>
          <w:marTop w:val="0"/>
          <w:marBottom w:val="0"/>
          <w:divBdr>
            <w:top w:val="none" w:sz="0" w:space="0" w:color="auto"/>
            <w:left w:val="none" w:sz="0" w:space="0" w:color="auto"/>
            <w:bottom w:val="none" w:sz="0" w:space="0" w:color="auto"/>
            <w:right w:val="none" w:sz="0" w:space="0" w:color="auto"/>
          </w:divBdr>
          <w:divsChild>
            <w:div w:id="792015886">
              <w:marLeft w:val="0"/>
              <w:marRight w:val="0"/>
              <w:marTop w:val="0"/>
              <w:marBottom w:val="0"/>
              <w:divBdr>
                <w:top w:val="none" w:sz="0" w:space="0" w:color="auto"/>
                <w:left w:val="none" w:sz="0" w:space="0" w:color="auto"/>
                <w:bottom w:val="none" w:sz="0" w:space="0" w:color="auto"/>
                <w:right w:val="none" w:sz="0" w:space="0" w:color="auto"/>
              </w:divBdr>
            </w:div>
            <w:div w:id="353263431">
              <w:marLeft w:val="0"/>
              <w:marRight w:val="0"/>
              <w:marTop w:val="0"/>
              <w:marBottom w:val="0"/>
              <w:divBdr>
                <w:top w:val="none" w:sz="0" w:space="0" w:color="auto"/>
                <w:left w:val="none" w:sz="0" w:space="0" w:color="auto"/>
                <w:bottom w:val="none" w:sz="0" w:space="0" w:color="auto"/>
                <w:right w:val="none" w:sz="0" w:space="0" w:color="auto"/>
              </w:divBdr>
            </w:div>
            <w:div w:id="148551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3547">
      <w:bodyDiv w:val="1"/>
      <w:marLeft w:val="0"/>
      <w:marRight w:val="0"/>
      <w:marTop w:val="0"/>
      <w:marBottom w:val="0"/>
      <w:divBdr>
        <w:top w:val="none" w:sz="0" w:space="0" w:color="auto"/>
        <w:left w:val="none" w:sz="0" w:space="0" w:color="auto"/>
        <w:bottom w:val="none" w:sz="0" w:space="0" w:color="auto"/>
        <w:right w:val="none" w:sz="0" w:space="0" w:color="auto"/>
      </w:divBdr>
      <w:divsChild>
        <w:div w:id="228465242">
          <w:marLeft w:val="0"/>
          <w:marRight w:val="0"/>
          <w:marTop w:val="0"/>
          <w:marBottom w:val="0"/>
          <w:divBdr>
            <w:top w:val="none" w:sz="0" w:space="0" w:color="auto"/>
            <w:left w:val="none" w:sz="0" w:space="0" w:color="auto"/>
            <w:bottom w:val="none" w:sz="0" w:space="0" w:color="auto"/>
            <w:right w:val="none" w:sz="0" w:space="0" w:color="auto"/>
          </w:divBdr>
          <w:divsChild>
            <w:div w:id="584338114">
              <w:marLeft w:val="0"/>
              <w:marRight w:val="0"/>
              <w:marTop w:val="0"/>
              <w:marBottom w:val="0"/>
              <w:divBdr>
                <w:top w:val="none" w:sz="0" w:space="0" w:color="auto"/>
                <w:left w:val="none" w:sz="0" w:space="0" w:color="auto"/>
                <w:bottom w:val="none" w:sz="0" w:space="0" w:color="auto"/>
                <w:right w:val="none" w:sz="0" w:space="0" w:color="auto"/>
              </w:divBdr>
            </w:div>
            <w:div w:id="113603380">
              <w:marLeft w:val="0"/>
              <w:marRight w:val="0"/>
              <w:marTop w:val="0"/>
              <w:marBottom w:val="0"/>
              <w:divBdr>
                <w:top w:val="none" w:sz="0" w:space="0" w:color="auto"/>
                <w:left w:val="none" w:sz="0" w:space="0" w:color="auto"/>
                <w:bottom w:val="none" w:sz="0" w:space="0" w:color="auto"/>
                <w:right w:val="none" w:sz="0" w:space="0" w:color="auto"/>
              </w:divBdr>
            </w:div>
            <w:div w:id="1332027722">
              <w:marLeft w:val="0"/>
              <w:marRight w:val="0"/>
              <w:marTop w:val="0"/>
              <w:marBottom w:val="0"/>
              <w:divBdr>
                <w:top w:val="none" w:sz="0" w:space="0" w:color="auto"/>
                <w:left w:val="none" w:sz="0" w:space="0" w:color="auto"/>
                <w:bottom w:val="none" w:sz="0" w:space="0" w:color="auto"/>
                <w:right w:val="none" w:sz="0" w:space="0" w:color="auto"/>
              </w:divBdr>
            </w:div>
            <w:div w:id="884103456">
              <w:marLeft w:val="0"/>
              <w:marRight w:val="0"/>
              <w:marTop w:val="0"/>
              <w:marBottom w:val="0"/>
              <w:divBdr>
                <w:top w:val="none" w:sz="0" w:space="0" w:color="auto"/>
                <w:left w:val="none" w:sz="0" w:space="0" w:color="auto"/>
                <w:bottom w:val="none" w:sz="0" w:space="0" w:color="auto"/>
                <w:right w:val="none" w:sz="0" w:space="0" w:color="auto"/>
              </w:divBdr>
            </w:div>
            <w:div w:id="905795122">
              <w:marLeft w:val="0"/>
              <w:marRight w:val="0"/>
              <w:marTop w:val="0"/>
              <w:marBottom w:val="0"/>
              <w:divBdr>
                <w:top w:val="none" w:sz="0" w:space="0" w:color="auto"/>
                <w:left w:val="none" w:sz="0" w:space="0" w:color="auto"/>
                <w:bottom w:val="none" w:sz="0" w:space="0" w:color="auto"/>
                <w:right w:val="none" w:sz="0" w:space="0" w:color="auto"/>
              </w:divBdr>
            </w:div>
            <w:div w:id="1338800997">
              <w:marLeft w:val="0"/>
              <w:marRight w:val="0"/>
              <w:marTop w:val="0"/>
              <w:marBottom w:val="0"/>
              <w:divBdr>
                <w:top w:val="none" w:sz="0" w:space="0" w:color="auto"/>
                <w:left w:val="none" w:sz="0" w:space="0" w:color="auto"/>
                <w:bottom w:val="none" w:sz="0" w:space="0" w:color="auto"/>
                <w:right w:val="none" w:sz="0" w:space="0" w:color="auto"/>
              </w:divBdr>
            </w:div>
            <w:div w:id="112986779">
              <w:marLeft w:val="0"/>
              <w:marRight w:val="0"/>
              <w:marTop w:val="0"/>
              <w:marBottom w:val="0"/>
              <w:divBdr>
                <w:top w:val="none" w:sz="0" w:space="0" w:color="auto"/>
                <w:left w:val="none" w:sz="0" w:space="0" w:color="auto"/>
                <w:bottom w:val="none" w:sz="0" w:space="0" w:color="auto"/>
                <w:right w:val="none" w:sz="0" w:space="0" w:color="auto"/>
              </w:divBdr>
            </w:div>
            <w:div w:id="1525366516">
              <w:marLeft w:val="0"/>
              <w:marRight w:val="0"/>
              <w:marTop w:val="0"/>
              <w:marBottom w:val="0"/>
              <w:divBdr>
                <w:top w:val="none" w:sz="0" w:space="0" w:color="auto"/>
                <w:left w:val="none" w:sz="0" w:space="0" w:color="auto"/>
                <w:bottom w:val="none" w:sz="0" w:space="0" w:color="auto"/>
                <w:right w:val="none" w:sz="0" w:space="0" w:color="auto"/>
              </w:divBdr>
            </w:div>
            <w:div w:id="882860753">
              <w:marLeft w:val="0"/>
              <w:marRight w:val="0"/>
              <w:marTop w:val="0"/>
              <w:marBottom w:val="0"/>
              <w:divBdr>
                <w:top w:val="none" w:sz="0" w:space="0" w:color="auto"/>
                <w:left w:val="none" w:sz="0" w:space="0" w:color="auto"/>
                <w:bottom w:val="none" w:sz="0" w:space="0" w:color="auto"/>
                <w:right w:val="none" w:sz="0" w:space="0" w:color="auto"/>
              </w:divBdr>
            </w:div>
            <w:div w:id="2916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160219">
      <w:bodyDiv w:val="1"/>
      <w:marLeft w:val="0"/>
      <w:marRight w:val="0"/>
      <w:marTop w:val="0"/>
      <w:marBottom w:val="0"/>
      <w:divBdr>
        <w:top w:val="none" w:sz="0" w:space="0" w:color="auto"/>
        <w:left w:val="none" w:sz="0" w:space="0" w:color="auto"/>
        <w:bottom w:val="none" w:sz="0" w:space="0" w:color="auto"/>
        <w:right w:val="none" w:sz="0" w:space="0" w:color="auto"/>
      </w:divBdr>
    </w:div>
    <w:div w:id="329915994">
      <w:bodyDiv w:val="1"/>
      <w:marLeft w:val="0"/>
      <w:marRight w:val="0"/>
      <w:marTop w:val="0"/>
      <w:marBottom w:val="0"/>
      <w:divBdr>
        <w:top w:val="none" w:sz="0" w:space="0" w:color="auto"/>
        <w:left w:val="none" w:sz="0" w:space="0" w:color="auto"/>
        <w:bottom w:val="none" w:sz="0" w:space="0" w:color="auto"/>
        <w:right w:val="none" w:sz="0" w:space="0" w:color="auto"/>
      </w:divBdr>
    </w:div>
    <w:div w:id="358748706">
      <w:bodyDiv w:val="1"/>
      <w:marLeft w:val="0"/>
      <w:marRight w:val="0"/>
      <w:marTop w:val="0"/>
      <w:marBottom w:val="0"/>
      <w:divBdr>
        <w:top w:val="none" w:sz="0" w:space="0" w:color="auto"/>
        <w:left w:val="none" w:sz="0" w:space="0" w:color="auto"/>
        <w:bottom w:val="none" w:sz="0" w:space="0" w:color="auto"/>
        <w:right w:val="none" w:sz="0" w:space="0" w:color="auto"/>
      </w:divBdr>
    </w:div>
    <w:div w:id="365913154">
      <w:bodyDiv w:val="1"/>
      <w:marLeft w:val="0"/>
      <w:marRight w:val="0"/>
      <w:marTop w:val="0"/>
      <w:marBottom w:val="0"/>
      <w:divBdr>
        <w:top w:val="none" w:sz="0" w:space="0" w:color="auto"/>
        <w:left w:val="none" w:sz="0" w:space="0" w:color="auto"/>
        <w:bottom w:val="none" w:sz="0" w:space="0" w:color="auto"/>
        <w:right w:val="none" w:sz="0" w:space="0" w:color="auto"/>
      </w:divBdr>
      <w:divsChild>
        <w:div w:id="2025938444">
          <w:marLeft w:val="0"/>
          <w:marRight w:val="0"/>
          <w:marTop w:val="0"/>
          <w:marBottom w:val="0"/>
          <w:divBdr>
            <w:top w:val="none" w:sz="0" w:space="0" w:color="auto"/>
            <w:left w:val="none" w:sz="0" w:space="0" w:color="auto"/>
            <w:bottom w:val="none" w:sz="0" w:space="0" w:color="auto"/>
            <w:right w:val="none" w:sz="0" w:space="0" w:color="auto"/>
          </w:divBdr>
          <w:divsChild>
            <w:div w:id="796803737">
              <w:marLeft w:val="0"/>
              <w:marRight w:val="0"/>
              <w:marTop w:val="0"/>
              <w:marBottom w:val="0"/>
              <w:divBdr>
                <w:top w:val="none" w:sz="0" w:space="0" w:color="auto"/>
                <w:left w:val="none" w:sz="0" w:space="0" w:color="auto"/>
                <w:bottom w:val="none" w:sz="0" w:space="0" w:color="auto"/>
                <w:right w:val="none" w:sz="0" w:space="0" w:color="auto"/>
              </w:divBdr>
            </w:div>
            <w:div w:id="50812394">
              <w:marLeft w:val="0"/>
              <w:marRight w:val="0"/>
              <w:marTop w:val="0"/>
              <w:marBottom w:val="0"/>
              <w:divBdr>
                <w:top w:val="none" w:sz="0" w:space="0" w:color="auto"/>
                <w:left w:val="none" w:sz="0" w:space="0" w:color="auto"/>
                <w:bottom w:val="none" w:sz="0" w:space="0" w:color="auto"/>
                <w:right w:val="none" w:sz="0" w:space="0" w:color="auto"/>
              </w:divBdr>
            </w:div>
            <w:div w:id="452753575">
              <w:marLeft w:val="0"/>
              <w:marRight w:val="0"/>
              <w:marTop w:val="0"/>
              <w:marBottom w:val="0"/>
              <w:divBdr>
                <w:top w:val="none" w:sz="0" w:space="0" w:color="auto"/>
                <w:left w:val="none" w:sz="0" w:space="0" w:color="auto"/>
                <w:bottom w:val="none" w:sz="0" w:space="0" w:color="auto"/>
                <w:right w:val="none" w:sz="0" w:space="0" w:color="auto"/>
              </w:divBdr>
            </w:div>
            <w:div w:id="1355957160">
              <w:marLeft w:val="0"/>
              <w:marRight w:val="0"/>
              <w:marTop w:val="0"/>
              <w:marBottom w:val="0"/>
              <w:divBdr>
                <w:top w:val="none" w:sz="0" w:space="0" w:color="auto"/>
                <w:left w:val="none" w:sz="0" w:space="0" w:color="auto"/>
                <w:bottom w:val="none" w:sz="0" w:space="0" w:color="auto"/>
                <w:right w:val="none" w:sz="0" w:space="0" w:color="auto"/>
              </w:divBdr>
            </w:div>
            <w:div w:id="76141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0576">
      <w:bodyDiv w:val="1"/>
      <w:marLeft w:val="0"/>
      <w:marRight w:val="0"/>
      <w:marTop w:val="0"/>
      <w:marBottom w:val="0"/>
      <w:divBdr>
        <w:top w:val="none" w:sz="0" w:space="0" w:color="auto"/>
        <w:left w:val="none" w:sz="0" w:space="0" w:color="auto"/>
        <w:bottom w:val="none" w:sz="0" w:space="0" w:color="auto"/>
        <w:right w:val="none" w:sz="0" w:space="0" w:color="auto"/>
      </w:divBdr>
    </w:div>
    <w:div w:id="492184001">
      <w:bodyDiv w:val="1"/>
      <w:marLeft w:val="0"/>
      <w:marRight w:val="0"/>
      <w:marTop w:val="0"/>
      <w:marBottom w:val="0"/>
      <w:divBdr>
        <w:top w:val="none" w:sz="0" w:space="0" w:color="auto"/>
        <w:left w:val="none" w:sz="0" w:space="0" w:color="auto"/>
        <w:bottom w:val="none" w:sz="0" w:space="0" w:color="auto"/>
        <w:right w:val="none" w:sz="0" w:space="0" w:color="auto"/>
      </w:divBdr>
    </w:div>
    <w:div w:id="569775051">
      <w:bodyDiv w:val="1"/>
      <w:marLeft w:val="0"/>
      <w:marRight w:val="0"/>
      <w:marTop w:val="0"/>
      <w:marBottom w:val="0"/>
      <w:divBdr>
        <w:top w:val="none" w:sz="0" w:space="0" w:color="auto"/>
        <w:left w:val="none" w:sz="0" w:space="0" w:color="auto"/>
        <w:bottom w:val="none" w:sz="0" w:space="0" w:color="auto"/>
        <w:right w:val="none" w:sz="0" w:space="0" w:color="auto"/>
      </w:divBdr>
      <w:divsChild>
        <w:div w:id="1546257299">
          <w:marLeft w:val="0"/>
          <w:marRight w:val="0"/>
          <w:marTop w:val="0"/>
          <w:marBottom w:val="0"/>
          <w:divBdr>
            <w:top w:val="none" w:sz="0" w:space="0" w:color="auto"/>
            <w:left w:val="none" w:sz="0" w:space="0" w:color="auto"/>
            <w:bottom w:val="none" w:sz="0" w:space="0" w:color="auto"/>
            <w:right w:val="none" w:sz="0" w:space="0" w:color="auto"/>
          </w:divBdr>
          <w:divsChild>
            <w:div w:id="199175661">
              <w:marLeft w:val="0"/>
              <w:marRight w:val="0"/>
              <w:marTop w:val="0"/>
              <w:marBottom w:val="0"/>
              <w:divBdr>
                <w:top w:val="none" w:sz="0" w:space="0" w:color="auto"/>
                <w:left w:val="none" w:sz="0" w:space="0" w:color="auto"/>
                <w:bottom w:val="none" w:sz="0" w:space="0" w:color="auto"/>
                <w:right w:val="none" w:sz="0" w:space="0" w:color="auto"/>
              </w:divBdr>
            </w:div>
            <w:div w:id="2035886927">
              <w:marLeft w:val="0"/>
              <w:marRight w:val="0"/>
              <w:marTop w:val="0"/>
              <w:marBottom w:val="0"/>
              <w:divBdr>
                <w:top w:val="none" w:sz="0" w:space="0" w:color="auto"/>
                <w:left w:val="none" w:sz="0" w:space="0" w:color="auto"/>
                <w:bottom w:val="none" w:sz="0" w:space="0" w:color="auto"/>
                <w:right w:val="none" w:sz="0" w:space="0" w:color="auto"/>
              </w:divBdr>
            </w:div>
            <w:div w:id="43723195">
              <w:marLeft w:val="0"/>
              <w:marRight w:val="0"/>
              <w:marTop w:val="0"/>
              <w:marBottom w:val="0"/>
              <w:divBdr>
                <w:top w:val="none" w:sz="0" w:space="0" w:color="auto"/>
                <w:left w:val="none" w:sz="0" w:space="0" w:color="auto"/>
                <w:bottom w:val="none" w:sz="0" w:space="0" w:color="auto"/>
                <w:right w:val="none" w:sz="0" w:space="0" w:color="auto"/>
              </w:divBdr>
            </w:div>
            <w:div w:id="2090426377">
              <w:marLeft w:val="0"/>
              <w:marRight w:val="0"/>
              <w:marTop w:val="0"/>
              <w:marBottom w:val="0"/>
              <w:divBdr>
                <w:top w:val="none" w:sz="0" w:space="0" w:color="auto"/>
                <w:left w:val="none" w:sz="0" w:space="0" w:color="auto"/>
                <w:bottom w:val="none" w:sz="0" w:space="0" w:color="auto"/>
                <w:right w:val="none" w:sz="0" w:space="0" w:color="auto"/>
              </w:divBdr>
            </w:div>
            <w:div w:id="1496411764">
              <w:marLeft w:val="0"/>
              <w:marRight w:val="0"/>
              <w:marTop w:val="0"/>
              <w:marBottom w:val="0"/>
              <w:divBdr>
                <w:top w:val="none" w:sz="0" w:space="0" w:color="auto"/>
                <w:left w:val="none" w:sz="0" w:space="0" w:color="auto"/>
                <w:bottom w:val="none" w:sz="0" w:space="0" w:color="auto"/>
                <w:right w:val="none" w:sz="0" w:space="0" w:color="auto"/>
              </w:divBdr>
            </w:div>
            <w:div w:id="145443069">
              <w:marLeft w:val="0"/>
              <w:marRight w:val="0"/>
              <w:marTop w:val="0"/>
              <w:marBottom w:val="0"/>
              <w:divBdr>
                <w:top w:val="none" w:sz="0" w:space="0" w:color="auto"/>
                <w:left w:val="none" w:sz="0" w:space="0" w:color="auto"/>
                <w:bottom w:val="none" w:sz="0" w:space="0" w:color="auto"/>
                <w:right w:val="none" w:sz="0" w:space="0" w:color="auto"/>
              </w:divBdr>
            </w:div>
            <w:div w:id="844057636">
              <w:marLeft w:val="0"/>
              <w:marRight w:val="0"/>
              <w:marTop w:val="0"/>
              <w:marBottom w:val="0"/>
              <w:divBdr>
                <w:top w:val="none" w:sz="0" w:space="0" w:color="auto"/>
                <w:left w:val="none" w:sz="0" w:space="0" w:color="auto"/>
                <w:bottom w:val="none" w:sz="0" w:space="0" w:color="auto"/>
                <w:right w:val="none" w:sz="0" w:space="0" w:color="auto"/>
              </w:divBdr>
            </w:div>
            <w:div w:id="744188458">
              <w:marLeft w:val="0"/>
              <w:marRight w:val="0"/>
              <w:marTop w:val="0"/>
              <w:marBottom w:val="0"/>
              <w:divBdr>
                <w:top w:val="none" w:sz="0" w:space="0" w:color="auto"/>
                <w:left w:val="none" w:sz="0" w:space="0" w:color="auto"/>
                <w:bottom w:val="none" w:sz="0" w:space="0" w:color="auto"/>
                <w:right w:val="none" w:sz="0" w:space="0" w:color="auto"/>
              </w:divBdr>
            </w:div>
            <w:div w:id="1937402438">
              <w:marLeft w:val="0"/>
              <w:marRight w:val="0"/>
              <w:marTop w:val="0"/>
              <w:marBottom w:val="0"/>
              <w:divBdr>
                <w:top w:val="none" w:sz="0" w:space="0" w:color="auto"/>
                <w:left w:val="none" w:sz="0" w:space="0" w:color="auto"/>
                <w:bottom w:val="none" w:sz="0" w:space="0" w:color="auto"/>
                <w:right w:val="none" w:sz="0" w:space="0" w:color="auto"/>
              </w:divBdr>
            </w:div>
            <w:div w:id="761026705">
              <w:marLeft w:val="0"/>
              <w:marRight w:val="0"/>
              <w:marTop w:val="0"/>
              <w:marBottom w:val="0"/>
              <w:divBdr>
                <w:top w:val="none" w:sz="0" w:space="0" w:color="auto"/>
                <w:left w:val="none" w:sz="0" w:space="0" w:color="auto"/>
                <w:bottom w:val="none" w:sz="0" w:space="0" w:color="auto"/>
                <w:right w:val="none" w:sz="0" w:space="0" w:color="auto"/>
              </w:divBdr>
            </w:div>
            <w:div w:id="1727726474">
              <w:marLeft w:val="0"/>
              <w:marRight w:val="0"/>
              <w:marTop w:val="0"/>
              <w:marBottom w:val="0"/>
              <w:divBdr>
                <w:top w:val="none" w:sz="0" w:space="0" w:color="auto"/>
                <w:left w:val="none" w:sz="0" w:space="0" w:color="auto"/>
                <w:bottom w:val="none" w:sz="0" w:space="0" w:color="auto"/>
                <w:right w:val="none" w:sz="0" w:space="0" w:color="auto"/>
              </w:divBdr>
            </w:div>
            <w:div w:id="999115897">
              <w:marLeft w:val="0"/>
              <w:marRight w:val="0"/>
              <w:marTop w:val="0"/>
              <w:marBottom w:val="0"/>
              <w:divBdr>
                <w:top w:val="none" w:sz="0" w:space="0" w:color="auto"/>
                <w:left w:val="none" w:sz="0" w:space="0" w:color="auto"/>
                <w:bottom w:val="none" w:sz="0" w:space="0" w:color="auto"/>
                <w:right w:val="none" w:sz="0" w:space="0" w:color="auto"/>
              </w:divBdr>
            </w:div>
            <w:div w:id="1495341954">
              <w:marLeft w:val="0"/>
              <w:marRight w:val="0"/>
              <w:marTop w:val="0"/>
              <w:marBottom w:val="0"/>
              <w:divBdr>
                <w:top w:val="none" w:sz="0" w:space="0" w:color="auto"/>
                <w:left w:val="none" w:sz="0" w:space="0" w:color="auto"/>
                <w:bottom w:val="none" w:sz="0" w:space="0" w:color="auto"/>
                <w:right w:val="none" w:sz="0" w:space="0" w:color="auto"/>
              </w:divBdr>
            </w:div>
            <w:div w:id="155203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1834">
      <w:bodyDiv w:val="1"/>
      <w:marLeft w:val="0"/>
      <w:marRight w:val="0"/>
      <w:marTop w:val="0"/>
      <w:marBottom w:val="0"/>
      <w:divBdr>
        <w:top w:val="none" w:sz="0" w:space="0" w:color="auto"/>
        <w:left w:val="none" w:sz="0" w:space="0" w:color="auto"/>
        <w:bottom w:val="none" w:sz="0" w:space="0" w:color="auto"/>
        <w:right w:val="none" w:sz="0" w:space="0" w:color="auto"/>
      </w:divBdr>
    </w:div>
    <w:div w:id="737289576">
      <w:bodyDiv w:val="1"/>
      <w:marLeft w:val="0"/>
      <w:marRight w:val="0"/>
      <w:marTop w:val="0"/>
      <w:marBottom w:val="0"/>
      <w:divBdr>
        <w:top w:val="none" w:sz="0" w:space="0" w:color="auto"/>
        <w:left w:val="none" w:sz="0" w:space="0" w:color="auto"/>
        <w:bottom w:val="none" w:sz="0" w:space="0" w:color="auto"/>
        <w:right w:val="none" w:sz="0" w:space="0" w:color="auto"/>
      </w:divBdr>
      <w:divsChild>
        <w:div w:id="1895964342">
          <w:marLeft w:val="0"/>
          <w:marRight w:val="0"/>
          <w:marTop w:val="0"/>
          <w:marBottom w:val="0"/>
          <w:divBdr>
            <w:top w:val="none" w:sz="0" w:space="0" w:color="auto"/>
            <w:left w:val="none" w:sz="0" w:space="0" w:color="auto"/>
            <w:bottom w:val="none" w:sz="0" w:space="0" w:color="auto"/>
            <w:right w:val="none" w:sz="0" w:space="0" w:color="auto"/>
          </w:divBdr>
          <w:divsChild>
            <w:div w:id="145829780">
              <w:marLeft w:val="0"/>
              <w:marRight w:val="0"/>
              <w:marTop w:val="0"/>
              <w:marBottom w:val="0"/>
              <w:divBdr>
                <w:top w:val="none" w:sz="0" w:space="0" w:color="auto"/>
                <w:left w:val="none" w:sz="0" w:space="0" w:color="auto"/>
                <w:bottom w:val="none" w:sz="0" w:space="0" w:color="auto"/>
                <w:right w:val="none" w:sz="0" w:space="0" w:color="auto"/>
              </w:divBdr>
            </w:div>
            <w:div w:id="1535578526">
              <w:marLeft w:val="0"/>
              <w:marRight w:val="0"/>
              <w:marTop w:val="0"/>
              <w:marBottom w:val="0"/>
              <w:divBdr>
                <w:top w:val="none" w:sz="0" w:space="0" w:color="auto"/>
                <w:left w:val="none" w:sz="0" w:space="0" w:color="auto"/>
                <w:bottom w:val="none" w:sz="0" w:space="0" w:color="auto"/>
                <w:right w:val="none" w:sz="0" w:space="0" w:color="auto"/>
              </w:divBdr>
            </w:div>
            <w:div w:id="1702319007">
              <w:marLeft w:val="0"/>
              <w:marRight w:val="0"/>
              <w:marTop w:val="0"/>
              <w:marBottom w:val="0"/>
              <w:divBdr>
                <w:top w:val="none" w:sz="0" w:space="0" w:color="auto"/>
                <w:left w:val="none" w:sz="0" w:space="0" w:color="auto"/>
                <w:bottom w:val="none" w:sz="0" w:space="0" w:color="auto"/>
                <w:right w:val="none" w:sz="0" w:space="0" w:color="auto"/>
              </w:divBdr>
            </w:div>
            <w:div w:id="443698617">
              <w:marLeft w:val="0"/>
              <w:marRight w:val="0"/>
              <w:marTop w:val="0"/>
              <w:marBottom w:val="0"/>
              <w:divBdr>
                <w:top w:val="none" w:sz="0" w:space="0" w:color="auto"/>
                <w:left w:val="none" w:sz="0" w:space="0" w:color="auto"/>
                <w:bottom w:val="none" w:sz="0" w:space="0" w:color="auto"/>
                <w:right w:val="none" w:sz="0" w:space="0" w:color="auto"/>
              </w:divBdr>
            </w:div>
            <w:div w:id="1544639103">
              <w:marLeft w:val="0"/>
              <w:marRight w:val="0"/>
              <w:marTop w:val="0"/>
              <w:marBottom w:val="0"/>
              <w:divBdr>
                <w:top w:val="none" w:sz="0" w:space="0" w:color="auto"/>
                <w:left w:val="none" w:sz="0" w:space="0" w:color="auto"/>
                <w:bottom w:val="none" w:sz="0" w:space="0" w:color="auto"/>
                <w:right w:val="none" w:sz="0" w:space="0" w:color="auto"/>
              </w:divBdr>
            </w:div>
            <w:div w:id="1843398903">
              <w:marLeft w:val="0"/>
              <w:marRight w:val="0"/>
              <w:marTop w:val="0"/>
              <w:marBottom w:val="0"/>
              <w:divBdr>
                <w:top w:val="none" w:sz="0" w:space="0" w:color="auto"/>
                <w:left w:val="none" w:sz="0" w:space="0" w:color="auto"/>
                <w:bottom w:val="none" w:sz="0" w:space="0" w:color="auto"/>
                <w:right w:val="none" w:sz="0" w:space="0" w:color="auto"/>
              </w:divBdr>
            </w:div>
            <w:div w:id="145324714">
              <w:marLeft w:val="0"/>
              <w:marRight w:val="0"/>
              <w:marTop w:val="0"/>
              <w:marBottom w:val="0"/>
              <w:divBdr>
                <w:top w:val="none" w:sz="0" w:space="0" w:color="auto"/>
                <w:left w:val="none" w:sz="0" w:space="0" w:color="auto"/>
                <w:bottom w:val="none" w:sz="0" w:space="0" w:color="auto"/>
                <w:right w:val="none" w:sz="0" w:space="0" w:color="auto"/>
              </w:divBdr>
            </w:div>
            <w:div w:id="79062775">
              <w:marLeft w:val="0"/>
              <w:marRight w:val="0"/>
              <w:marTop w:val="0"/>
              <w:marBottom w:val="0"/>
              <w:divBdr>
                <w:top w:val="none" w:sz="0" w:space="0" w:color="auto"/>
                <w:left w:val="none" w:sz="0" w:space="0" w:color="auto"/>
                <w:bottom w:val="none" w:sz="0" w:space="0" w:color="auto"/>
                <w:right w:val="none" w:sz="0" w:space="0" w:color="auto"/>
              </w:divBdr>
            </w:div>
            <w:div w:id="7952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5698">
      <w:bodyDiv w:val="1"/>
      <w:marLeft w:val="0"/>
      <w:marRight w:val="0"/>
      <w:marTop w:val="0"/>
      <w:marBottom w:val="0"/>
      <w:divBdr>
        <w:top w:val="none" w:sz="0" w:space="0" w:color="auto"/>
        <w:left w:val="none" w:sz="0" w:space="0" w:color="auto"/>
        <w:bottom w:val="none" w:sz="0" w:space="0" w:color="auto"/>
        <w:right w:val="none" w:sz="0" w:space="0" w:color="auto"/>
      </w:divBdr>
    </w:div>
    <w:div w:id="776025271">
      <w:bodyDiv w:val="1"/>
      <w:marLeft w:val="0"/>
      <w:marRight w:val="0"/>
      <w:marTop w:val="0"/>
      <w:marBottom w:val="0"/>
      <w:divBdr>
        <w:top w:val="none" w:sz="0" w:space="0" w:color="auto"/>
        <w:left w:val="none" w:sz="0" w:space="0" w:color="auto"/>
        <w:bottom w:val="none" w:sz="0" w:space="0" w:color="auto"/>
        <w:right w:val="none" w:sz="0" w:space="0" w:color="auto"/>
      </w:divBdr>
    </w:div>
    <w:div w:id="904418442">
      <w:bodyDiv w:val="1"/>
      <w:marLeft w:val="0"/>
      <w:marRight w:val="0"/>
      <w:marTop w:val="0"/>
      <w:marBottom w:val="0"/>
      <w:divBdr>
        <w:top w:val="none" w:sz="0" w:space="0" w:color="auto"/>
        <w:left w:val="none" w:sz="0" w:space="0" w:color="auto"/>
        <w:bottom w:val="none" w:sz="0" w:space="0" w:color="auto"/>
        <w:right w:val="none" w:sz="0" w:space="0" w:color="auto"/>
      </w:divBdr>
    </w:div>
    <w:div w:id="939949131">
      <w:bodyDiv w:val="1"/>
      <w:marLeft w:val="0"/>
      <w:marRight w:val="0"/>
      <w:marTop w:val="0"/>
      <w:marBottom w:val="0"/>
      <w:divBdr>
        <w:top w:val="none" w:sz="0" w:space="0" w:color="auto"/>
        <w:left w:val="none" w:sz="0" w:space="0" w:color="auto"/>
        <w:bottom w:val="none" w:sz="0" w:space="0" w:color="auto"/>
        <w:right w:val="none" w:sz="0" w:space="0" w:color="auto"/>
      </w:divBdr>
      <w:divsChild>
        <w:div w:id="950936640">
          <w:marLeft w:val="0"/>
          <w:marRight w:val="0"/>
          <w:marTop w:val="0"/>
          <w:marBottom w:val="0"/>
          <w:divBdr>
            <w:top w:val="none" w:sz="0" w:space="0" w:color="auto"/>
            <w:left w:val="none" w:sz="0" w:space="0" w:color="auto"/>
            <w:bottom w:val="none" w:sz="0" w:space="0" w:color="auto"/>
            <w:right w:val="none" w:sz="0" w:space="0" w:color="auto"/>
          </w:divBdr>
          <w:divsChild>
            <w:div w:id="147941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4202">
      <w:bodyDiv w:val="1"/>
      <w:marLeft w:val="0"/>
      <w:marRight w:val="0"/>
      <w:marTop w:val="0"/>
      <w:marBottom w:val="0"/>
      <w:divBdr>
        <w:top w:val="none" w:sz="0" w:space="0" w:color="auto"/>
        <w:left w:val="none" w:sz="0" w:space="0" w:color="auto"/>
        <w:bottom w:val="none" w:sz="0" w:space="0" w:color="auto"/>
        <w:right w:val="none" w:sz="0" w:space="0" w:color="auto"/>
      </w:divBdr>
      <w:divsChild>
        <w:div w:id="381440764">
          <w:marLeft w:val="0"/>
          <w:marRight w:val="0"/>
          <w:marTop w:val="0"/>
          <w:marBottom w:val="0"/>
          <w:divBdr>
            <w:top w:val="none" w:sz="0" w:space="0" w:color="auto"/>
            <w:left w:val="none" w:sz="0" w:space="0" w:color="auto"/>
            <w:bottom w:val="none" w:sz="0" w:space="0" w:color="auto"/>
            <w:right w:val="none" w:sz="0" w:space="0" w:color="auto"/>
          </w:divBdr>
          <w:divsChild>
            <w:div w:id="1338535660">
              <w:marLeft w:val="0"/>
              <w:marRight w:val="0"/>
              <w:marTop w:val="0"/>
              <w:marBottom w:val="0"/>
              <w:divBdr>
                <w:top w:val="none" w:sz="0" w:space="0" w:color="auto"/>
                <w:left w:val="none" w:sz="0" w:space="0" w:color="auto"/>
                <w:bottom w:val="none" w:sz="0" w:space="0" w:color="auto"/>
                <w:right w:val="none" w:sz="0" w:space="0" w:color="auto"/>
              </w:divBdr>
            </w:div>
            <w:div w:id="31393001">
              <w:marLeft w:val="0"/>
              <w:marRight w:val="0"/>
              <w:marTop w:val="0"/>
              <w:marBottom w:val="0"/>
              <w:divBdr>
                <w:top w:val="none" w:sz="0" w:space="0" w:color="auto"/>
                <w:left w:val="none" w:sz="0" w:space="0" w:color="auto"/>
                <w:bottom w:val="none" w:sz="0" w:space="0" w:color="auto"/>
                <w:right w:val="none" w:sz="0" w:space="0" w:color="auto"/>
              </w:divBdr>
            </w:div>
            <w:div w:id="1882012402">
              <w:marLeft w:val="0"/>
              <w:marRight w:val="0"/>
              <w:marTop w:val="0"/>
              <w:marBottom w:val="0"/>
              <w:divBdr>
                <w:top w:val="none" w:sz="0" w:space="0" w:color="auto"/>
                <w:left w:val="none" w:sz="0" w:space="0" w:color="auto"/>
                <w:bottom w:val="none" w:sz="0" w:space="0" w:color="auto"/>
                <w:right w:val="none" w:sz="0" w:space="0" w:color="auto"/>
              </w:divBdr>
            </w:div>
            <w:div w:id="2119833437">
              <w:marLeft w:val="0"/>
              <w:marRight w:val="0"/>
              <w:marTop w:val="0"/>
              <w:marBottom w:val="0"/>
              <w:divBdr>
                <w:top w:val="none" w:sz="0" w:space="0" w:color="auto"/>
                <w:left w:val="none" w:sz="0" w:space="0" w:color="auto"/>
                <w:bottom w:val="none" w:sz="0" w:space="0" w:color="auto"/>
                <w:right w:val="none" w:sz="0" w:space="0" w:color="auto"/>
              </w:divBdr>
            </w:div>
            <w:div w:id="1569918739">
              <w:marLeft w:val="0"/>
              <w:marRight w:val="0"/>
              <w:marTop w:val="0"/>
              <w:marBottom w:val="0"/>
              <w:divBdr>
                <w:top w:val="none" w:sz="0" w:space="0" w:color="auto"/>
                <w:left w:val="none" w:sz="0" w:space="0" w:color="auto"/>
                <w:bottom w:val="none" w:sz="0" w:space="0" w:color="auto"/>
                <w:right w:val="none" w:sz="0" w:space="0" w:color="auto"/>
              </w:divBdr>
            </w:div>
            <w:div w:id="1720978599">
              <w:marLeft w:val="0"/>
              <w:marRight w:val="0"/>
              <w:marTop w:val="0"/>
              <w:marBottom w:val="0"/>
              <w:divBdr>
                <w:top w:val="none" w:sz="0" w:space="0" w:color="auto"/>
                <w:left w:val="none" w:sz="0" w:space="0" w:color="auto"/>
                <w:bottom w:val="none" w:sz="0" w:space="0" w:color="auto"/>
                <w:right w:val="none" w:sz="0" w:space="0" w:color="auto"/>
              </w:divBdr>
            </w:div>
            <w:div w:id="155334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222506">
      <w:bodyDiv w:val="1"/>
      <w:marLeft w:val="0"/>
      <w:marRight w:val="0"/>
      <w:marTop w:val="0"/>
      <w:marBottom w:val="0"/>
      <w:divBdr>
        <w:top w:val="none" w:sz="0" w:space="0" w:color="auto"/>
        <w:left w:val="none" w:sz="0" w:space="0" w:color="auto"/>
        <w:bottom w:val="none" w:sz="0" w:space="0" w:color="auto"/>
        <w:right w:val="none" w:sz="0" w:space="0" w:color="auto"/>
      </w:divBdr>
      <w:divsChild>
        <w:div w:id="2136869003">
          <w:marLeft w:val="0"/>
          <w:marRight w:val="0"/>
          <w:marTop w:val="0"/>
          <w:marBottom w:val="0"/>
          <w:divBdr>
            <w:top w:val="none" w:sz="0" w:space="0" w:color="auto"/>
            <w:left w:val="none" w:sz="0" w:space="0" w:color="auto"/>
            <w:bottom w:val="none" w:sz="0" w:space="0" w:color="auto"/>
            <w:right w:val="none" w:sz="0" w:space="0" w:color="auto"/>
          </w:divBdr>
          <w:divsChild>
            <w:div w:id="693384862">
              <w:marLeft w:val="0"/>
              <w:marRight w:val="0"/>
              <w:marTop w:val="0"/>
              <w:marBottom w:val="0"/>
              <w:divBdr>
                <w:top w:val="none" w:sz="0" w:space="0" w:color="auto"/>
                <w:left w:val="none" w:sz="0" w:space="0" w:color="auto"/>
                <w:bottom w:val="none" w:sz="0" w:space="0" w:color="auto"/>
                <w:right w:val="none" w:sz="0" w:space="0" w:color="auto"/>
              </w:divBdr>
            </w:div>
            <w:div w:id="1427270677">
              <w:marLeft w:val="0"/>
              <w:marRight w:val="0"/>
              <w:marTop w:val="0"/>
              <w:marBottom w:val="0"/>
              <w:divBdr>
                <w:top w:val="none" w:sz="0" w:space="0" w:color="auto"/>
                <w:left w:val="none" w:sz="0" w:space="0" w:color="auto"/>
                <w:bottom w:val="none" w:sz="0" w:space="0" w:color="auto"/>
                <w:right w:val="none" w:sz="0" w:space="0" w:color="auto"/>
              </w:divBdr>
            </w:div>
            <w:div w:id="217404642">
              <w:marLeft w:val="0"/>
              <w:marRight w:val="0"/>
              <w:marTop w:val="0"/>
              <w:marBottom w:val="0"/>
              <w:divBdr>
                <w:top w:val="none" w:sz="0" w:space="0" w:color="auto"/>
                <w:left w:val="none" w:sz="0" w:space="0" w:color="auto"/>
                <w:bottom w:val="none" w:sz="0" w:space="0" w:color="auto"/>
                <w:right w:val="none" w:sz="0" w:space="0" w:color="auto"/>
              </w:divBdr>
            </w:div>
            <w:div w:id="2111510105">
              <w:marLeft w:val="0"/>
              <w:marRight w:val="0"/>
              <w:marTop w:val="0"/>
              <w:marBottom w:val="0"/>
              <w:divBdr>
                <w:top w:val="none" w:sz="0" w:space="0" w:color="auto"/>
                <w:left w:val="none" w:sz="0" w:space="0" w:color="auto"/>
                <w:bottom w:val="none" w:sz="0" w:space="0" w:color="auto"/>
                <w:right w:val="none" w:sz="0" w:space="0" w:color="auto"/>
              </w:divBdr>
            </w:div>
            <w:div w:id="1962614040">
              <w:marLeft w:val="0"/>
              <w:marRight w:val="0"/>
              <w:marTop w:val="0"/>
              <w:marBottom w:val="0"/>
              <w:divBdr>
                <w:top w:val="none" w:sz="0" w:space="0" w:color="auto"/>
                <w:left w:val="none" w:sz="0" w:space="0" w:color="auto"/>
                <w:bottom w:val="none" w:sz="0" w:space="0" w:color="auto"/>
                <w:right w:val="none" w:sz="0" w:space="0" w:color="auto"/>
              </w:divBdr>
            </w:div>
            <w:div w:id="1079643511">
              <w:marLeft w:val="0"/>
              <w:marRight w:val="0"/>
              <w:marTop w:val="0"/>
              <w:marBottom w:val="0"/>
              <w:divBdr>
                <w:top w:val="none" w:sz="0" w:space="0" w:color="auto"/>
                <w:left w:val="none" w:sz="0" w:space="0" w:color="auto"/>
                <w:bottom w:val="none" w:sz="0" w:space="0" w:color="auto"/>
                <w:right w:val="none" w:sz="0" w:space="0" w:color="auto"/>
              </w:divBdr>
            </w:div>
            <w:div w:id="665746595">
              <w:marLeft w:val="0"/>
              <w:marRight w:val="0"/>
              <w:marTop w:val="0"/>
              <w:marBottom w:val="0"/>
              <w:divBdr>
                <w:top w:val="none" w:sz="0" w:space="0" w:color="auto"/>
                <w:left w:val="none" w:sz="0" w:space="0" w:color="auto"/>
                <w:bottom w:val="none" w:sz="0" w:space="0" w:color="auto"/>
                <w:right w:val="none" w:sz="0" w:space="0" w:color="auto"/>
              </w:divBdr>
            </w:div>
            <w:div w:id="93802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426967">
      <w:bodyDiv w:val="1"/>
      <w:marLeft w:val="0"/>
      <w:marRight w:val="0"/>
      <w:marTop w:val="0"/>
      <w:marBottom w:val="0"/>
      <w:divBdr>
        <w:top w:val="none" w:sz="0" w:space="0" w:color="auto"/>
        <w:left w:val="none" w:sz="0" w:space="0" w:color="auto"/>
        <w:bottom w:val="none" w:sz="0" w:space="0" w:color="auto"/>
        <w:right w:val="none" w:sz="0" w:space="0" w:color="auto"/>
      </w:divBdr>
    </w:div>
    <w:div w:id="1001002816">
      <w:bodyDiv w:val="1"/>
      <w:marLeft w:val="0"/>
      <w:marRight w:val="0"/>
      <w:marTop w:val="0"/>
      <w:marBottom w:val="0"/>
      <w:divBdr>
        <w:top w:val="none" w:sz="0" w:space="0" w:color="auto"/>
        <w:left w:val="none" w:sz="0" w:space="0" w:color="auto"/>
        <w:bottom w:val="none" w:sz="0" w:space="0" w:color="auto"/>
        <w:right w:val="none" w:sz="0" w:space="0" w:color="auto"/>
      </w:divBdr>
    </w:div>
    <w:div w:id="1088964077">
      <w:bodyDiv w:val="1"/>
      <w:marLeft w:val="0"/>
      <w:marRight w:val="0"/>
      <w:marTop w:val="0"/>
      <w:marBottom w:val="0"/>
      <w:divBdr>
        <w:top w:val="none" w:sz="0" w:space="0" w:color="auto"/>
        <w:left w:val="none" w:sz="0" w:space="0" w:color="auto"/>
        <w:bottom w:val="none" w:sz="0" w:space="0" w:color="auto"/>
        <w:right w:val="none" w:sz="0" w:space="0" w:color="auto"/>
      </w:divBdr>
    </w:div>
    <w:div w:id="1185900220">
      <w:bodyDiv w:val="1"/>
      <w:marLeft w:val="0"/>
      <w:marRight w:val="0"/>
      <w:marTop w:val="0"/>
      <w:marBottom w:val="0"/>
      <w:divBdr>
        <w:top w:val="none" w:sz="0" w:space="0" w:color="auto"/>
        <w:left w:val="none" w:sz="0" w:space="0" w:color="auto"/>
        <w:bottom w:val="none" w:sz="0" w:space="0" w:color="auto"/>
        <w:right w:val="none" w:sz="0" w:space="0" w:color="auto"/>
      </w:divBdr>
      <w:divsChild>
        <w:div w:id="674889863">
          <w:marLeft w:val="0"/>
          <w:marRight w:val="0"/>
          <w:marTop w:val="0"/>
          <w:marBottom w:val="0"/>
          <w:divBdr>
            <w:top w:val="none" w:sz="0" w:space="0" w:color="auto"/>
            <w:left w:val="none" w:sz="0" w:space="0" w:color="auto"/>
            <w:bottom w:val="none" w:sz="0" w:space="0" w:color="auto"/>
            <w:right w:val="none" w:sz="0" w:space="0" w:color="auto"/>
          </w:divBdr>
          <w:divsChild>
            <w:div w:id="117415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82811">
      <w:bodyDiv w:val="1"/>
      <w:marLeft w:val="0"/>
      <w:marRight w:val="0"/>
      <w:marTop w:val="0"/>
      <w:marBottom w:val="0"/>
      <w:divBdr>
        <w:top w:val="none" w:sz="0" w:space="0" w:color="auto"/>
        <w:left w:val="none" w:sz="0" w:space="0" w:color="auto"/>
        <w:bottom w:val="none" w:sz="0" w:space="0" w:color="auto"/>
        <w:right w:val="none" w:sz="0" w:space="0" w:color="auto"/>
      </w:divBdr>
      <w:divsChild>
        <w:div w:id="1502895226">
          <w:marLeft w:val="0"/>
          <w:marRight w:val="0"/>
          <w:marTop w:val="0"/>
          <w:marBottom w:val="0"/>
          <w:divBdr>
            <w:top w:val="none" w:sz="0" w:space="0" w:color="auto"/>
            <w:left w:val="none" w:sz="0" w:space="0" w:color="auto"/>
            <w:bottom w:val="none" w:sz="0" w:space="0" w:color="auto"/>
            <w:right w:val="none" w:sz="0" w:space="0" w:color="auto"/>
          </w:divBdr>
          <w:divsChild>
            <w:div w:id="1790079158">
              <w:marLeft w:val="0"/>
              <w:marRight w:val="0"/>
              <w:marTop w:val="0"/>
              <w:marBottom w:val="0"/>
              <w:divBdr>
                <w:top w:val="none" w:sz="0" w:space="0" w:color="auto"/>
                <w:left w:val="none" w:sz="0" w:space="0" w:color="auto"/>
                <w:bottom w:val="none" w:sz="0" w:space="0" w:color="auto"/>
                <w:right w:val="none" w:sz="0" w:space="0" w:color="auto"/>
              </w:divBdr>
            </w:div>
            <w:div w:id="407727499">
              <w:marLeft w:val="0"/>
              <w:marRight w:val="0"/>
              <w:marTop w:val="0"/>
              <w:marBottom w:val="0"/>
              <w:divBdr>
                <w:top w:val="none" w:sz="0" w:space="0" w:color="auto"/>
                <w:left w:val="none" w:sz="0" w:space="0" w:color="auto"/>
                <w:bottom w:val="none" w:sz="0" w:space="0" w:color="auto"/>
                <w:right w:val="none" w:sz="0" w:space="0" w:color="auto"/>
              </w:divBdr>
            </w:div>
            <w:div w:id="514808956">
              <w:marLeft w:val="0"/>
              <w:marRight w:val="0"/>
              <w:marTop w:val="0"/>
              <w:marBottom w:val="0"/>
              <w:divBdr>
                <w:top w:val="none" w:sz="0" w:space="0" w:color="auto"/>
                <w:left w:val="none" w:sz="0" w:space="0" w:color="auto"/>
                <w:bottom w:val="none" w:sz="0" w:space="0" w:color="auto"/>
                <w:right w:val="none" w:sz="0" w:space="0" w:color="auto"/>
              </w:divBdr>
            </w:div>
            <w:div w:id="471140096">
              <w:marLeft w:val="0"/>
              <w:marRight w:val="0"/>
              <w:marTop w:val="0"/>
              <w:marBottom w:val="0"/>
              <w:divBdr>
                <w:top w:val="none" w:sz="0" w:space="0" w:color="auto"/>
                <w:left w:val="none" w:sz="0" w:space="0" w:color="auto"/>
                <w:bottom w:val="none" w:sz="0" w:space="0" w:color="auto"/>
                <w:right w:val="none" w:sz="0" w:space="0" w:color="auto"/>
              </w:divBdr>
            </w:div>
            <w:div w:id="611131063">
              <w:marLeft w:val="0"/>
              <w:marRight w:val="0"/>
              <w:marTop w:val="0"/>
              <w:marBottom w:val="0"/>
              <w:divBdr>
                <w:top w:val="none" w:sz="0" w:space="0" w:color="auto"/>
                <w:left w:val="none" w:sz="0" w:space="0" w:color="auto"/>
                <w:bottom w:val="none" w:sz="0" w:space="0" w:color="auto"/>
                <w:right w:val="none" w:sz="0" w:space="0" w:color="auto"/>
              </w:divBdr>
            </w:div>
            <w:div w:id="1727676450">
              <w:marLeft w:val="0"/>
              <w:marRight w:val="0"/>
              <w:marTop w:val="0"/>
              <w:marBottom w:val="0"/>
              <w:divBdr>
                <w:top w:val="none" w:sz="0" w:space="0" w:color="auto"/>
                <w:left w:val="none" w:sz="0" w:space="0" w:color="auto"/>
                <w:bottom w:val="none" w:sz="0" w:space="0" w:color="auto"/>
                <w:right w:val="none" w:sz="0" w:space="0" w:color="auto"/>
              </w:divBdr>
            </w:div>
            <w:div w:id="1618491544">
              <w:marLeft w:val="0"/>
              <w:marRight w:val="0"/>
              <w:marTop w:val="0"/>
              <w:marBottom w:val="0"/>
              <w:divBdr>
                <w:top w:val="none" w:sz="0" w:space="0" w:color="auto"/>
                <w:left w:val="none" w:sz="0" w:space="0" w:color="auto"/>
                <w:bottom w:val="none" w:sz="0" w:space="0" w:color="auto"/>
                <w:right w:val="none" w:sz="0" w:space="0" w:color="auto"/>
              </w:divBdr>
            </w:div>
            <w:div w:id="1247881514">
              <w:marLeft w:val="0"/>
              <w:marRight w:val="0"/>
              <w:marTop w:val="0"/>
              <w:marBottom w:val="0"/>
              <w:divBdr>
                <w:top w:val="none" w:sz="0" w:space="0" w:color="auto"/>
                <w:left w:val="none" w:sz="0" w:space="0" w:color="auto"/>
                <w:bottom w:val="none" w:sz="0" w:space="0" w:color="auto"/>
                <w:right w:val="none" w:sz="0" w:space="0" w:color="auto"/>
              </w:divBdr>
            </w:div>
            <w:div w:id="1047265403">
              <w:marLeft w:val="0"/>
              <w:marRight w:val="0"/>
              <w:marTop w:val="0"/>
              <w:marBottom w:val="0"/>
              <w:divBdr>
                <w:top w:val="none" w:sz="0" w:space="0" w:color="auto"/>
                <w:left w:val="none" w:sz="0" w:space="0" w:color="auto"/>
                <w:bottom w:val="none" w:sz="0" w:space="0" w:color="auto"/>
                <w:right w:val="none" w:sz="0" w:space="0" w:color="auto"/>
              </w:divBdr>
            </w:div>
            <w:div w:id="84814652">
              <w:marLeft w:val="0"/>
              <w:marRight w:val="0"/>
              <w:marTop w:val="0"/>
              <w:marBottom w:val="0"/>
              <w:divBdr>
                <w:top w:val="none" w:sz="0" w:space="0" w:color="auto"/>
                <w:left w:val="none" w:sz="0" w:space="0" w:color="auto"/>
                <w:bottom w:val="none" w:sz="0" w:space="0" w:color="auto"/>
                <w:right w:val="none" w:sz="0" w:space="0" w:color="auto"/>
              </w:divBdr>
            </w:div>
            <w:div w:id="786506454">
              <w:marLeft w:val="0"/>
              <w:marRight w:val="0"/>
              <w:marTop w:val="0"/>
              <w:marBottom w:val="0"/>
              <w:divBdr>
                <w:top w:val="none" w:sz="0" w:space="0" w:color="auto"/>
                <w:left w:val="none" w:sz="0" w:space="0" w:color="auto"/>
                <w:bottom w:val="none" w:sz="0" w:space="0" w:color="auto"/>
                <w:right w:val="none" w:sz="0" w:space="0" w:color="auto"/>
              </w:divBdr>
            </w:div>
            <w:div w:id="1832795497">
              <w:marLeft w:val="0"/>
              <w:marRight w:val="0"/>
              <w:marTop w:val="0"/>
              <w:marBottom w:val="0"/>
              <w:divBdr>
                <w:top w:val="none" w:sz="0" w:space="0" w:color="auto"/>
                <w:left w:val="none" w:sz="0" w:space="0" w:color="auto"/>
                <w:bottom w:val="none" w:sz="0" w:space="0" w:color="auto"/>
                <w:right w:val="none" w:sz="0" w:space="0" w:color="auto"/>
              </w:divBdr>
            </w:div>
            <w:div w:id="1963227966">
              <w:marLeft w:val="0"/>
              <w:marRight w:val="0"/>
              <w:marTop w:val="0"/>
              <w:marBottom w:val="0"/>
              <w:divBdr>
                <w:top w:val="none" w:sz="0" w:space="0" w:color="auto"/>
                <w:left w:val="none" w:sz="0" w:space="0" w:color="auto"/>
                <w:bottom w:val="none" w:sz="0" w:space="0" w:color="auto"/>
                <w:right w:val="none" w:sz="0" w:space="0" w:color="auto"/>
              </w:divBdr>
            </w:div>
            <w:div w:id="360518738">
              <w:marLeft w:val="0"/>
              <w:marRight w:val="0"/>
              <w:marTop w:val="0"/>
              <w:marBottom w:val="0"/>
              <w:divBdr>
                <w:top w:val="none" w:sz="0" w:space="0" w:color="auto"/>
                <w:left w:val="none" w:sz="0" w:space="0" w:color="auto"/>
                <w:bottom w:val="none" w:sz="0" w:space="0" w:color="auto"/>
                <w:right w:val="none" w:sz="0" w:space="0" w:color="auto"/>
              </w:divBdr>
            </w:div>
            <w:div w:id="641277204">
              <w:marLeft w:val="0"/>
              <w:marRight w:val="0"/>
              <w:marTop w:val="0"/>
              <w:marBottom w:val="0"/>
              <w:divBdr>
                <w:top w:val="none" w:sz="0" w:space="0" w:color="auto"/>
                <w:left w:val="none" w:sz="0" w:space="0" w:color="auto"/>
                <w:bottom w:val="none" w:sz="0" w:space="0" w:color="auto"/>
                <w:right w:val="none" w:sz="0" w:space="0" w:color="auto"/>
              </w:divBdr>
            </w:div>
            <w:div w:id="461004285">
              <w:marLeft w:val="0"/>
              <w:marRight w:val="0"/>
              <w:marTop w:val="0"/>
              <w:marBottom w:val="0"/>
              <w:divBdr>
                <w:top w:val="none" w:sz="0" w:space="0" w:color="auto"/>
                <w:left w:val="none" w:sz="0" w:space="0" w:color="auto"/>
                <w:bottom w:val="none" w:sz="0" w:space="0" w:color="auto"/>
                <w:right w:val="none" w:sz="0" w:space="0" w:color="auto"/>
              </w:divBdr>
            </w:div>
            <w:div w:id="137103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96515">
      <w:bodyDiv w:val="1"/>
      <w:marLeft w:val="0"/>
      <w:marRight w:val="0"/>
      <w:marTop w:val="0"/>
      <w:marBottom w:val="0"/>
      <w:divBdr>
        <w:top w:val="none" w:sz="0" w:space="0" w:color="auto"/>
        <w:left w:val="none" w:sz="0" w:space="0" w:color="auto"/>
        <w:bottom w:val="none" w:sz="0" w:space="0" w:color="auto"/>
        <w:right w:val="none" w:sz="0" w:space="0" w:color="auto"/>
      </w:divBdr>
    </w:div>
    <w:div w:id="1391808893">
      <w:bodyDiv w:val="1"/>
      <w:marLeft w:val="0"/>
      <w:marRight w:val="0"/>
      <w:marTop w:val="0"/>
      <w:marBottom w:val="0"/>
      <w:divBdr>
        <w:top w:val="none" w:sz="0" w:space="0" w:color="auto"/>
        <w:left w:val="none" w:sz="0" w:space="0" w:color="auto"/>
        <w:bottom w:val="none" w:sz="0" w:space="0" w:color="auto"/>
        <w:right w:val="none" w:sz="0" w:space="0" w:color="auto"/>
      </w:divBdr>
    </w:div>
    <w:div w:id="1403026118">
      <w:bodyDiv w:val="1"/>
      <w:marLeft w:val="0"/>
      <w:marRight w:val="0"/>
      <w:marTop w:val="0"/>
      <w:marBottom w:val="0"/>
      <w:divBdr>
        <w:top w:val="none" w:sz="0" w:space="0" w:color="auto"/>
        <w:left w:val="none" w:sz="0" w:space="0" w:color="auto"/>
        <w:bottom w:val="none" w:sz="0" w:space="0" w:color="auto"/>
        <w:right w:val="none" w:sz="0" w:space="0" w:color="auto"/>
      </w:divBdr>
    </w:div>
    <w:div w:id="1486118766">
      <w:bodyDiv w:val="1"/>
      <w:marLeft w:val="0"/>
      <w:marRight w:val="0"/>
      <w:marTop w:val="0"/>
      <w:marBottom w:val="0"/>
      <w:divBdr>
        <w:top w:val="none" w:sz="0" w:space="0" w:color="auto"/>
        <w:left w:val="none" w:sz="0" w:space="0" w:color="auto"/>
        <w:bottom w:val="none" w:sz="0" w:space="0" w:color="auto"/>
        <w:right w:val="none" w:sz="0" w:space="0" w:color="auto"/>
      </w:divBdr>
    </w:div>
    <w:div w:id="1517382938">
      <w:bodyDiv w:val="1"/>
      <w:marLeft w:val="0"/>
      <w:marRight w:val="0"/>
      <w:marTop w:val="0"/>
      <w:marBottom w:val="0"/>
      <w:divBdr>
        <w:top w:val="none" w:sz="0" w:space="0" w:color="auto"/>
        <w:left w:val="none" w:sz="0" w:space="0" w:color="auto"/>
        <w:bottom w:val="none" w:sz="0" w:space="0" w:color="auto"/>
        <w:right w:val="none" w:sz="0" w:space="0" w:color="auto"/>
      </w:divBdr>
      <w:divsChild>
        <w:div w:id="345864580">
          <w:marLeft w:val="0"/>
          <w:marRight w:val="0"/>
          <w:marTop w:val="0"/>
          <w:marBottom w:val="0"/>
          <w:divBdr>
            <w:top w:val="none" w:sz="0" w:space="0" w:color="auto"/>
            <w:left w:val="none" w:sz="0" w:space="0" w:color="auto"/>
            <w:bottom w:val="none" w:sz="0" w:space="0" w:color="auto"/>
            <w:right w:val="none" w:sz="0" w:space="0" w:color="auto"/>
          </w:divBdr>
          <w:divsChild>
            <w:div w:id="188687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910">
      <w:bodyDiv w:val="1"/>
      <w:marLeft w:val="0"/>
      <w:marRight w:val="0"/>
      <w:marTop w:val="0"/>
      <w:marBottom w:val="0"/>
      <w:divBdr>
        <w:top w:val="none" w:sz="0" w:space="0" w:color="auto"/>
        <w:left w:val="none" w:sz="0" w:space="0" w:color="auto"/>
        <w:bottom w:val="none" w:sz="0" w:space="0" w:color="auto"/>
        <w:right w:val="none" w:sz="0" w:space="0" w:color="auto"/>
      </w:divBdr>
    </w:div>
    <w:div w:id="1596594863">
      <w:bodyDiv w:val="1"/>
      <w:marLeft w:val="0"/>
      <w:marRight w:val="0"/>
      <w:marTop w:val="0"/>
      <w:marBottom w:val="0"/>
      <w:divBdr>
        <w:top w:val="none" w:sz="0" w:space="0" w:color="auto"/>
        <w:left w:val="none" w:sz="0" w:space="0" w:color="auto"/>
        <w:bottom w:val="none" w:sz="0" w:space="0" w:color="auto"/>
        <w:right w:val="none" w:sz="0" w:space="0" w:color="auto"/>
      </w:divBdr>
    </w:div>
    <w:div w:id="1648821941">
      <w:bodyDiv w:val="1"/>
      <w:marLeft w:val="0"/>
      <w:marRight w:val="0"/>
      <w:marTop w:val="0"/>
      <w:marBottom w:val="0"/>
      <w:divBdr>
        <w:top w:val="none" w:sz="0" w:space="0" w:color="auto"/>
        <w:left w:val="none" w:sz="0" w:space="0" w:color="auto"/>
        <w:bottom w:val="none" w:sz="0" w:space="0" w:color="auto"/>
        <w:right w:val="none" w:sz="0" w:space="0" w:color="auto"/>
      </w:divBdr>
      <w:divsChild>
        <w:div w:id="316343159">
          <w:marLeft w:val="0"/>
          <w:marRight w:val="0"/>
          <w:marTop w:val="0"/>
          <w:marBottom w:val="0"/>
          <w:divBdr>
            <w:top w:val="none" w:sz="0" w:space="0" w:color="auto"/>
            <w:left w:val="none" w:sz="0" w:space="0" w:color="auto"/>
            <w:bottom w:val="none" w:sz="0" w:space="0" w:color="auto"/>
            <w:right w:val="none" w:sz="0" w:space="0" w:color="auto"/>
          </w:divBdr>
          <w:divsChild>
            <w:div w:id="21457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483">
      <w:bodyDiv w:val="1"/>
      <w:marLeft w:val="0"/>
      <w:marRight w:val="0"/>
      <w:marTop w:val="0"/>
      <w:marBottom w:val="0"/>
      <w:divBdr>
        <w:top w:val="none" w:sz="0" w:space="0" w:color="auto"/>
        <w:left w:val="none" w:sz="0" w:space="0" w:color="auto"/>
        <w:bottom w:val="none" w:sz="0" w:space="0" w:color="auto"/>
        <w:right w:val="none" w:sz="0" w:space="0" w:color="auto"/>
      </w:divBdr>
    </w:div>
    <w:div w:id="1687516857">
      <w:bodyDiv w:val="1"/>
      <w:marLeft w:val="0"/>
      <w:marRight w:val="0"/>
      <w:marTop w:val="0"/>
      <w:marBottom w:val="0"/>
      <w:divBdr>
        <w:top w:val="none" w:sz="0" w:space="0" w:color="auto"/>
        <w:left w:val="none" w:sz="0" w:space="0" w:color="auto"/>
        <w:bottom w:val="none" w:sz="0" w:space="0" w:color="auto"/>
        <w:right w:val="none" w:sz="0" w:space="0" w:color="auto"/>
      </w:divBdr>
      <w:divsChild>
        <w:div w:id="2079278798">
          <w:marLeft w:val="0"/>
          <w:marRight w:val="0"/>
          <w:marTop w:val="0"/>
          <w:marBottom w:val="0"/>
          <w:divBdr>
            <w:top w:val="none" w:sz="0" w:space="0" w:color="auto"/>
            <w:left w:val="none" w:sz="0" w:space="0" w:color="auto"/>
            <w:bottom w:val="none" w:sz="0" w:space="0" w:color="auto"/>
            <w:right w:val="none" w:sz="0" w:space="0" w:color="auto"/>
          </w:divBdr>
          <w:divsChild>
            <w:div w:id="1838114903">
              <w:marLeft w:val="0"/>
              <w:marRight w:val="0"/>
              <w:marTop w:val="0"/>
              <w:marBottom w:val="0"/>
              <w:divBdr>
                <w:top w:val="none" w:sz="0" w:space="0" w:color="auto"/>
                <w:left w:val="none" w:sz="0" w:space="0" w:color="auto"/>
                <w:bottom w:val="none" w:sz="0" w:space="0" w:color="auto"/>
                <w:right w:val="none" w:sz="0" w:space="0" w:color="auto"/>
              </w:divBdr>
            </w:div>
            <w:div w:id="1731923157">
              <w:marLeft w:val="0"/>
              <w:marRight w:val="0"/>
              <w:marTop w:val="0"/>
              <w:marBottom w:val="0"/>
              <w:divBdr>
                <w:top w:val="none" w:sz="0" w:space="0" w:color="auto"/>
                <w:left w:val="none" w:sz="0" w:space="0" w:color="auto"/>
                <w:bottom w:val="none" w:sz="0" w:space="0" w:color="auto"/>
                <w:right w:val="none" w:sz="0" w:space="0" w:color="auto"/>
              </w:divBdr>
            </w:div>
            <w:div w:id="1258903993">
              <w:marLeft w:val="0"/>
              <w:marRight w:val="0"/>
              <w:marTop w:val="0"/>
              <w:marBottom w:val="0"/>
              <w:divBdr>
                <w:top w:val="none" w:sz="0" w:space="0" w:color="auto"/>
                <w:left w:val="none" w:sz="0" w:space="0" w:color="auto"/>
                <w:bottom w:val="none" w:sz="0" w:space="0" w:color="auto"/>
                <w:right w:val="none" w:sz="0" w:space="0" w:color="auto"/>
              </w:divBdr>
            </w:div>
            <w:div w:id="770052787">
              <w:marLeft w:val="0"/>
              <w:marRight w:val="0"/>
              <w:marTop w:val="0"/>
              <w:marBottom w:val="0"/>
              <w:divBdr>
                <w:top w:val="none" w:sz="0" w:space="0" w:color="auto"/>
                <w:left w:val="none" w:sz="0" w:space="0" w:color="auto"/>
                <w:bottom w:val="none" w:sz="0" w:space="0" w:color="auto"/>
                <w:right w:val="none" w:sz="0" w:space="0" w:color="auto"/>
              </w:divBdr>
            </w:div>
            <w:div w:id="161008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35218">
      <w:bodyDiv w:val="1"/>
      <w:marLeft w:val="0"/>
      <w:marRight w:val="0"/>
      <w:marTop w:val="0"/>
      <w:marBottom w:val="0"/>
      <w:divBdr>
        <w:top w:val="none" w:sz="0" w:space="0" w:color="auto"/>
        <w:left w:val="none" w:sz="0" w:space="0" w:color="auto"/>
        <w:bottom w:val="none" w:sz="0" w:space="0" w:color="auto"/>
        <w:right w:val="none" w:sz="0" w:space="0" w:color="auto"/>
      </w:divBdr>
      <w:divsChild>
        <w:div w:id="2041468089">
          <w:marLeft w:val="0"/>
          <w:marRight w:val="0"/>
          <w:marTop w:val="0"/>
          <w:marBottom w:val="0"/>
          <w:divBdr>
            <w:top w:val="none" w:sz="0" w:space="0" w:color="auto"/>
            <w:left w:val="none" w:sz="0" w:space="0" w:color="auto"/>
            <w:bottom w:val="none" w:sz="0" w:space="0" w:color="auto"/>
            <w:right w:val="none" w:sz="0" w:space="0" w:color="auto"/>
          </w:divBdr>
          <w:divsChild>
            <w:div w:id="238515580">
              <w:marLeft w:val="0"/>
              <w:marRight w:val="0"/>
              <w:marTop w:val="0"/>
              <w:marBottom w:val="0"/>
              <w:divBdr>
                <w:top w:val="none" w:sz="0" w:space="0" w:color="auto"/>
                <w:left w:val="none" w:sz="0" w:space="0" w:color="auto"/>
                <w:bottom w:val="none" w:sz="0" w:space="0" w:color="auto"/>
                <w:right w:val="none" w:sz="0" w:space="0" w:color="auto"/>
              </w:divBdr>
            </w:div>
            <w:div w:id="1161234012">
              <w:marLeft w:val="0"/>
              <w:marRight w:val="0"/>
              <w:marTop w:val="0"/>
              <w:marBottom w:val="0"/>
              <w:divBdr>
                <w:top w:val="none" w:sz="0" w:space="0" w:color="auto"/>
                <w:left w:val="none" w:sz="0" w:space="0" w:color="auto"/>
                <w:bottom w:val="none" w:sz="0" w:space="0" w:color="auto"/>
                <w:right w:val="none" w:sz="0" w:space="0" w:color="auto"/>
              </w:divBdr>
            </w:div>
            <w:div w:id="285936427">
              <w:marLeft w:val="0"/>
              <w:marRight w:val="0"/>
              <w:marTop w:val="0"/>
              <w:marBottom w:val="0"/>
              <w:divBdr>
                <w:top w:val="none" w:sz="0" w:space="0" w:color="auto"/>
                <w:left w:val="none" w:sz="0" w:space="0" w:color="auto"/>
                <w:bottom w:val="none" w:sz="0" w:space="0" w:color="auto"/>
                <w:right w:val="none" w:sz="0" w:space="0" w:color="auto"/>
              </w:divBdr>
            </w:div>
            <w:div w:id="21128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70749">
      <w:bodyDiv w:val="1"/>
      <w:marLeft w:val="0"/>
      <w:marRight w:val="0"/>
      <w:marTop w:val="0"/>
      <w:marBottom w:val="0"/>
      <w:divBdr>
        <w:top w:val="none" w:sz="0" w:space="0" w:color="auto"/>
        <w:left w:val="none" w:sz="0" w:space="0" w:color="auto"/>
        <w:bottom w:val="none" w:sz="0" w:space="0" w:color="auto"/>
        <w:right w:val="none" w:sz="0" w:space="0" w:color="auto"/>
      </w:divBdr>
    </w:div>
    <w:div w:id="1743797304">
      <w:bodyDiv w:val="1"/>
      <w:marLeft w:val="0"/>
      <w:marRight w:val="0"/>
      <w:marTop w:val="0"/>
      <w:marBottom w:val="0"/>
      <w:divBdr>
        <w:top w:val="none" w:sz="0" w:space="0" w:color="auto"/>
        <w:left w:val="none" w:sz="0" w:space="0" w:color="auto"/>
        <w:bottom w:val="none" w:sz="0" w:space="0" w:color="auto"/>
        <w:right w:val="none" w:sz="0" w:space="0" w:color="auto"/>
      </w:divBdr>
      <w:divsChild>
        <w:div w:id="1056779640">
          <w:marLeft w:val="0"/>
          <w:marRight w:val="0"/>
          <w:marTop w:val="0"/>
          <w:marBottom w:val="0"/>
          <w:divBdr>
            <w:top w:val="none" w:sz="0" w:space="0" w:color="auto"/>
            <w:left w:val="none" w:sz="0" w:space="0" w:color="auto"/>
            <w:bottom w:val="none" w:sz="0" w:space="0" w:color="auto"/>
            <w:right w:val="none" w:sz="0" w:space="0" w:color="auto"/>
          </w:divBdr>
          <w:divsChild>
            <w:div w:id="205495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44010">
      <w:bodyDiv w:val="1"/>
      <w:marLeft w:val="0"/>
      <w:marRight w:val="0"/>
      <w:marTop w:val="0"/>
      <w:marBottom w:val="0"/>
      <w:divBdr>
        <w:top w:val="none" w:sz="0" w:space="0" w:color="auto"/>
        <w:left w:val="none" w:sz="0" w:space="0" w:color="auto"/>
        <w:bottom w:val="none" w:sz="0" w:space="0" w:color="auto"/>
        <w:right w:val="none" w:sz="0" w:space="0" w:color="auto"/>
      </w:divBdr>
    </w:div>
    <w:div w:id="1921257161">
      <w:bodyDiv w:val="1"/>
      <w:marLeft w:val="0"/>
      <w:marRight w:val="0"/>
      <w:marTop w:val="0"/>
      <w:marBottom w:val="0"/>
      <w:divBdr>
        <w:top w:val="none" w:sz="0" w:space="0" w:color="auto"/>
        <w:left w:val="none" w:sz="0" w:space="0" w:color="auto"/>
        <w:bottom w:val="none" w:sz="0" w:space="0" w:color="auto"/>
        <w:right w:val="none" w:sz="0" w:space="0" w:color="auto"/>
      </w:divBdr>
      <w:divsChild>
        <w:div w:id="840509105">
          <w:marLeft w:val="0"/>
          <w:marRight w:val="0"/>
          <w:marTop w:val="0"/>
          <w:marBottom w:val="0"/>
          <w:divBdr>
            <w:top w:val="none" w:sz="0" w:space="0" w:color="auto"/>
            <w:left w:val="none" w:sz="0" w:space="0" w:color="auto"/>
            <w:bottom w:val="none" w:sz="0" w:space="0" w:color="auto"/>
            <w:right w:val="none" w:sz="0" w:space="0" w:color="auto"/>
          </w:divBdr>
          <w:divsChild>
            <w:div w:id="220481457">
              <w:marLeft w:val="0"/>
              <w:marRight w:val="0"/>
              <w:marTop w:val="0"/>
              <w:marBottom w:val="0"/>
              <w:divBdr>
                <w:top w:val="none" w:sz="0" w:space="0" w:color="auto"/>
                <w:left w:val="none" w:sz="0" w:space="0" w:color="auto"/>
                <w:bottom w:val="none" w:sz="0" w:space="0" w:color="auto"/>
                <w:right w:val="none" w:sz="0" w:space="0" w:color="auto"/>
              </w:divBdr>
            </w:div>
            <w:div w:id="1985507841">
              <w:marLeft w:val="0"/>
              <w:marRight w:val="0"/>
              <w:marTop w:val="0"/>
              <w:marBottom w:val="0"/>
              <w:divBdr>
                <w:top w:val="none" w:sz="0" w:space="0" w:color="auto"/>
                <w:left w:val="none" w:sz="0" w:space="0" w:color="auto"/>
                <w:bottom w:val="none" w:sz="0" w:space="0" w:color="auto"/>
                <w:right w:val="none" w:sz="0" w:space="0" w:color="auto"/>
              </w:divBdr>
            </w:div>
            <w:div w:id="797992457">
              <w:marLeft w:val="0"/>
              <w:marRight w:val="0"/>
              <w:marTop w:val="0"/>
              <w:marBottom w:val="0"/>
              <w:divBdr>
                <w:top w:val="none" w:sz="0" w:space="0" w:color="auto"/>
                <w:left w:val="none" w:sz="0" w:space="0" w:color="auto"/>
                <w:bottom w:val="none" w:sz="0" w:space="0" w:color="auto"/>
                <w:right w:val="none" w:sz="0" w:space="0" w:color="auto"/>
              </w:divBdr>
            </w:div>
            <w:div w:id="361444691">
              <w:marLeft w:val="0"/>
              <w:marRight w:val="0"/>
              <w:marTop w:val="0"/>
              <w:marBottom w:val="0"/>
              <w:divBdr>
                <w:top w:val="none" w:sz="0" w:space="0" w:color="auto"/>
                <w:left w:val="none" w:sz="0" w:space="0" w:color="auto"/>
                <w:bottom w:val="none" w:sz="0" w:space="0" w:color="auto"/>
                <w:right w:val="none" w:sz="0" w:space="0" w:color="auto"/>
              </w:divBdr>
            </w:div>
            <w:div w:id="1252857697">
              <w:marLeft w:val="0"/>
              <w:marRight w:val="0"/>
              <w:marTop w:val="0"/>
              <w:marBottom w:val="0"/>
              <w:divBdr>
                <w:top w:val="none" w:sz="0" w:space="0" w:color="auto"/>
                <w:left w:val="none" w:sz="0" w:space="0" w:color="auto"/>
                <w:bottom w:val="none" w:sz="0" w:space="0" w:color="auto"/>
                <w:right w:val="none" w:sz="0" w:space="0" w:color="auto"/>
              </w:divBdr>
            </w:div>
            <w:div w:id="2010523754">
              <w:marLeft w:val="0"/>
              <w:marRight w:val="0"/>
              <w:marTop w:val="0"/>
              <w:marBottom w:val="0"/>
              <w:divBdr>
                <w:top w:val="none" w:sz="0" w:space="0" w:color="auto"/>
                <w:left w:val="none" w:sz="0" w:space="0" w:color="auto"/>
                <w:bottom w:val="none" w:sz="0" w:space="0" w:color="auto"/>
                <w:right w:val="none" w:sz="0" w:space="0" w:color="auto"/>
              </w:divBdr>
            </w:div>
            <w:div w:id="11229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3546">
      <w:bodyDiv w:val="1"/>
      <w:marLeft w:val="0"/>
      <w:marRight w:val="0"/>
      <w:marTop w:val="0"/>
      <w:marBottom w:val="0"/>
      <w:divBdr>
        <w:top w:val="none" w:sz="0" w:space="0" w:color="auto"/>
        <w:left w:val="none" w:sz="0" w:space="0" w:color="auto"/>
        <w:bottom w:val="none" w:sz="0" w:space="0" w:color="auto"/>
        <w:right w:val="none" w:sz="0" w:space="0" w:color="auto"/>
      </w:divBdr>
      <w:divsChild>
        <w:div w:id="1045980193">
          <w:marLeft w:val="0"/>
          <w:marRight w:val="0"/>
          <w:marTop w:val="0"/>
          <w:marBottom w:val="0"/>
          <w:divBdr>
            <w:top w:val="none" w:sz="0" w:space="0" w:color="auto"/>
            <w:left w:val="none" w:sz="0" w:space="0" w:color="auto"/>
            <w:bottom w:val="none" w:sz="0" w:space="0" w:color="auto"/>
            <w:right w:val="none" w:sz="0" w:space="0" w:color="auto"/>
          </w:divBdr>
          <w:divsChild>
            <w:div w:id="117823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88814">
      <w:bodyDiv w:val="1"/>
      <w:marLeft w:val="0"/>
      <w:marRight w:val="0"/>
      <w:marTop w:val="0"/>
      <w:marBottom w:val="0"/>
      <w:divBdr>
        <w:top w:val="none" w:sz="0" w:space="0" w:color="auto"/>
        <w:left w:val="none" w:sz="0" w:space="0" w:color="auto"/>
        <w:bottom w:val="none" w:sz="0" w:space="0" w:color="auto"/>
        <w:right w:val="none" w:sz="0" w:space="0" w:color="auto"/>
      </w:divBdr>
      <w:divsChild>
        <w:div w:id="1481118207">
          <w:marLeft w:val="0"/>
          <w:marRight w:val="0"/>
          <w:marTop w:val="0"/>
          <w:marBottom w:val="0"/>
          <w:divBdr>
            <w:top w:val="none" w:sz="0" w:space="0" w:color="auto"/>
            <w:left w:val="none" w:sz="0" w:space="0" w:color="auto"/>
            <w:bottom w:val="none" w:sz="0" w:space="0" w:color="auto"/>
            <w:right w:val="none" w:sz="0" w:space="0" w:color="auto"/>
          </w:divBdr>
          <w:divsChild>
            <w:div w:id="1878816936">
              <w:marLeft w:val="0"/>
              <w:marRight w:val="0"/>
              <w:marTop w:val="0"/>
              <w:marBottom w:val="0"/>
              <w:divBdr>
                <w:top w:val="none" w:sz="0" w:space="0" w:color="auto"/>
                <w:left w:val="none" w:sz="0" w:space="0" w:color="auto"/>
                <w:bottom w:val="none" w:sz="0" w:space="0" w:color="auto"/>
                <w:right w:val="none" w:sz="0" w:space="0" w:color="auto"/>
              </w:divBdr>
            </w:div>
            <w:div w:id="169214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17697">
      <w:bodyDiv w:val="1"/>
      <w:marLeft w:val="0"/>
      <w:marRight w:val="0"/>
      <w:marTop w:val="0"/>
      <w:marBottom w:val="0"/>
      <w:divBdr>
        <w:top w:val="none" w:sz="0" w:space="0" w:color="auto"/>
        <w:left w:val="none" w:sz="0" w:space="0" w:color="auto"/>
        <w:bottom w:val="none" w:sz="0" w:space="0" w:color="auto"/>
        <w:right w:val="none" w:sz="0" w:space="0" w:color="auto"/>
      </w:divBdr>
      <w:divsChild>
        <w:div w:id="1043289604">
          <w:marLeft w:val="0"/>
          <w:marRight w:val="0"/>
          <w:marTop w:val="0"/>
          <w:marBottom w:val="0"/>
          <w:divBdr>
            <w:top w:val="none" w:sz="0" w:space="0" w:color="auto"/>
            <w:left w:val="none" w:sz="0" w:space="0" w:color="auto"/>
            <w:bottom w:val="none" w:sz="0" w:space="0" w:color="auto"/>
            <w:right w:val="none" w:sz="0" w:space="0" w:color="auto"/>
          </w:divBdr>
          <w:divsChild>
            <w:div w:id="1860466146">
              <w:marLeft w:val="0"/>
              <w:marRight w:val="0"/>
              <w:marTop w:val="0"/>
              <w:marBottom w:val="0"/>
              <w:divBdr>
                <w:top w:val="none" w:sz="0" w:space="0" w:color="auto"/>
                <w:left w:val="none" w:sz="0" w:space="0" w:color="auto"/>
                <w:bottom w:val="none" w:sz="0" w:space="0" w:color="auto"/>
                <w:right w:val="none" w:sz="0" w:space="0" w:color="auto"/>
              </w:divBdr>
            </w:div>
            <w:div w:id="161699423">
              <w:marLeft w:val="0"/>
              <w:marRight w:val="0"/>
              <w:marTop w:val="0"/>
              <w:marBottom w:val="0"/>
              <w:divBdr>
                <w:top w:val="none" w:sz="0" w:space="0" w:color="auto"/>
                <w:left w:val="none" w:sz="0" w:space="0" w:color="auto"/>
                <w:bottom w:val="none" w:sz="0" w:space="0" w:color="auto"/>
                <w:right w:val="none" w:sz="0" w:space="0" w:color="auto"/>
              </w:divBdr>
            </w:div>
            <w:div w:id="270434185">
              <w:marLeft w:val="0"/>
              <w:marRight w:val="0"/>
              <w:marTop w:val="0"/>
              <w:marBottom w:val="0"/>
              <w:divBdr>
                <w:top w:val="none" w:sz="0" w:space="0" w:color="auto"/>
                <w:left w:val="none" w:sz="0" w:space="0" w:color="auto"/>
                <w:bottom w:val="none" w:sz="0" w:space="0" w:color="auto"/>
                <w:right w:val="none" w:sz="0" w:space="0" w:color="auto"/>
              </w:divBdr>
            </w:div>
            <w:div w:id="1367098110">
              <w:marLeft w:val="0"/>
              <w:marRight w:val="0"/>
              <w:marTop w:val="0"/>
              <w:marBottom w:val="0"/>
              <w:divBdr>
                <w:top w:val="none" w:sz="0" w:space="0" w:color="auto"/>
                <w:left w:val="none" w:sz="0" w:space="0" w:color="auto"/>
                <w:bottom w:val="none" w:sz="0" w:space="0" w:color="auto"/>
                <w:right w:val="none" w:sz="0" w:space="0" w:color="auto"/>
              </w:divBdr>
            </w:div>
            <w:div w:id="922832172">
              <w:marLeft w:val="0"/>
              <w:marRight w:val="0"/>
              <w:marTop w:val="0"/>
              <w:marBottom w:val="0"/>
              <w:divBdr>
                <w:top w:val="none" w:sz="0" w:space="0" w:color="auto"/>
                <w:left w:val="none" w:sz="0" w:space="0" w:color="auto"/>
                <w:bottom w:val="none" w:sz="0" w:space="0" w:color="auto"/>
                <w:right w:val="none" w:sz="0" w:space="0" w:color="auto"/>
              </w:divBdr>
            </w:div>
            <w:div w:id="821852561">
              <w:marLeft w:val="0"/>
              <w:marRight w:val="0"/>
              <w:marTop w:val="0"/>
              <w:marBottom w:val="0"/>
              <w:divBdr>
                <w:top w:val="none" w:sz="0" w:space="0" w:color="auto"/>
                <w:left w:val="none" w:sz="0" w:space="0" w:color="auto"/>
                <w:bottom w:val="none" w:sz="0" w:space="0" w:color="auto"/>
                <w:right w:val="none" w:sz="0" w:space="0" w:color="auto"/>
              </w:divBdr>
            </w:div>
            <w:div w:id="171608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10840">
      <w:bodyDiv w:val="1"/>
      <w:marLeft w:val="0"/>
      <w:marRight w:val="0"/>
      <w:marTop w:val="0"/>
      <w:marBottom w:val="0"/>
      <w:divBdr>
        <w:top w:val="none" w:sz="0" w:space="0" w:color="auto"/>
        <w:left w:val="none" w:sz="0" w:space="0" w:color="auto"/>
        <w:bottom w:val="none" w:sz="0" w:space="0" w:color="auto"/>
        <w:right w:val="none" w:sz="0" w:space="0" w:color="auto"/>
      </w:divBdr>
      <w:divsChild>
        <w:div w:id="171458684">
          <w:marLeft w:val="0"/>
          <w:marRight w:val="0"/>
          <w:marTop w:val="0"/>
          <w:marBottom w:val="0"/>
          <w:divBdr>
            <w:top w:val="none" w:sz="0" w:space="0" w:color="auto"/>
            <w:left w:val="none" w:sz="0" w:space="0" w:color="auto"/>
            <w:bottom w:val="none" w:sz="0" w:space="0" w:color="auto"/>
            <w:right w:val="none" w:sz="0" w:space="0" w:color="auto"/>
          </w:divBdr>
          <w:divsChild>
            <w:div w:id="187677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hyperlink" Target="https://tedu.com.vn/lap-trinh-aspnet-core/gioi-thieu-ve-aspnet-core-203.html" TargetMode="External"/><Relationship Id="rId68" Type="http://schemas.openxmlformats.org/officeDocument/2006/relationships/hyperlink" Target="https://tedu.com.vn/lap-trinh-aspnet-core/cai-dat-va-cau-hinh-moi-truong-phat-trien-aspnet-core-204.htm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s://localhost:50001/Login"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sinhvientot.net/asp-net-core-buoc-dot-pha-trong-cong-nghe-net/" TargetMode="External"/><Relationship Id="rId66" Type="http://schemas.openxmlformats.org/officeDocument/2006/relationships/hyperlink" Target="https://monamedia.co/mvc-la-gi-ung-dung-cua-mo-hinh-mvc-trong-lap-trinh/"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hyperlink" Target="https://thuthuatmarketing.com/digital-marketing/website/tai-sao-doanh-nghiep-can-phai-co-website" TargetMode="External"/><Relationship Id="rId61" Type="http://schemas.openxmlformats.org/officeDocument/2006/relationships/hyperlink" Target="https://tedu.com.vn/lap-trinh-aspnet-core/xay-dung-ung-dung-aspnet-core-mvc-dau-tien-225.html" TargetMode="Externa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3.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hyperlink" Target="https://www.adcvietnam.net/tai-sao-nen-chon-thiet-ke-website-bang-ngon-ngu-aspnet-tai-adc" TargetMode="External"/><Relationship Id="rId65" Type="http://schemas.openxmlformats.org/officeDocument/2006/relationships/hyperlink" Target="https://kb.pavietnam.vn/so-sanh-giua-net-framework-va-net-core.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hyperlink" Target="https://www.microsoft.com/en-in/sql-server/sql-server-downloads" TargetMode="External"/><Relationship Id="rId27" Type="http://schemas.openxmlformats.org/officeDocument/2006/relationships/image" Target="media/image10.png"/><Relationship Id="rId30" Type="http://schemas.openxmlformats.org/officeDocument/2006/relationships/hyperlink" Target="https://www.ryshin.vn/" TargetMode="External"/><Relationship Id="rId35" Type="http://schemas.openxmlformats.org/officeDocument/2006/relationships/image" Target="media/image17.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sinhvientot.net/khi-nao-nen-su-dung-net-core-va-net-framework/" TargetMode="External"/><Relationship Id="rId69" Type="http://schemas.openxmlformats.org/officeDocument/2006/relationships/hyperlink" Target="https://tuhocict.com/cai-dat-moi-truong-va-cong-cu-cho-aspnet-core/"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hyperlink" Target="https://docs.microsoft.com/en-us/sql/ssms/sql-server-management-studio-ssms?view=sql-server-ver15" TargetMode="External"/><Relationship Id="rId67" Type="http://schemas.openxmlformats.org/officeDocument/2006/relationships/hyperlink" Target="https://sinhvientot.net/asp-net-core-mvc-tong-quan-ve-asp-net-core-mvc/" TargetMode="External"/><Relationship Id="rId20" Type="http://schemas.openxmlformats.org/officeDocument/2006/relationships/hyperlink" Target="https://dotnet.microsoft.com/download"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yperlink" Target="https://topdev.vn/blog/asp-net-core-la-gi/" TargetMode="External"/><Relationship Id="rId70" Type="http://schemas.openxmlformats.org/officeDocument/2006/relationships/header" Target="header5.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Office\BaoCao.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CEC844-BBCB-430F-BBD0-7E40C3BD1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BaoCao.dot</Template>
  <TotalTime>2208</TotalTime>
  <Pages>1</Pages>
  <Words>8689</Words>
  <Characters>49528</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1</vt:lpstr>
    </vt:vector>
  </TitlesOfParts>
  <Company>home</Company>
  <LinksUpToDate>false</LinksUpToDate>
  <CharactersWithSpaces>58101</CharactersWithSpaces>
  <SharedDoc>false</SharedDoc>
  <HLinks>
    <vt:vector size="360" baseType="variant">
      <vt:variant>
        <vt:i4>2883638</vt:i4>
      </vt:variant>
      <vt:variant>
        <vt:i4>429</vt:i4>
      </vt:variant>
      <vt:variant>
        <vt:i4>0</vt:i4>
      </vt:variant>
      <vt:variant>
        <vt:i4>5</vt:i4>
      </vt:variant>
      <vt:variant>
        <vt:lpwstr>http://www.opencv.com/</vt:lpwstr>
      </vt:variant>
      <vt:variant>
        <vt:lpwstr/>
      </vt:variant>
      <vt:variant>
        <vt:i4>2359344</vt:i4>
      </vt:variant>
      <vt:variant>
        <vt:i4>426</vt:i4>
      </vt:variant>
      <vt:variant>
        <vt:i4>0</vt:i4>
      </vt:variant>
      <vt:variant>
        <vt:i4>5</vt:i4>
      </vt:variant>
      <vt:variant>
        <vt:lpwstr>http://www.emgucv.com/</vt:lpwstr>
      </vt:variant>
      <vt:variant>
        <vt:lpwstr/>
      </vt:variant>
      <vt:variant>
        <vt:i4>393306</vt:i4>
      </vt:variant>
      <vt:variant>
        <vt:i4>423</vt:i4>
      </vt:variant>
      <vt:variant>
        <vt:i4>0</vt:i4>
      </vt:variant>
      <vt:variant>
        <vt:i4>5</vt:i4>
      </vt:variant>
      <vt:variant>
        <vt:lpwstr>http://yann.lecun.com/exdb/mnist/</vt:lpwstr>
      </vt:variant>
      <vt:variant>
        <vt:lpwstr/>
      </vt:variant>
      <vt:variant>
        <vt:i4>1048630</vt:i4>
      </vt:variant>
      <vt:variant>
        <vt:i4>340</vt:i4>
      </vt:variant>
      <vt:variant>
        <vt:i4>0</vt:i4>
      </vt:variant>
      <vt:variant>
        <vt:i4>5</vt:i4>
      </vt:variant>
      <vt:variant>
        <vt:lpwstr/>
      </vt:variant>
      <vt:variant>
        <vt:lpwstr>_Toc494719703</vt:lpwstr>
      </vt:variant>
      <vt:variant>
        <vt:i4>1048630</vt:i4>
      </vt:variant>
      <vt:variant>
        <vt:i4>334</vt:i4>
      </vt:variant>
      <vt:variant>
        <vt:i4>0</vt:i4>
      </vt:variant>
      <vt:variant>
        <vt:i4>5</vt:i4>
      </vt:variant>
      <vt:variant>
        <vt:lpwstr/>
      </vt:variant>
      <vt:variant>
        <vt:lpwstr>_Toc494719702</vt:lpwstr>
      </vt:variant>
      <vt:variant>
        <vt:i4>1048630</vt:i4>
      </vt:variant>
      <vt:variant>
        <vt:i4>328</vt:i4>
      </vt:variant>
      <vt:variant>
        <vt:i4>0</vt:i4>
      </vt:variant>
      <vt:variant>
        <vt:i4>5</vt:i4>
      </vt:variant>
      <vt:variant>
        <vt:lpwstr/>
      </vt:variant>
      <vt:variant>
        <vt:lpwstr>_Toc494719701</vt:lpwstr>
      </vt:variant>
      <vt:variant>
        <vt:i4>1048630</vt:i4>
      </vt:variant>
      <vt:variant>
        <vt:i4>322</vt:i4>
      </vt:variant>
      <vt:variant>
        <vt:i4>0</vt:i4>
      </vt:variant>
      <vt:variant>
        <vt:i4>5</vt:i4>
      </vt:variant>
      <vt:variant>
        <vt:lpwstr/>
      </vt:variant>
      <vt:variant>
        <vt:lpwstr>_Toc494719700</vt:lpwstr>
      </vt:variant>
      <vt:variant>
        <vt:i4>1638455</vt:i4>
      </vt:variant>
      <vt:variant>
        <vt:i4>316</vt:i4>
      </vt:variant>
      <vt:variant>
        <vt:i4>0</vt:i4>
      </vt:variant>
      <vt:variant>
        <vt:i4>5</vt:i4>
      </vt:variant>
      <vt:variant>
        <vt:lpwstr/>
      </vt:variant>
      <vt:variant>
        <vt:lpwstr>_Toc494719699</vt:lpwstr>
      </vt:variant>
      <vt:variant>
        <vt:i4>1638455</vt:i4>
      </vt:variant>
      <vt:variant>
        <vt:i4>310</vt:i4>
      </vt:variant>
      <vt:variant>
        <vt:i4>0</vt:i4>
      </vt:variant>
      <vt:variant>
        <vt:i4>5</vt:i4>
      </vt:variant>
      <vt:variant>
        <vt:lpwstr/>
      </vt:variant>
      <vt:variant>
        <vt:lpwstr>_Toc494719698</vt:lpwstr>
      </vt:variant>
      <vt:variant>
        <vt:i4>1638455</vt:i4>
      </vt:variant>
      <vt:variant>
        <vt:i4>304</vt:i4>
      </vt:variant>
      <vt:variant>
        <vt:i4>0</vt:i4>
      </vt:variant>
      <vt:variant>
        <vt:i4>5</vt:i4>
      </vt:variant>
      <vt:variant>
        <vt:lpwstr/>
      </vt:variant>
      <vt:variant>
        <vt:lpwstr>_Toc494719697</vt:lpwstr>
      </vt:variant>
      <vt:variant>
        <vt:i4>1638455</vt:i4>
      </vt:variant>
      <vt:variant>
        <vt:i4>298</vt:i4>
      </vt:variant>
      <vt:variant>
        <vt:i4>0</vt:i4>
      </vt:variant>
      <vt:variant>
        <vt:i4>5</vt:i4>
      </vt:variant>
      <vt:variant>
        <vt:lpwstr/>
      </vt:variant>
      <vt:variant>
        <vt:lpwstr>_Toc494719696</vt:lpwstr>
      </vt:variant>
      <vt:variant>
        <vt:i4>1638455</vt:i4>
      </vt:variant>
      <vt:variant>
        <vt:i4>292</vt:i4>
      </vt:variant>
      <vt:variant>
        <vt:i4>0</vt:i4>
      </vt:variant>
      <vt:variant>
        <vt:i4>5</vt:i4>
      </vt:variant>
      <vt:variant>
        <vt:lpwstr/>
      </vt:variant>
      <vt:variant>
        <vt:lpwstr>_Toc494719695</vt:lpwstr>
      </vt:variant>
      <vt:variant>
        <vt:i4>1638455</vt:i4>
      </vt:variant>
      <vt:variant>
        <vt:i4>286</vt:i4>
      </vt:variant>
      <vt:variant>
        <vt:i4>0</vt:i4>
      </vt:variant>
      <vt:variant>
        <vt:i4>5</vt:i4>
      </vt:variant>
      <vt:variant>
        <vt:lpwstr/>
      </vt:variant>
      <vt:variant>
        <vt:lpwstr>_Toc494719694</vt:lpwstr>
      </vt:variant>
      <vt:variant>
        <vt:i4>1638455</vt:i4>
      </vt:variant>
      <vt:variant>
        <vt:i4>280</vt:i4>
      </vt:variant>
      <vt:variant>
        <vt:i4>0</vt:i4>
      </vt:variant>
      <vt:variant>
        <vt:i4>5</vt:i4>
      </vt:variant>
      <vt:variant>
        <vt:lpwstr/>
      </vt:variant>
      <vt:variant>
        <vt:lpwstr>_Toc494719693</vt:lpwstr>
      </vt:variant>
      <vt:variant>
        <vt:i4>1638455</vt:i4>
      </vt:variant>
      <vt:variant>
        <vt:i4>274</vt:i4>
      </vt:variant>
      <vt:variant>
        <vt:i4>0</vt:i4>
      </vt:variant>
      <vt:variant>
        <vt:i4>5</vt:i4>
      </vt:variant>
      <vt:variant>
        <vt:lpwstr/>
      </vt:variant>
      <vt:variant>
        <vt:lpwstr>_Toc494719692</vt:lpwstr>
      </vt:variant>
      <vt:variant>
        <vt:i4>1638455</vt:i4>
      </vt:variant>
      <vt:variant>
        <vt:i4>268</vt:i4>
      </vt:variant>
      <vt:variant>
        <vt:i4>0</vt:i4>
      </vt:variant>
      <vt:variant>
        <vt:i4>5</vt:i4>
      </vt:variant>
      <vt:variant>
        <vt:lpwstr/>
      </vt:variant>
      <vt:variant>
        <vt:lpwstr>_Toc494719691</vt:lpwstr>
      </vt:variant>
      <vt:variant>
        <vt:i4>1638455</vt:i4>
      </vt:variant>
      <vt:variant>
        <vt:i4>262</vt:i4>
      </vt:variant>
      <vt:variant>
        <vt:i4>0</vt:i4>
      </vt:variant>
      <vt:variant>
        <vt:i4>5</vt:i4>
      </vt:variant>
      <vt:variant>
        <vt:lpwstr/>
      </vt:variant>
      <vt:variant>
        <vt:lpwstr>_Toc494719690</vt:lpwstr>
      </vt:variant>
      <vt:variant>
        <vt:i4>1572919</vt:i4>
      </vt:variant>
      <vt:variant>
        <vt:i4>256</vt:i4>
      </vt:variant>
      <vt:variant>
        <vt:i4>0</vt:i4>
      </vt:variant>
      <vt:variant>
        <vt:i4>5</vt:i4>
      </vt:variant>
      <vt:variant>
        <vt:lpwstr/>
      </vt:variant>
      <vt:variant>
        <vt:lpwstr>_Toc494719689</vt:lpwstr>
      </vt:variant>
      <vt:variant>
        <vt:i4>1572919</vt:i4>
      </vt:variant>
      <vt:variant>
        <vt:i4>250</vt:i4>
      </vt:variant>
      <vt:variant>
        <vt:i4>0</vt:i4>
      </vt:variant>
      <vt:variant>
        <vt:i4>5</vt:i4>
      </vt:variant>
      <vt:variant>
        <vt:lpwstr/>
      </vt:variant>
      <vt:variant>
        <vt:lpwstr>_Toc494719688</vt:lpwstr>
      </vt:variant>
      <vt:variant>
        <vt:i4>1572919</vt:i4>
      </vt:variant>
      <vt:variant>
        <vt:i4>244</vt:i4>
      </vt:variant>
      <vt:variant>
        <vt:i4>0</vt:i4>
      </vt:variant>
      <vt:variant>
        <vt:i4>5</vt:i4>
      </vt:variant>
      <vt:variant>
        <vt:lpwstr/>
      </vt:variant>
      <vt:variant>
        <vt:lpwstr>_Toc494719687</vt:lpwstr>
      </vt:variant>
      <vt:variant>
        <vt:i4>1572919</vt:i4>
      </vt:variant>
      <vt:variant>
        <vt:i4>238</vt:i4>
      </vt:variant>
      <vt:variant>
        <vt:i4>0</vt:i4>
      </vt:variant>
      <vt:variant>
        <vt:i4>5</vt:i4>
      </vt:variant>
      <vt:variant>
        <vt:lpwstr/>
      </vt:variant>
      <vt:variant>
        <vt:lpwstr>_Toc494719686</vt:lpwstr>
      </vt:variant>
      <vt:variant>
        <vt:i4>1572919</vt:i4>
      </vt:variant>
      <vt:variant>
        <vt:i4>232</vt:i4>
      </vt:variant>
      <vt:variant>
        <vt:i4>0</vt:i4>
      </vt:variant>
      <vt:variant>
        <vt:i4>5</vt:i4>
      </vt:variant>
      <vt:variant>
        <vt:lpwstr/>
      </vt:variant>
      <vt:variant>
        <vt:lpwstr>_Toc494719685</vt:lpwstr>
      </vt:variant>
      <vt:variant>
        <vt:i4>1572919</vt:i4>
      </vt:variant>
      <vt:variant>
        <vt:i4>226</vt:i4>
      </vt:variant>
      <vt:variant>
        <vt:i4>0</vt:i4>
      </vt:variant>
      <vt:variant>
        <vt:i4>5</vt:i4>
      </vt:variant>
      <vt:variant>
        <vt:lpwstr/>
      </vt:variant>
      <vt:variant>
        <vt:lpwstr>_Toc494719684</vt:lpwstr>
      </vt:variant>
      <vt:variant>
        <vt:i4>1572919</vt:i4>
      </vt:variant>
      <vt:variant>
        <vt:i4>220</vt:i4>
      </vt:variant>
      <vt:variant>
        <vt:i4>0</vt:i4>
      </vt:variant>
      <vt:variant>
        <vt:i4>5</vt:i4>
      </vt:variant>
      <vt:variant>
        <vt:lpwstr/>
      </vt:variant>
      <vt:variant>
        <vt:lpwstr>_Toc494719683</vt:lpwstr>
      </vt:variant>
      <vt:variant>
        <vt:i4>1572919</vt:i4>
      </vt:variant>
      <vt:variant>
        <vt:i4>214</vt:i4>
      </vt:variant>
      <vt:variant>
        <vt:i4>0</vt:i4>
      </vt:variant>
      <vt:variant>
        <vt:i4>5</vt:i4>
      </vt:variant>
      <vt:variant>
        <vt:lpwstr/>
      </vt:variant>
      <vt:variant>
        <vt:lpwstr>_Toc494719682</vt:lpwstr>
      </vt:variant>
      <vt:variant>
        <vt:i4>1572919</vt:i4>
      </vt:variant>
      <vt:variant>
        <vt:i4>208</vt:i4>
      </vt:variant>
      <vt:variant>
        <vt:i4>0</vt:i4>
      </vt:variant>
      <vt:variant>
        <vt:i4>5</vt:i4>
      </vt:variant>
      <vt:variant>
        <vt:lpwstr/>
      </vt:variant>
      <vt:variant>
        <vt:lpwstr>_Toc494719681</vt:lpwstr>
      </vt:variant>
      <vt:variant>
        <vt:i4>1572919</vt:i4>
      </vt:variant>
      <vt:variant>
        <vt:i4>202</vt:i4>
      </vt:variant>
      <vt:variant>
        <vt:i4>0</vt:i4>
      </vt:variant>
      <vt:variant>
        <vt:i4>5</vt:i4>
      </vt:variant>
      <vt:variant>
        <vt:lpwstr/>
      </vt:variant>
      <vt:variant>
        <vt:lpwstr>_Toc494719680</vt:lpwstr>
      </vt:variant>
      <vt:variant>
        <vt:i4>1507383</vt:i4>
      </vt:variant>
      <vt:variant>
        <vt:i4>196</vt:i4>
      </vt:variant>
      <vt:variant>
        <vt:i4>0</vt:i4>
      </vt:variant>
      <vt:variant>
        <vt:i4>5</vt:i4>
      </vt:variant>
      <vt:variant>
        <vt:lpwstr/>
      </vt:variant>
      <vt:variant>
        <vt:lpwstr>_Toc494719679</vt:lpwstr>
      </vt:variant>
      <vt:variant>
        <vt:i4>1507383</vt:i4>
      </vt:variant>
      <vt:variant>
        <vt:i4>190</vt:i4>
      </vt:variant>
      <vt:variant>
        <vt:i4>0</vt:i4>
      </vt:variant>
      <vt:variant>
        <vt:i4>5</vt:i4>
      </vt:variant>
      <vt:variant>
        <vt:lpwstr/>
      </vt:variant>
      <vt:variant>
        <vt:lpwstr>_Toc494719678</vt:lpwstr>
      </vt:variant>
      <vt:variant>
        <vt:i4>1507383</vt:i4>
      </vt:variant>
      <vt:variant>
        <vt:i4>184</vt:i4>
      </vt:variant>
      <vt:variant>
        <vt:i4>0</vt:i4>
      </vt:variant>
      <vt:variant>
        <vt:i4>5</vt:i4>
      </vt:variant>
      <vt:variant>
        <vt:lpwstr/>
      </vt:variant>
      <vt:variant>
        <vt:lpwstr>_Toc494719677</vt:lpwstr>
      </vt:variant>
      <vt:variant>
        <vt:i4>1507383</vt:i4>
      </vt:variant>
      <vt:variant>
        <vt:i4>178</vt:i4>
      </vt:variant>
      <vt:variant>
        <vt:i4>0</vt:i4>
      </vt:variant>
      <vt:variant>
        <vt:i4>5</vt:i4>
      </vt:variant>
      <vt:variant>
        <vt:lpwstr/>
      </vt:variant>
      <vt:variant>
        <vt:lpwstr>_Toc494719676</vt:lpwstr>
      </vt:variant>
      <vt:variant>
        <vt:i4>1507383</vt:i4>
      </vt:variant>
      <vt:variant>
        <vt:i4>172</vt:i4>
      </vt:variant>
      <vt:variant>
        <vt:i4>0</vt:i4>
      </vt:variant>
      <vt:variant>
        <vt:i4>5</vt:i4>
      </vt:variant>
      <vt:variant>
        <vt:lpwstr/>
      </vt:variant>
      <vt:variant>
        <vt:lpwstr>_Toc494719675</vt:lpwstr>
      </vt:variant>
      <vt:variant>
        <vt:i4>1507383</vt:i4>
      </vt:variant>
      <vt:variant>
        <vt:i4>166</vt:i4>
      </vt:variant>
      <vt:variant>
        <vt:i4>0</vt:i4>
      </vt:variant>
      <vt:variant>
        <vt:i4>5</vt:i4>
      </vt:variant>
      <vt:variant>
        <vt:lpwstr/>
      </vt:variant>
      <vt:variant>
        <vt:lpwstr>_Toc494719674</vt:lpwstr>
      </vt:variant>
      <vt:variant>
        <vt:i4>1507383</vt:i4>
      </vt:variant>
      <vt:variant>
        <vt:i4>160</vt:i4>
      </vt:variant>
      <vt:variant>
        <vt:i4>0</vt:i4>
      </vt:variant>
      <vt:variant>
        <vt:i4>5</vt:i4>
      </vt:variant>
      <vt:variant>
        <vt:lpwstr/>
      </vt:variant>
      <vt:variant>
        <vt:lpwstr>_Toc494719673</vt:lpwstr>
      </vt:variant>
      <vt:variant>
        <vt:i4>1507383</vt:i4>
      </vt:variant>
      <vt:variant>
        <vt:i4>154</vt:i4>
      </vt:variant>
      <vt:variant>
        <vt:i4>0</vt:i4>
      </vt:variant>
      <vt:variant>
        <vt:i4>5</vt:i4>
      </vt:variant>
      <vt:variant>
        <vt:lpwstr/>
      </vt:variant>
      <vt:variant>
        <vt:lpwstr>_Toc494719672</vt:lpwstr>
      </vt:variant>
      <vt:variant>
        <vt:i4>1507383</vt:i4>
      </vt:variant>
      <vt:variant>
        <vt:i4>148</vt:i4>
      </vt:variant>
      <vt:variant>
        <vt:i4>0</vt:i4>
      </vt:variant>
      <vt:variant>
        <vt:i4>5</vt:i4>
      </vt:variant>
      <vt:variant>
        <vt:lpwstr/>
      </vt:variant>
      <vt:variant>
        <vt:lpwstr>_Toc494719671</vt:lpwstr>
      </vt:variant>
      <vt:variant>
        <vt:i4>1507383</vt:i4>
      </vt:variant>
      <vt:variant>
        <vt:i4>142</vt:i4>
      </vt:variant>
      <vt:variant>
        <vt:i4>0</vt:i4>
      </vt:variant>
      <vt:variant>
        <vt:i4>5</vt:i4>
      </vt:variant>
      <vt:variant>
        <vt:lpwstr/>
      </vt:variant>
      <vt:variant>
        <vt:lpwstr>_Toc494719670</vt:lpwstr>
      </vt:variant>
      <vt:variant>
        <vt:i4>1441847</vt:i4>
      </vt:variant>
      <vt:variant>
        <vt:i4>136</vt:i4>
      </vt:variant>
      <vt:variant>
        <vt:i4>0</vt:i4>
      </vt:variant>
      <vt:variant>
        <vt:i4>5</vt:i4>
      </vt:variant>
      <vt:variant>
        <vt:lpwstr/>
      </vt:variant>
      <vt:variant>
        <vt:lpwstr>_Toc494719669</vt:lpwstr>
      </vt:variant>
      <vt:variant>
        <vt:i4>1441847</vt:i4>
      </vt:variant>
      <vt:variant>
        <vt:i4>130</vt:i4>
      </vt:variant>
      <vt:variant>
        <vt:i4>0</vt:i4>
      </vt:variant>
      <vt:variant>
        <vt:i4>5</vt:i4>
      </vt:variant>
      <vt:variant>
        <vt:lpwstr/>
      </vt:variant>
      <vt:variant>
        <vt:lpwstr>_Toc494719668</vt:lpwstr>
      </vt:variant>
      <vt:variant>
        <vt:i4>1441847</vt:i4>
      </vt:variant>
      <vt:variant>
        <vt:i4>124</vt:i4>
      </vt:variant>
      <vt:variant>
        <vt:i4>0</vt:i4>
      </vt:variant>
      <vt:variant>
        <vt:i4>5</vt:i4>
      </vt:variant>
      <vt:variant>
        <vt:lpwstr/>
      </vt:variant>
      <vt:variant>
        <vt:lpwstr>_Toc494719667</vt:lpwstr>
      </vt:variant>
      <vt:variant>
        <vt:i4>1441847</vt:i4>
      </vt:variant>
      <vt:variant>
        <vt:i4>118</vt:i4>
      </vt:variant>
      <vt:variant>
        <vt:i4>0</vt:i4>
      </vt:variant>
      <vt:variant>
        <vt:i4>5</vt:i4>
      </vt:variant>
      <vt:variant>
        <vt:lpwstr/>
      </vt:variant>
      <vt:variant>
        <vt:lpwstr>_Toc494719666</vt:lpwstr>
      </vt:variant>
      <vt:variant>
        <vt:i4>1441847</vt:i4>
      </vt:variant>
      <vt:variant>
        <vt:i4>112</vt:i4>
      </vt:variant>
      <vt:variant>
        <vt:i4>0</vt:i4>
      </vt:variant>
      <vt:variant>
        <vt:i4>5</vt:i4>
      </vt:variant>
      <vt:variant>
        <vt:lpwstr/>
      </vt:variant>
      <vt:variant>
        <vt:lpwstr>_Toc494719665</vt:lpwstr>
      </vt:variant>
      <vt:variant>
        <vt:i4>1441847</vt:i4>
      </vt:variant>
      <vt:variant>
        <vt:i4>106</vt:i4>
      </vt:variant>
      <vt:variant>
        <vt:i4>0</vt:i4>
      </vt:variant>
      <vt:variant>
        <vt:i4>5</vt:i4>
      </vt:variant>
      <vt:variant>
        <vt:lpwstr/>
      </vt:variant>
      <vt:variant>
        <vt:lpwstr>_Toc494719664</vt:lpwstr>
      </vt:variant>
      <vt:variant>
        <vt:i4>1441847</vt:i4>
      </vt:variant>
      <vt:variant>
        <vt:i4>100</vt:i4>
      </vt:variant>
      <vt:variant>
        <vt:i4>0</vt:i4>
      </vt:variant>
      <vt:variant>
        <vt:i4>5</vt:i4>
      </vt:variant>
      <vt:variant>
        <vt:lpwstr/>
      </vt:variant>
      <vt:variant>
        <vt:lpwstr>_Toc494719663</vt:lpwstr>
      </vt:variant>
      <vt:variant>
        <vt:i4>1441847</vt:i4>
      </vt:variant>
      <vt:variant>
        <vt:i4>94</vt:i4>
      </vt:variant>
      <vt:variant>
        <vt:i4>0</vt:i4>
      </vt:variant>
      <vt:variant>
        <vt:i4>5</vt:i4>
      </vt:variant>
      <vt:variant>
        <vt:lpwstr/>
      </vt:variant>
      <vt:variant>
        <vt:lpwstr>_Toc494719662</vt:lpwstr>
      </vt:variant>
      <vt:variant>
        <vt:i4>1441847</vt:i4>
      </vt:variant>
      <vt:variant>
        <vt:i4>88</vt:i4>
      </vt:variant>
      <vt:variant>
        <vt:i4>0</vt:i4>
      </vt:variant>
      <vt:variant>
        <vt:i4>5</vt:i4>
      </vt:variant>
      <vt:variant>
        <vt:lpwstr/>
      </vt:variant>
      <vt:variant>
        <vt:lpwstr>_Toc494719661</vt:lpwstr>
      </vt:variant>
      <vt:variant>
        <vt:i4>1441847</vt:i4>
      </vt:variant>
      <vt:variant>
        <vt:i4>82</vt:i4>
      </vt:variant>
      <vt:variant>
        <vt:i4>0</vt:i4>
      </vt:variant>
      <vt:variant>
        <vt:i4>5</vt:i4>
      </vt:variant>
      <vt:variant>
        <vt:lpwstr/>
      </vt:variant>
      <vt:variant>
        <vt:lpwstr>_Toc494719660</vt:lpwstr>
      </vt:variant>
      <vt:variant>
        <vt:i4>1376311</vt:i4>
      </vt:variant>
      <vt:variant>
        <vt:i4>76</vt:i4>
      </vt:variant>
      <vt:variant>
        <vt:i4>0</vt:i4>
      </vt:variant>
      <vt:variant>
        <vt:i4>5</vt:i4>
      </vt:variant>
      <vt:variant>
        <vt:lpwstr/>
      </vt:variant>
      <vt:variant>
        <vt:lpwstr>_Toc494719659</vt:lpwstr>
      </vt:variant>
      <vt:variant>
        <vt:i4>1376311</vt:i4>
      </vt:variant>
      <vt:variant>
        <vt:i4>70</vt:i4>
      </vt:variant>
      <vt:variant>
        <vt:i4>0</vt:i4>
      </vt:variant>
      <vt:variant>
        <vt:i4>5</vt:i4>
      </vt:variant>
      <vt:variant>
        <vt:lpwstr/>
      </vt:variant>
      <vt:variant>
        <vt:lpwstr>_Toc494719658</vt:lpwstr>
      </vt:variant>
      <vt:variant>
        <vt:i4>1376311</vt:i4>
      </vt:variant>
      <vt:variant>
        <vt:i4>64</vt:i4>
      </vt:variant>
      <vt:variant>
        <vt:i4>0</vt:i4>
      </vt:variant>
      <vt:variant>
        <vt:i4>5</vt:i4>
      </vt:variant>
      <vt:variant>
        <vt:lpwstr/>
      </vt:variant>
      <vt:variant>
        <vt:lpwstr>_Toc494719657</vt:lpwstr>
      </vt:variant>
      <vt:variant>
        <vt:i4>1376311</vt:i4>
      </vt:variant>
      <vt:variant>
        <vt:i4>58</vt:i4>
      </vt:variant>
      <vt:variant>
        <vt:i4>0</vt:i4>
      </vt:variant>
      <vt:variant>
        <vt:i4>5</vt:i4>
      </vt:variant>
      <vt:variant>
        <vt:lpwstr/>
      </vt:variant>
      <vt:variant>
        <vt:lpwstr>_Toc494719656</vt:lpwstr>
      </vt:variant>
      <vt:variant>
        <vt:i4>1376311</vt:i4>
      </vt:variant>
      <vt:variant>
        <vt:i4>52</vt:i4>
      </vt:variant>
      <vt:variant>
        <vt:i4>0</vt:i4>
      </vt:variant>
      <vt:variant>
        <vt:i4>5</vt:i4>
      </vt:variant>
      <vt:variant>
        <vt:lpwstr/>
      </vt:variant>
      <vt:variant>
        <vt:lpwstr>_Toc494719655</vt:lpwstr>
      </vt:variant>
      <vt:variant>
        <vt:i4>1376311</vt:i4>
      </vt:variant>
      <vt:variant>
        <vt:i4>46</vt:i4>
      </vt:variant>
      <vt:variant>
        <vt:i4>0</vt:i4>
      </vt:variant>
      <vt:variant>
        <vt:i4>5</vt:i4>
      </vt:variant>
      <vt:variant>
        <vt:lpwstr/>
      </vt:variant>
      <vt:variant>
        <vt:lpwstr>_Toc494719654</vt:lpwstr>
      </vt:variant>
      <vt:variant>
        <vt:i4>1376311</vt:i4>
      </vt:variant>
      <vt:variant>
        <vt:i4>40</vt:i4>
      </vt:variant>
      <vt:variant>
        <vt:i4>0</vt:i4>
      </vt:variant>
      <vt:variant>
        <vt:i4>5</vt:i4>
      </vt:variant>
      <vt:variant>
        <vt:lpwstr/>
      </vt:variant>
      <vt:variant>
        <vt:lpwstr>_Toc494719653</vt:lpwstr>
      </vt:variant>
      <vt:variant>
        <vt:i4>1376311</vt:i4>
      </vt:variant>
      <vt:variant>
        <vt:i4>34</vt:i4>
      </vt:variant>
      <vt:variant>
        <vt:i4>0</vt:i4>
      </vt:variant>
      <vt:variant>
        <vt:i4>5</vt:i4>
      </vt:variant>
      <vt:variant>
        <vt:lpwstr/>
      </vt:variant>
      <vt:variant>
        <vt:lpwstr>_Toc494719652</vt:lpwstr>
      </vt:variant>
      <vt:variant>
        <vt:i4>1376311</vt:i4>
      </vt:variant>
      <vt:variant>
        <vt:i4>28</vt:i4>
      </vt:variant>
      <vt:variant>
        <vt:i4>0</vt:i4>
      </vt:variant>
      <vt:variant>
        <vt:i4>5</vt:i4>
      </vt:variant>
      <vt:variant>
        <vt:lpwstr/>
      </vt:variant>
      <vt:variant>
        <vt:lpwstr>_Toc494719651</vt:lpwstr>
      </vt:variant>
      <vt:variant>
        <vt:i4>1376311</vt:i4>
      </vt:variant>
      <vt:variant>
        <vt:i4>22</vt:i4>
      </vt:variant>
      <vt:variant>
        <vt:i4>0</vt:i4>
      </vt:variant>
      <vt:variant>
        <vt:i4>5</vt:i4>
      </vt:variant>
      <vt:variant>
        <vt:lpwstr/>
      </vt:variant>
      <vt:variant>
        <vt:lpwstr>_Toc494719650</vt:lpwstr>
      </vt:variant>
      <vt:variant>
        <vt:i4>1310775</vt:i4>
      </vt:variant>
      <vt:variant>
        <vt:i4>16</vt:i4>
      </vt:variant>
      <vt:variant>
        <vt:i4>0</vt:i4>
      </vt:variant>
      <vt:variant>
        <vt:i4>5</vt:i4>
      </vt:variant>
      <vt:variant>
        <vt:lpwstr/>
      </vt:variant>
      <vt:variant>
        <vt:lpwstr>_Toc494719649</vt:lpwstr>
      </vt:variant>
      <vt:variant>
        <vt:i4>1310775</vt:i4>
      </vt:variant>
      <vt:variant>
        <vt:i4>10</vt:i4>
      </vt:variant>
      <vt:variant>
        <vt:i4>0</vt:i4>
      </vt:variant>
      <vt:variant>
        <vt:i4>5</vt:i4>
      </vt:variant>
      <vt:variant>
        <vt:lpwstr/>
      </vt:variant>
      <vt:variant>
        <vt:lpwstr>_Toc494719648</vt:lpwstr>
      </vt:variant>
      <vt:variant>
        <vt:i4>1310775</vt:i4>
      </vt:variant>
      <vt:variant>
        <vt:i4>4</vt:i4>
      </vt:variant>
      <vt:variant>
        <vt:i4>0</vt:i4>
      </vt:variant>
      <vt:variant>
        <vt:i4>5</vt:i4>
      </vt:variant>
      <vt:variant>
        <vt:lpwstr/>
      </vt:variant>
      <vt:variant>
        <vt:lpwstr>_Toc494719647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uyennm</dc:creator>
  <cp:keywords/>
  <dc:description/>
  <cp:lastModifiedBy>Nghia Nguyen</cp:lastModifiedBy>
  <cp:revision>619</cp:revision>
  <cp:lastPrinted>2020-04-10T14:20:00Z</cp:lastPrinted>
  <dcterms:created xsi:type="dcterms:W3CDTF">2020-04-10T13:59:00Z</dcterms:created>
  <dcterms:modified xsi:type="dcterms:W3CDTF">2020-05-17T02:47:00Z</dcterms:modified>
</cp:coreProperties>
</file>